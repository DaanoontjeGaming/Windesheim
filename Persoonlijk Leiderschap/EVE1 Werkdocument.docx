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A532F" w14:textId="43D4374C" w:rsidR="009B0A05" w:rsidRPr="001176A4" w:rsidRDefault="002E712B" w:rsidP="00E570CD">
      <w:pPr>
        <w:pStyle w:val="Heading1"/>
        <w:rPr>
          <w:b w:val="0"/>
          <w:bCs/>
          <w:lang w:bidi="nl-NL"/>
        </w:rPr>
      </w:pPr>
      <w:bookmarkStart w:id="0" w:name="_Toc170468165"/>
      <w:bookmarkStart w:id="1" w:name="_Toc170724218"/>
      <w:bookmarkStart w:id="2" w:name="_Toc170733899"/>
      <w:bookmarkStart w:id="3" w:name="_Toc170978634"/>
      <w:bookmarkStart w:id="4" w:name="_Toc170978660"/>
      <w:bookmarkStart w:id="5" w:name="_Toc170978686"/>
      <w:bookmarkStart w:id="6" w:name="_Toc170996099"/>
      <w:r w:rsidRPr="001176A4">
        <w:rPr>
          <w:noProof/>
          <w:lang w:bidi="nl-NL"/>
        </w:rPr>
        <mc:AlternateContent>
          <mc:Choice Requires="wps">
            <w:drawing>
              <wp:anchor distT="91440" distB="91440" distL="137160" distR="137160" simplePos="0" relativeHeight="251658241" behindDoc="1" locked="0" layoutInCell="0" allowOverlap="1" wp14:anchorId="5973C01A" wp14:editId="66F1D10E">
                <wp:simplePos x="0" y="0"/>
                <wp:positionH relativeFrom="page">
                  <wp:posOffset>-15875</wp:posOffset>
                </wp:positionH>
                <wp:positionV relativeFrom="page">
                  <wp:posOffset>664845</wp:posOffset>
                </wp:positionV>
                <wp:extent cx="5925185" cy="8841105"/>
                <wp:effectExtent l="8890" t="0" r="8255" b="8255"/>
                <wp:wrapNone/>
                <wp:docPr id="306"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925185" cy="8841105"/>
                        </a:xfrm>
                        <a:prstGeom prst="roundRect">
                          <a:avLst>
                            <a:gd name="adj" fmla="val 13032"/>
                          </a:avLst>
                        </a:prstGeom>
                        <a:solidFill>
                          <a:schemeClr val="accent1"/>
                        </a:solidFill>
                      </wps:spPr>
                      <wps:txbx>
                        <w:txbxContent>
                          <w:p w14:paraId="6EA5A020" w14:textId="4D8236A9" w:rsidR="00F761E6" w:rsidRDefault="003E0D1C" w:rsidP="00D609BE">
                            <w:pPr>
                              <w:pStyle w:val="Subtitle"/>
                              <w:ind w:left="2160" w:firstLine="720"/>
                              <w:rPr>
                                <w:rFonts w:eastAsiaTheme="majorEastAsia"/>
                                <w:color w:val="FFFFFF" w:themeColor="background1"/>
                                <w:sz w:val="96"/>
                                <w:szCs w:val="28"/>
                              </w:rPr>
                            </w:pPr>
                            <w:r w:rsidRPr="00D609BE">
                              <w:rPr>
                                <w:rFonts w:eastAsiaTheme="majorEastAsia"/>
                                <w:color w:val="FFFFFF" w:themeColor="background1"/>
                                <w:sz w:val="96"/>
                                <w:szCs w:val="28"/>
                              </w:rPr>
                              <w:t>WERKDOCUMENT</w:t>
                            </w:r>
                          </w:p>
                          <w:p w14:paraId="3C3565D9" w14:textId="29F79E32" w:rsidR="00D609BE" w:rsidRDefault="00D609BE" w:rsidP="00D609BE">
                            <w:pPr>
                              <w:pStyle w:val="Subtitle"/>
                              <w:ind w:left="2160" w:firstLine="720"/>
                              <w:rPr>
                                <w:rFonts w:eastAsiaTheme="majorEastAsia"/>
                                <w:color w:val="FFFFFF" w:themeColor="background1"/>
                                <w:sz w:val="96"/>
                                <w:szCs w:val="28"/>
                              </w:rPr>
                            </w:pPr>
                            <w:r>
                              <w:rPr>
                                <w:rFonts w:eastAsiaTheme="majorEastAsia"/>
                                <w:color w:val="FFFFFF" w:themeColor="background1"/>
                                <w:sz w:val="96"/>
                                <w:szCs w:val="28"/>
                              </w:rPr>
                              <w:t>--</w:t>
                            </w:r>
                            <w:r w:rsidR="006B10EE">
                              <w:rPr>
                                <w:rFonts w:eastAsiaTheme="majorEastAsia"/>
                                <w:color w:val="FFFFFF" w:themeColor="background1"/>
                                <w:sz w:val="96"/>
                                <w:szCs w:val="28"/>
                              </w:rPr>
                              <w:t>-</w:t>
                            </w:r>
                          </w:p>
                          <w:p w14:paraId="6CCA6B4A" w14:textId="546F28C5" w:rsidR="00D609BE" w:rsidRDefault="00D609BE" w:rsidP="002E712B">
                            <w:pPr>
                              <w:pStyle w:val="Subtitle"/>
                              <w:ind w:left="2160" w:firstLine="720"/>
                              <w:rPr>
                                <w:rFonts w:eastAsiaTheme="majorEastAsia"/>
                                <w:color w:val="FFFFFF" w:themeColor="background1"/>
                                <w:sz w:val="72"/>
                                <w:szCs w:val="24"/>
                              </w:rPr>
                            </w:pPr>
                            <w:r w:rsidRPr="00D609BE">
                              <w:rPr>
                                <w:rFonts w:eastAsiaTheme="majorEastAsia"/>
                                <w:color w:val="FFFFFF" w:themeColor="background1"/>
                                <w:sz w:val="72"/>
                                <w:szCs w:val="24"/>
                              </w:rPr>
                              <w:t xml:space="preserve">EVE1 </w:t>
                            </w:r>
                            <w:r w:rsidR="006B10EE">
                              <w:rPr>
                                <w:rFonts w:eastAsiaTheme="majorEastAsia"/>
                                <w:color w:val="FFFFFF" w:themeColor="background1"/>
                                <w:sz w:val="72"/>
                                <w:szCs w:val="24"/>
                              </w:rPr>
                              <w:t>–</w:t>
                            </w:r>
                            <w:r w:rsidRPr="00D609BE">
                              <w:rPr>
                                <w:rFonts w:eastAsiaTheme="majorEastAsia"/>
                                <w:color w:val="FFFFFF" w:themeColor="background1"/>
                                <w:sz w:val="72"/>
                                <w:szCs w:val="24"/>
                              </w:rPr>
                              <w:t xml:space="preserve"> Studentbegeleiding</w:t>
                            </w:r>
                          </w:p>
                          <w:p w14:paraId="3227AE0F" w14:textId="77777777" w:rsidR="006B10EE" w:rsidRDefault="006B10EE" w:rsidP="00D609BE">
                            <w:pPr>
                              <w:pStyle w:val="Subtitle"/>
                              <w:ind w:left="2160" w:firstLine="720"/>
                              <w:rPr>
                                <w:rFonts w:eastAsiaTheme="majorEastAsia"/>
                                <w:color w:val="FFFFFF" w:themeColor="background1"/>
                                <w:sz w:val="72"/>
                                <w:szCs w:val="24"/>
                              </w:rPr>
                            </w:pPr>
                          </w:p>
                          <w:p w14:paraId="530D2D4E" w14:textId="77777777" w:rsidR="00C062B0" w:rsidRDefault="00C062B0" w:rsidP="00D609BE">
                            <w:pPr>
                              <w:pStyle w:val="Subtitle"/>
                              <w:ind w:left="2160" w:firstLine="720"/>
                              <w:rPr>
                                <w:rFonts w:eastAsiaTheme="majorEastAsia"/>
                                <w:color w:val="FFFFFF" w:themeColor="background1"/>
                                <w:sz w:val="44"/>
                                <w:szCs w:val="16"/>
                              </w:rPr>
                            </w:pPr>
                          </w:p>
                          <w:p w14:paraId="1DFC0804" w14:textId="77777777" w:rsidR="00C062B0" w:rsidRDefault="00C062B0" w:rsidP="00D609BE">
                            <w:pPr>
                              <w:pStyle w:val="Subtitle"/>
                              <w:ind w:left="2160" w:firstLine="720"/>
                              <w:rPr>
                                <w:rFonts w:eastAsiaTheme="majorEastAsia"/>
                                <w:color w:val="FFFFFF" w:themeColor="background1"/>
                                <w:sz w:val="44"/>
                                <w:szCs w:val="16"/>
                              </w:rPr>
                            </w:pPr>
                          </w:p>
                          <w:p w14:paraId="7E0035A7" w14:textId="77777777" w:rsidR="00C062B0" w:rsidRDefault="00C062B0" w:rsidP="00D609BE">
                            <w:pPr>
                              <w:pStyle w:val="Subtitle"/>
                              <w:ind w:left="2160" w:firstLine="720"/>
                              <w:rPr>
                                <w:rFonts w:eastAsiaTheme="majorEastAsia"/>
                                <w:color w:val="FFFFFF" w:themeColor="background1"/>
                                <w:sz w:val="44"/>
                                <w:szCs w:val="16"/>
                              </w:rPr>
                            </w:pPr>
                          </w:p>
                          <w:p w14:paraId="78328966" w14:textId="68CC3AFF" w:rsidR="006B10EE" w:rsidRPr="00C062B0" w:rsidRDefault="00C062B0" w:rsidP="00D609BE">
                            <w:pPr>
                              <w:pStyle w:val="Subtitle"/>
                              <w:ind w:left="2160" w:firstLine="720"/>
                              <w:rPr>
                                <w:rFonts w:eastAsiaTheme="majorEastAsia"/>
                                <w:color w:val="FFFFFF" w:themeColor="background1"/>
                                <w:sz w:val="44"/>
                                <w:szCs w:val="16"/>
                              </w:rPr>
                            </w:pPr>
                            <w:r w:rsidRPr="00C062B0">
                              <w:rPr>
                                <w:rFonts w:eastAsiaTheme="majorEastAsia"/>
                                <w:color w:val="FFFFFF" w:themeColor="background1"/>
                                <w:sz w:val="44"/>
                                <w:szCs w:val="16"/>
                              </w:rPr>
                              <w:t xml:space="preserve">HBO-ICT </w:t>
                            </w:r>
                          </w:p>
                          <w:p w14:paraId="7203971E" w14:textId="659AD7B1" w:rsidR="00C062B0" w:rsidRPr="00C062B0" w:rsidRDefault="00C062B0" w:rsidP="00D609BE">
                            <w:pPr>
                              <w:pStyle w:val="Subtitle"/>
                              <w:ind w:left="2160" w:firstLine="720"/>
                              <w:rPr>
                                <w:rFonts w:eastAsiaTheme="majorEastAsia"/>
                                <w:sz w:val="40"/>
                                <w:szCs w:val="12"/>
                              </w:rPr>
                            </w:pPr>
                            <w:r w:rsidRPr="00C062B0">
                              <w:rPr>
                                <w:rFonts w:eastAsiaTheme="majorEastAsia"/>
                                <w:color w:val="FFFFFF" w:themeColor="background1"/>
                                <w:sz w:val="44"/>
                                <w:szCs w:val="16"/>
                              </w:rPr>
                              <w:t>Zwolle en Almere</w:t>
                            </w:r>
                          </w:p>
                          <w:p w14:paraId="0D622CA5" w14:textId="77777777" w:rsidR="003E0D1C" w:rsidRDefault="003E0D1C"/>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973C01A" id="AutoVorm 2" o:spid="_x0000_s1026" style="position:absolute;margin-left:-1.25pt;margin-top:52.35pt;width:466.55pt;height:696.15pt;rotation:90;z-index:-251658239;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page;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" o:allowincell="f" fillcolor="#ffca08 [3204]" stroked="f">
                <v:textbox>
                  <w:txbxContent>
                    <w:p w14:paraId="6EA5A020" w14:textId="4D8236A9" w:rsidR="00F761E6" w:rsidRDefault="003E0D1C" w:rsidP="00D609BE">
                      <w:pPr>
                        <w:pStyle w:val="Subtitle"/>
                        <w:ind w:left="2160" w:firstLine="720"/>
                        <w:rPr>
                          <w:rFonts w:eastAsiaTheme="majorEastAsia"/>
                          <w:color w:val="FFFFFF" w:themeColor="background1"/>
                          <w:sz w:val="96"/>
                          <w:szCs w:val="28"/>
                        </w:rPr>
                      </w:pPr>
                      <w:r w:rsidRPr="00D609BE">
                        <w:rPr>
                          <w:rFonts w:eastAsiaTheme="majorEastAsia"/>
                          <w:color w:val="FFFFFF" w:themeColor="background1"/>
                          <w:sz w:val="96"/>
                          <w:szCs w:val="28"/>
                        </w:rPr>
                        <w:t>WERKDOCUMENT</w:t>
                      </w:r>
                    </w:p>
                    <w:p w14:paraId="3C3565D9" w14:textId="29F79E32" w:rsidR="00D609BE" w:rsidRDefault="00D609BE" w:rsidP="00D609BE">
                      <w:pPr>
                        <w:pStyle w:val="Subtitle"/>
                        <w:ind w:left="2160" w:firstLine="720"/>
                        <w:rPr>
                          <w:rFonts w:eastAsiaTheme="majorEastAsia"/>
                          <w:color w:val="FFFFFF" w:themeColor="background1"/>
                          <w:sz w:val="96"/>
                          <w:szCs w:val="28"/>
                        </w:rPr>
                      </w:pPr>
                      <w:r>
                        <w:rPr>
                          <w:rFonts w:eastAsiaTheme="majorEastAsia"/>
                          <w:color w:val="FFFFFF" w:themeColor="background1"/>
                          <w:sz w:val="96"/>
                          <w:szCs w:val="28"/>
                        </w:rPr>
                        <w:t>--</w:t>
                      </w:r>
                      <w:r w:rsidR="006B10EE">
                        <w:rPr>
                          <w:rFonts w:eastAsiaTheme="majorEastAsia"/>
                          <w:color w:val="FFFFFF" w:themeColor="background1"/>
                          <w:sz w:val="96"/>
                          <w:szCs w:val="28"/>
                        </w:rPr>
                        <w:t>-</w:t>
                      </w:r>
                    </w:p>
                    <w:p w14:paraId="6CCA6B4A" w14:textId="546F28C5" w:rsidR="00D609BE" w:rsidRDefault="00D609BE" w:rsidP="002E712B">
                      <w:pPr>
                        <w:pStyle w:val="Subtitle"/>
                        <w:ind w:left="2160" w:firstLine="720"/>
                        <w:rPr>
                          <w:rFonts w:eastAsiaTheme="majorEastAsia"/>
                          <w:color w:val="FFFFFF" w:themeColor="background1"/>
                          <w:sz w:val="72"/>
                          <w:szCs w:val="24"/>
                        </w:rPr>
                      </w:pPr>
                      <w:r w:rsidRPr="00D609BE">
                        <w:rPr>
                          <w:rFonts w:eastAsiaTheme="majorEastAsia"/>
                          <w:color w:val="FFFFFF" w:themeColor="background1"/>
                          <w:sz w:val="72"/>
                          <w:szCs w:val="24"/>
                        </w:rPr>
                        <w:t xml:space="preserve">EVE1 </w:t>
                      </w:r>
                      <w:r w:rsidR="006B10EE">
                        <w:rPr>
                          <w:rFonts w:eastAsiaTheme="majorEastAsia"/>
                          <w:color w:val="FFFFFF" w:themeColor="background1"/>
                          <w:sz w:val="72"/>
                          <w:szCs w:val="24"/>
                        </w:rPr>
                        <w:t>–</w:t>
                      </w:r>
                      <w:r w:rsidRPr="00D609BE">
                        <w:rPr>
                          <w:rFonts w:eastAsiaTheme="majorEastAsia"/>
                          <w:color w:val="FFFFFF" w:themeColor="background1"/>
                          <w:sz w:val="72"/>
                          <w:szCs w:val="24"/>
                        </w:rPr>
                        <w:t xml:space="preserve"> Studentbegeleiding</w:t>
                      </w:r>
                    </w:p>
                    <w:p w14:paraId="3227AE0F" w14:textId="77777777" w:rsidR="006B10EE" w:rsidRDefault="006B10EE" w:rsidP="00D609BE">
                      <w:pPr>
                        <w:pStyle w:val="Subtitle"/>
                        <w:ind w:left="2160" w:firstLine="720"/>
                        <w:rPr>
                          <w:rFonts w:eastAsiaTheme="majorEastAsia"/>
                          <w:color w:val="FFFFFF" w:themeColor="background1"/>
                          <w:sz w:val="72"/>
                          <w:szCs w:val="24"/>
                        </w:rPr>
                      </w:pPr>
                    </w:p>
                    <w:p w14:paraId="530D2D4E" w14:textId="77777777" w:rsidR="00C062B0" w:rsidRDefault="00C062B0" w:rsidP="00D609BE">
                      <w:pPr>
                        <w:pStyle w:val="Subtitle"/>
                        <w:ind w:left="2160" w:firstLine="720"/>
                        <w:rPr>
                          <w:rFonts w:eastAsiaTheme="majorEastAsia"/>
                          <w:color w:val="FFFFFF" w:themeColor="background1"/>
                          <w:sz w:val="44"/>
                          <w:szCs w:val="16"/>
                        </w:rPr>
                      </w:pPr>
                    </w:p>
                    <w:p w14:paraId="1DFC0804" w14:textId="77777777" w:rsidR="00C062B0" w:rsidRDefault="00C062B0" w:rsidP="00D609BE">
                      <w:pPr>
                        <w:pStyle w:val="Subtitle"/>
                        <w:ind w:left="2160" w:firstLine="720"/>
                        <w:rPr>
                          <w:rFonts w:eastAsiaTheme="majorEastAsia"/>
                          <w:color w:val="FFFFFF" w:themeColor="background1"/>
                          <w:sz w:val="44"/>
                          <w:szCs w:val="16"/>
                        </w:rPr>
                      </w:pPr>
                    </w:p>
                    <w:p w14:paraId="7E0035A7" w14:textId="77777777" w:rsidR="00C062B0" w:rsidRDefault="00C062B0" w:rsidP="00D609BE">
                      <w:pPr>
                        <w:pStyle w:val="Subtitle"/>
                        <w:ind w:left="2160" w:firstLine="720"/>
                        <w:rPr>
                          <w:rFonts w:eastAsiaTheme="majorEastAsia"/>
                          <w:color w:val="FFFFFF" w:themeColor="background1"/>
                          <w:sz w:val="44"/>
                          <w:szCs w:val="16"/>
                        </w:rPr>
                      </w:pPr>
                    </w:p>
                    <w:p w14:paraId="78328966" w14:textId="68CC3AFF" w:rsidR="006B10EE" w:rsidRPr="00C062B0" w:rsidRDefault="00C062B0" w:rsidP="00D609BE">
                      <w:pPr>
                        <w:pStyle w:val="Subtitle"/>
                        <w:ind w:left="2160" w:firstLine="720"/>
                        <w:rPr>
                          <w:rFonts w:eastAsiaTheme="majorEastAsia"/>
                          <w:color w:val="FFFFFF" w:themeColor="background1"/>
                          <w:sz w:val="44"/>
                          <w:szCs w:val="16"/>
                        </w:rPr>
                      </w:pPr>
                      <w:r w:rsidRPr="00C062B0">
                        <w:rPr>
                          <w:rFonts w:eastAsiaTheme="majorEastAsia"/>
                          <w:color w:val="FFFFFF" w:themeColor="background1"/>
                          <w:sz w:val="44"/>
                          <w:szCs w:val="16"/>
                        </w:rPr>
                        <w:t xml:space="preserve">HBO-ICT </w:t>
                      </w:r>
                    </w:p>
                    <w:p w14:paraId="7203971E" w14:textId="659AD7B1" w:rsidR="00C062B0" w:rsidRPr="00C062B0" w:rsidRDefault="00C062B0" w:rsidP="00D609BE">
                      <w:pPr>
                        <w:pStyle w:val="Subtitle"/>
                        <w:ind w:left="2160" w:firstLine="720"/>
                        <w:rPr>
                          <w:rFonts w:eastAsiaTheme="majorEastAsia"/>
                          <w:sz w:val="40"/>
                          <w:szCs w:val="12"/>
                        </w:rPr>
                      </w:pPr>
                      <w:r w:rsidRPr="00C062B0">
                        <w:rPr>
                          <w:rFonts w:eastAsiaTheme="majorEastAsia"/>
                          <w:color w:val="FFFFFF" w:themeColor="background1"/>
                          <w:sz w:val="44"/>
                          <w:szCs w:val="16"/>
                        </w:rPr>
                        <w:t>Zwolle en Almere</w:t>
                      </w:r>
                    </w:p>
                    <w:p w14:paraId="0D622CA5" w14:textId="77777777" w:rsidR="003E0D1C" w:rsidRDefault="003E0D1C"/>
                  </w:txbxContent>
                </v:textbox>
                <w10:wrap anchorx="page" anchory="page"/>
              </v:roundrect>
            </w:pict>
          </mc:Fallback>
        </mc:AlternateContent>
      </w:r>
      <w:r w:rsidR="00FF4BE6" w:rsidRPr="001176A4">
        <w:rPr>
          <w:rStyle w:val="wacimagecontainer"/>
          <w:rFonts w:ascii="Segoe UI" w:hAnsi="Segoe UI" w:cs="Segoe UI"/>
          <w:b w:val="0"/>
          <w:bCs/>
          <w:noProof/>
          <w:sz w:val="12"/>
          <w:szCs w:val="12"/>
        </w:rPr>
        <w:drawing>
          <wp:anchor distT="0" distB="0" distL="114300" distR="114300" simplePos="0" relativeHeight="251658240" behindDoc="0" locked="0" layoutInCell="1" allowOverlap="1" wp14:anchorId="7CC0C872" wp14:editId="07F9FD49">
            <wp:simplePos x="0" y="0"/>
            <wp:positionH relativeFrom="margin">
              <wp:align>right</wp:align>
            </wp:positionH>
            <wp:positionV relativeFrom="paragraph">
              <wp:posOffset>215900</wp:posOffset>
            </wp:positionV>
            <wp:extent cx="1249680" cy="1249680"/>
            <wp:effectExtent l="0" t="0" r="7620" b="7620"/>
            <wp:wrapSquare wrapText="bothSides"/>
            <wp:docPr id="654884319" name="Afbeelding 9"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beelding met tekst, Lettertype, schermopname,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6"/>
    </w:p>
    <w:p w14:paraId="414F08B9" w14:textId="0CF24317" w:rsidR="008253F3" w:rsidRPr="001176A4" w:rsidRDefault="00FF4BE6">
      <w:pPr>
        <w:spacing w:after="200"/>
        <w:rPr>
          <w:bCs/>
          <w:lang w:bidi="nl-NL"/>
        </w:rPr>
      </w:pPr>
      <w:r w:rsidRPr="001176A4">
        <w:rPr>
          <w:bCs/>
          <w:noProof/>
        </w:rPr>
        <w:drawing>
          <wp:inline distT="0" distB="0" distL="0" distR="0" wp14:anchorId="1C0E25E1" wp14:editId="1677C85D">
            <wp:extent cx="1971040" cy="1259840"/>
            <wp:effectExtent l="0" t="0" r="0" b="0"/>
            <wp:docPr id="237668313" name="Afbeelding 7" descr="Afbeelding met Lettertype, Graphics, logo,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 met Lettertype, Graphics, logo, grafische vormgeving&#10;&#10;Automatisch gegenereerde beschrijv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1040" cy="1259840"/>
                    </a:xfrm>
                    <a:prstGeom prst="rect">
                      <a:avLst/>
                    </a:prstGeom>
                    <a:noFill/>
                    <a:ln>
                      <a:noFill/>
                    </a:ln>
                  </pic:spPr>
                </pic:pic>
              </a:graphicData>
            </a:graphic>
          </wp:inline>
        </w:drawing>
      </w:r>
    </w:p>
    <w:p w14:paraId="3ED394D3" w14:textId="77777777" w:rsidR="00C062B0" w:rsidRPr="001176A4" w:rsidRDefault="00C062B0">
      <w:pPr>
        <w:spacing w:after="200"/>
        <w:rPr>
          <w:lang w:bidi="nl-NL"/>
        </w:rPr>
      </w:pPr>
    </w:p>
    <w:p w14:paraId="05F3BC8C" w14:textId="77777777" w:rsidR="00C062B0" w:rsidRPr="001176A4" w:rsidRDefault="00C062B0">
      <w:pPr>
        <w:spacing w:after="200"/>
        <w:rPr>
          <w:lang w:bidi="nl-NL"/>
        </w:rPr>
      </w:pPr>
    </w:p>
    <w:p w14:paraId="593D5C70" w14:textId="77777777" w:rsidR="00C062B0" w:rsidRPr="001176A4" w:rsidRDefault="00C062B0">
      <w:pPr>
        <w:spacing w:after="200"/>
        <w:rPr>
          <w:lang w:bidi="nl-NL"/>
        </w:rPr>
      </w:pPr>
    </w:p>
    <w:p w14:paraId="5EB38F93" w14:textId="77777777" w:rsidR="00C062B0" w:rsidRPr="001176A4" w:rsidRDefault="00C062B0">
      <w:pPr>
        <w:spacing w:after="200"/>
        <w:rPr>
          <w:lang w:bidi="nl-NL"/>
        </w:rPr>
      </w:pPr>
    </w:p>
    <w:p w14:paraId="413A5A3F" w14:textId="77777777" w:rsidR="00C062B0" w:rsidRPr="001176A4" w:rsidRDefault="00C062B0">
      <w:pPr>
        <w:spacing w:after="200"/>
        <w:rPr>
          <w:lang w:bidi="nl-NL"/>
        </w:rPr>
      </w:pPr>
    </w:p>
    <w:p w14:paraId="32C53A24" w14:textId="77777777" w:rsidR="00C062B0" w:rsidRPr="001176A4" w:rsidRDefault="00C062B0">
      <w:pPr>
        <w:spacing w:after="200"/>
        <w:rPr>
          <w:lang w:bidi="nl-NL"/>
        </w:rPr>
      </w:pPr>
    </w:p>
    <w:p w14:paraId="6152BFD7" w14:textId="77777777" w:rsidR="00C062B0" w:rsidRPr="001176A4" w:rsidRDefault="00C062B0">
      <w:pPr>
        <w:spacing w:after="200"/>
        <w:rPr>
          <w:lang w:bidi="nl-NL"/>
        </w:rPr>
      </w:pPr>
    </w:p>
    <w:p w14:paraId="2E4D6B5D" w14:textId="77777777" w:rsidR="00C062B0" w:rsidRPr="001176A4" w:rsidRDefault="00C062B0">
      <w:pPr>
        <w:spacing w:after="200"/>
        <w:rPr>
          <w:lang w:bidi="nl-NL"/>
        </w:rPr>
      </w:pPr>
    </w:p>
    <w:p w14:paraId="40BB0AA2" w14:textId="77777777" w:rsidR="00C062B0" w:rsidRPr="001176A4" w:rsidRDefault="00C062B0">
      <w:pPr>
        <w:spacing w:after="200"/>
        <w:rPr>
          <w:lang w:bidi="nl-NL"/>
        </w:rPr>
      </w:pPr>
    </w:p>
    <w:p w14:paraId="56FA707E" w14:textId="77777777" w:rsidR="00C062B0" w:rsidRPr="001176A4" w:rsidRDefault="00C062B0">
      <w:pPr>
        <w:spacing w:after="200"/>
        <w:rPr>
          <w:lang w:bidi="nl-NL"/>
        </w:rPr>
      </w:pPr>
    </w:p>
    <w:p w14:paraId="6CB36134" w14:textId="77777777" w:rsidR="00C062B0" w:rsidRPr="001176A4" w:rsidRDefault="00C062B0">
      <w:pPr>
        <w:spacing w:after="200"/>
        <w:rPr>
          <w:lang w:bidi="nl-NL"/>
        </w:rPr>
      </w:pPr>
    </w:p>
    <w:p w14:paraId="2A298106" w14:textId="77777777" w:rsidR="00C062B0" w:rsidRPr="001176A4" w:rsidRDefault="00C062B0">
      <w:pPr>
        <w:spacing w:after="200"/>
        <w:rPr>
          <w:lang w:bidi="nl-NL"/>
        </w:rPr>
      </w:pPr>
    </w:p>
    <w:p w14:paraId="7676C4F6" w14:textId="77777777" w:rsidR="00C062B0" w:rsidRPr="001176A4" w:rsidRDefault="00C062B0">
      <w:pPr>
        <w:spacing w:after="200"/>
        <w:rPr>
          <w:lang w:bidi="nl-NL"/>
        </w:rPr>
      </w:pPr>
    </w:p>
    <w:p w14:paraId="4F38D446" w14:textId="77777777" w:rsidR="00C062B0" w:rsidRPr="001176A4" w:rsidRDefault="00C062B0">
      <w:pPr>
        <w:spacing w:after="200"/>
        <w:rPr>
          <w:lang w:bidi="nl-NL"/>
        </w:rPr>
      </w:pPr>
    </w:p>
    <w:p w14:paraId="3E02D336" w14:textId="77777777" w:rsidR="00C062B0" w:rsidRPr="001176A4" w:rsidRDefault="00C062B0">
      <w:pPr>
        <w:spacing w:after="200"/>
        <w:rPr>
          <w:lang w:bidi="nl-NL"/>
        </w:rPr>
      </w:pPr>
    </w:p>
    <w:p w14:paraId="41CEE30B" w14:textId="77777777" w:rsidR="00C062B0" w:rsidRPr="001176A4" w:rsidRDefault="00C062B0">
      <w:pPr>
        <w:spacing w:after="200"/>
        <w:rPr>
          <w:lang w:bidi="nl-NL"/>
        </w:rPr>
      </w:pPr>
    </w:p>
    <w:p w14:paraId="5EBC459B" w14:textId="77777777" w:rsidR="00C062B0" w:rsidRPr="001176A4" w:rsidRDefault="00C062B0">
      <w:pPr>
        <w:spacing w:after="200"/>
        <w:rPr>
          <w:lang w:bidi="nl-NL"/>
        </w:rPr>
      </w:pPr>
    </w:p>
    <w:p w14:paraId="330A9960" w14:textId="77777777" w:rsidR="00C062B0" w:rsidRPr="001176A4" w:rsidRDefault="00C062B0">
      <w:pPr>
        <w:spacing w:after="200"/>
        <w:rPr>
          <w:lang w:bidi="nl-NL"/>
        </w:rPr>
      </w:pPr>
    </w:p>
    <w:p w14:paraId="0BA6B1E1" w14:textId="77777777" w:rsidR="00C062B0" w:rsidRPr="001176A4" w:rsidRDefault="00C062B0">
      <w:pPr>
        <w:spacing w:after="200"/>
        <w:rPr>
          <w:lang w:bidi="nl-NL"/>
        </w:rPr>
      </w:pPr>
    </w:p>
    <w:p w14:paraId="5BF555CD" w14:textId="2C985826" w:rsidR="0048429F" w:rsidRPr="001176A4" w:rsidRDefault="00C062B0">
      <w:pPr>
        <w:spacing w:after="200"/>
        <w:rPr>
          <w:lang w:bidi="nl-NL"/>
        </w:rPr>
      </w:pPr>
      <w:r w:rsidRPr="001176A4">
        <w:rPr>
          <w:lang w:bidi="nl-NL"/>
        </w:rPr>
        <w:t>Naam:</w:t>
      </w:r>
      <w:r w:rsidR="00B30440" w:rsidRPr="001176A4">
        <w:rPr>
          <w:lang w:bidi="nl-NL"/>
        </w:rPr>
        <w:tab/>
      </w:r>
      <w:r w:rsidR="00440CAE" w:rsidRPr="001176A4">
        <w:rPr>
          <w:lang w:bidi="nl-NL"/>
        </w:rPr>
        <w:tab/>
        <w:t>Daan Maat</w:t>
      </w:r>
    </w:p>
    <w:p w14:paraId="1BB821D4" w14:textId="50843100" w:rsidR="00673696" w:rsidRPr="001176A4" w:rsidRDefault="0048429F">
      <w:pPr>
        <w:spacing w:after="200"/>
        <w:rPr>
          <w:lang w:bidi="nl-NL"/>
        </w:rPr>
      </w:pPr>
      <w:r w:rsidRPr="001176A4">
        <w:rPr>
          <w:lang w:bidi="nl-NL"/>
        </w:rPr>
        <w:t>Versie:</w:t>
      </w:r>
      <w:r w:rsidR="00B30440" w:rsidRPr="001176A4">
        <w:rPr>
          <w:lang w:bidi="nl-NL"/>
        </w:rPr>
        <w:tab/>
      </w:r>
    </w:p>
    <w:p w14:paraId="1D1C5118" w14:textId="54D8C987" w:rsidR="008253F3" w:rsidRPr="001176A4" w:rsidRDefault="008253F3">
      <w:pPr>
        <w:spacing w:after="200"/>
        <w:rPr>
          <w:rFonts w:eastAsia="Times New Roman" w:cs="Times New Roman"/>
          <w:b/>
          <w:sz w:val="36"/>
          <w:szCs w:val="24"/>
          <w:lang w:bidi="nl-NL"/>
        </w:rPr>
      </w:pPr>
      <w:r w:rsidRPr="001176A4">
        <w:rPr>
          <w:lang w:bidi="nl-NL"/>
        </w:rPr>
        <w:br w:type="page"/>
      </w:r>
    </w:p>
    <w:p w14:paraId="3054BDA0" w14:textId="3FD302B9" w:rsidR="008B655C" w:rsidRPr="001176A4" w:rsidRDefault="00CE33D5" w:rsidP="00E570CD">
      <w:pPr>
        <w:pStyle w:val="Heading1"/>
        <w:rPr>
          <w:sz w:val="52"/>
          <w:lang w:bidi="nl-NL"/>
        </w:rPr>
      </w:pPr>
      <w:bookmarkStart w:id="7" w:name="_Toc170996100"/>
      <w:r w:rsidRPr="001176A4">
        <w:rPr>
          <w:lang w:bidi="nl-NL"/>
        </w:rPr>
        <w:lastRenderedPageBreak/>
        <w:t>Inhoudsopgave</w:t>
      </w:r>
      <w:bookmarkEnd w:id="7"/>
    </w:p>
    <w:sdt>
      <w:sdtPr>
        <w:rPr>
          <w:szCs w:val="24"/>
        </w:rPr>
        <w:id w:val="-799765768"/>
        <w:docPartObj>
          <w:docPartGallery w:val="Table of Contents"/>
          <w:docPartUnique/>
        </w:docPartObj>
      </w:sdtPr>
      <w:sdtEndPr>
        <w:rPr>
          <w:b/>
          <w:bCs/>
        </w:rPr>
      </w:sdtEndPr>
      <w:sdtContent>
        <w:p w14:paraId="1650482B" w14:textId="7D94D581" w:rsidR="00382A6F" w:rsidRPr="001176A4" w:rsidRDefault="00A75700">
          <w:pPr>
            <w:pStyle w:val="TOC1"/>
            <w:tabs>
              <w:tab w:val="right" w:leader="dot" w:pos="9592"/>
            </w:tabs>
            <w:rPr>
              <w:rFonts w:asciiTheme="minorHAnsi" w:hAnsiTheme="minorHAnsi"/>
              <w:noProof/>
              <w:kern w:val="2"/>
              <w:szCs w:val="24"/>
              <w:lang w:eastAsia="nl-NL"/>
              <w14:ligatures w14:val="standardContextual"/>
            </w:rPr>
          </w:pPr>
          <w:r w:rsidRPr="001176A4">
            <w:rPr>
              <w:rFonts w:asciiTheme="majorHAnsi" w:eastAsiaTheme="majorEastAsia" w:hAnsiTheme="majorHAnsi" w:cstheme="majorBidi"/>
              <w:sz w:val="32"/>
              <w:szCs w:val="32"/>
              <w:lang w:eastAsia="nl-NL"/>
            </w:rPr>
            <w:fldChar w:fldCharType="begin"/>
          </w:r>
          <w:r w:rsidRPr="001176A4">
            <w:rPr>
              <w:rFonts w:asciiTheme="majorHAnsi" w:eastAsiaTheme="majorEastAsia" w:hAnsiTheme="majorHAnsi" w:cstheme="majorBidi"/>
              <w:sz w:val="32"/>
              <w:szCs w:val="32"/>
              <w:lang w:eastAsia="nl-NL"/>
            </w:rPr>
            <w:instrText xml:space="preserve"> TOC \o "1-3" \n \h \z \u </w:instrText>
          </w:r>
          <w:r w:rsidRPr="001176A4">
            <w:rPr>
              <w:rFonts w:asciiTheme="majorHAnsi" w:eastAsiaTheme="majorEastAsia" w:hAnsiTheme="majorHAnsi" w:cstheme="majorBidi"/>
              <w:sz w:val="32"/>
              <w:szCs w:val="32"/>
              <w:lang w:eastAsia="nl-NL"/>
            </w:rPr>
            <w:fldChar w:fldCharType="separate"/>
          </w:r>
        </w:p>
        <w:p w14:paraId="20ED51BF" w14:textId="5B113417"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00" w:history="1">
            <w:r w:rsidRPr="001176A4">
              <w:rPr>
                <w:rStyle w:val="Hyperlink"/>
                <w:noProof/>
                <w:color w:val="auto"/>
                <w:lang w:bidi="nl-NL"/>
              </w:rPr>
              <w:t>Inhoudsopgave</w:t>
            </w:r>
          </w:hyperlink>
        </w:p>
        <w:p w14:paraId="4B65C1BC" w14:textId="5A9566B0"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01" w:history="1">
            <w:r w:rsidRPr="001176A4">
              <w:rPr>
                <w:rStyle w:val="Hyperlink"/>
                <w:noProof/>
                <w:color w:val="auto"/>
              </w:rPr>
              <w:t>Inleiding</w:t>
            </w:r>
          </w:hyperlink>
        </w:p>
        <w:p w14:paraId="19C62FBA" w14:textId="5466A1D4"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02" w:history="1">
            <w:r w:rsidRPr="001176A4">
              <w:rPr>
                <w:rStyle w:val="Hyperlink"/>
                <w:noProof/>
                <w:color w:val="auto"/>
              </w:rPr>
              <w:t>Opdracht 1 Checklist studiegewoontes – en vaardigheden</w:t>
            </w:r>
          </w:hyperlink>
        </w:p>
        <w:p w14:paraId="6321B1A8" w14:textId="45257141"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03" w:history="1">
            <w:r w:rsidRPr="001176A4">
              <w:rPr>
                <w:rStyle w:val="Hyperlink"/>
                <w:noProof/>
                <w:color w:val="auto"/>
              </w:rPr>
              <w:t>Opdracht 2 Prioriteiten stellen</w:t>
            </w:r>
          </w:hyperlink>
        </w:p>
        <w:p w14:paraId="1EA977FD" w14:textId="083CD0F9"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04" w:history="1">
            <w:r w:rsidRPr="001176A4">
              <w:rPr>
                <w:rStyle w:val="Hyperlink"/>
                <w:noProof/>
                <w:color w:val="auto"/>
              </w:rPr>
              <w:t>Opdracht 3 Autobiografie</w:t>
            </w:r>
          </w:hyperlink>
        </w:p>
        <w:p w14:paraId="666CE559" w14:textId="76AFA2E6"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05" w:history="1">
            <w:r w:rsidRPr="001176A4">
              <w:rPr>
                <w:rStyle w:val="Hyperlink"/>
                <w:noProof/>
                <w:color w:val="auto"/>
              </w:rPr>
              <w:t>Opdracht 4 Leersocialisatie</w:t>
            </w:r>
          </w:hyperlink>
        </w:p>
        <w:p w14:paraId="7AA76943" w14:textId="3CC0D19C"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06" w:history="1">
            <w:r w:rsidRPr="001176A4">
              <w:rPr>
                <w:rStyle w:val="Hyperlink"/>
                <w:noProof/>
                <w:color w:val="auto"/>
              </w:rPr>
              <w:t>Opdracht 5 Goede voornemens</w:t>
            </w:r>
          </w:hyperlink>
        </w:p>
        <w:p w14:paraId="037E18B1" w14:textId="544EC17E"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07" w:history="1">
            <w:r w:rsidRPr="001176A4">
              <w:rPr>
                <w:rStyle w:val="Hyperlink"/>
                <w:noProof/>
                <w:color w:val="auto"/>
              </w:rPr>
              <w:t>Opdracht 6 Reflectie op datapunten - GI</w:t>
            </w:r>
          </w:hyperlink>
        </w:p>
        <w:p w14:paraId="178600C4" w14:textId="049F8418"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08" w:history="1">
            <w:r w:rsidRPr="001176A4">
              <w:rPr>
                <w:rStyle w:val="Hyperlink"/>
                <w:noProof/>
                <w:color w:val="auto"/>
              </w:rPr>
              <w:t>Opdracht 7 Beheer je week</w:t>
            </w:r>
          </w:hyperlink>
        </w:p>
        <w:p w14:paraId="0AD8171A" w14:textId="3C93147E"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09" w:history="1">
            <w:r w:rsidRPr="001176A4">
              <w:rPr>
                <w:rStyle w:val="Hyperlink"/>
                <w:noProof/>
                <w:color w:val="auto"/>
              </w:rPr>
              <w:t>Opdracht 8 Eisenhowermatrix</w:t>
            </w:r>
          </w:hyperlink>
        </w:p>
        <w:p w14:paraId="1EFB0741" w14:textId="3BDD0505"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10" w:history="1">
            <w:r w:rsidRPr="001176A4">
              <w:rPr>
                <w:rStyle w:val="Hyperlink"/>
                <w:noProof/>
                <w:color w:val="auto"/>
              </w:rPr>
              <w:t>Opdracht 9 Reflecteren met STARR</w:t>
            </w:r>
          </w:hyperlink>
        </w:p>
        <w:p w14:paraId="1F52150B" w14:textId="5A7412CF"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11" w:history="1">
            <w:r w:rsidRPr="001176A4">
              <w:rPr>
                <w:rStyle w:val="Hyperlink"/>
                <w:noProof/>
                <w:color w:val="auto"/>
              </w:rPr>
              <w:t>Opdracht 10 Challenge nieuwe gewoontes</w:t>
            </w:r>
          </w:hyperlink>
        </w:p>
        <w:p w14:paraId="2AFE04F7" w14:textId="21ACB47F"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12" w:history="1">
            <w:r w:rsidRPr="001176A4">
              <w:rPr>
                <w:rStyle w:val="Hyperlink"/>
                <w:noProof/>
                <w:color w:val="auto"/>
              </w:rPr>
              <w:t>Opdracht 11 Leervragen</w:t>
            </w:r>
          </w:hyperlink>
        </w:p>
        <w:p w14:paraId="6E113385" w14:textId="6BB37BA2"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13" w:history="1">
            <w:r w:rsidRPr="001176A4">
              <w:rPr>
                <w:rStyle w:val="Hyperlink"/>
                <w:noProof/>
                <w:color w:val="auto"/>
              </w:rPr>
              <w:t>Opdracht 12 Reflectie op datapunten - SW</w:t>
            </w:r>
          </w:hyperlink>
        </w:p>
        <w:p w14:paraId="24F27393" w14:textId="5323F3C5"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14" w:history="1">
            <w:r w:rsidRPr="001176A4">
              <w:rPr>
                <w:rStyle w:val="Hyperlink"/>
                <w:noProof/>
                <w:color w:val="auto"/>
              </w:rPr>
              <w:t>Opdracht 13 Strategieën</w:t>
            </w:r>
          </w:hyperlink>
        </w:p>
        <w:p w14:paraId="0448846E" w14:textId="61476072"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15" w:history="1">
            <w:r w:rsidRPr="001176A4">
              <w:rPr>
                <w:rStyle w:val="Hyperlink"/>
                <w:noProof/>
                <w:color w:val="auto"/>
              </w:rPr>
              <w:t>Opdracht 14 Vervolg strategieën</w:t>
            </w:r>
          </w:hyperlink>
        </w:p>
        <w:p w14:paraId="6D0D2203" w14:textId="1A0A1A66"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16" w:history="1">
            <w:r w:rsidRPr="001176A4">
              <w:rPr>
                <w:rStyle w:val="Hyperlink"/>
                <w:noProof/>
                <w:color w:val="auto"/>
              </w:rPr>
              <w:t>Opdracht 15 Intermediate stake - gespreksverslag</w:t>
            </w:r>
          </w:hyperlink>
        </w:p>
        <w:p w14:paraId="2BDEB3D1" w14:textId="6B552C3C"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17" w:history="1">
            <w:r w:rsidRPr="001176A4">
              <w:rPr>
                <w:rStyle w:val="Hyperlink"/>
                <w:noProof/>
                <w:color w:val="auto"/>
              </w:rPr>
              <w:t>Opdracht 16 Stoplicht</w:t>
            </w:r>
          </w:hyperlink>
        </w:p>
        <w:p w14:paraId="19A533F7" w14:textId="314A8179"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18" w:history="1">
            <w:r w:rsidRPr="001176A4">
              <w:rPr>
                <w:rStyle w:val="Hyperlink"/>
                <w:noProof/>
                <w:color w:val="auto"/>
              </w:rPr>
              <w:t>Opdracht 17 SWOT-analyse</w:t>
            </w:r>
          </w:hyperlink>
        </w:p>
        <w:p w14:paraId="71C758CE" w14:textId="0359710D"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19" w:history="1">
            <w:r w:rsidRPr="001176A4">
              <w:rPr>
                <w:rStyle w:val="Hyperlink"/>
                <w:noProof/>
                <w:color w:val="auto"/>
              </w:rPr>
              <w:t>Opdracht 18 Samen leren</w:t>
            </w:r>
          </w:hyperlink>
        </w:p>
        <w:p w14:paraId="07A6BB05" w14:textId="151BD86B"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20" w:history="1">
            <w:r w:rsidRPr="001176A4">
              <w:rPr>
                <w:rStyle w:val="Hyperlink"/>
                <w:noProof/>
                <w:color w:val="auto"/>
              </w:rPr>
              <w:t>Opdracht 19 Reflectie op datapunten - IS</w:t>
            </w:r>
          </w:hyperlink>
        </w:p>
        <w:p w14:paraId="22615CC0" w14:textId="01DB2B1A"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21" w:history="1">
            <w:r w:rsidRPr="001176A4">
              <w:rPr>
                <w:rStyle w:val="Hyperlink"/>
                <w:noProof/>
                <w:color w:val="auto"/>
              </w:rPr>
              <w:t>Opdracht 20 Starten, stoppen, doorgaan</w:t>
            </w:r>
          </w:hyperlink>
        </w:p>
        <w:p w14:paraId="0C2FF27E" w14:textId="40F6FAC3"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22" w:history="1">
            <w:r w:rsidRPr="001176A4">
              <w:rPr>
                <w:rStyle w:val="Hyperlink"/>
                <w:noProof/>
                <w:color w:val="auto"/>
              </w:rPr>
              <w:t>Opdracht 21 Peer feedback</w:t>
            </w:r>
          </w:hyperlink>
        </w:p>
        <w:p w14:paraId="26767CDA" w14:textId="143C140B"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23" w:history="1">
            <w:r w:rsidRPr="001176A4">
              <w:rPr>
                <w:rStyle w:val="Hyperlink"/>
                <w:noProof/>
                <w:color w:val="auto"/>
              </w:rPr>
              <w:t>Opdracht 22 Reflectie op datapunten - HI</w:t>
            </w:r>
          </w:hyperlink>
        </w:p>
        <w:p w14:paraId="2AA09010" w14:textId="3D9FD86B" w:rsidR="00382A6F" w:rsidRPr="001176A4" w:rsidRDefault="00382A6F">
          <w:pPr>
            <w:pStyle w:val="TOC1"/>
            <w:tabs>
              <w:tab w:val="right" w:leader="dot" w:pos="9592"/>
            </w:tabs>
            <w:rPr>
              <w:rFonts w:asciiTheme="minorHAnsi" w:hAnsiTheme="minorHAnsi"/>
              <w:noProof/>
              <w:kern w:val="2"/>
              <w:szCs w:val="24"/>
              <w:lang w:eastAsia="nl-NL"/>
              <w14:ligatures w14:val="standardContextual"/>
            </w:rPr>
          </w:pPr>
          <w:hyperlink w:anchor="_Toc170996124" w:history="1">
            <w:r w:rsidRPr="001176A4">
              <w:rPr>
                <w:rStyle w:val="Hyperlink"/>
                <w:noProof/>
                <w:color w:val="auto"/>
              </w:rPr>
              <w:t>Opdracht 23 Zelfregie</w:t>
            </w:r>
          </w:hyperlink>
        </w:p>
        <w:p w14:paraId="7F44BE46" w14:textId="6CC3799F" w:rsidR="008253F3" w:rsidRPr="001176A4" w:rsidRDefault="00A75700" w:rsidP="00A75700">
          <w:pPr>
            <w:pStyle w:val="TOC1"/>
            <w:tabs>
              <w:tab w:val="right" w:leader="dot" w:pos="9592"/>
            </w:tabs>
          </w:pPr>
          <w:r w:rsidRPr="001176A4">
            <w:rPr>
              <w:rFonts w:asciiTheme="majorHAnsi" w:eastAsiaTheme="majorEastAsia" w:hAnsiTheme="majorHAnsi" w:cstheme="majorBidi"/>
              <w:sz w:val="32"/>
              <w:szCs w:val="32"/>
              <w:lang w:eastAsia="nl-NL"/>
            </w:rPr>
            <w:fldChar w:fldCharType="end"/>
          </w:r>
        </w:p>
      </w:sdtContent>
    </w:sdt>
    <w:p w14:paraId="563CFB6B" w14:textId="3CEB7783" w:rsidR="00E570CD" w:rsidRPr="001176A4" w:rsidRDefault="00E570CD" w:rsidP="00E570CD">
      <w:pPr>
        <w:pStyle w:val="Heading1"/>
        <w:rPr>
          <w:sz w:val="52"/>
          <w:lang w:bidi="nl-NL"/>
        </w:rPr>
      </w:pPr>
      <w:r w:rsidRPr="001176A4">
        <w:rPr>
          <w:lang w:bidi="nl-NL"/>
        </w:rPr>
        <w:br w:type="page"/>
      </w:r>
    </w:p>
    <w:p w14:paraId="08B16A5C" w14:textId="30DAD57D" w:rsidR="004B7E44" w:rsidRPr="001176A4" w:rsidRDefault="00E570CD" w:rsidP="00E570CD">
      <w:pPr>
        <w:pStyle w:val="Heading1"/>
      </w:pPr>
      <w:bookmarkStart w:id="8" w:name="_Toc169684738"/>
      <w:bookmarkStart w:id="9" w:name="_Toc170996101"/>
      <w:r w:rsidRPr="001176A4">
        <w:lastRenderedPageBreak/>
        <w:t>Inleiding</w:t>
      </w:r>
      <w:bookmarkEnd w:id="8"/>
      <w:bookmarkEnd w:id="9"/>
    </w:p>
    <w:p w14:paraId="0E5075C3" w14:textId="77777777" w:rsidR="00087F50" w:rsidRPr="001176A4" w:rsidRDefault="00087F50" w:rsidP="00087F50"/>
    <w:p w14:paraId="53AE68E0" w14:textId="08F66BA2" w:rsidR="001D6488" w:rsidRPr="001176A4" w:rsidRDefault="001D6488" w:rsidP="00087F50">
      <w:r w:rsidRPr="001176A4">
        <w:t xml:space="preserve">In dit werkdocument houd je </w:t>
      </w:r>
      <w:r w:rsidR="00BB20FA" w:rsidRPr="001176A4">
        <w:t xml:space="preserve">tijdens het eerste semester aan de hand van </w:t>
      </w:r>
      <w:r w:rsidR="007A57CD" w:rsidRPr="001176A4">
        <w:t xml:space="preserve">allerlei opdrachten </w:t>
      </w:r>
      <w:r w:rsidR="00BB20FA" w:rsidRPr="001176A4">
        <w:t xml:space="preserve">je </w:t>
      </w:r>
      <w:r w:rsidR="006B2EC1" w:rsidRPr="001176A4">
        <w:t xml:space="preserve">professionele ontwikkeling bij. Je </w:t>
      </w:r>
      <w:r w:rsidR="0085264D" w:rsidRPr="001176A4">
        <w:t xml:space="preserve">krijgt daarbij </w:t>
      </w:r>
      <w:r w:rsidR="006B2EC1" w:rsidRPr="001176A4">
        <w:t>ondersteun</w:t>
      </w:r>
      <w:r w:rsidR="0085264D" w:rsidRPr="001176A4">
        <w:t>ing</w:t>
      </w:r>
      <w:r w:rsidR="006B2EC1" w:rsidRPr="001176A4">
        <w:t xml:space="preserve"> </w:t>
      </w:r>
      <w:r w:rsidR="0085264D" w:rsidRPr="001176A4">
        <w:t xml:space="preserve">van </w:t>
      </w:r>
      <w:r w:rsidR="006B2EC1" w:rsidRPr="001176A4">
        <w:t xml:space="preserve">je </w:t>
      </w:r>
      <w:proofErr w:type="spellStart"/>
      <w:r w:rsidR="006B2EC1" w:rsidRPr="001176A4">
        <w:t>sb’er</w:t>
      </w:r>
      <w:proofErr w:type="spellEnd"/>
      <w:r w:rsidR="00A04A14" w:rsidRPr="001176A4">
        <w:t xml:space="preserve"> met workshops, leerteambijeenkomsten en individuele gesprekken.</w:t>
      </w:r>
      <w:r w:rsidR="00357EAE" w:rsidRPr="001176A4">
        <w:t xml:space="preserve"> Jouw </w:t>
      </w:r>
      <w:proofErr w:type="spellStart"/>
      <w:r w:rsidR="00357EAE" w:rsidRPr="001176A4">
        <w:t>sb’er</w:t>
      </w:r>
      <w:proofErr w:type="spellEnd"/>
      <w:r w:rsidR="00357EAE" w:rsidRPr="001176A4">
        <w:t xml:space="preserve"> k</w:t>
      </w:r>
      <w:r w:rsidR="00E839FC" w:rsidRPr="001176A4">
        <w:t>a</w:t>
      </w:r>
      <w:r w:rsidR="00357EAE" w:rsidRPr="001176A4">
        <w:t xml:space="preserve">n je vragen om </w:t>
      </w:r>
      <w:r w:rsidR="00E839FC" w:rsidRPr="001176A4">
        <w:t xml:space="preserve">inzicht te geven in de </w:t>
      </w:r>
      <w:r w:rsidR="0085264D" w:rsidRPr="001176A4">
        <w:t xml:space="preserve">inhoud en </w:t>
      </w:r>
      <w:r w:rsidR="00E839FC" w:rsidRPr="001176A4">
        <w:t xml:space="preserve">voortgang van dit document. Andersom </w:t>
      </w:r>
      <w:r w:rsidR="000D5123" w:rsidRPr="001176A4">
        <w:t xml:space="preserve">mag je ook jouw </w:t>
      </w:r>
      <w:proofErr w:type="spellStart"/>
      <w:r w:rsidR="000D5123" w:rsidRPr="001176A4">
        <w:t>sb’er</w:t>
      </w:r>
      <w:proofErr w:type="spellEnd"/>
      <w:r w:rsidR="000D5123" w:rsidRPr="001176A4">
        <w:t xml:space="preserve"> vragen om hulp als je dingen tegenkomt die </w:t>
      </w:r>
      <w:r w:rsidR="00241936" w:rsidRPr="001176A4">
        <w:t xml:space="preserve">jou bij het studeren in de weg kunnen zitten. </w:t>
      </w:r>
    </w:p>
    <w:p w14:paraId="5325727B" w14:textId="77777777" w:rsidR="00F70DD8" w:rsidRPr="001176A4" w:rsidRDefault="00F70DD8" w:rsidP="00087F50"/>
    <w:p w14:paraId="79622E73" w14:textId="72428450" w:rsidR="004B0DD6" w:rsidRPr="001176A4" w:rsidRDefault="00D278A1" w:rsidP="00087F50">
      <w:r w:rsidRPr="001176A4">
        <w:t xml:space="preserve">Hoe gebruik je dit </w:t>
      </w:r>
      <w:r w:rsidR="00241936" w:rsidRPr="001176A4">
        <w:t xml:space="preserve">document? </w:t>
      </w:r>
      <w:r w:rsidR="006C042D" w:rsidRPr="001176A4">
        <w:t xml:space="preserve">Je vindt bij elke opdracht </w:t>
      </w:r>
    </w:p>
    <w:p w14:paraId="670BBBDD" w14:textId="1BE80979" w:rsidR="00A339FA" w:rsidRPr="001176A4" w:rsidRDefault="006C042D" w:rsidP="00732FA6">
      <w:pPr>
        <w:pStyle w:val="ListParagraph"/>
        <w:numPr>
          <w:ilvl w:val="0"/>
          <w:numId w:val="1"/>
        </w:numPr>
      </w:pPr>
      <w:r w:rsidRPr="001176A4">
        <w:t>een klokje met een inschatting van de ti</w:t>
      </w:r>
      <w:r w:rsidR="0013570F" w:rsidRPr="001176A4">
        <w:t>j</w:t>
      </w:r>
      <w:r w:rsidRPr="001176A4">
        <w:t xml:space="preserve">d die je voor de opdracht nodig </w:t>
      </w:r>
      <w:r w:rsidR="004B0DD6" w:rsidRPr="001176A4">
        <w:t>he</w:t>
      </w:r>
      <w:r w:rsidRPr="001176A4">
        <w:t>bt</w:t>
      </w:r>
      <w:r w:rsidR="0095082A" w:rsidRPr="001176A4">
        <w:t>;</w:t>
      </w:r>
    </w:p>
    <w:p w14:paraId="4D0A042B" w14:textId="7F187436" w:rsidR="006C042D" w:rsidRPr="001176A4" w:rsidRDefault="0095082A" w:rsidP="00732FA6">
      <w:pPr>
        <w:pStyle w:val="ListParagraph"/>
        <w:numPr>
          <w:ilvl w:val="0"/>
          <w:numId w:val="1"/>
        </w:numPr>
      </w:pPr>
      <w:r w:rsidRPr="001176A4">
        <w:t xml:space="preserve">de </w:t>
      </w:r>
      <w:r w:rsidR="00F005B0" w:rsidRPr="001176A4">
        <w:t>voorbereiding</w:t>
      </w:r>
      <w:r w:rsidRPr="001176A4">
        <w:t xml:space="preserve"> die nodig is;</w:t>
      </w:r>
    </w:p>
    <w:p w14:paraId="65BD7539" w14:textId="67EAFBF1" w:rsidR="00E523ED" w:rsidRPr="001176A4" w:rsidRDefault="00E523ED" w:rsidP="00732FA6">
      <w:pPr>
        <w:pStyle w:val="ListParagraph"/>
        <w:numPr>
          <w:ilvl w:val="0"/>
          <w:numId w:val="1"/>
        </w:numPr>
      </w:pPr>
      <w:r w:rsidRPr="001176A4">
        <w:t>een</w:t>
      </w:r>
      <w:r w:rsidR="00101406" w:rsidRPr="001176A4">
        <w:t xml:space="preserve"> </w:t>
      </w:r>
      <w:r w:rsidR="006B37EC" w:rsidRPr="001176A4">
        <w:t xml:space="preserve">aanwijzing </w:t>
      </w:r>
      <w:r w:rsidR="00F005B0" w:rsidRPr="001176A4">
        <w:t xml:space="preserve">naar het moment waarop de opdracht </w:t>
      </w:r>
      <w:r w:rsidR="00D01A2C" w:rsidRPr="001176A4">
        <w:t>af</w:t>
      </w:r>
      <w:r w:rsidR="00E877AC" w:rsidRPr="001176A4">
        <w:t xml:space="preserve"> moet zijn</w:t>
      </w:r>
      <w:r w:rsidR="0095082A" w:rsidRPr="001176A4">
        <w:t>;</w:t>
      </w:r>
    </w:p>
    <w:p w14:paraId="78AB1A50" w14:textId="622CE399" w:rsidR="004374D1" w:rsidRPr="001176A4" w:rsidRDefault="004374D1" w:rsidP="00732FA6">
      <w:pPr>
        <w:pStyle w:val="ListParagraph"/>
        <w:numPr>
          <w:ilvl w:val="0"/>
          <w:numId w:val="1"/>
        </w:numPr>
      </w:pPr>
      <w:r w:rsidRPr="001176A4">
        <w:t>een verwijzing naar de bronnen die je nodig hebt.</w:t>
      </w:r>
    </w:p>
    <w:p w14:paraId="603CD250" w14:textId="519D2924" w:rsidR="006B37EC" w:rsidRPr="001176A4" w:rsidRDefault="006B37EC" w:rsidP="006B37EC"/>
    <w:p w14:paraId="78B39288" w14:textId="5B48370B" w:rsidR="006B37EC" w:rsidRPr="001176A4" w:rsidRDefault="00315B4D" w:rsidP="006B37EC">
      <w:r w:rsidRPr="001176A4">
        <w:rPr>
          <w:noProof/>
        </w:rPr>
        <mc:AlternateContent>
          <mc:Choice Requires="wps">
            <w:drawing>
              <wp:anchor distT="45720" distB="45720" distL="114300" distR="114300" simplePos="0" relativeHeight="251658246" behindDoc="0" locked="0" layoutInCell="1" allowOverlap="1" wp14:anchorId="0439FFAA" wp14:editId="1E13F968">
                <wp:simplePos x="0" y="0"/>
                <wp:positionH relativeFrom="margin">
                  <wp:posOffset>1905</wp:posOffset>
                </wp:positionH>
                <wp:positionV relativeFrom="page">
                  <wp:posOffset>4362450</wp:posOffset>
                </wp:positionV>
                <wp:extent cx="5972175" cy="1330325"/>
                <wp:effectExtent l="0" t="0" r="28575" b="2222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330325"/>
                        </a:xfrm>
                        <a:prstGeom prst="rect">
                          <a:avLst/>
                        </a:prstGeom>
                        <a:solidFill>
                          <a:srgbClr val="FFFFFF"/>
                        </a:solidFill>
                        <a:ln w="9525">
                          <a:solidFill>
                            <a:srgbClr val="000000"/>
                          </a:solidFill>
                          <a:miter lim="800000"/>
                          <a:headEnd/>
                          <a:tailEnd/>
                        </a:ln>
                      </wps:spPr>
                      <wps:txbx>
                        <w:txbxContent>
                          <w:p w14:paraId="5FA8DDEC" w14:textId="788F772B" w:rsidR="00315B4D" w:rsidRDefault="00315B4D"/>
                          <w:tbl>
                            <w:tblPr>
                              <w:tblStyle w:val="PlainTable3"/>
                              <w:tblW w:w="0" w:type="auto"/>
                              <w:tblLook w:val="04A0" w:firstRow="1" w:lastRow="0" w:firstColumn="1" w:lastColumn="0" w:noHBand="0" w:noVBand="1"/>
                            </w:tblPr>
                            <w:tblGrid>
                              <w:gridCol w:w="2250"/>
                              <w:gridCol w:w="2347"/>
                              <w:gridCol w:w="2256"/>
                              <w:gridCol w:w="2265"/>
                            </w:tblGrid>
                            <w:tr w:rsidR="00044F53" w14:paraId="1923A7BC" w14:textId="77777777" w:rsidTr="00044F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5F6E23E8" w14:textId="77777777" w:rsidR="00315B4D" w:rsidRDefault="00315B4D" w:rsidP="00315B4D">
                                  <w:pPr>
                                    <w:spacing w:after="200"/>
                                  </w:pPr>
                                  <w:r>
                                    <w:rPr>
                                      <w:noProof/>
                                    </w:rPr>
                                    <w:drawing>
                                      <wp:inline distT="0" distB="0" distL="0" distR="0" wp14:anchorId="330CBBFA" wp14:editId="0A943E64">
                                        <wp:extent cx="314960" cy="314960"/>
                                        <wp:effectExtent l="0" t="0" r="0" b="0"/>
                                        <wp:docPr id="1679441116" name="Graphic 167944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1F645319" w14:textId="77777777" w:rsidR="00315B4D" w:rsidRDefault="00315B4D" w:rsidP="00315B4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42A2A43" wp14:editId="10A4456D">
                                        <wp:extent cx="365760" cy="365760"/>
                                        <wp:effectExtent l="0" t="0" r="0" b="0"/>
                                        <wp:docPr id="326596525" name="Graphic 326596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66D4BB6C" w14:textId="77777777" w:rsidR="00315B4D" w:rsidRDefault="00315B4D" w:rsidP="00315B4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9082E75" wp14:editId="19EAF966">
                                        <wp:extent cx="365760" cy="365760"/>
                                        <wp:effectExtent l="0" t="0" r="0" b="0"/>
                                        <wp:docPr id="1517461123" name="Graphic 151746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0A271A2B" w14:textId="77777777" w:rsidR="00315B4D" w:rsidRDefault="00315B4D" w:rsidP="00315B4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66E8F0D" wp14:editId="3A72CD20">
                                        <wp:extent cx="365760" cy="365760"/>
                                        <wp:effectExtent l="0" t="0" r="0" b="0"/>
                                        <wp:docPr id="791135322" name="Graphic 79113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B97FCA" w14:paraId="1AF13862"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7E68F0C" w14:textId="77777777" w:rsidR="00315B4D" w:rsidRPr="009A53A0" w:rsidRDefault="00315B4D" w:rsidP="00315B4D">
                                  <w:pPr>
                                    <w:jc w:val="center"/>
                                    <w:rPr>
                                      <w:b w:val="0"/>
                                      <w:bCs w:val="0"/>
                                      <w:caps w:val="0"/>
                                    </w:rPr>
                                  </w:pPr>
                                  <w:r>
                                    <w:rPr>
                                      <w:b w:val="0"/>
                                      <w:bCs w:val="0"/>
                                      <w:caps w:val="0"/>
                                    </w:rPr>
                                    <w:t>30 minuten</w:t>
                                  </w:r>
                                </w:p>
                              </w:tc>
                              <w:tc>
                                <w:tcPr>
                                  <w:tcW w:w="2386" w:type="dxa"/>
                                </w:tcPr>
                                <w:p w14:paraId="330A783B" w14:textId="77777777" w:rsidR="00315B4D" w:rsidRDefault="00315B4D" w:rsidP="00315B4D">
                                  <w:pPr>
                                    <w:spacing w:after="200"/>
                                    <w:jc w:val="center"/>
                                    <w:cnfStyle w:val="000000100000" w:firstRow="0" w:lastRow="0" w:firstColumn="0" w:lastColumn="0" w:oddVBand="0" w:evenVBand="0" w:oddHBand="1" w:evenHBand="0" w:firstRowFirstColumn="0" w:firstRowLastColumn="0" w:lastRowFirstColumn="0" w:lastRowLastColumn="0"/>
                                  </w:pPr>
                                  <w:r>
                                    <w:t>Prioriteitenmatrix</w:t>
                                  </w:r>
                                </w:p>
                              </w:tc>
                              <w:tc>
                                <w:tcPr>
                                  <w:tcW w:w="2398" w:type="dxa"/>
                                </w:tcPr>
                                <w:p w14:paraId="33B3441B" w14:textId="77777777" w:rsidR="00315B4D" w:rsidRDefault="00315B4D" w:rsidP="00315B4D">
                                  <w:pPr>
                                    <w:spacing w:after="200"/>
                                    <w:jc w:val="center"/>
                                    <w:cnfStyle w:val="000000100000" w:firstRow="0" w:lastRow="0" w:firstColumn="0" w:lastColumn="0" w:oddVBand="0" w:evenVBand="0" w:oddHBand="1" w:evenHBand="0" w:firstRowFirstColumn="0" w:firstRowLastColumn="0" w:lastRowFirstColumn="0" w:lastRowLastColumn="0"/>
                                  </w:pPr>
                                  <w:r>
                                    <w:t>Leerteam week 4</w:t>
                                  </w:r>
                                </w:p>
                              </w:tc>
                              <w:tc>
                                <w:tcPr>
                                  <w:tcW w:w="2398" w:type="dxa"/>
                                </w:tcPr>
                                <w:p w14:paraId="7F487D05" w14:textId="77777777" w:rsidR="00315B4D" w:rsidRDefault="00315B4D" w:rsidP="00315B4D">
                                  <w:pPr>
                                    <w:spacing w:after="200"/>
                                    <w:jc w:val="center"/>
                                    <w:cnfStyle w:val="000000100000" w:firstRow="0" w:lastRow="0" w:firstColumn="0" w:lastColumn="0" w:oddVBand="0" w:evenVBand="0" w:oddHBand="1" w:evenHBand="0" w:firstRowFirstColumn="0" w:firstRowLastColumn="0" w:lastRowFirstColumn="0" w:lastRowLastColumn="0"/>
                                  </w:pPr>
                                  <w:r>
                                    <w:t>Workshop 2</w:t>
                                  </w:r>
                                </w:p>
                              </w:tc>
                            </w:tr>
                          </w:tbl>
                          <w:p w14:paraId="63742F60" w14:textId="68289956" w:rsidR="00315B4D" w:rsidRDefault="00315B4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39FFAA" id="_x0000_t202" coordsize="21600,21600" o:spt="202" path="m,l,21600r21600,l21600,xe">
                <v:stroke joinstyle="miter"/>
                <v:path gradientshapeok="t" o:connecttype="rect"/>
              </v:shapetype>
              <v:shape id="Tekstvak 2" o:spid="_x0000_s1027" type="#_x0000_t202" style="position:absolute;margin-left:.15pt;margin-top:343.5pt;width:470.25pt;height:104.75pt;z-index:25165824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">
                <v:textbox style="mso-fit-shape-to-text:t">
                  <w:txbxContent>
                    <w:p w14:paraId="5FA8DDEC" w14:textId="788F772B" w:rsidR="00315B4D" w:rsidRDefault="00315B4D"/>
                    <w:tbl>
                      <w:tblPr>
                        <w:tblStyle w:val="PlainTable3"/>
                        <w:tblW w:w="0" w:type="auto"/>
                        <w:tblLook w:val="04A0" w:firstRow="1" w:lastRow="0" w:firstColumn="1" w:lastColumn="0" w:noHBand="0" w:noVBand="1"/>
                      </w:tblPr>
                      <w:tblGrid>
                        <w:gridCol w:w="2250"/>
                        <w:gridCol w:w="2347"/>
                        <w:gridCol w:w="2256"/>
                        <w:gridCol w:w="2265"/>
                      </w:tblGrid>
                      <w:tr w:rsidR="00044F53" w14:paraId="1923A7BC" w14:textId="77777777" w:rsidTr="00044F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5F6E23E8" w14:textId="77777777" w:rsidR="00315B4D" w:rsidRDefault="00315B4D" w:rsidP="00315B4D">
                            <w:pPr>
                              <w:spacing w:after="200"/>
                            </w:pPr>
                            <w:r>
                              <w:rPr>
                                <w:noProof/>
                              </w:rPr>
                              <w:drawing>
                                <wp:inline distT="0" distB="0" distL="0" distR="0" wp14:anchorId="330CBBFA" wp14:editId="0A943E64">
                                  <wp:extent cx="314960" cy="314960"/>
                                  <wp:effectExtent l="0" t="0" r="0" b="0"/>
                                  <wp:docPr id="1679441116" name="Graphic 167944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1F645319" w14:textId="77777777" w:rsidR="00315B4D" w:rsidRDefault="00315B4D" w:rsidP="00315B4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42A2A43" wp14:editId="10A4456D">
                                  <wp:extent cx="365760" cy="365760"/>
                                  <wp:effectExtent l="0" t="0" r="0" b="0"/>
                                  <wp:docPr id="326596525" name="Graphic 326596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66D4BB6C" w14:textId="77777777" w:rsidR="00315B4D" w:rsidRDefault="00315B4D" w:rsidP="00315B4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9082E75" wp14:editId="19EAF966">
                                  <wp:extent cx="365760" cy="365760"/>
                                  <wp:effectExtent l="0" t="0" r="0" b="0"/>
                                  <wp:docPr id="1517461123" name="Graphic 151746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0A271A2B" w14:textId="77777777" w:rsidR="00315B4D" w:rsidRDefault="00315B4D" w:rsidP="00315B4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66E8F0D" wp14:editId="3A72CD20">
                                  <wp:extent cx="365760" cy="365760"/>
                                  <wp:effectExtent l="0" t="0" r="0" b="0"/>
                                  <wp:docPr id="791135322" name="Graphic 79113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B97FCA" w14:paraId="1AF13862"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7E68F0C" w14:textId="77777777" w:rsidR="00315B4D" w:rsidRPr="009A53A0" w:rsidRDefault="00315B4D" w:rsidP="00315B4D">
                            <w:pPr>
                              <w:jc w:val="center"/>
                              <w:rPr>
                                <w:b w:val="0"/>
                                <w:bCs w:val="0"/>
                                <w:caps w:val="0"/>
                              </w:rPr>
                            </w:pPr>
                            <w:r>
                              <w:rPr>
                                <w:b w:val="0"/>
                                <w:bCs w:val="0"/>
                                <w:caps w:val="0"/>
                              </w:rPr>
                              <w:t>30 minuten</w:t>
                            </w:r>
                          </w:p>
                        </w:tc>
                        <w:tc>
                          <w:tcPr>
                            <w:tcW w:w="2386" w:type="dxa"/>
                          </w:tcPr>
                          <w:p w14:paraId="330A783B" w14:textId="77777777" w:rsidR="00315B4D" w:rsidRDefault="00315B4D" w:rsidP="00315B4D">
                            <w:pPr>
                              <w:spacing w:after="200"/>
                              <w:jc w:val="center"/>
                              <w:cnfStyle w:val="000000100000" w:firstRow="0" w:lastRow="0" w:firstColumn="0" w:lastColumn="0" w:oddVBand="0" w:evenVBand="0" w:oddHBand="1" w:evenHBand="0" w:firstRowFirstColumn="0" w:firstRowLastColumn="0" w:lastRowFirstColumn="0" w:lastRowLastColumn="0"/>
                            </w:pPr>
                            <w:r>
                              <w:t>Prioriteitenmatrix</w:t>
                            </w:r>
                          </w:p>
                        </w:tc>
                        <w:tc>
                          <w:tcPr>
                            <w:tcW w:w="2398" w:type="dxa"/>
                          </w:tcPr>
                          <w:p w14:paraId="33B3441B" w14:textId="77777777" w:rsidR="00315B4D" w:rsidRDefault="00315B4D" w:rsidP="00315B4D">
                            <w:pPr>
                              <w:spacing w:after="200"/>
                              <w:jc w:val="center"/>
                              <w:cnfStyle w:val="000000100000" w:firstRow="0" w:lastRow="0" w:firstColumn="0" w:lastColumn="0" w:oddVBand="0" w:evenVBand="0" w:oddHBand="1" w:evenHBand="0" w:firstRowFirstColumn="0" w:firstRowLastColumn="0" w:lastRowFirstColumn="0" w:lastRowLastColumn="0"/>
                            </w:pPr>
                            <w:r>
                              <w:t>Leerteam week 4</w:t>
                            </w:r>
                          </w:p>
                        </w:tc>
                        <w:tc>
                          <w:tcPr>
                            <w:tcW w:w="2398" w:type="dxa"/>
                          </w:tcPr>
                          <w:p w14:paraId="7F487D05" w14:textId="77777777" w:rsidR="00315B4D" w:rsidRDefault="00315B4D" w:rsidP="00315B4D">
                            <w:pPr>
                              <w:spacing w:after="200"/>
                              <w:jc w:val="center"/>
                              <w:cnfStyle w:val="000000100000" w:firstRow="0" w:lastRow="0" w:firstColumn="0" w:lastColumn="0" w:oddVBand="0" w:evenVBand="0" w:oddHBand="1" w:evenHBand="0" w:firstRowFirstColumn="0" w:firstRowLastColumn="0" w:lastRowFirstColumn="0" w:lastRowLastColumn="0"/>
                            </w:pPr>
                            <w:r>
                              <w:t>Workshop 2</w:t>
                            </w:r>
                          </w:p>
                        </w:tc>
                      </w:tr>
                    </w:tbl>
                    <w:p w14:paraId="63742F60" w14:textId="68289956" w:rsidR="00315B4D" w:rsidRDefault="00315B4D"/>
                  </w:txbxContent>
                </v:textbox>
                <w10:wrap type="square" anchorx="margin" anchory="page"/>
              </v:shape>
            </w:pict>
          </mc:Fallback>
        </mc:AlternateContent>
      </w:r>
      <w:r w:rsidR="00D64C7C" w:rsidRPr="001176A4">
        <w:t>Voorbeeld:</w:t>
      </w:r>
    </w:p>
    <w:p w14:paraId="75C2B6E5" w14:textId="77777777" w:rsidR="00241936" w:rsidRPr="001176A4" w:rsidRDefault="00241936" w:rsidP="00D64C7C"/>
    <w:p w14:paraId="5A9E1982" w14:textId="28B4C7E1" w:rsidR="00A71149" w:rsidRPr="001176A4" w:rsidRDefault="0085264D" w:rsidP="00D64C7C">
      <w:r w:rsidRPr="001176A4">
        <w:t>De uitwerking v</w:t>
      </w:r>
      <w:r w:rsidR="00ED7226" w:rsidRPr="001176A4">
        <w:t>a</w:t>
      </w:r>
      <w:r w:rsidRPr="001176A4">
        <w:t xml:space="preserve">n de opdrachten geeft je meer zicht op de manieren waarop jij </w:t>
      </w:r>
      <w:r w:rsidR="00ED7226" w:rsidRPr="001176A4">
        <w:t xml:space="preserve">te werk gaat en het helpt je om stappen te zetten </w:t>
      </w:r>
      <w:r w:rsidR="007729CB" w:rsidRPr="001176A4">
        <w:t>naar</w:t>
      </w:r>
      <w:r w:rsidR="00ED7226" w:rsidRPr="001176A4">
        <w:t xml:space="preserve"> gezond en effectief studeren</w:t>
      </w:r>
      <w:r w:rsidR="007729CB" w:rsidRPr="001176A4">
        <w:t xml:space="preserve"> in het hoger onderwijs</w:t>
      </w:r>
      <w:r w:rsidR="00ED7226" w:rsidRPr="001176A4">
        <w:t xml:space="preserve">. </w:t>
      </w:r>
      <w:r w:rsidR="00103244" w:rsidRPr="001176A4">
        <w:t xml:space="preserve">Plan </w:t>
      </w:r>
      <w:r w:rsidR="0056471C" w:rsidRPr="001176A4">
        <w:t xml:space="preserve">wekelijks de </w:t>
      </w:r>
      <w:r w:rsidR="00103244" w:rsidRPr="001176A4">
        <w:t xml:space="preserve">tijd in </w:t>
      </w:r>
      <w:r w:rsidR="0056471C" w:rsidRPr="001176A4">
        <w:t xml:space="preserve">die </w:t>
      </w:r>
      <w:r w:rsidR="000B65C7" w:rsidRPr="001176A4">
        <w:t xml:space="preserve">volgens de opdracht </w:t>
      </w:r>
      <w:r w:rsidR="0056471C" w:rsidRPr="001176A4">
        <w:t>nodig is</w:t>
      </w:r>
      <w:r w:rsidR="000B65C7" w:rsidRPr="001176A4">
        <w:t xml:space="preserve">. </w:t>
      </w:r>
      <w:r w:rsidR="00AD3462" w:rsidRPr="001176A4">
        <w:t>In de studenten</w:t>
      </w:r>
      <w:r w:rsidR="007729CB" w:rsidRPr="001176A4">
        <w:t>-</w:t>
      </w:r>
      <w:r w:rsidR="00AD3462" w:rsidRPr="001176A4">
        <w:t xml:space="preserve">handleiding geven we je een aantal tips </w:t>
      </w:r>
      <w:r w:rsidR="008D794F" w:rsidRPr="001176A4">
        <w:t xml:space="preserve">om je werkplek </w:t>
      </w:r>
      <w:r w:rsidR="00A71149" w:rsidRPr="001176A4">
        <w:t xml:space="preserve">optimaal </w:t>
      </w:r>
      <w:r w:rsidR="008D794F" w:rsidRPr="001176A4">
        <w:t>in te richten</w:t>
      </w:r>
      <w:r w:rsidR="00A71149" w:rsidRPr="001176A4">
        <w:t xml:space="preserve">. </w:t>
      </w:r>
    </w:p>
    <w:p w14:paraId="4B27BBA3" w14:textId="77777777" w:rsidR="00A71149" w:rsidRPr="001176A4" w:rsidRDefault="00A71149" w:rsidP="00D64C7C"/>
    <w:p w14:paraId="55004459" w14:textId="7EADE16E" w:rsidR="00382CDD" w:rsidRPr="001176A4" w:rsidRDefault="00382CDD" w:rsidP="00D64C7C">
      <w:r w:rsidRPr="001176A4">
        <w:t>Geef dit document een plek op je laptop</w:t>
      </w:r>
      <w:r w:rsidR="002B0E27" w:rsidRPr="001176A4">
        <w:t xml:space="preserve"> waar je het steeds nauwkeurig opslaat. In het vervolg van je studie maak je er telkens weer gebruik van.</w:t>
      </w:r>
    </w:p>
    <w:p w14:paraId="0BEA79F4" w14:textId="0A96B8E6" w:rsidR="002B0E27" w:rsidRPr="001176A4" w:rsidRDefault="002B0E27" w:rsidP="00D64C7C"/>
    <w:p w14:paraId="7CAEFC1A" w14:textId="23D59D4C" w:rsidR="004E42B6" w:rsidRPr="001176A4" w:rsidRDefault="00A71149" w:rsidP="00D64C7C">
      <w:r w:rsidRPr="001176A4">
        <w:t>We wensen je heel veel succes en plezier in semester 1!</w:t>
      </w:r>
      <w:r w:rsidR="008D794F" w:rsidRPr="001176A4">
        <w:t xml:space="preserve"> </w:t>
      </w:r>
    </w:p>
    <w:p w14:paraId="59D08C54" w14:textId="2BC89C4B" w:rsidR="00D278A1" w:rsidRPr="001176A4" w:rsidRDefault="00D278A1" w:rsidP="00087F50"/>
    <w:p w14:paraId="14854689" w14:textId="0AA4C4D9" w:rsidR="00087F50" w:rsidRPr="001176A4" w:rsidRDefault="00087F50" w:rsidP="00087F50"/>
    <w:p w14:paraId="31A5B8E7" w14:textId="77777777" w:rsidR="00D278A1" w:rsidRPr="001176A4" w:rsidRDefault="00D278A1" w:rsidP="00087F50"/>
    <w:p w14:paraId="7848CABB" w14:textId="01310CA4" w:rsidR="00087F50" w:rsidRPr="001176A4" w:rsidRDefault="00087F50" w:rsidP="00087F50">
      <w:r w:rsidRPr="001176A4">
        <w:t xml:space="preserve">Vera </w:t>
      </w:r>
      <w:proofErr w:type="spellStart"/>
      <w:r w:rsidRPr="001176A4">
        <w:t>Cornax</w:t>
      </w:r>
      <w:proofErr w:type="spellEnd"/>
    </w:p>
    <w:p w14:paraId="1E913CD0" w14:textId="5836854E" w:rsidR="00087F50" w:rsidRPr="001176A4" w:rsidRDefault="00087F50" w:rsidP="00087F50">
      <w:r w:rsidRPr="001176A4">
        <w:t xml:space="preserve">Frank </w:t>
      </w:r>
      <w:proofErr w:type="spellStart"/>
      <w:r w:rsidRPr="001176A4">
        <w:t>Demilt</w:t>
      </w:r>
      <w:proofErr w:type="spellEnd"/>
      <w:r w:rsidRPr="001176A4">
        <w:t xml:space="preserve"> </w:t>
      </w:r>
    </w:p>
    <w:p w14:paraId="6005C0AB" w14:textId="77777777" w:rsidR="00087F50" w:rsidRPr="001176A4" w:rsidRDefault="00087F50" w:rsidP="00087F50">
      <w:r w:rsidRPr="001176A4">
        <w:t>Karla Derks-</w:t>
      </w:r>
      <w:proofErr w:type="spellStart"/>
      <w:r w:rsidRPr="001176A4">
        <w:t>Wolthuizen</w:t>
      </w:r>
      <w:proofErr w:type="spellEnd"/>
      <w:r w:rsidRPr="001176A4">
        <w:t xml:space="preserve"> </w:t>
      </w:r>
    </w:p>
    <w:p w14:paraId="74D99A51" w14:textId="76873596" w:rsidR="00087F50" w:rsidRPr="001176A4" w:rsidRDefault="00087F50" w:rsidP="00087F50">
      <w:r w:rsidRPr="001176A4">
        <w:t>Yvonne Vos-de Graaff </w:t>
      </w:r>
    </w:p>
    <w:p w14:paraId="12AD154D" w14:textId="4A1C804B" w:rsidR="00087F50" w:rsidRPr="001176A4" w:rsidRDefault="00087F50" w:rsidP="00087F50"/>
    <w:p w14:paraId="5B021EB1" w14:textId="5D42790D" w:rsidR="00087F50" w:rsidRPr="001176A4" w:rsidRDefault="00087F50" w:rsidP="00087F50">
      <w:r w:rsidRPr="001176A4">
        <w:t>Ju</w:t>
      </w:r>
      <w:r w:rsidR="00A161F7" w:rsidRPr="001176A4">
        <w:t>l</w:t>
      </w:r>
      <w:r w:rsidRPr="001176A4">
        <w:t>i 2024 </w:t>
      </w:r>
    </w:p>
    <w:p w14:paraId="66AE811A" w14:textId="690580C6" w:rsidR="00087F50" w:rsidRPr="001176A4" w:rsidRDefault="00A508E6" w:rsidP="00087F50">
      <w:pPr>
        <w:pStyle w:val="Heading1"/>
      </w:pPr>
      <w:bookmarkStart w:id="10" w:name="_Toc169684739"/>
      <w:bookmarkStart w:id="11" w:name="_Toc170996102"/>
      <w:r w:rsidRPr="001176A4">
        <w:rPr>
          <w:noProof/>
        </w:rPr>
        <w:lastRenderedPageBreak/>
        <mc:AlternateContent>
          <mc:Choice Requires="wps">
            <w:drawing>
              <wp:anchor distT="45720" distB="45720" distL="114300" distR="114300" simplePos="0" relativeHeight="251658247" behindDoc="0" locked="0" layoutInCell="1" allowOverlap="1" wp14:anchorId="7958CFF0" wp14:editId="50DE0933">
                <wp:simplePos x="0" y="0"/>
                <wp:positionH relativeFrom="column">
                  <wp:posOffset>59055</wp:posOffset>
                </wp:positionH>
                <wp:positionV relativeFrom="page">
                  <wp:posOffset>1333500</wp:posOffset>
                </wp:positionV>
                <wp:extent cx="5867400" cy="1696085"/>
                <wp:effectExtent l="0" t="0" r="19050" b="18415"/>
                <wp:wrapSquare wrapText="bothSides"/>
                <wp:docPr id="48421845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696085"/>
                        </a:xfrm>
                        <a:prstGeom prst="rect">
                          <a:avLst/>
                        </a:prstGeom>
                        <a:solidFill>
                          <a:srgbClr val="FFFFFF"/>
                        </a:solidFill>
                        <a:ln w="9525">
                          <a:solidFill>
                            <a:srgbClr val="000000"/>
                          </a:solidFill>
                          <a:miter lim="800000"/>
                          <a:headEnd/>
                          <a:tailEnd/>
                        </a:ln>
                      </wps:spPr>
                      <wps:txbx>
                        <w:txbxContent>
                          <w:p w14:paraId="494117E1" w14:textId="1D98D11C" w:rsidR="00A508E6" w:rsidRDefault="00A508E6"/>
                          <w:tbl>
                            <w:tblPr>
                              <w:tblStyle w:val="PlainTable3"/>
                              <w:tblW w:w="0" w:type="auto"/>
                              <w:tblLook w:val="04A0" w:firstRow="1" w:lastRow="0" w:firstColumn="1" w:lastColumn="0" w:noHBand="0" w:noVBand="1"/>
                            </w:tblPr>
                            <w:tblGrid>
                              <w:gridCol w:w="2243"/>
                              <w:gridCol w:w="2185"/>
                              <w:gridCol w:w="2266"/>
                              <w:gridCol w:w="2259"/>
                            </w:tblGrid>
                            <w:tr w:rsidR="00A508E6" w14:paraId="603A3639"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83F5D80" w14:textId="77777777" w:rsidR="00A508E6" w:rsidRDefault="00A508E6" w:rsidP="00A508E6">
                                  <w:pPr>
                                    <w:spacing w:after="200"/>
                                  </w:pPr>
                                  <w:r>
                                    <w:rPr>
                                      <w:noProof/>
                                    </w:rPr>
                                    <w:drawing>
                                      <wp:inline distT="0" distB="0" distL="0" distR="0" wp14:anchorId="2EF638E4" wp14:editId="36F16163">
                                        <wp:extent cx="314960" cy="314960"/>
                                        <wp:effectExtent l="0" t="0" r="0" b="0"/>
                                        <wp:docPr id="598695654" name="Graphic 598695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01F2A3DD"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531F5A5" wp14:editId="48A99D3F">
                                        <wp:extent cx="365760" cy="365760"/>
                                        <wp:effectExtent l="0" t="0" r="0" b="0"/>
                                        <wp:docPr id="770195789" name="Graphic 770195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5484F6C7"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E025FB7" wp14:editId="2C1EC38D">
                                        <wp:extent cx="365760" cy="365760"/>
                                        <wp:effectExtent l="0" t="0" r="0" b="0"/>
                                        <wp:docPr id="650240359" name="Graphic 650240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0BFC118E"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340CA6C" wp14:editId="57A24EAD">
                                        <wp:extent cx="365760" cy="365760"/>
                                        <wp:effectExtent l="0" t="0" r="0" b="0"/>
                                        <wp:docPr id="2018469094" name="Graphic 201846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A508E6" w14:paraId="67011101"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43F070B" w14:textId="77777777" w:rsidR="00A508E6" w:rsidRPr="009A53A0" w:rsidRDefault="00A508E6" w:rsidP="00A508E6">
                                  <w:pPr>
                                    <w:jc w:val="center"/>
                                    <w:rPr>
                                      <w:b w:val="0"/>
                                      <w:bCs w:val="0"/>
                                      <w:caps w:val="0"/>
                                    </w:rPr>
                                  </w:pPr>
                                  <w:r>
                                    <w:rPr>
                                      <w:b w:val="0"/>
                                      <w:bCs w:val="0"/>
                                      <w:caps w:val="0"/>
                                    </w:rPr>
                                    <w:t>30 minuten</w:t>
                                  </w:r>
                                </w:p>
                              </w:tc>
                              <w:tc>
                                <w:tcPr>
                                  <w:tcW w:w="2386" w:type="dxa"/>
                                </w:tcPr>
                                <w:p w14:paraId="70FDFEC5"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5B23BA3C"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 xml:space="preserve">Week </w:t>
                                  </w:r>
                                  <w:proofErr w:type="gramStart"/>
                                  <w:r>
                                    <w:t>2 /</w:t>
                                  </w:r>
                                  <w:proofErr w:type="gramEnd"/>
                                  <w:r>
                                    <w:t xml:space="preserve"> individueel gesprek</w:t>
                                  </w:r>
                                </w:p>
                              </w:tc>
                              <w:tc>
                                <w:tcPr>
                                  <w:tcW w:w="2398" w:type="dxa"/>
                                </w:tcPr>
                                <w:p w14:paraId="04AC7494"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Workshop 1</w:t>
                                  </w:r>
                                </w:p>
                              </w:tc>
                            </w:tr>
                          </w:tbl>
                          <w:p w14:paraId="45A050D7" w14:textId="3ED57290" w:rsidR="00A508E6" w:rsidRDefault="00A508E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58CFF0" id="_x0000_s1028" type="#_x0000_t202" style="position:absolute;margin-left:4.65pt;margin-top:105pt;width:462pt;height:133.55pt;z-index:251658247;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">
                <v:textbox style="mso-fit-shape-to-text:t">
                  <w:txbxContent>
                    <w:p w14:paraId="494117E1" w14:textId="1D98D11C" w:rsidR="00A508E6" w:rsidRDefault="00A508E6"/>
                    <w:tbl>
                      <w:tblPr>
                        <w:tblStyle w:val="PlainTable3"/>
                        <w:tblW w:w="0" w:type="auto"/>
                        <w:tblLook w:val="04A0" w:firstRow="1" w:lastRow="0" w:firstColumn="1" w:lastColumn="0" w:noHBand="0" w:noVBand="1"/>
                      </w:tblPr>
                      <w:tblGrid>
                        <w:gridCol w:w="2243"/>
                        <w:gridCol w:w="2185"/>
                        <w:gridCol w:w="2266"/>
                        <w:gridCol w:w="2259"/>
                      </w:tblGrid>
                      <w:tr w:rsidR="00A508E6" w14:paraId="603A3639"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83F5D80" w14:textId="77777777" w:rsidR="00A508E6" w:rsidRDefault="00A508E6" w:rsidP="00A508E6">
                            <w:pPr>
                              <w:spacing w:after="200"/>
                            </w:pPr>
                            <w:r>
                              <w:rPr>
                                <w:noProof/>
                              </w:rPr>
                              <w:drawing>
                                <wp:inline distT="0" distB="0" distL="0" distR="0" wp14:anchorId="2EF638E4" wp14:editId="36F16163">
                                  <wp:extent cx="314960" cy="314960"/>
                                  <wp:effectExtent l="0" t="0" r="0" b="0"/>
                                  <wp:docPr id="598695654" name="Graphic 598695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01F2A3DD"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531F5A5" wp14:editId="48A99D3F">
                                  <wp:extent cx="365760" cy="365760"/>
                                  <wp:effectExtent l="0" t="0" r="0" b="0"/>
                                  <wp:docPr id="770195789" name="Graphic 770195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5484F6C7"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E025FB7" wp14:editId="2C1EC38D">
                                  <wp:extent cx="365760" cy="365760"/>
                                  <wp:effectExtent l="0" t="0" r="0" b="0"/>
                                  <wp:docPr id="650240359" name="Graphic 650240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0BFC118E"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340CA6C" wp14:editId="57A24EAD">
                                  <wp:extent cx="365760" cy="365760"/>
                                  <wp:effectExtent l="0" t="0" r="0" b="0"/>
                                  <wp:docPr id="2018469094" name="Graphic 201846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A508E6" w14:paraId="67011101"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43F070B" w14:textId="77777777" w:rsidR="00A508E6" w:rsidRPr="009A53A0" w:rsidRDefault="00A508E6" w:rsidP="00A508E6">
                            <w:pPr>
                              <w:jc w:val="center"/>
                              <w:rPr>
                                <w:b w:val="0"/>
                                <w:bCs w:val="0"/>
                                <w:caps w:val="0"/>
                              </w:rPr>
                            </w:pPr>
                            <w:r>
                              <w:rPr>
                                <w:b w:val="0"/>
                                <w:bCs w:val="0"/>
                                <w:caps w:val="0"/>
                              </w:rPr>
                              <w:t>30 minuten</w:t>
                            </w:r>
                          </w:p>
                        </w:tc>
                        <w:tc>
                          <w:tcPr>
                            <w:tcW w:w="2386" w:type="dxa"/>
                          </w:tcPr>
                          <w:p w14:paraId="70FDFEC5"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5B23BA3C"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 xml:space="preserve">Week </w:t>
                            </w:r>
                            <w:proofErr w:type="gramStart"/>
                            <w:r>
                              <w:t>2 /</w:t>
                            </w:r>
                            <w:proofErr w:type="gramEnd"/>
                            <w:r>
                              <w:t xml:space="preserve"> individueel gesprek</w:t>
                            </w:r>
                          </w:p>
                        </w:tc>
                        <w:tc>
                          <w:tcPr>
                            <w:tcW w:w="2398" w:type="dxa"/>
                          </w:tcPr>
                          <w:p w14:paraId="04AC7494"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Workshop 1</w:t>
                            </w:r>
                          </w:p>
                        </w:tc>
                      </w:tr>
                    </w:tbl>
                    <w:p w14:paraId="45A050D7" w14:textId="3ED57290" w:rsidR="00A508E6" w:rsidRDefault="00A508E6"/>
                  </w:txbxContent>
                </v:textbox>
                <w10:wrap type="square" anchory="page"/>
              </v:shape>
            </w:pict>
          </mc:Fallback>
        </mc:AlternateContent>
      </w:r>
      <w:r w:rsidR="003D22F9" w:rsidRPr="001176A4">
        <w:t>Opdracht 1</w:t>
      </w:r>
      <w:r w:rsidR="00087F50" w:rsidRPr="001176A4">
        <w:t xml:space="preserve"> Checklist studiegewoontes – en vaardigheden</w:t>
      </w:r>
      <w:bookmarkEnd w:id="10"/>
      <w:bookmarkEnd w:id="11"/>
    </w:p>
    <w:p w14:paraId="3D7F59FB" w14:textId="6C508B86" w:rsidR="00087F50" w:rsidRPr="001176A4" w:rsidRDefault="00087F50" w:rsidP="00087F50"/>
    <w:p w14:paraId="15048EBC" w14:textId="3EF10B63" w:rsidR="009B0A05" w:rsidRPr="001176A4" w:rsidRDefault="00087F50" w:rsidP="00087F50">
      <w:r w:rsidRPr="001176A4">
        <w:rPr>
          <w:rFonts w:hint="eastAsia"/>
        </w:rPr>
        <w:t>Je studiesucces hangt af van welke vaardigheden en gewoontes je hanteert. Vi</w:t>
      </w:r>
      <w:r w:rsidRPr="001176A4">
        <w:t>nk</w:t>
      </w:r>
      <w:r w:rsidRPr="001176A4">
        <w:rPr>
          <w:rFonts w:hint="eastAsia"/>
        </w:rPr>
        <w:t xml:space="preserve"> elk van de onderstaande beweringen aan op basis van wat het meest van toepassing is en vooral wat je daadwerkelijk doet. Zet een </w:t>
      </w:r>
      <w:r w:rsidRPr="001176A4">
        <w:t xml:space="preserve">vinkje (v) </w:t>
      </w:r>
      <w:r w:rsidRPr="001176A4">
        <w:rPr>
          <w:rFonts w:hint="eastAsia"/>
        </w:rPr>
        <w:t>in het juiste vakje onder bijna altij</w:t>
      </w:r>
      <w:r w:rsidRPr="001176A4">
        <w:t>d, meestal, soms, of zelden.</w:t>
      </w:r>
    </w:p>
    <w:p w14:paraId="4FA88771" w14:textId="5F5AFD4E" w:rsidR="003D22F9" w:rsidRPr="001176A4" w:rsidRDefault="003D22F9" w:rsidP="003D22F9"/>
    <w:tbl>
      <w:tblPr>
        <w:tblW w:w="8060" w:type="dxa"/>
        <w:tblCellMar>
          <w:top w:w="15" w:type="dxa"/>
          <w:left w:w="70" w:type="dxa"/>
          <w:bottom w:w="15" w:type="dxa"/>
          <w:right w:w="70" w:type="dxa"/>
        </w:tblCellMar>
        <w:tblLook w:val="04A0" w:firstRow="1" w:lastRow="0" w:firstColumn="1" w:lastColumn="0" w:noHBand="0" w:noVBand="1"/>
      </w:tblPr>
      <w:tblGrid>
        <w:gridCol w:w="960"/>
        <w:gridCol w:w="3700"/>
        <w:gridCol w:w="1020"/>
        <w:gridCol w:w="760"/>
        <w:gridCol w:w="700"/>
        <w:gridCol w:w="920"/>
      </w:tblGrid>
      <w:tr w:rsidR="001176A4" w:rsidRPr="001176A4" w14:paraId="78F7E559" w14:textId="77777777" w:rsidTr="63DBE627">
        <w:trPr>
          <w:trHeight w:val="285"/>
        </w:trPr>
        <w:tc>
          <w:tcPr>
            <w:tcW w:w="4660" w:type="dxa"/>
            <w:gridSpan w:val="2"/>
            <w:vMerge w:val="restart"/>
            <w:tcBorders>
              <w:top w:val="single" w:sz="8" w:space="0" w:color="auto"/>
              <w:left w:val="single" w:sz="8" w:space="0" w:color="auto"/>
              <w:bottom w:val="nil"/>
              <w:right w:val="nil"/>
            </w:tcBorders>
            <w:shd w:val="clear" w:color="auto" w:fill="002060"/>
            <w:vAlign w:val="center"/>
            <w:hideMark/>
          </w:tcPr>
          <w:p w14:paraId="4755DF0E"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A. Algehele gezondheid en fitheid</w:t>
            </w:r>
          </w:p>
        </w:tc>
        <w:tc>
          <w:tcPr>
            <w:tcW w:w="1020" w:type="dxa"/>
            <w:tcBorders>
              <w:top w:val="single" w:sz="8" w:space="0" w:color="auto"/>
              <w:left w:val="nil"/>
              <w:bottom w:val="nil"/>
              <w:right w:val="single" w:sz="8" w:space="0" w:color="auto"/>
            </w:tcBorders>
            <w:shd w:val="clear" w:color="auto" w:fill="002060"/>
            <w:vAlign w:val="center"/>
            <w:hideMark/>
          </w:tcPr>
          <w:p w14:paraId="445AE8F6"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a)</w:t>
            </w:r>
          </w:p>
        </w:tc>
        <w:tc>
          <w:tcPr>
            <w:tcW w:w="760" w:type="dxa"/>
            <w:vMerge w:val="restart"/>
            <w:tcBorders>
              <w:top w:val="single" w:sz="8" w:space="0" w:color="auto"/>
              <w:left w:val="single" w:sz="8" w:space="0" w:color="auto"/>
              <w:bottom w:val="nil"/>
              <w:right w:val="single" w:sz="8" w:space="0" w:color="auto"/>
            </w:tcBorders>
            <w:shd w:val="clear" w:color="auto" w:fill="002060"/>
            <w:vAlign w:val="center"/>
            <w:hideMark/>
          </w:tcPr>
          <w:p w14:paraId="6EA80D24"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b) meestal</w:t>
            </w:r>
          </w:p>
        </w:tc>
        <w:tc>
          <w:tcPr>
            <w:tcW w:w="700" w:type="dxa"/>
            <w:vMerge w:val="restart"/>
            <w:tcBorders>
              <w:top w:val="single" w:sz="8" w:space="0" w:color="auto"/>
              <w:left w:val="single" w:sz="8" w:space="0" w:color="auto"/>
              <w:bottom w:val="nil"/>
              <w:right w:val="single" w:sz="8" w:space="0" w:color="auto"/>
            </w:tcBorders>
            <w:shd w:val="clear" w:color="auto" w:fill="002060"/>
            <w:vAlign w:val="center"/>
            <w:hideMark/>
          </w:tcPr>
          <w:p w14:paraId="400D0DDF"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c) soms</w:t>
            </w:r>
          </w:p>
        </w:tc>
        <w:tc>
          <w:tcPr>
            <w:tcW w:w="920" w:type="dxa"/>
            <w:vMerge w:val="restart"/>
            <w:tcBorders>
              <w:top w:val="single" w:sz="8" w:space="0" w:color="auto"/>
              <w:left w:val="single" w:sz="8" w:space="0" w:color="auto"/>
              <w:bottom w:val="nil"/>
              <w:right w:val="single" w:sz="8" w:space="0" w:color="auto"/>
            </w:tcBorders>
            <w:shd w:val="clear" w:color="auto" w:fill="002060"/>
            <w:vAlign w:val="center"/>
            <w:hideMark/>
          </w:tcPr>
          <w:p w14:paraId="4FD9FE26" w14:textId="77777777" w:rsidR="009B0A05" w:rsidRPr="001176A4" w:rsidRDefault="009B0A05" w:rsidP="009B0A05">
            <w:pPr>
              <w:spacing w:line="240" w:lineRule="auto"/>
              <w:ind w:firstLineChars="200" w:firstLine="300"/>
              <w:rPr>
                <w:rFonts w:eastAsia="Times New Roman" w:cs="Times New Roman"/>
                <w:sz w:val="15"/>
                <w:szCs w:val="15"/>
                <w:lang w:eastAsia="nl-NL"/>
              </w:rPr>
            </w:pPr>
            <w:r w:rsidRPr="001176A4">
              <w:rPr>
                <w:rFonts w:eastAsia="Times New Roman" w:cs="Times New Roman"/>
                <w:sz w:val="15"/>
                <w:szCs w:val="15"/>
                <w:lang w:eastAsia="nl-NL"/>
              </w:rPr>
              <w:t>d) zelden</w:t>
            </w:r>
          </w:p>
        </w:tc>
      </w:tr>
      <w:tr w:rsidR="001176A4" w:rsidRPr="001176A4" w14:paraId="3607D15A" w14:textId="77777777" w:rsidTr="63DBE627">
        <w:trPr>
          <w:trHeight w:val="300"/>
        </w:trPr>
        <w:tc>
          <w:tcPr>
            <w:tcW w:w="4660" w:type="dxa"/>
            <w:gridSpan w:val="2"/>
            <w:vMerge/>
            <w:vAlign w:val="center"/>
            <w:hideMark/>
          </w:tcPr>
          <w:p w14:paraId="59267699" w14:textId="77777777" w:rsidR="009B0A05" w:rsidRPr="001176A4" w:rsidRDefault="009B0A05" w:rsidP="009B0A05">
            <w:pPr>
              <w:spacing w:line="240" w:lineRule="auto"/>
              <w:rPr>
                <w:rFonts w:eastAsia="Times New Roman" w:cs="Times New Roman"/>
                <w:sz w:val="15"/>
                <w:szCs w:val="15"/>
                <w:lang w:eastAsia="nl-NL"/>
              </w:rPr>
            </w:pPr>
          </w:p>
        </w:tc>
        <w:tc>
          <w:tcPr>
            <w:tcW w:w="1020" w:type="dxa"/>
            <w:tcBorders>
              <w:top w:val="nil"/>
              <w:left w:val="nil"/>
              <w:bottom w:val="single" w:sz="8" w:space="0" w:color="auto"/>
              <w:right w:val="single" w:sz="8" w:space="0" w:color="auto"/>
            </w:tcBorders>
            <w:shd w:val="clear" w:color="auto" w:fill="002060"/>
            <w:vAlign w:val="center"/>
            <w:hideMark/>
          </w:tcPr>
          <w:p w14:paraId="33A0C1BF"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bijna altijd</w:t>
            </w:r>
          </w:p>
        </w:tc>
        <w:tc>
          <w:tcPr>
            <w:tcW w:w="760" w:type="dxa"/>
            <w:vMerge/>
            <w:vAlign w:val="center"/>
            <w:hideMark/>
          </w:tcPr>
          <w:p w14:paraId="39358106" w14:textId="77777777" w:rsidR="009B0A05" w:rsidRPr="001176A4" w:rsidRDefault="009B0A05" w:rsidP="009B0A05">
            <w:pPr>
              <w:spacing w:line="240" w:lineRule="auto"/>
              <w:rPr>
                <w:rFonts w:eastAsia="Times New Roman" w:cs="Times New Roman"/>
                <w:sz w:val="15"/>
                <w:szCs w:val="15"/>
                <w:lang w:eastAsia="nl-NL"/>
              </w:rPr>
            </w:pPr>
          </w:p>
        </w:tc>
        <w:tc>
          <w:tcPr>
            <w:tcW w:w="700" w:type="dxa"/>
            <w:vMerge/>
            <w:vAlign w:val="center"/>
            <w:hideMark/>
          </w:tcPr>
          <w:p w14:paraId="54A38557" w14:textId="77777777" w:rsidR="009B0A05" w:rsidRPr="001176A4" w:rsidRDefault="009B0A05" w:rsidP="009B0A05">
            <w:pPr>
              <w:spacing w:line="240" w:lineRule="auto"/>
              <w:rPr>
                <w:rFonts w:eastAsia="Times New Roman" w:cs="Times New Roman"/>
                <w:sz w:val="15"/>
                <w:szCs w:val="15"/>
                <w:lang w:eastAsia="nl-NL"/>
              </w:rPr>
            </w:pPr>
          </w:p>
        </w:tc>
        <w:tc>
          <w:tcPr>
            <w:tcW w:w="920" w:type="dxa"/>
            <w:vMerge/>
            <w:vAlign w:val="center"/>
            <w:hideMark/>
          </w:tcPr>
          <w:p w14:paraId="203F435C" w14:textId="77777777" w:rsidR="009B0A05" w:rsidRPr="001176A4" w:rsidRDefault="009B0A05" w:rsidP="009B0A05">
            <w:pPr>
              <w:spacing w:line="240" w:lineRule="auto"/>
              <w:rPr>
                <w:rFonts w:eastAsia="Times New Roman" w:cs="Times New Roman"/>
                <w:sz w:val="15"/>
                <w:szCs w:val="15"/>
                <w:lang w:eastAsia="nl-NL"/>
              </w:rPr>
            </w:pPr>
          </w:p>
        </w:tc>
      </w:tr>
      <w:tr w:rsidR="001176A4" w:rsidRPr="001176A4" w14:paraId="0CA39B10" w14:textId="77777777" w:rsidTr="009B0A05">
        <w:trPr>
          <w:trHeight w:val="300"/>
        </w:trPr>
        <w:tc>
          <w:tcPr>
            <w:tcW w:w="960" w:type="dxa"/>
            <w:tcBorders>
              <w:top w:val="nil"/>
              <w:left w:val="single" w:sz="8" w:space="0" w:color="auto"/>
              <w:bottom w:val="single" w:sz="8" w:space="0" w:color="auto"/>
              <w:right w:val="single" w:sz="8" w:space="0" w:color="auto"/>
            </w:tcBorders>
            <w:vAlign w:val="center"/>
            <w:hideMark/>
          </w:tcPr>
          <w:p w14:paraId="64F7349F"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1.</w:t>
            </w:r>
          </w:p>
        </w:tc>
        <w:tc>
          <w:tcPr>
            <w:tcW w:w="3700" w:type="dxa"/>
            <w:tcBorders>
              <w:top w:val="nil"/>
              <w:left w:val="nil"/>
              <w:bottom w:val="single" w:sz="8" w:space="0" w:color="auto"/>
              <w:right w:val="single" w:sz="8" w:space="0" w:color="auto"/>
            </w:tcBorders>
            <w:vAlign w:val="center"/>
            <w:hideMark/>
          </w:tcPr>
          <w:p w14:paraId="7AAAAA2D"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krijg elke dag tenminste 8 uur slaap.</w:t>
            </w:r>
          </w:p>
        </w:tc>
        <w:tc>
          <w:tcPr>
            <w:tcW w:w="1020" w:type="dxa"/>
            <w:tcBorders>
              <w:top w:val="nil"/>
              <w:left w:val="nil"/>
              <w:bottom w:val="single" w:sz="8" w:space="0" w:color="auto"/>
              <w:right w:val="single" w:sz="8" w:space="0" w:color="auto"/>
            </w:tcBorders>
            <w:vAlign w:val="center"/>
            <w:hideMark/>
          </w:tcPr>
          <w:p w14:paraId="004F6834" w14:textId="6B7A70FC" w:rsidR="009B0A05" w:rsidRPr="001176A4" w:rsidRDefault="00440CAE"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X</w:t>
            </w:r>
          </w:p>
        </w:tc>
        <w:tc>
          <w:tcPr>
            <w:tcW w:w="760" w:type="dxa"/>
            <w:tcBorders>
              <w:top w:val="nil"/>
              <w:left w:val="nil"/>
              <w:bottom w:val="single" w:sz="8" w:space="0" w:color="auto"/>
              <w:right w:val="single" w:sz="8" w:space="0" w:color="auto"/>
            </w:tcBorders>
            <w:vAlign w:val="center"/>
            <w:hideMark/>
          </w:tcPr>
          <w:p w14:paraId="015D3D14"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70FCE5DB"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310AF69C"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1AA1EBE9"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7B8066DC"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2.</w:t>
            </w:r>
          </w:p>
        </w:tc>
        <w:tc>
          <w:tcPr>
            <w:tcW w:w="3700" w:type="dxa"/>
            <w:tcBorders>
              <w:top w:val="nil"/>
              <w:left w:val="nil"/>
              <w:bottom w:val="single" w:sz="8" w:space="0" w:color="auto"/>
              <w:right w:val="single" w:sz="8" w:space="0" w:color="auto"/>
            </w:tcBorders>
            <w:vAlign w:val="center"/>
            <w:hideMark/>
          </w:tcPr>
          <w:p w14:paraId="07F71304"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eet met regelmatige tussenpozen gezonde en evenwichtige maaltijden.</w:t>
            </w:r>
          </w:p>
        </w:tc>
        <w:tc>
          <w:tcPr>
            <w:tcW w:w="1020" w:type="dxa"/>
            <w:tcBorders>
              <w:top w:val="nil"/>
              <w:left w:val="nil"/>
              <w:bottom w:val="single" w:sz="8" w:space="0" w:color="auto"/>
              <w:right w:val="single" w:sz="8" w:space="0" w:color="auto"/>
            </w:tcBorders>
            <w:vAlign w:val="center"/>
            <w:hideMark/>
          </w:tcPr>
          <w:p w14:paraId="2CA13521"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3F800110" w14:textId="534D62D1"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700" w:type="dxa"/>
            <w:tcBorders>
              <w:top w:val="nil"/>
              <w:left w:val="nil"/>
              <w:bottom w:val="single" w:sz="8" w:space="0" w:color="auto"/>
              <w:right w:val="single" w:sz="8" w:space="0" w:color="auto"/>
            </w:tcBorders>
            <w:vAlign w:val="center"/>
            <w:hideMark/>
          </w:tcPr>
          <w:p w14:paraId="2CB5A6FE"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4FD4327E"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13B833D4"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50E3FED8"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3.</w:t>
            </w:r>
          </w:p>
        </w:tc>
        <w:tc>
          <w:tcPr>
            <w:tcW w:w="3700" w:type="dxa"/>
            <w:tcBorders>
              <w:top w:val="nil"/>
              <w:left w:val="nil"/>
              <w:bottom w:val="single" w:sz="8" w:space="0" w:color="auto"/>
              <w:right w:val="single" w:sz="8" w:space="0" w:color="auto"/>
            </w:tcBorders>
            <w:vAlign w:val="center"/>
            <w:hideMark/>
          </w:tcPr>
          <w:p w14:paraId="55B47CF5"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geef mijzelf iedere dag wat lichaamsbeweging en ontspanning.</w:t>
            </w:r>
          </w:p>
        </w:tc>
        <w:tc>
          <w:tcPr>
            <w:tcW w:w="1020" w:type="dxa"/>
            <w:tcBorders>
              <w:top w:val="nil"/>
              <w:left w:val="nil"/>
              <w:bottom w:val="single" w:sz="8" w:space="0" w:color="auto"/>
              <w:right w:val="single" w:sz="8" w:space="0" w:color="auto"/>
            </w:tcBorders>
            <w:vAlign w:val="center"/>
            <w:hideMark/>
          </w:tcPr>
          <w:p w14:paraId="082AB0B4" w14:textId="5AD4BBB9" w:rsidR="009B0A05" w:rsidRPr="001176A4" w:rsidRDefault="00440CAE"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X</w:t>
            </w:r>
          </w:p>
        </w:tc>
        <w:tc>
          <w:tcPr>
            <w:tcW w:w="760" w:type="dxa"/>
            <w:tcBorders>
              <w:top w:val="nil"/>
              <w:left w:val="nil"/>
              <w:bottom w:val="single" w:sz="8" w:space="0" w:color="auto"/>
              <w:right w:val="single" w:sz="8" w:space="0" w:color="auto"/>
            </w:tcBorders>
            <w:vAlign w:val="center"/>
            <w:hideMark/>
          </w:tcPr>
          <w:p w14:paraId="68C999DE"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1920C77F"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1992118E"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4565CA22" w14:textId="77777777" w:rsidTr="63DBE627">
        <w:trPr>
          <w:trHeight w:val="285"/>
        </w:trPr>
        <w:tc>
          <w:tcPr>
            <w:tcW w:w="4660" w:type="dxa"/>
            <w:gridSpan w:val="2"/>
            <w:vMerge w:val="restart"/>
            <w:tcBorders>
              <w:top w:val="single" w:sz="8" w:space="0" w:color="auto"/>
              <w:left w:val="single" w:sz="8" w:space="0" w:color="auto"/>
              <w:bottom w:val="nil"/>
              <w:right w:val="nil"/>
            </w:tcBorders>
            <w:shd w:val="clear" w:color="auto" w:fill="002060"/>
            <w:vAlign w:val="center"/>
            <w:hideMark/>
          </w:tcPr>
          <w:p w14:paraId="1CA90B2F" w14:textId="77777777" w:rsidR="009B0A05" w:rsidRPr="001176A4" w:rsidRDefault="009B0A05"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B. Werkomgeving- en omstandigheden</w:t>
            </w:r>
          </w:p>
        </w:tc>
        <w:tc>
          <w:tcPr>
            <w:tcW w:w="1020" w:type="dxa"/>
            <w:tcBorders>
              <w:top w:val="nil"/>
              <w:left w:val="nil"/>
              <w:bottom w:val="nil"/>
              <w:right w:val="single" w:sz="8" w:space="0" w:color="auto"/>
            </w:tcBorders>
            <w:shd w:val="clear" w:color="auto" w:fill="002060"/>
            <w:vAlign w:val="center"/>
            <w:hideMark/>
          </w:tcPr>
          <w:p w14:paraId="1C1EC246"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a)</w:t>
            </w:r>
          </w:p>
        </w:tc>
        <w:tc>
          <w:tcPr>
            <w:tcW w:w="760" w:type="dxa"/>
            <w:vMerge w:val="restart"/>
            <w:tcBorders>
              <w:top w:val="single" w:sz="8" w:space="0" w:color="auto"/>
              <w:left w:val="single" w:sz="8" w:space="0" w:color="auto"/>
              <w:bottom w:val="nil"/>
              <w:right w:val="single" w:sz="8" w:space="0" w:color="auto"/>
            </w:tcBorders>
            <w:shd w:val="clear" w:color="auto" w:fill="002060"/>
            <w:vAlign w:val="center"/>
            <w:hideMark/>
          </w:tcPr>
          <w:p w14:paraId="630FB3BF"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b) meestal</w:t>
            </w:r>
          </w:p>
        </w:tc>
        <w:tc>
          <w:tcPr>
            <w:tcW w:w="700" w:type="dxa"/>
            <w:vMerge w:val="restart"/>
            <w:tcBorders>
              <w:top w:val="single" w:sz="8" w:space="0" w:color="auto"/>
              <w:left w:val="single" w:sz="8" w:space="0" w:color="auto"/>
              <w:bottom w:val="nil"/>
              <w:right w:val="single" w:sz="8" w:space="0" w:color="auto"/>
            </w:tcBorders>
            <w:shd w:val="clear" w:color="auto" w:fill="002060"/>
            <w:vAlign w:val="center"/>
            <w:hideMark/>
          </w:tcPr>
          <w:p w14:paraId="6C6F88B1" w14:textId="77777777" w:rsidR="009B0A05" w:rsidRPr="001176A4" w:rsidRDefault="009B0A05"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c) soms</w:t>
            </w:r>
          </w:p>
        </w:tc>
        <w:tc>
          <w:tcPr>
            <w:tcW w:w="920" w:type="dxa"/>
            <w:vMerge w:val="restart"/>
            <w:tcBorders>
              <w:top w:val="single" w:sz="8" w:space="0" w:color="auto"/>
              <w:left w:val="single" w:sz="8" w:space="0" w:color="auto"/>
              <w:bottom w:val="nil"/>
              <w:right w:val="single" w:sz="8" w:space="0" w:color="auto"/>
            </w:tcBorders>
            <w:shd w:val="clear" w:color="auto" w:fill="002060"/>
            <w:vAlign w:val="center"/>
            <w:hideMark/>
          </w:tcPr>
          <w:p w14:paraId="0DDBD422" w14:textId="77777777" w:rsidR="009B0A05" w:rsidRPr="001176A4" w:rsidRDefault="009B0A05" w:rsidP="009B0A05">
            <w:pPr>
              <w:spacing w:line="240" w:lineRule="auto"/>
              <w:ind w:firstLineChars="200" w:firstLine="300"/>
              <w:rPr>
                <w:rFonts w:eastAsia="Times New Roman" w:cs="Times New Roman"/>
                <w:sz w:val="15"/>
                <w:szCs w:val="15"/>
                <w:lang w:eastAsia="nl-NL"/>
              </w:rPr>
            </w:pPr>
            <w:r w:rsidRPr="001176A4">
              <w:rPr>
                <w:rFonts w:eastAsia="Times New Roman" w:cs="Times New Roman"/>
                <w:sz w:val="15"/>
                <w:szCs w:val="15"/>
                <w:lang w:eastAsia="nl-NL"/>
              </w:rPr>
              <w:t>d) zelden</w:t>
            </w:r>
          </w:p>
        </w:tc>
      </w:tr>
      <w:tr w:rsidR="001176A4" w:rsidRPr="001176A4" w14:paraId="7C31222C" w14:textId="77777777" w:rsidTr="63DBE627">
        <w:trPr>
          <w:trHeight w:val="480"/>
        </w:trPr>
        <w:tc>
          <w:tcPr>
            <w:tcW w:w="4660" w:type="dxa"/>
            <w:gridSpan w:val="2"/>
            <w:vMerge/>
            <w:vAlign w:val="center"/>
            <w:hideMark/>
          </w:tcPr>
          <w:p w14:paraId="6D085384" w14:textId="77777777" w:rsidR="009B0A05" w:rsidRPr="001176A4" w:rsidRDefault="009B0A05" w:rsidP="009B0A05">
            <w:pPr>
              <w:spacing w:line="240" w:lineRule="auto"/>
              <w:rPr>
                <w:rFonts w:eastAsia="Times New Roman" w:cs="Times New Roman"/>
                <w:sz w:val="15"/>
                <w:szCs w:val="15"/>
                <w:lang w:eastAsia="nl-NL"/>
              </w:rPr>
            </w:pPr>
          </w:p>
        </w:tc>
        <w:tc>
          <w:tcPr>
            <w:tcW w:w="1020" w:type="dxa"/>
            <w:tcBorders>
              <w:top w:val="nil"/>
              <w:left w:val="nil"/>
              <w:bottom w:val="single" w:sz="8" w:space="0" w:color="auto"/>
              <w:right w:val="single" w:sz="8" w:space="0" w:color="auto"/>
            </w:tcBorders>
            <w:shd w:val="clear" w:color="auto" w:fill="002060"/>
            <w:vAlign w:val="center"/>
            <w:hideMark/>
          </w:tcPr>
          <w:p w14:paraId="7378CEA2"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bijna altijd</w:t>
            </w:r>
          </w:p>
        </w:tc>
        <w:tc>
          <w:tcPr>
            <w:tcW w:w="760" w:type="dxa"/>
            <w:vMerge/>
            <w:vAlign w:val="center"/>
            <w:hideMark/>
          </w:tcPr>
          <w:p w14:paraId="7C9C1B67" w14:textId="77777777" w:rsidR="009B0A05" w:rsidRPr="001176A4" w:rsidRDefault="009B0A05" w:rsidP="009B0A05">
            <w:pPr>
              <w:spacing w:line="240" w:lineRule="auto"/>
              <w:rPr>
                <w:rFonts w:eastAsia="Times New Roman" w:cs="Times New Roman"/>
                <w:sz w:val="15"/>
                <w:szCs w:val="15"/>
                <w:lang w:eastAsia="nl-NL"/>
              </w:rPr>
            </w:pPr>
          </w:p>
        </w:tc>
        <w:tc>
          <w:tcPr>
            <w:tcW w:w="700" w:type="dxa"/>
            <w:vMerge/>
            <w:vAlign w:val="center"/>
            <w:hideMark/>
          </w:tcPr>
          <w:p w14:paraId="0BD436AE" w14:textId="77777777" w:rsidR="009B0A05" w:rsidRPr="001176A4" w:rsidRDefault="009B0A05" w:rsidP="009B0A05">
            <w:pPr>
              <w:spacing w:line="240" w:lineRule="auto"/>
              <w:rPr>
                <w:rFonts w:eastAsia="Times New Roman" w:cs="Times New Roman"/>
                <w:sz w:val="15"/>
                <w:szCs w:val="15"/>
                <w:lang w:eastAsia="nl-NL"/>
              </w:rPr>
            </w:pPr>
          </w:p>
        </w:tc>
        <w:tc>
          <w:tcPr>
            <w:tcW w:w="920" w:type="dxa"/>
            <w:vMerge/>
            <w:vAlign w:val="center"/>
            <w:hideMark/>
          </w:tcPr>
          <w:p w14:paraId="67427937" w14:textId="77777777" w:rsidR="009B0A05" w:rsidRPr="001176A4" w:rsidRDefault="009B0A05" w:rsidP="009B0A05">
            <w:pPr>
              <w:spacing w:line="240" w:lineRule="auto"/>
              <w:rPr>
                <w:rFonts w:eastAsia="Times New Roman" w:cs="Times New Roman"/>
                <w:sz w:val="15"/>
                <w:szCs w:val="15"/>
                <w:lang w:eastAsia="nl-NL"/>
              </w:rPr>
            </w:pPr>
          </w:p>
        </w:tc>
      </w:tr>
      <w:tr w:rsidR="001176A4" w:rsidRPr="001176A4" w14:paraId="175D6F09"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03F8E11B"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4.</w:t>
            </w:r>
          </w:p>
        </w:tc>
        <w:tc>
          <w:tcPr>
            <w:tcW w:w="3700" w:type="dxa"/>
            <w:tcBorders>
              <w:top w:val="nil"/>
              <w:left w:val="nil"/>
              <w:bottom w:val="single" w:sz="8" w:space="0" w:color="auto"/>
              <w:right w:val="single" w:sz="8" w:space="0" w:color="auto"/>
            </w:tcBorders>
            <w:vAlign w:val="center"/>
            <w:hideMark/>
          </w:tcPr>
          <w:p w14:paraId="7DE08AAB"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zoek een rustige, goed verlichte en warme plek uit om te studeren.</w:t>
            </w:r>
          </w:p>
        </w:tc>
        <w:tc>
          <w:tcPr>
            <w:tcW w:w="1020" w:type="dxa"/>
            <w:tcBorders>
              <w:top w:val="nil"/>
              <w:left w:val="nil"/>
              <w:bottom w:val="single" w:sz="8" w:space="0" w:color="auto"/>
              <w:right w:val="single" w:sz="8" w:space="0" w:color="auto"/>
            </w:tcBorders>
            <w:vAlign w:val="center"/>
            <w:hideMark/>
          </w:tcPr>
          <w:p w14:paraId="2A34B55D"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431E7259" w14:textId="65461A6A"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021597B4" w14:textId="4D703D42"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920" w:type="dxa"/>
            <w:tcBorders>
              <w:top w:val="nil"/>
              <w:left w:val="nil"/>
              <w:bottom w:val="single" w:sz="8" w:space="0" w:color="auto"/>
              <w:right w:val="single" w:sz="8" w:space="0" w:color="auto"/>
            </w:tcBorders>
            <w:vAlign w:val="center"/>
            <w:hideMark/>
          </w:tcPr>
          <w:p w14:paraId="11697FED"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1446A743" w14:textId="77777777" w:rsidTr="009B0A05">
        <w:trPr>
          <w:trHeight w:val="615"/>
        </w:trPr>
        <w:tc>
          <w:tcPr>
            <w:tcW w:w="960" w:type="dxa"/>
            <w:tcBorders>
              <w:top w:val="nil"/>
              <w:left w:val="single" w:sz="8" w:space="0" w:color="auto"/>
              <w:bottom w:val="single" w:sz="8" w:space="0" w:color="auto"/>
              <w:right w:val="single" w:sz="8" w:space="0" w:color="auto"/>
            </w:tcBorders>
            <w:vAlign w:val="center"/>
            <w:hideMark/>
          </w:tcPr>
          <w:p w14:paraId="76795EC5"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5.</w:t>
            </w:r>
          </w:p>
        </w:tc>
        <w:tc>
          <w:tcPr>
            <w:tcW w:w="3700" w:type="dxa"/>
            <w:tcBorders>
              <w:top w:val="nil"/>
              <w:left w:val="nil"/>
              <w:bottom w:val="single" w:sz="8" w:space="0" w:color="auto"/>
              <w:right w:val="single" w:sz="8" w:space="0" w:color="auto"/>
            </w:tcBorders>
            <w:vAlign w:val="center"/>
            <w:hideMark/>
          </w:tcPr>
          <w:p w14:paraId="293595BE"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 xml:space="preserve">Ik studeer op een plek waar ik beschik over </w:t>
            </w:r>
            <w:proofErr w:type="spellStart"/>
            <w:r w:rsidRPr="001176A4">
              <w:rPr>
                <w:rFonts w:eastAsia="Times New Roman" w:cs="Times New Roman"/>
                <w:sz w:val="15"/>
                <w:szCs w:val="15"/>
                <w:lang w:eastAsia="nl-NL"/>
              </w:rPr>
              <w:t>hulpmid</w:t>
            </w:r>
            <w:proofErr w:type="spellEnd"/>
            <w:r w:rsidRPr="001176A4">
              <w:rPr>
                <w:rFonts w:eastAsia="Times New Roman" w:cs="Times New Roman"/>
                <w:sz w:val="15"/>
                <w:szCs w:val="15"/>
                <w:lang w:eastAsia="nl-NL"/>
              </w:rPr>
              <w:t>- delen bij de studie (bijv. studieboeken, computers, woordenboeken).</w:t>
            </w:r>
          </w:p>
        </w:tc>
        <w:tc>
          <w:tcPr>
            <w:tcW w:w="1020" w:type="dxa"/>
            <w:tcBorders>
              <w:top w:val="nil"/>
              <w:left w:val="nil"/>
              <w:bottom w:val="single" w:sz="8" w:space="0" w:color="auto"/>
              <w:right w:val="single" w:sz="8" w:space="0" w:color="auto"/>
            </w:tcBorders>
            <w:vAlign w:val="center"/>
            <w:hideMark/>
          </w:tcPr>
          <w:p w14:paraId="07BE5C57" w14:textId="6D4103B0"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2CE91F91" w14:textId="7F43F5FE"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700" w:type="dxa"/>
            <w:tcBorders>
              <w:top w:val="nil"/>
              <w:left w:val="nil"/>
              <w:bottom w:val="single" w:sz="8" w:space="0" w:color="auto"/>
              <w:right w:val="single" w:sz="8" w:space="0" w:color="auto"/>
            </w:tcBorders>
            <w:vAlign w:val="center"/>
            <w:hideMark/>
          </w:tcPr>
          <w:p w14:paraId="066CCCBB"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16F6C740"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468C4E38"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758B73FA"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6.</w:t>
            </w:r>
          </w:p>
        </w:tc>
        <w:tc>
          <w:tcPr>
            <w:tcW w:w="3700" w:type="dxa"/>
            <w:tcBorders>
              <w:top w:val="nil"/>
              <w:left w:val="nil"/>
              <w:bottom w:val="single" w:sz="8" w:space="0" w:color="auto"/>
              <w:right w:val="single" w:sz="8" w:space="0" w:color="auto"/>
            </w:tcBorders>
            <w:vAlign w:val="center"/>
            <w:hideMark/>
          </w:tcPr>
          <w:p w14:paraId="01ED3855"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besteed elke keer dat ik studeer aandacht aan een optimale studeeromgeving.</w:t>
            </w:r>
          </w:p>
        </w:tc>
        <w:tc>
          <w:tcPr>
            <w:tcW w:w="1020" w:type="dxa"/>
            <w:tcBorders>
              <w:top w:val="nil"/>
              <w:left w:val="nil"/>
              <w:bottom w:val="single" w:sz="8" w:space="0" w:color="auto"/>
              <w:right w:val="single" w:sz="8" w:space="0" w:color="auto"/>
            </w:tcBorders>
            <w:vAlign w:val="center"/>
            <w:hideMark/>
          </w:tcPr>
          <w:p w14:paraId="0496C7C2"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277A1DC5"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12D4D332"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09B6D815" w14:textId="72375EDC"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r>
      <w:tr w:rsidR="001176A4" w:rsidRPr="001176A4" w14:paraId="22EB86A1"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0FA19F76"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7.</w:t>
            </w:r>
          </w:p>
        </w:tc>
        <w:tc>
          <w:tcPr>
            <w:tcW w:w="3700" w:type="dxa"/>
            <w:tcBorders>
              <w:top w:val="nil"/>
              <w:left w:val="nil"/>
              <w:bottom w:val="single" w:sz="8" w:space="0" w:color="auto"/>
              <w:right w:val="single" w:sz="8" w:space="0" w:color="auto"/>
            </w:tcBorders>
            <w:vAlign w:val="center"/>
            <w:hideMark/>
          </w:tcPr>
          <w:p w14:paraId="466F3D3F"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probeer te voorkomen dat ik word afgeleid terwijl ik aan het studeren ben.</w:t>
            </w:r>
          </w:p>
        </w:tc>
        <w:tc>
          <w:tcPr>
            <w:tcW w:w="1020" w:type="dxa"/>
            <w:tcBorders>
              <w:top w:val="nil"/>
              <w:left w:val="nil"/>
              <w:bottom w:val="single" w:sz="8" w:space="0" w:color="auto"/>
              <w:right w:val="single" w:sz="8" w:space="0" w:color="auto"/>
            </w:tcBorders>
            <w:vAlign w:val="center"/>
            <w:hideMark/>
          </w:tcPr>
          <w:p w14:paraId="348D6963"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3010CA17" w14:textId="513F1BBA"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700" w:type="dxa"/>
            <w:tcBorders>
              <w:top w:val="nil"/>
              <w:left w:val="nil"/>
              <w:bottom w:val="single" w:sz="8" w:space="0" w:color="auto"/>
              <w:right w:val="single" w:sz="8" w:space="0" w:color="auto"/>
            </w:tcBorders>
            <w:vAlign w:val="center"/>
            <w:hideMark/>
          </w:tcPr>
          <w:p w14:paraId="0F25A701"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32849241"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45E61189"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40989F1D"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8.</w:t>
            </w:r>
          </w:p>
        </w:tc>
        <w:tc>
          <w:tcPr>
            <w:tcW w:w="3700" w:type="dxa"/>
            <w:tcBorders>
              <w:top w:val="nil"/>
              <w:left w:val="nil"/>
              <w:bottom w:val="single" w:sz="8" w:space="0" w:color="auto"/>
              <w:right w:val="single" w:sz="8" w:space="0" w:color="auto"/>
            </w:tcBorders>
            <w:vAlign w:val="center"/>
            <w:hideMark/>
          </w:tcPr>
          <w:p w14:paraId="3A1CE018"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ga onmiddellijk aan het werk en vermijd uitstel- gedrag.</w:t>
            </w:r>
          </w:p>
        </w:tc>
        <w:tc>
          <w:tcPr>
            <w:tcW w:w="1020" w:type="dxa"/>
            <w:tcBorders>
              <w:top w:val="nil"/>
              <w:left w:val="nil"/>
              <w:bottom w:val="single" w:sz="8" w:space="0" w:color="auto"/>
              <w:right w:val="single" w:sz="8" w:space="0" w:color="auto"/>
            </w:tcBorders>
            <w:vAlign w:val="center"/>
            <w:hideMark/>
          </w:tcPr>
          <w:p w14:paraId="00CDDA48"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743B9C4C"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2DE80CE4" w14:textId="7D178782"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920" w:type="dxa"/>
            <w:tcBorders>
              <w:top w:val="nil"/>
              <w:left w:val="nil"/>
              <w:bottom w:val="single" w:sz="8" w:space="0" w:color="auto"/>
              <w:right w:val="single" w:sz="8" w:space="0" w:color="auto"/>
            </w:tcBorders>
            <w:vAlign w:val="center"/>
            <w:hideMark/>
          </w:tcPr>
          <w:p w14:paraId="3A4360D1"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6D2A836E"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263B85EB"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9.</w:t>
            </w:r>
          </w:p>
        </w:tc>
        <w:tc>
          <w:tcPr>
            <w:tcW w:w="3700" w:type="dxa"/>
            <w:tcBorders>
              <w:top w:val="nil"/>
              <w:left w:val="nil"/>
              <w:bottom w:val="single" w:sz="8" w:space="0" w:color="auto"/>
              <w:right w:val="single" w:sz="8" w:space="0" w:color="auto"/>
            </w:tcBorders>
            <w:vAlign w:val="center"/>
            <w:hideMark/>
          </w:tcPr>
          <w:p w14:paraId="548D5758"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houd mijn aandacht gericht op mijn werk en laat me niet afleiden.</w:t>
            </w:r>
          </w:p>
        </w:tc>
        <w:tc>
          <w:tcPr>
            <w:tcW w:w="1020" w:type="dxa"/>
            <w:tcBorders>
              <w:top w:val="nil"/>
              <w:left w:val="nil"/>
              <w:bottom w:val="single" w:sz="8" w:space="0" w:color="auto"/>
              <w:right w:val="single" w:sz="8" w:space="0" w:color="auto"/>
            </w:tcBorders>
            <w:vAlign w:val="center"/>
            <w:hideMark/>
          </w:tcPr>
          <w:p w14:paraId="4D5CB60A"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78C08D1F"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0DF2E942" w14:textId="0AB6775F"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920" w:type="dxa"/>
            <w:tcBorders>
              <w:top w:val="nil"/>
              <w:left w:val="nil"/>
              <w:bottom w:val="single" w:sz="8" w:space="0" w:color="auto"/>
              <w:right w:val="single" w:sz="8" w:space="0" w:color="auto"/>
            </w:tcBorders>
            <w:vAlign w:val="center"/>
            <w:hideMark/>
          </w:tcPr>
          <w:p w14:paraId="3AEB3A5B"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65CDDC71" w14:textId="77777777" w:rsidTr="63DBE627">
        <w:trPr>
          <w:trHeight w:val="285"/>
        </w:trPr>
        <w:tc>
          <w:tcPr>
            <w:tcW w:w="4660" w:type="dxa"/>
            <w:gridSpan w:val="2"/>
            <w:vMerge w:val="restart"/>
            <w:tcBorders>
              <w:top w:val="single" w:sz="8" w:space="0" w:color="auto"/>
              <w:left w:val="single" w:sz="8" w:space="0" w:color="auto"/>
              <w:bottom w:val="nil"/>
              <w:right w:val="nil"/>
            </w:tcBorders>
            <w:shd w:val="clear" w:color="auto" w:fill="002060"/>
            <w:vAlign w:val="center"/>
            <w:hideMark/>
          </w:tcPr>
          <w:p w14:paraId="13011304"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C. Essentiële studiegewoontes</w:t>
            </w:r>
          </w:p>
        </w:tc>
        <w:tc>
          <w:tcPr>
            <w:tcW w:w="1020" w:type="dxa"/>
            <w:tcBorders>
              <w:top w:val="nil"/>
              <w:left w:val="nil"/>
              <w:bottom w:val="nil"/>
              <w:right w:val="single" w:sz="8" w:space="0" w:color="auto"/>
            </w:tcBorders>
            <w:shd w:val="clear" w:color="auto" w:fill="002060"/>
            <w:vAlign w:val="center"/>
            <w:hideMark/>
          </w:tcPr>
          <w:p w14:paraId="2B434444"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a)</w:t>
            </w:r>
          </w:p>
        </w:tc>
        <w:tc>
          <w:tcPr>
            <w:tcW w:w="760" w:type="dxa"/>
            <w:vMerge w:val="restart"/>
            <w:tcBorders>
              <w:top w:val="single" w:sz="8" w:space="0" w:color="auto"/>
              <w:left w:val="single" w:sz="8" w:space="0" w:color="auto"/>
              <w:bottom w:val="nil"/>
              <w:right w:val="single" w:sz="8" w:space="0" w:color="auto"/>
            </w:tcBorders>
            <w:shd w:val="clear" w:color="auto" w:fill="002060"/>
            <w:vAlign w:val="center"/>
            <w:hideMark/>
          </w:tcPr>
          <w:p w14:paraId="4E9EA6F0"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b) meestal</w:t>
            </w:r>
          </w:p>
        </w:tc>
        <w:tc>
          <w:tcPr>
            <w:tcW w:w="700" w:type="dxa"/>
            <w:vMerge w:val="restart"/>
            <w:tcBorders>
              <w:top w:val="single" w:sz="8" w:space="0" w:color="auto"/>
              <w:left w:val="single" w:sz="8" w:space="0" w:color="auto"/>
              <w:bottom w:val="nil"/>
              <w:right w:val="single" w:sz="8" w:space="0" w:color="auto"/>
            </w:tcBorders>
            <w:shd w:val="clear" w:color="auto" w:fill="002060"/>
            <w:vAlign w:val="center"/>
            <w:hideMark/>
          </w:tcPr>
          <w:p w14:paraId="377734E8" w14:textId="77777777" w:rsidR="009B0A05" w:rsidRPr="001176A4" w:rsidRDefault="009B0A05"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c) soms</w:t>
            </w:r>
          </w:p>
        </w:tc>
        <w:tc>
          <w:tcPr>
            <w:tcW w:w="920" w:type="dxa"/>
            <w:vMerge w:val="restart"/>
            <w:tcBorders>
              <w:top w:val="single" w:sz="8" w:space="0" w:color="auto"/>
              <w:left w:val="single" w:sz="8" w:space="0" w:color="auto"/>
              <w:bottom w:val="nil"/>
              <w:right w:val="single" w:sz="8" w:space="0" w:color="auto"/>
            </w:tcBorders>
            <w:shd w:val="clear" w:color="auto" w:fill="002060"/>
            <w:vAlign w:val="center"/>
            <w:hideMark/>
          </w:tcPr>
          <w:p w14:paraId="73357B73" w14:textId="77777777" w:rsidR="009B0A05" w:rsidRPr="001176A4" w:rsidRDefault="009B0A05" w:rsidP="009B0A05">
            <w:pPr>
              <w:spacing w:line="240" w:lineRule="auto"/>
              <w:ind w:firstLineChars="200" w:firstLine="300"/>
              <w:rPr>
                <w:rFonts w:eastAsia="Times New Roman" w:cs="Times New Roman"/>
                <w:sz w:val="15"/>
                <w:szCs w:val="15"/>
                <w:lang w:eastAsia="nl-NL"/>
              </w:rPr>
            </w:pPr>
            <w:r w:rsidRPr="001176A4">
              <w:rPr>
                <w:rFonts w:eastAsia="Times New Roman" w:cs="Times New Roman"/>
                <w:sz w:val="15"/>
                <w:szCs w:val="15"/>
                <w:lang w:eastAsia="nl-NL"/>
              </w:rPr>
              <w:t>d) zelden</w:t>
            </w:r>
          </w:p>
        </w:tc>
      </w:tr>
      <w:tr w:rsidR="001176A4" w:rsidRPr="001176A4" w14:paraId="7534F9BD" w14:textId="77777777" w:rsidTr="63DBE627">
        <w:trPr>
          <w:trHeight w:val="480"/>
        </w:trPr>
        <w:tc>
          <w:tcPr>
            <w:tcW w:w="4660" w:type="dxa"/>
            <w:gridSpan w:val="2"/>
            <w:vMerge/>
            <w:vAlign w:val="center"/>
            <w:hideMark/>
          </w:tcPr>
          <w:p w14:paraId="258ECA06" w14:textId="77777777" w:rsidR="009B0A05" w:rsidRPr="001176A4" w:rsidRDefault="009B0A05" w:rsidP="009B0A05">
            <w:pPr>
              <w:spacing w:line="240" w:lineRule="auto"/>
              <w:rPr>
                <w:rFonts w:eastAsia="Times New Roman" w:cs="Times New Roman"/>
                <w:sz w:val="15"/>
                <w:szCs w:val="15"/>
                <w:lang w:eastAsia="nl-NL"/>
              </w:rPr>
            </w:pPr>
          </w:p>
        </w:tc>
        <w:tc>
          <w:tcPr>
            <w:tcW w:w="1020" w:type="dxa"/>
            <w:tcBorders>
              <w:top w:val="nil"/>
              <w:left w:val="nil"/>
              <w:bottom w:val="single" w:sz="8" w:space="0" w:color="auto"/>
              <w:right w:val="single" w:sz="8" w:space="0" w:color="auto"/>
            </w:tcBorders>
            <w:shd w:val="clear" w:color="auto" w:fill="002060"/>
            <w:vAlign w:val="center"/>
            <w:hideMark/>
          </w:tcPr>
          <w:p w14:paraId="71E8FC07"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bijna altijd</w:t>
            </w:r>
          </w:p>
        </w:tc>
        <w:tc>
          <w:tcPr>
            <w:tcW w:w="760" w:type="dxa"/>
            <w:vMerge/>
            <w:vAlign w:val="center"/>
            <w:hideMark/>
          </w:tcPr>
          <w:p w14:paraId="12198D0F" w14:textId="77777777" w:rsidR="009B0A05" w:rsidRPr="001176A4" w:rsidRDefault="009B0A05" w:rsidP="009B0A05">
            <w:pPr>
              <w:spacing w:line="240" w:lineRule="auto"/>
              <w:rPr>
                <w:rFonts w:eastAsia="Times New Roman" w:cs="Times New Roman"/>
                <w:sz w:val="15"/>
                <w:szCs w:val="15"/>
                <w:lang w:eastAsia="nl-NL"/>
              </w:rPr>
            </w:pPr>
          </w:p>
        </w:tc>
        <w:tc>
          <w:tcPr>
            <w:tcW w:w="700" w:type="dxa"/>
            <w:vMerge/>
            <w:vAlign w:val="center"/>
            <w:hideMark/>
          </w:tcPr>
          <w:p w14:paraId="79453D4E" w14:textId="77777777" w:rsidR="009B0A05" w:rsidRPr="001176A4" w:rsidRDefault="009B0A05" w:rsidP="009B0A05">
            <w:pPr>
              <w:spacing w:line="240" w:lineRule="auto"/>
              <w:rPr>
                <w:rFonts w:eastAsia="Times New Roman" w:cs="Times New Roman"/>
                <w:sz w:val="15"/>
                <w:szCs w:val="15"/>
                <w:lang w:eastAsia="nl-NL"/>
              </w:rPr>
            </w:pPr>
          </w:p>
        </w:tc>
        <w:tc>
          <w:tcPr>
            <w:tcW w:w="920" w:type="dxa"/>
            <w:vMerge/>
            <w:vAlign w:val="center"/>
            <w:hideMark/>
          </w:tcPr>
          <w:p w14:paraId="704DD6C3" w14:textId="77777777" w:rsidR="009B0A05" w:rsidRPr="001176A4" w:rsidRDefault="009B0A05" w:rsidP="009B0A05">
            <w:pPr>
              <w:spacing w:line="240" w:lineRule="auto"/>
              <w:rPr>
                <w:rFonts w:eastAsia="Times New Roman" w:cs="Times New Roman"/>
                <w:sz w:val="15"/>
                <w:szCs w:val="15"/>
                <w:lang w:eastAsia="nl-NL"/>
              </w:rPr>
            </w:pPr>
          </w:p>
        </w:tc>
      </w:tr>
      <w:tr w:rsidR="001176A4" w:rsidRPr="001176A4" w14:paraId="08EE18C2" w14:textId="77777777" w:rsidTr="009B0A05">
        <w:trPr>
          <w:trHeight w:val="825"/>
        </w:trPr>
        <w:tc>
          <w:tcPr>
            <w:tcW w:w="960" w:type="dxa"/>
            <w:tcBorders>
              <w:top w:val="nil"/>
              <w:left w:val="single" w:sz="8" w:space="0" w:color="auto"/>
              <w:bottom w:val="single" w:sz="8" w:space="0" w:color="auto"/>
              <w:right w:val="single" w:sz="8" w:space="0" w:color="auto"/>
            </w:tcBorders>
            <w:vAlign w:val="center"/>
            <w:hideMark/>
          </w:tcPr>
          <w:p w14:paraId="0C5DAE17"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10.</w:t>
            </w:r>
          </w:p>
        </w:tc>
        <w:tc>
          <w:tcPr>
            <w:tcW w:w="3700" w:type="dxa"/>
            <w:tcBorders>
              <w:top w:val="nil"/>
              <w:left w:val="nil"/>
              <w:bottom w:val="single" w:sz="8" w:space="0" w:color="auto"/>
              <w:right w:val="single" w:sz="8" w:space="0" w:color="auto"/>
            </w:tcBorders>
            <w:vAlign w:val="center"/>
            <w:hideMark/>
          </w:tcPr>
          <w:p w14:paraId="00EC6786" w14:textId="77777777" w:rsidR="009B0A05" w:rsidRPr="001176A4" w:rsidRDefault="009B0A05" w:rsidP="009B0A05">
            <w:pPr>
              <w:spacing w:line="240" w:lineRule="auto"/>
              <w:jc w:val="both"/>
              <w:rPr>
                <w:rFonts w:eastAsia="Times New Roman" w:cs="Times New Roman"/>
                <w:sz w:val="15"/>
                <w:szCs w:val="15"/>
                <w:lang w:eastAsia="nl-NL"/>
              </w:rPr>
            </w:pPr>
            <w:r w:rsidRPr="001176A4">
              <w:rPr>
                <w:rFonts w:eastAsia="Times New Roman" w:cs="Times New Roman"/>
                <w:sz w:val="15"/>
                <w:szCs w:val="15"/>
                <w:lang w:eastAsia="nl-NL"/>
              </w:rPr>
              <w:t>Ik zorg ervoor dat ik bij het begin van een cursus de modulehandleiding doorgenomen heb, zodat ik een goed beeld heb van wat ik kan verwachten.</w:t>
            </w:r>
          </w:p>
        </w:tc>
        <w:tc>
          <w:tcPr>
            <w:tcW w:w="1020" w:type="dxa"/>
            <w:tcBorders>
              <w:top w:val="nil"/>
              <w:left w:val="nil"/>
              <w:bottom w:val="single" w:sz="8" w:space="0" w:color="auto"/>
              <w:right w:val="single" w:sz="8" w:space="0" w:color="auto"/>
            </w:tcBorders>
            <w:vAlign w:val="center"/>
            <w:hideMark/>
          </w:tcPr>
          <w:p w14:paraId="084C37E1" w14:textId="77777777" w:rsidR="009B0A05" w:rsidRPr="001176A4" w:rsidRDefault="009B0A05" w:rsidP="009B0A05">
            <w:pPr>
              <w:spacing w:line="240" w:lineRule="auto"/>
              <w:jc w:val="both"/>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6F086F0E" w14:textId="150E35C8"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700" w:type="dxa"/>
            <w:tcBorders>
              <w:top w:val="nil"/>
              <w:left w:val="nil"/>
              <w:bottom w:val="single" w:sz="8" w:space="0" w:color="auto"/>
              <w:right w:val="single" w:sz="8" w:space="0" w:color="auto"/>
            </w:tcBorders>
            <w:vAlign w:val="center"/>
            <w:hideMark/>
          </w:tcPr>
          <w:p w14:paraId="319959E5"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631A7457"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1C74EBC8" w14:textId="77777777" w:rsidTr="009B0A05">
        <w:trPr>
          <w:trHeight w:val="825"/>
        </w:trPr>
        <w:tc>
          <w:tcPr>
            <w:tcW w:w="960" w:type="dxa"/>
            <w:tcBorders>
              <w:top w:val="nil"/>
              <w:left w:val="single" w:sz="8" w:space="0" w:color="auto"/>
              <w:bottom w:val="single" w:sz="8" w:space="0" w:color="auto"/>
              <w:right w:val="single" w:sz="8" w:space="0" w:color="auto"/>
            </w:tcBorders>
            <w:vAlign w:val="center"/>
            <w:hideMark/>
          </w:tcPr>
          <w:p w14:paraId="31387436"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11.</w:t>
            </w:r>
          </w:p>
        </w:tc>
        <w:tc>
          <w:tcPr>
            <w:tcW w:w="3700" w:type="dxa"/>
            <w:tcBorders>
              <w:top w:val="nil"/>
              <w:left w:val="nil"/>
              <w:bottom w:val="single" w:sz="8" w:space="0" w:color="auto"/>
              <w:right w:val="single" w:sz="8" w:space="0" w:color="auto"/>
            </w:tcBorders>
            <w:vAlign w:val="center"/>
            <w:hideMark/>
          </w:tcPr>
          <w:p w14:paraId="5DCF1C20"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Tijdens een cursus raadpleeg ik de modulehandleiding om bij te houden welke opdrachten verwacht worden en wat de gestelde deadlines zijn.</w:t>
            </w:r>
          </w:p>
        </w:tc>
        <w:tc>
          <w:tcPr>
            <w:tcW w:w="1020" w:type="dxa"/>
            <w:tcBorders>
              <w:top w:val="nil"/>
              <w:left w:val="nil"/>
              <w:bottom w:val="single" w:sz="8" w:space="0" w:color="auto"/>
              <w:right w:val="single" w:sz="8" w:space="0" w:color="auto"/>
            </w:tcBorders>
            <w:vAlign w:val="center"/>
            <w:hideMark/>
          </w:tcPr>
          <w:p w14:paraId="6D76CFAA"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02099703"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44F2F115" w14:textId="5D31EAF5"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920" w:type="dxa"/>
            <w:tcBorders>
              <w:top w:val="nil"/>
              <w:left w:val="nil"/>
              <w:bottom w:val="single" w:sz="8" w:space="0" w:color="auto"/>
              <w:right w:val="single" w:sz="8" w:space="0" w:color="auto"/>
            </w:tcBorders>
            <w:vAlign w:val="center"/>
            <w:hideMark/>
          </w:tcPr>
          <w:p w14:paraId="371785CD"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5B97D747" w14:textId="77777777" w:rsidTr="009B0A05">
        <w:trPr>
          <w:trHeight w:val="615"/>
        </w:trPr>
        <w:tc>
          <w:tcPr>
            <w:tcW w:w="960" w:type="dxa"/>
            <w:tcBorders>
              <w:top w:val="nil"/>
              <w:left w:val="single" w:sz="8" w:space="0" w:color="auto"/>
              <w:bottom w:val="single" w:sz="8" w:space="0" w:color="auto"/>
              <w:right w:val="single" w:sz="8" w:space="0" w:color="auto"/>
            </w:tcBorders>
            <w:vAlign w:val="center"/>
            <w:hideMark/>
          </w:tcPr>
          <w:p w14:paraId="4C86171F"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12.</w:t>
            </w:r>
          </w:p>
        </w:tc>
        <w:tc>
          <w:tcPr>
            <w:tcW w:w="3700" w:type="dxa"/>
            <w:tcBorders>
              <w:top w:val="nil"/>
              <w:left w:val="nil"/>
              <w:bottom w:val="single" w:sz="8" w:space="0" w:color="auto"/>
              <w:right w:val="single" w:sz="8" w:space="0" w:color="auto"/>
            </w:tcBorders>
            <w:vAlign w:val="center"/>
            <w:hideMark/>
          </w:tcPr>
          <w:p w14:paraId="4F31D455" w14:textId="77777777" w:rsidR="009B0A05" w:rsidRPr="001176A4" w:rsidRDefault="009B0A05" w:rsidP="009B0A05">
            <w:pPr>
              <w:spacing w:line="240" w:lineRule="auto"/>
              <w:jc w:val="both"/>
              <w:rPr>
                <w:rFonts w:eastAsia="Times New Roman" w:cs="Times New Roman"/>
                <w:sz w:val="15"/>
                <w:szCs w:val="15"/>
                <w:lang w:eastAsia="nl-NL"/>
              </w:rPr>
            </w:pPr>
            <w:r w:rsidRPr="001176A4">
              <w:rPr>
                <w:rFonts w:eastAsia="Times New Roman" w:cs="Times New Roman"/>
                <w:sz w:val="15"/>
                <w:szCs w:val="15"/>
                <w:lang w:eastAsia="nl-NL"/>
              </w:rPr>
              <w:t xml:space="preserve">Ik maak per periode een overzicht van de belangrijke inlever- en </w:t>
            </w:r>
            <w:proofErr w:type="spellStart"/>
            <w:r w:rsidRPr="001176A4">
              <w:rPr>
                <w:rFonts w:eastAsia="Times New Roman" w:cs="Times New Roman"/>
                <w:sz w:val="15"/>
                <w:szCs w:val="15"/>
                <w:lang w:eastAsia="nl-NL"/>
              </w:rPr>
              <w:t>toetsmomenten</w:t>
            </w:r>
            <w:proofErr w:type="spellEnd"/>
            <w:r w:rsidRPr="001176A4">
              <w:rPr>
                <w:rFonts w:eastAsia="Times New Roman" w:cs="Times New Roman"/>
                <w:sz w:val="15"/>
                <w:szCs w:val="15"/>
                <w:lang w:eastAsia="nl-NL"/>
              </w:rPr>
              <w:t xml:space="preserve"> voor alle cursussen die ik volg.</w:t>
            </w:r>
          </w:p>
        </w:tc>
        <w:tc>
          <w:tcPr>
            <w:tcW w:w="1020" w:type="dxa"/>
            <w:tcBorders>
              <w:top w:val="nil"/>
              <w:left w:val="nil"/>
              <w:bottom w:val="single" w:sz="8" w:space="0" w:color="auto"/>
              <w:right w:val="single" w:sz="8" w:space="0" w:color="auto"/>
            </w:tcBorders>
            <w:vAlign w:val="center"/>
            <w:hideMark/>
          </w:tcPr>
          <w:p w14:paraId="45AB9313" w14:textId="77777777" w:rsidR="009B0A05" w:rsidRPr="001176A4" w:rsidRDefault="009B0A05" w:rsidP="009B0A05">
            <w:pPr>
              <w:spacing w:line="240" w:lineRule="auto"/>
              <w:jc w:val="both"/>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623623B4"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5204AE7F"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18A70C84" w14:textId="5F0FA6C6"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r>
      <w:tr w:rsidR="001176A4" w:rsidRPr="001176A4" w14:paraId="5AEE1CBB" w14:textId="77777777" w:rsidTr="009B0A05">
        <w:trPr>
          <w:trHeight w:val="615"/>
        </w:trPr>
        <w:tc>
          <w:tcPr>
            <w:tcW w:w="960" w:type="dxa"/>
            <w:tcBorders>
              <w:top w:val="nil"/>
              <w:left w:val="single" w:sz="8" w:space="0" w:color="auto"/>
              <w:bottom w:val="single" w:sz="8" w:space="0" w:color="auto"/>
              <w:right w:val="single" w:sz="8" w:space="0" w:color="auto"/>
            </w:tcBorders>
            <w:vAlign w:val="center"/>
            <w:hideMark/>
          </w:tcPr>
          <w:p w14:paraId="6B2AA8E4"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lastRenderedPageBreak/>
              <w:t>13.</w:t>
            </w:r>
          </w:p>
        </w:tc>
        <w:tc>
          <w:tcPr>
            <w:tcW w:w="3700" w:type="dxa"/>
            <w:tcBorders>
              <w:top w:val="nil"/>
              <w:left w:val="nil"/>
              <w:bottom w:val="single" w:sz="8" w:space="0" w:color="auto"/>
              <w:right w:val="single" w:sz="8" w:space="0" w:color="auto"/>
            </w:tcBorders>
            <w:vAlign w:val="center"/>
            <w:hideMark/>
          </w:tcPr>
          <w:p w14:paraId="5E9E1475" w14:textId="1407D6CC"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bekijk voor iedere week mijn taken en opdrachten en stel aan de hand daarvan een werkschema op.</w:t>
            </w:r>
          </w:p>
        </w:tc>
        <w:tc>
          <w:tcPr>
            <w:tcW w:w="1020" w:type="dxa"/>
            <w:tcBorders>
              <w:top w:val="nil"/>
              <w:left w:val="nil"/>
              <w:bottom w:val="single" w:sz="8" w:space="0" w:color="auto"/>
              <w:right w:val="single" w:sz="8" w:space="0" w:color="auto"/>
            </w:tcBorders>
            <w:vAlign w:val="center"/>
            <w:hideMark/>
          </w:tcPr>
          <w:p w14:paraId="7183C06A"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6679A2A2" w14:textId="767DD7BD"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700" w:type="dxa"/>
            <w:tcBorders>
              <w:top w:val="nil"/>
              <w:left w:val="nil"/>
              <w:bottom w:val="single" w:sz="8" w:space="0" w:color="auto"/>
              <w:right w:val="single" w:sz="8" w:space="0" w:color="auto"/>
            </w:tcBorders>
            <w:vAlign w:val="center"/>
            <w:hideMark/>
          </w:tcPr>
          <w:p w14:paraId="63611211"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1DFF01A0"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3731C0AC" w14:textId="77777777" w:rsidTr="009B0A05">
        <w:trPr>
          <w:trHeight w:val="615"/>
        </w:trPr>
        <w:tc>
          <w:tcPr>
            <w:tcW w:w="960" w:type="dxa"/>
            <w:tcBorders>
              <w:top w:val="nil"/>
              <w:left w:val="single" w:sz="8" w:space="0" w:color="auto"/>
              <w:bottom w:val="single" w:sz="8" w:space="0" w:color="auto"/>
              <w:right w:val="single" w:sz="8" w:space="0" w:color="auto"/>
            </w:tcBorders>
            <w:vAlign w:val="center"/>
            <w:hideMark/>
          </w:tcPr>
          <w:p w14:paraId="7BD12851"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14.</w:t>
            </w:r>
          </w:p>
        </w:tc>
        <w:tc>
          <w:tcPr>
            <w:tcW w:w="3700" w:type="dxa"/>
            <w:tcBorders>
              <w:top w:val="nil"/>
              <w:left w:val="nil"/>
              <w:bottom w:val="single" w:sz="8" w:space="0" w:color="auto"/>
              <w:right w:val="single" w:sz="8" w:space="0" w:color="auto"/>
            </w:tcBorders>
            <w:vAlign w:val="center"/>
            <w:hideMark/>
          </w:tcPr>
          <w:p w14:paraId="2204AB55"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Waar mogelijk, probeer ik wat ik geleerd heb bij een vak onderdeel toe te passen bij andere vakken.</w:t>
            </w:r>
          </w:p>
        </w:tc>
        <w:tc>
          <w:tcPr>
            <w:tcW w:w="1020" w:type="dxa"/>
            <w:tcBorders>
              <w:top w:val="nil"/>
              <w:left w:val="nil"/>
              <w:bottom w:val="single" w:sz="8" w:space="0" w:color="auto"/>
              <w:right w:val="single" w:sz="8" w:space="0" w:color="auto"/>
            </w:tcBorders>
            <w:vAlign w:val="center"/>
            <w:hideMark/>
          </w:tcPr>
          <w:p w14:paraId="282D91C1"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773D6397" w14:textId="54CA5762"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700" w:type="dxa"/>
            <w:tcBorders>
              <w:top w:val="nil"/>
              <w:left w:val="nil"/>
              <w:bottom w:val="single" w:sz="8" w:space="0" w:color="auto"/>
              <w:right w:val="single" w:sz="8" w:space="0" w:color="auto"/>
            </w:tcBorders>
            <w:vAlign w:val="center"/>
            <w:hideMark/>
          </w:tcPr>
          <w:p w14:paraId="092286D4"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0C9B26F2"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6228F5B9" w14:textId="77777777" w:rsidTr="63DBE627">
        <w:trPr>
          <w:trHeight w:val="570"/>
        </w:trPr>
        <w:tc>
          <w:tcPr>
            <w:tcW w:w="960" w:type="dxa"/>
            <w:tcBorders>
              <w:top w:val="nil"/>
              <w:left w:val="single" w:sz="8" w:space="0" w:color="auto"/>
              <w:bottom w:val="single" w:sz="8" w:space="0" w:color="auto"/>
              <w:right w:val="single" w:sz="8" w:space="0" w:color="auto"/>
            </w:tcBorders>
            <w:vAlign w:val="center"/>
            <w:hideMark/>
          </w:tcPr>
          <w:p w14:paraId="0AB94727"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15.</w:t>
            </w:r>
          </w:p>
        </w:tc>
        <w:tc>
          <w:tcPr>
            <w:tcW w:w="3700" w:type="dxa"/>
            <w:tcBorders>
              <w:top w:val="nil"/>
              <w:left w:val="nil"/>
              <w:bottom w:val="single" w:sz="8" w:space="0" w:color="auto"/>
              <w:right w:val="single" w:sz="8" w:space="0" w:color="auto"/>
            </w:tcBorders>
            <w:vAlign w:val="center"/>
            <w:hideMark/>
          </w:tcPr>
          <w:p w14:paraId="00EB4D48"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 xml:space="preserve">Ik maak deel uit van een studiegroepje met </w:t>
            </w:r>
            <w:proofErr w:type="spellStart"/>
            <w:r w:rsidRPr="001176A4">
              <w:rPr>
                <w:rFonts w:eastAsia="Times New Roman" w:cs="Times New Roman"/>
                <w:sz w:val="15"/>
                <w:szCs w:val="15"/>
                <w:lang w:eastAsia="nl-NL"/>
              </w:rPr>
              <w:t>medestu</w:t>
            </w:r>
            <w:proofErr w:type="spellEnd"/>
            <w:r w:rsidRPr="001176A4">
              <w:rPr>
                <w:rFonts w:eastAsia="Times New Roman" w:cs="Times New Roman"/>
                <w:sz w:val="15"/>
                <w:szCs w:val="15"/>
                <w:lang w:eastAsia="nl-NL"/>
              </w:rPr>
              <w:t xml:space="preserve"> </w:t>
            </w:r>
            <w:proofErr w:type="spellStart"/>
            <w:r w:rsidRPr="001176A4">
              <w:rPr>
                <w:rFonts w:eastAsia="Times New Roman" w:cs="Times New Roman"/>
                <w:sz w:val="15"/>
                <w:szCs w:val="15"/>
                <w:lang w:eastAsia="nl-NL"/>
              </w:rPr>
              <w:t>denten</w:t>
            </w:r>
            <w:proofErr w:type="spellEnd"/>
            <w:r w:rsidRPr="001176A4">
              <w:rPr>
                <w:rFonts w:eastAsia="Times New Roman" w:cs="Times New Roman"/>
                <w:sz w:val="15"/>
                <w:szCs w:val="15"/>
                <w:lang w:eastAsia="nl-NL"/>
              </w:rPr>
              <w:t>.</w:t>
            </w:r>
          </w:p>
        </w:tc>
        <w:tc>
          <w:tcPr>
            <w:tcW w:w="1020" w:type="dxa"/>
            <w:tcBorders>
              <w:top w:val="nil"/>
              <w:left w:val="nil"/>
              <w:bottom w:val="single" w:sz="8" w:space="0" w:color="auto"/>
              <w:right w:val="single" w:sz="8" w:space="0" w:color="auto"/>
            </w:tcBorders>
            <w:vAlign w:val="center"/>
            <w:hideMark/>
          </w:tcPr>
          <w:p w14:paraId="5E0079C7"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534CB118" w14:textId="71872FD4"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700" w:type="dxa"/>
            <w:tcBorders>
              <w:top w:val="nil"/>
              <w:left w:val="nil"/>
              <w:bottom w:val="single" w:sz="8" w:space="0" w:color="auto"/>
              <w:right w:val="single" w:sz="8" w:space="0" w:color="auto"/>
            </w:tcBorders>
            <w:vAlign w:val="center"/>
            <w:hideMark/>
          </w:tcPr>
          <w:p w14:paraId="4032B6F1"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74A1117E"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40746B23" w14:textId="77777777" w:rsidTr="63DBE627">
        <w:trPr>
          <w:trHeight w:val="855"/>
        </w:trPr>
        <w:tc>
          <w:tcPr>
            <w:tcW w:w="960" w:type="dxa"/>
            <w:tcBorders>
              <w:top w:val="nil"/>
              <w:left w:val="single" w:sz="8" w:space="0" w:color="auto"/>
              <w:bottom w:val="single" w:sz="8" w:space="0" w:color="auto"/>
              <w:right w:val="single" w:sz="8" w:space="0" w:color="auto"/>
            </w:tcBorders>
            <w:vAlign w:val="center"/>
            <w:hideMark/>
          </w:tcPr>
          <w:p w14:paraId="27ADE9D5" w14:textId="4A4FE5C7" w:rsidR="009B0A05" w:rsidRPr="001176A4" w:rsidRDefault="009B0A05" w:rsidP="63DBE627">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16.</w:t>
            </w:r>
          </w:p>
          <w:p w14:paraId="5B98807F" w14:textId="5E2DB7B9" w:rsidR="009B0A05" w:rsidRPr="001176A4" w:rsidRDefault="009B0A05" w:rsidP="63DBE627">
            <w:pPr>
              <w:spacing w:line="240" w:lineRule="auto"/>
              <w:jc w:val="center"/>
              <w:rPr>
                <w:rFonts w:eastAsia="Times New Roman" w:cs="Times New Roman"/>
                <w:sz w:val="15"/>
                <w:szCs w:val="15"/>
                <w:lang w:eastAsia="nl-NL"/>
              </w:rPr>
            </w:pPr>
          </w:p>
          <w:p w14:paraId="0AEEC7F9" w14:textId="68E39E0D" w:rsidR="009B0A05" w:rsidRPr="001176A4" w:rsidRDefault="009B0A05" w:rsidP="63DBE627">
            <w:pPr>
              <w:spacing w:line="240" w:lineRule="auto"/>
              <w:jc w:val="center"/>
              <w:rPr>
                <w:rFonts w:eastAsia="Times New Roman" w:cs="Times New Roman"/>
                <w:sz w:val="15"/>
                <w:szCs w:val="15"/>
                <w:lang w:eastAsia="nl-NL"/>
              </w:rPr>
            </w:pPr>
          </w:p>
          <w:p w14:paraId="5867AA39" w14:textId="64A22566" w:rsidR="009B0A05" w:rsidRPr="001176A4" w:rsidRDefault="009B0A05" w:rsidP="009B0A05">
            <w:pPr>
              <w:spacing w:line="240" w:lineRule="auto"/>
              <w:jc w:val="center"/>
              <w:rPr>
                <w:rFonts w:eastAsia="Times New Roman" w:cs="Times New Roman"/>
                <w:sz w:val="15"/>
                <w:szCs w:val="15"/>
                <w:lang w:eastAsia="nl-NL"/>
              </w:rPr>
            </w:pPr>
          </w:p>
        </w:tc>
        <w:tc>
          <w:tcPr>
            <w:tcW w:w="3700" w:type="dxa"/>
            <w:tcBorders>
              <w:top w:val="nil"/>
              <w:left w:val="nil"/>
              <w:bottom w:val="single" w:sz="8" w:space="0" w:color="auto"/>
              <w:right w:val="single" w:sz="8" w:space="0" w:color="auto"/>
            </w:tcBorders>
            <w:vAlign w:val="center"/>
            <w:hideMark/>
          </w:tcPr>
          <w:p w14:paraId="1E97B472" w14:textId="71B8701E" w:rsidR="009B0A05" w:rsidRPr="001176A4" w:rsidRDefault="009B0A05" w:rsidP="63DBE627">
            <w:pPr>
              <w:spacing w:line="240" w:lineRule="auto"/>
              <w:rPr>
                <w:rFonts w:eastAsia="Times New Roman" w:cs="Times New Roman"/>
                <w:sz w:val="15"/>
                <w:szCs w:val="15"/>
                <w:lang w:eastAsia="nl-NL"/>
              </w:rPr>
            </w:pPr>
            <w:r w:rsidRPr="001176A4">
              <w:rPr>
                <w:rFonts w:eastAsia="Times New Roman" w:cs="Times New Roman"/>
                <w:sz w:val="15"/>
                <w:szCs w:val="15"/>
                <w:lang w:eastAsia="nl-NL"/>
              </w:rPr>
              <w:t>Bij elk cursusonderdeel neem ik de tijd om mijn werk en voortgang te analyseren.</w:t>
            </w:r>
          </w:p>
          <w:p w14:paraId="3D0AF01D" w14:textId="5673FDD8" w:rsidR="009B0A05" w:rsidRPr="001176A4" w:rsidRDefault="009B0A05" w:rsidP="63DBE627">
            <w:pPr>
              <w:spacing w:line="240" w:lineRule="auto"/>
              <w:rPr>
                <w:rFonts w:eastAsia="Times New Roman" w:cs="Times New Roman"/>
                <w:sz w:val="15"/>
                <w:szCs w:val="15"/>
                <w:lang w:eastAsia="nl-NL"/>
              </w:rPr>
            </w:pPr>
          </w:p>
          <w:p w14:paraId="1BFA3BC1" w14:textId="0776E0C0" w:rsidR="009B0A05" w:rsidRPr="001176A4" w:rsidRDefault="009B0A05" w:rsidP="009B0A05">
            <w:pPr>
              <w:spacing w:line="240" w:lineRule="auto"/>
              <w:rPr>
                <w:rFonts w:eastAsia="Times New Roman" w:cs="Times New Roman"/>
                <w:sz w:val="15"/>
                <w:szCs w:val="15"/>
                <w:lang w:eastAsia="nl-NL"/>
              </w:rPr>
            </w:pPr>
          </w:p>
        </w:tc>
        <w:tc>
          <w:tcPr>
            <w:tcW w:w="1020" w:type="dxa"/>
            <w:tcBorders>
              <w:top w:val="nil"/>
              <w:left w:val="nil"/>
              <w:bottom w:val="single" w:sz="8" w:space="0" w:color="auto"/>
              <w:right w:val="single" w:sz="8" w:space="0" w:color="auto"/>
            </w:tcBorders>
            <w:vAlign w:val="center"/>
            <w:hideMark/>
          </w:tcPr>
          <w:p w14:paraId="69D315EE" w14:textId="6A42C110" w:rsidR="009B0A05" w:rsidRPr="001176A4" w:rsidRDefault="00440CAE"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X</w:t>
            </w:r>
          </w:p>
        </w:tc>
        <w:tc>
          <w:tcPr>
            <w:tcW w:w="760" w:type="dxa"/>
            <w:tcBorders>
              <w:top w:val="nil"/>
              <w:left w:val="nil"/>
              <w:bottom w:val="single" w:sz="8" w:space="0" w:color="auto"/>
              <w:right w:val="single" w:sz="8" w:space="0" w:color="auto"/>
            </w:tcBorders>
            <w:vAlign w:val="center"/>
            <w:hideMark/>
          </w:tcPr>
          <w:p w14:paraId="61FD3BDA"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4AEE05B8"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1F95A827" w14:textId="77F21F80" w:rsidR="009B0A05" w:rsidRPr="001176A4" w:rsidRDefault="009B0A05" w:rsidP="63DBE627">
            <w:pPr>
              <w:spacing w:line="240" w:lineRule="auto"/>
              <w:jc w:val="center"/>
              <w:rPr>
                <w:rFonts w:eastAsia="Times New Roman" w:cs="Times New Roman"/>
                <w:sz w:val="20"/>
                <w:szCs w:val="20"/>
                <w:lang w:eastAsia="nl-NL"/>
              </w:rPr>
            </w:pPr>
          </w:p>
          <w:p w14:paraId="2486C7CE" w14:textId="5EE53B0B" w:rsidR="009B0A05" w:rsidRPr="001176A4" w:rsidRDefault="009B0A05" w:rsidP="63DBE627">
            <w:pPr>
              <w:spacing w:line="240" w:lineRule="auto"/>
              <w:jc w:val="center"/>
              <w:rPr>
                <w:rFonts w:eastAsia="Times New Roman" w:cs="Times New Roman"/>
                <w:sz w:val="20"/>
                <w:szCs w:val="20"/>
                <w:lang w:eastAsia="nl-NL"/>
              </w:rPr>
            </w:pPr>
          </w:p>
          <w:p w14:paraId="6F50FDDC" w14:textId="55E74F32" w:rsidR="009B0A05" w:rsidRPr="001176A4" w:rsidRDefault="009B0A05" w:rsidP="63DBE627">
            <w:pPr>
              <w:spacing w:line="240" w:lineRule="auto"/>
              <w:jc w:val="center"/>
              <w:rPr>
                <w:rFonts w:eastAsia="Times New Roman" w:cs="Times New Roman"/>
                <w:sz w:val="20"/>
                <w:szCs w:val="20"/>
                <w:lang w:eastAsia="nl-NL"/>
              </w:rPr>
            </w:pPr>
          </w:p>
          <w:p w14:paraId="7C14C6C9" w14:textId="0C2B9DA8" w:rsidR="009B0A05" w:rsidRPr="001176A4" w:rsidRDefault="009B0A05" w:rsidP="63DBE627">
            <w:pPr>
              <w:spacing w:line="240" w:lineRule="auto"/>
              <w:jc w:val="center"/>
              <w:rPr>
                <w:rFonts w:eastAsia="Times New Roman" w:cs="Times New Roman"/>
                <w:sz w:val="20"/>
                <w:szCs w:val="20"/>
                <w:lang w:eastAsia="nl-NL"/>
              </w:rPr>
            </w:pPr>
          </w:p>
          <w:p w14:paraId="285E306C" w14:textId="23B2A6CD"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375DAE5F" w14:textId="77777777" w:rsidTr="63DBE627">
        <w:trPr>
          <w:trHeight w:val="285"/>
        </w:trPr>
        <w:tc>
          <w:tcPr>
            <w:tcW w:w="4660" w:type="dxa"/>
            <w:gridSpan w:val="2"/>
            <w:vMerge w:val="restart"/>
            <w:tcBorders>
              <w:top w:val="single" w:sz="8" w:space="0" w:color="auto"/>
              <w:left w:val="single" w:sz="8" w:space="0" w:color="auto"/>
              <w:bottom w:val="nil"/>
              <w:right w:val="nil"/>
            </w:tcBorders>
            <w:shd w:val="clear" w:color="auto" w:fill="002060"/>
            <w:vAlign w:val="center"/>
            <w:hideMark/>
          </w:tcPr>
          <w:p w14:paraId="4D3EF7A1"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D. Leesgewoontes en – vaardigheden</w:t>
            </w:r>
          </w:p>
        </w:tc>
        <w:tc>
          <w:tcPr>
            <w:tcW w:w="1020" w:type="dxa"/>
            <w:tcBorders>
              <w:top w:val="single" w:sz="8" w:space="0" w:color="auto"/>
              <w:left w:val="nil"/>
              <w:bottom w:val="nil"/>
              <w:right w:val="single" w:sz="8" w:space="0" w:color="auto"/>
            </w:tcBorders>
            <w:shd w:val="clear" w:color="auto" w:fill="002060"/>
            <w:vAlign w:val="center"/>
            <w:hideMark/>
          </w:tcPr>
          <w:p w14:paraId="03AEB422"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a)</w:t>
            </w:r>
          </w:p>
        </w:tc>
        <w:tc>
          <w:tcPr>
            <w:tcW w:w="760" w:type="dxa"/>
            <w:vMerge w:val="restart"/>
            <w:tcBorders>
              <w:top w:val="single" w:sz="8" w:space="0" w:color="auto"/>
              <w:left w:val="single" w:sz="8" w:space="0" w:color="auto"/>
              <w:bottom w:val="nil"/>
              <w:right w:val="single" w:sz="8" w:space="0" w:color="auto"/>
            </w:tcBorders>
            <w:shd w:val="clear" w:color="auto" w:fill="002060"/>
            <w:vAlign w:val="center"/>
            <w:hideMark/>
          </w:tcPr>
          <w:p w14:paraId="60412B41"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b) meestal</w:t>
            </w:r>
          </w:p>
        </w:tc>
        <w:tc>
          <w:tcPr>
            <w:tcW w:w="700" w:type="dxa"/>
            <w:vMerge w:val="restart"/>
            <w:tcBorders>
              <w:top w:val="single" w:sz="8" w:space="0" w:color="auto"/>
              <w:left w:val="single" w:sz="8" w:space="0" w:color="auto"/>
              <w:bottom w:val="nil"/>
              <w:right w:val="single" w:sz="8" w:space="0" w:color="auto"/>
            </w:tcBorders>
            <w:shd w:val="clear" w:color="auto" w:fill="002060"/>
            <w:vAlign w:val="center"/>
            <w:hideMark/>
          </w:tcPr>
          <w:p w14:paraId="3F255194" w14:textId="77777777" w:rsidR="009B0A05" w:rsidRPr="001176A4" w:rsidRDefault="009B0A05"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c) soms</w:t>
            </w:r>
          </w:p>
        </w:tc>
        <w:tc>
          <w:tcPr>
            <w:tcW w:w="920" w:type="dxa"/>
            <w:vMerge w:val="restart"/>
            <w:tcBorders>
              <w:top w:val="single" w:sz="8" w:space="0" w:color="auto"/>
              <w:left w:val="single" w:sz="8" w:space="0" w:color="auto"/>
              <w:bottom w:val="nil"/>
              <w:right w:val="single" w:sz="8" w:space="0" w:color="auto"/>
            </w:tcBorders>
            <w:shd w:val="clear" w:color="auto" w:fill="002060"/>
            <w:vAlign w:val="center"/>
            <w:hideMark/>
          </w:tcPr>
          <w:p w14:paraId="15B76300" w14:textId="77777777" w:rsidR="009B0A05" w:rsidRPr="001176A4" w:rsidRDefault="009B0A05" w:rsidP="009B0A05">
            <w:pPr>
              <w:spacing w:line="240" w:lineRule="auto"/>
              <w:ind w:firstLineChars="200" w:firstLine="300"/>
              <w:rPr>
                <w:rFonts w:eastAsia="Times New Roman" w:cs="Times New Roman"/>
                <w:sz w:val="15"/>
                <w:szCs w:val="15"/>
                <w:lang w:eastAsia="nl-NL"/>
              </w:rPr>
            </w:pPr>
            <w:r w:rsidRPr="001176A4">
              <w:rPr>
                <w:rFonts w:eastAsia="Times New Roman" w:cs="Times New Roman"/>
                <w:sz w:val="15"/>
                <w:szCs w:val="15"/>
                <w:lang w:eastAsia="nl-NL"/>
              </w:rPr>
              <w:t>d) zelden</w:t>
            </w:r>
          </w:p>
        </w:tc>
      </w:tr>
      <w:tr w:rsidR="001176A4" w:rsidRPr="001176A4" w14:paraId="7817B60F" w14:textId="77777777" w:rsidTr="63DBE627">
        <w:trPr>
          <w:trHeight w:val="480"/>
        </w:trPr>
        <w:tc>
          <w:tcPr>
            <w:tcW w:w="4660" w:type="dxa"/>
            <w:gridSpan w:val="2"/>
            <w:vMerge/>
            <w:vAlign w:val="center"/>
            <w:hideMark/>
          </w:tcPr>
          <w:p w14:paraId="1FF75545" w14:textId="77777777" w:rsidR="009B0A05" w:rsidRPr="001176A4" w:rsidRDefault="009B0A05" w:rsidP="009B0A05">
            <w:pPr>
              <w:spacing w:line="240" w:lineRule="auto"/>
              <w:rPr>
                <w:rFonts w:eastAsia="Times New Roman" w:cs="Times New Roman"/>
                <w:sz w:val="15"/>
                <w:szCs w:val="15"/>
                <w:lang w:eastAsia="nl-NL"/>
              </w:rPr>
            </w:pPr>
          </w:p>
        </w:tc>
        <w:tc>
          <w:tcPr>
            <w:tcW w:w="1020" w:type="dxa"/>
            <w:tcBorders>
              <w:top w:val="nil"/>
              <w:left w:val="nil"/>
              <w:bottom w:val="single" w:sz="8" w:space="0" w:color="auto"/>
              <w:right w:val="single" w:sz="8" w:space="0" w:color="auto"/>
            </w:tcBorders>
            <w:shd w:val="clear" w:color="auto" w:fill="002060"/>
            <w:vAlign w:val="center"/>
            <w:hideMark/>
          </w:tcPr>
          <w:p w14:paraId="6E8EFAFA"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bijna altijd</w:t>
            </w:r>
          </w:p>
        </w:tc>
        <w:tc>
          <w:tcPr>
            <w:tcW w:w="760" w:type="dxa"/>
            <w:vMerge/>
            <w:vAlign w:val="center"/>
            <w:hideMark/>
          </w:tcPr>
          <w:p w14:paraId="7E3F2A86" w14:textId="77777777" w:rsidR="009B0A05" w:rsidRPr="001176A4" w:rsidRDefault="009B0A05" w:rsidP="009B0A05">
            <w:pPr>
              <w:spacing w:line="240" w:lineRule="auto"/>
              <w:rPr>
                <w:rFonts w:eastAsia="Times New Roman" w:cs="Times New Roman"/>
                <w:sz w:val="15"/>
                <w:szCs w:val="15"/>
                <w:lang w:eastAsia="nl-NL"/>
              </w:rPr>
            </w:pPr>
          </w:p>
        </w:tc>
        <w:tc>
          <w:tcPr>
            <w:tcW w:w="700" w:type="dxa"/>
            <w:vMerge/>
            <w:vAlign w:val="center"/>
            <w:hideMark/>
          </w:tcPr>
          <w:p w14:paraId="584F517C" w14:textId="77777777" w:rsidR="009B0A05" w:rsidRPr="001176A4" w:rsidRDefault="009B0A05" w:rsidP="009B0A05">
            <w:pPr>
              <w:spacing w:line="240" w:lineRule="auto"/>
              <w:rPr>
                <w:rFonts w:eastAsia="Times New Roman" w:cs="Times New Roman"/>
                <w:sz w:val="15"/>
                <w:szCs w:val="15"/>
                <w:lang w:eastAsia="nl-NL"/>
              </w:rPr>
            </w:pPr>
          </w:p>
        </w:tc>
        <w:tc>
          <w:tcPr>
            <w:tcW w:w="920" w:type="dxa"/>
            <w:vMerge/>
            <w:vAlign w:val="center"/>
            <w:hideMark/>
          </w:tcPr>
          <w:p w14:paraId="75F5F728" w14:textId="77777777" w:rsidR="009B0A05" w:rsidRPr="001176A4" w:rsidRDefault="009B0A05" w:rsidP="009B0A05">
            <w:pPr>
              <w:spacing w:line="240" w:lineRule="auto"/>
              <w:rPr>
                <w:rFonts w:eastAsia="Times New Roman" w:cs="Times New Roman"/>
                <w:sz w:val="15"/>
                <w:szCs w:val="15"/>
                <w:lang w:eastAsia="nl-NL"/>
              </w:rPr>
            </w:pPr>
          </w:p>
        </w:tc>
      </w:tr>
      <w:tr w:rsidR="001176A4" w:rsidRPr="001176A4" w14:paraId="60C317CF"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40B05975"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17.</w:t>
            </w:r>
          </w:p>
        </w:tc>
        <w:tc>
          <w:tcPr>
            <w:tcW w:w="3700" w:type="dxa"/>
            <w:tcBorders>
              <w:top w:val="nil"/>
              <w:left w:val="nil"/>
              <w:bottom w:val="single" w:sz="8" w:space="0" w:color="auto"/>
              <w:right w:val="single" w:sz="8" w:space="0" w:color="auto"/>
            </w:tcBorders>
            <w:vAlign w:val="center"/>
            <w:hideMark/>
          </w:tcPr>
          <w:p w14:paraId="4864A8A8"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neem een opdracht of hoofdstuk eerst globaal door voordat ik in detail ga lezen.</w:t>
            </w:r>
          </w:p>
        </w:tc>
        <w:tc>
          <w:tcPr>
            <w:tcW w:w="1020" w:type="dxa"/>
            <w:tcBorders>
              <w:top w:val="nil"/>
              <w:left w:val="nil"/>
              <w:bottom w:val="single" w:sz="8" w:space="0" w:color="auto"/>
              <w:right w:val="single" w:sz="8" w:space="0" w:color="auto"/>
            </w:tcBorders>
            <w:vAlign w:val="center"/>
            <w:hideMark/>
          </w:tcPr>
          <w:p w14:paraId="58A715FD" w14:textId="1DF57621" w:rsidR="009B0A05" w:rsidRPr="001176A4" w:rsidRDefault="00440CAE"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X</w:t>
            </w:r>
          </w:p>
        </w:tc>
        <w:tc>
          <w:tcPr>
            <w:tcW w:w="760" w:type="dxa"/>
            <w:tcBorders>
              <w:top w:val="nil"/>
              <w:left w:val="nil"/>
              <w:bottom w:val="single" w:sz="8" w:space="0" w:color="auto"/>
              <w:right w:val="single" w:sz="8" w:space="0" w:color="auto"/>
            </w:tcBorders>
            <w:vAlign w:val="center"/>
            <w:hideMark/>
          </w:tcPr>
          <w:p w14:paraId="1D036666"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267C2894"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042D8139"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6C1383B8"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37755191"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18.</w:t>
            </w:r>
          </w:p>
        </w:tc>
        <w:tc>
          <w:tcPr>
            <w:tcW w:w="3700" w:type="dxa"/>
            <w:tcBorders>
              <w:top w:val="nil"/>
              <w:left w:val="nil"/>
              <w:bottom w:val="single" w:sz="8" w:space="0" w:color="auto"/>
              <w:right w:val="single" w:sz="8" w:space="0" w:color="auto"/>
            </w:tcBorders>
            <w:vAlign w:val="center"/>
            <w:hideMark/>
          </w:tcPr>
          <w:p w14:paraId="2AC6FAB3"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stem mijn leessnelheid af op de stof die ik bestudeer.</w:t>
            </w:r>
          </w:p>
        </w:tc>
        <w:tc>
          <w:tcPr>
            <w:tcW w:w="1020" w:type="dxa"/>
            <w:tcBorders>
              <w:top w:val="nil"/>
              <w:left w:val="nil"/>
              <w:bottom w:val="single" w:sz="8" w:space="0" w:color="auto"/>
              <w:right w:val="single" w:sz="8" w:space="0" w:color="auto"/>
            </w:tcBorders>
            <w:vAlign w:val="center"/>
            <w:hideMark/>
          </w:tcPr>
          <w:p w14:paraId="2E8C6265"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5AA78D76" w14:textId="6CC1985E"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700" w:type="dxa"/>
            <w:tcBorders>
              <w:top w:val="nil"/>
              <w:left w:val="nil"/>
              <w:bottom w:val="single" w:sz="8" w:space="0" w:color="auto"/>
              <w:right w:val="single" w:sz="8" w:space="0" w:color="auto"/>
            </w:tcBorders>
            <w:vAlign w:val="center"/>
            <w:hideMark/>
          </w:tcPr>
          <w:p w14:paraId="68EAE0B9"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15BC18E3"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4828F4D6"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43B12015"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19.</w:t>
            </w:r>
          </w:p>
        </w:tc>
        <w:tc>
          <w:tcPr>
            <w:tcW w:w="3700" w:type="dxa"/>
            <w:tcBorders>
              <w:top w:val="nil"/>
              <w:left w:val="nil"/>
              <w:bottom w:val="single" w:sz="8" w:space="0" w:color="auto"/>
              <w:right w:val="single" w:sz="8" w:space="0" w:color="auto"/>
            </w:tcBorders>
            <w:vAlign w:val="center"/>
            <w:hideMark/>
          </w:tcPr>
          <w:p w14:paraId="7D289161"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zoek de hoofdpunten in elke alinea en rangschik de details eromheen.</w:t>
            </w:r>
          </w:p>
        </w:tc>
        <w:tc>
          <w:tcPr>
            <w:tcW w:w="1020" w:type="dxa"/>
            <w:tcBorders>
              <w:top w:val="nil"/>
              <w:left w:val="nil"/>
              <w:bottom w:val="single" w:sz="8" w:space="0" w:color="auto"/>
              <w:right w:val="single" w:sz="8" w:space="0" w:color="auto"/>
            </w:tcBorders>
            <w:vAlign w:val="center"/>
            <w:hideMark/>
          </w:tcPr>
          <w:p w14:paraId="185E2895"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6F4796CC"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2870F291"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1016723B" w14:textId="59FF39D2"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r>
      <w:tr w:rsidR="001176A4" w:rsidRPr="001176A4" w14:paraId="66C2F6E4" w14:textId="77777777" w:rsidTr="009B0A05">
        <w:trPr>
          <w:trHeight w:val="615"/>
        </w:trPr>
        <w:tc>
          <w:tcPr>
            <w:tcW w:w="960" w:type="dxa"/>
            <w:tcBorders>
              <w:top w:val="nil"/>
              <w:left w:val="single" w:sz="8" w:space="0" w:color="auto"/>
              <w:bottom w:val="single" w:sz="8" w:space="0" w:color="auto"/>
              <w:right w:val="single" w:sz="8" w:space="0" w:color="auto"/>
            </w:tcBorders>
            <w:vAlign w:val="center"/>
            <w:hideMark/>
          </w:tcPr>
          <w:p w14:paraId="66458072"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20.</w:t>
            </w:r>
          </w:p>
        </w:tc>
        <w:tc>
          <w:tcPr>
            <w:tcW w:w="3700" w:type="dxa"/>
            <w:tcBorders>
              <w:top w:val="nil"/>
              <w:left w:val="nil"/>
              <w:bottom w:val="single" w:sz="8" w:space="0" w:color="auto"/>
              <w:right w:val="single" w:sz="8" w:space="0" w:color="auto"/>
            </w:tcBorders>
            <w:vAlign w:val="center"/>
            <w:hideMark/>
          </w:tcPr>
          <w:p w14:paraId="135D72ED"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 xml:space="preserve">Bij het lezen pauzeer ik even bij logische </w:t>
            </w:r>
            <w:proofErr w:type="spellStart"/>
            <w:r w:rsidRPr="001176A4">
              <w:rPr>
                <w:rFonts w:eastAsia="Times New Roman" w:cs="Times New Roman"/>
                <w:sz w:val="15"/>
                <w:szCs w:val="15"/>
                <w:lang w:eastAsia="nl-NL"/>
              </w:rPr>
              <w:t>tekstonder</w:t>
            </w:r>
            <w:proofErr w:type="spellEnd"/>
            <w:r w:rsidRPr="001176A4">
              <w:rPr>
                <w:rFonts w:eastAsia="Times New Roman" w:cs="Times New Roman"/>
                <w:sz w:val="15"/>
                <w:szCs w:val="15"/>
                <w:lang w:eastAsia="nl-NL"/>
              </w:rPr>
              <w:t>- brekingen om te proberen de hoofdpunten zelf samen te vatten.</w:t>
            </w:r>
          </w:p>
        </w:tc>
        <w:tc>
          <w:tcPr>
            <w:tcW w:w="1020" w:type="dxa"/>
            <w:tcBorders>
              <w:top w:val="nil"/>
              <w:left w:val="nil"/>
              <w:bottom w:val="single" w:sz="8" w:space="0" w:color="auto"/>
              <w:right w:val="single" w:sz="8" w:space="0" w:color="auto"/>
            </w:tcBorders>
            <w:vAlign w:val="center"/>
            <w:hideMark/>
          </w:tcPr>
          <w:p w14:paraId="030EBBF4"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674D288D" w14:textId="2F5A07E1"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700" w:type="dxa"/>
            <w:tcBorders>
              <w:top w:val="nil"/>
              <w:left w:val="nil"/>
              <w:bottom w:val="single" w:sz="8" w:space="0" w:color="auto"/>
              <w:right w:val="single" w:sz="8" w:space="0" w:color="auto"/>
            </w:tcBorders>
            <w:vAlign w:val="center"/>
            <w:hideMark/>
          </w:tcPr>
          <w:p w14:paraId="161989CF"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6CC899D8"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64EBCA84" w14:textId="77777777" w:rsidTr="009B0A05">
        <w:trPr>
          <w:trHeight w:val="615"/>
        </w:trPr>
        <w:tc>
          <w:tcPr>
            <w:tcW w:w="960" w:type="dxa"/>
            <w:tcBorders>
              <w:top w:val="nil"/>
              <w:left w:val="single" w:sz="8" w:space="0" w:color="auto"/>
              <w:bottom w:val="single" w:sz="8" w:space="0" w:color="auto"/>
              <w:right w:val="single" w:sz="8" w:space="0" w:color="auto"/>
            </w:tcBorders>
            <w:vAlign w:val="center"/>
            <w:hideMark/>
          </w:tcPr>
          <w:p w14:paraId="608679BE"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21.</w:t>
            </w:r>
          </w:p>
        </w:tc>
        <w:tc>
          <w:tcPr>
            <w:tcW w:w="3700" w:type="dxa"/>
            <w:tcBorders>
              <w:top w:val="nil"/>
              <w:left w:val="nil"/>
              <w:bottom w:val="single" w:sz="8" w:space="0" w:color="auto"/>
              <w:right w:val="single" w:sz="8" w:space="0" w:color="auto"/>
            </w:tcBorders>
            <w:vAlign w:val="center"/>
            <w:hideMark/>
          </w:tcPr>
          <w:p w14:paraId="21F963F6"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 xml:space="preserve">Ik zoek de betekenis op van woorden die ik niet ken en bouw een bruikbare woordenschat op voor elk </w:t>
            </w:r>
            <w:proofErr w:type="spellStart"/>
            <w:r w:rsidRPr="001176A4">
              <w:rPr>
                <w:rFonts w:eastAsia="Times New Roman" w:cs="Times New Roman"/>
                <w:sz w:val="15"/>
                <w:szCs w:val="15"/>
                <w:lang w:eastAsia="nl-NL"/>
              </w:rPr>
              <w:t>vakonderdeel</w:t>
            </w:r>
            <w:proofErr w:type="spellEnd"/>
            <w:r w:rsidRPr="001176A4">
              <w:rPr>
                <w:rFonts w:eastAsia="Times New Roman" w:cs="Times New Roman"/>
                <w:sz w:val="15"/>
                <w:szCs w:val="15"/>
                <w:lang w:eastAsia="nl-NL"/>
              </w:rPr>
              <w:t>.</w:t>
            </w:r>
          </w:p>
        </w:tc>
        <w:tc>
          <w:tcPr>
            <w:tcW w:w="1020" w:type="dxa"/>
            <w:tcBorders>
              <w:top w:val="nil"/>
              <w:left w:val="nil"/>
              <w:bottom w:val="single" w:sz="8" w:space="0" w:color="auto"/>
              <w:right w:val="single" w:sz="8" w:space="0" w:color="auto"/>
            </w:tcBorders>
            <w:vAlign w:val="center"/>
            <w:hideMark/>
          </w:tcPr>
          <w:p w14:paraId="777CAA75"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04A43F65"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2C20C6F5" w14:textId="2BED0D5E"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920" w:type="dxa"/>
            <w:tcBorders>
              <w:top w:val="nil"/>
              <w:left w:val="nil"/>
              <w:bottom w:val="single" w:sz="8" w:space="0" w:color="auto"/>
              <w:right w:val="single" w:sz="8" w:space="0" w:color="auto"/>
            </w:tcBorders>
            <w:vAlign w:val="center"/>
            <w:hideMark/>
          </w:tcPr>
          <w:p w14:paraId="007D6080"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1B3C3AD6"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44C516C0"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22.</w:t>
            </w:r>
          </w:p>
        </w:tc>
        <w:tc>
          <w:tcPr>
            <w:tcW w:w="3700" w:type="dxa"/>
            <w:tcBorders>
              <w:top w:val="nil"/>
              <w:left w:val="nil"/>
              <w:bottom w:val="single" w:sz="8" w:space="0" w:color="auto"/>
              <w:right w:val="single" w:sz="8" w:space="0" w:color="auto"/>
            </w:tcBorders>
            <w:vAlign w:val="center"/>
            <w:hideMark/>
          </w:tcPr>
          <w:p w14:paraId="58069F29"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maak gebruik van de inhoudsopgave en de index.</w:t>
            </w:r>
          </w:p>
        </w:tc>
        <w:tc>
          <w:tcPr>
            <w:tcW w:w="1020" w:type="dxa"/>
            <w:tcBorders>
              <w:top w:val="nil"/>
              <w:left w:val="nil"/>
              <w:bottom w:val="single" w:sz="8" w:space="0" w:color="auto"/>
              <w:right w:val="single" w:sz="8" w:space="0" w:color="auto"/>
            </w:tcBorders>
            <w:vAlign w:val="center"/>
            <w:hideMark/>
          </w:tcPr>
          <w:p w14:paraId="1114D8D1"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67CE7322"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7623DBCE" w14:textId="4026A5B1"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920" w:type="dxa"/>
            <w:tcBorders>
              <w:top w:val="nil"/>
              <w:left w:val="nil"/>
              <w:bottom w:val="single" w:sz="8" w:space="0" w:color="auto"/>
              <w:right w:val="single" w:sz="8" w:space="0" w:color="auto"/>
            </w:tcBorders>
            <w:vAlign w:val="center"/>
            <w:hideMark/>
          </w:tcPr>
          <w:p w14:paraId="58B462B9"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13ABB49D"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70A9DF3C"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23.</w:t>
            </w:r>
          </w:p>
        </w:tc>
        <w:tc>
          <w:tcPr>
            <w:tcW w:w="3700" w:type="dxa"/>
            <w:tcBorders>
              <w:top w:val="nil"/>
              <w:left w:val="nil"/>
              <w:bottom w:val="single" w:sz="8" w:space="0" w:color="auto"/>
              <w:right w:val="single" w:sz="8" w:space="0" w:color="auto"/>
            </w:tcBorders>
            <w:vAlign w:val="center"/>
            <w:hideMark/>
          </w:tcPr>
          <w:p w14:paraId="3FE5E32E"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leg verbanden tussen de tekst en visueel materiaal zoals kaarten, grafieken of tabellen.</w:t>
            </w:r>
          </w:p>
        </w:tc>
        <w:tc>
          <w:tcPr>
            <w:tcW w:w="1020" w:type="dxa"/>
            <w:tcBorders>
              <w:top w:val="nil"/>
              <w:left w:val="nil"/>
              <w:bottom w:val="single" w:sz="8" w:space="0" w:color="auto"/>
              <w:right w:val="single" w:sz="8" w:space="0" w:color="auto"/>
            </w:tcBorders>
            <w:vAlign w:val="center"/>
            <w:hideMark/>
          </w:tcPr>
          <w:p w14:paraId="71492237"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1DB29543"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6714F9CA" w14:textId="25AF4946"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920" w:type="dxa"/>
            <w:tcBorders>
              <w:top w:val="nil"/>
              <w:left w:val="nil"/>
              <w:bottom w:val="single" w:sz="8" w:space="0" w:color="auto"/>
              <w:right w:val="single" w:sz="8" w:space="0" w:color="auto"/>
            </w:tcBorders>
            <w:vAlign w:val="center"/>
            <w:hideMark/>
          </w:tcPr>
          <w:p w14:paraId="2ABF9B0B"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7BB42DC3"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3D3CA6AE"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25.</w:t>
            </w:r>
          </w:p>
        </w:tc>
        <w:tc>
          <w:tcPr>
            <w:tcW w:w="3700" w:type="dxa"/>
            <w:tcBorders>
              <w:top w:val="nil"/>
              <w:left w:val="nil"/>
              <w:bottom w:val="single" w:sz="8" w:space="0" w:color="auto"/>
              <w:right w:val="single" w:sz="8" w:space="0" w:color="auto"/>
            </w:tcBorders>
            <w:vAlign w:val="center"/>
            <w:hideMark/>
          </w:tcPr>
          <w:p w14:paraId="5AD32B2A"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Tijdens het lezen gebruik ik eerder opgedane kennis om die te betrekken op nieuwe stof.</w:t>
            </w:r>
          </w:p>
        </w:tc>
        <w:tc>
          <w:tcPr>
            <w:tcW w:w="1020" w:type="dxa"/>
            <w:tcBorders>
              <w:top w:val="nil"/>
              <w:left w:val="nil"/>
              <w:bottom w:val="single" w:sz="8" w:space="0" w:color="auto"/>
              <w:right w:val="single" w:sz="8" w:space="0" w:color="auto"/>
            </w:tcBorders>
            <w:vAlign w:val="center"/>
            <w:hideMark/>
          </w:tcPr>
          <w:p w14:paraId="722BCECF"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15A9D243" w14:textId="509AD154"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700" w:type="dxa"/>
            <w:tcBorders>
              <w:top w:val="nil"/>
              <w:left w:val="nil"/>
              <w:bottom w:val="single" w:sz="8" w:space="0" w:color="auto"/>
              <w:right w:val="single" w:sz="8" w:space="0" w:color="auto"/>
            </w:tcBorders>
            <w:vAlign w:val="center"/>
            <w:hideMark/>
          </w:tcPr>
          <w:p w14:paraId="2EF41FF2"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667A44F4"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5BC7FEEB"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4A4C8BF9"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26.</w:t>
            </w:r>
          </w:p>
        </w:tc>
        <w:tc>
          <w:tcPr>
            <w:tcW w:w="3700" w:type="dxa"/>
            <w:tcBorders>
              <w:top w:val="nil"/>
              <w:left w:val="nil"/>
              <w:bottom w:val="single" w:sz="8" w:space="0" w:color="auto"/>
              <w:right w:val="single" w:sz="8" w:space="0" w:color="auto"/>
            </w:tcBorders>
            <w:vAlign w:val="center"/>
            <w:hideMark/>
          </w:tcPr>
          <w:p w14:paraId="75A2AC4A"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maak doordacht gebruik van markeringen (</w:t>
            </w:r>
            <w:proofErr w:type="spellStart"/>
            <w:r w:rsidRPr="001176A4">
              <w:rPr>
                <w:rFonts w:eastAsia="Times New Roman" w:cs="Times New Roman"/>
                <w:sz w:val="15"/>
                <w:szCs w:val="15"/>
                <w:lang w:eastAsia="nl-NL"/>
              </w:rPr>
              <w:t>highlights</w:t>
            </w:r>
            <w:proofErr w:type="spellEnd"/>
            <w:r w:rsidRPr="001176A4">
              <w:rPr>
                <w:rFonts w:eastAsia="Times New Roman" w:cs="Times New Roman"/>
                <w:sz w:val="15"/>
                <w:szCs w:val="15"/>
                <w:lang w:eastAsia="nl-NL"/>
              </w:rPr>
              <w:t>) in de tekst.</w:t>
            </w:r>
          </w:p>
        </w:tc>
        <w:tc>
          <w:tcPr>
            <w:tcW w:w="1020" w:type="dxa"/>
            <w:tcBorders>
              <w:top w:val="nil"/>
              <w:left w:val="nil"/>
              <w:bottom w:val="single" w:sz="8" w:space="0" w:color="auto"/>
              <w:right w:val="single" w:sz="8" w:space="0" w:color="auto"/>
            </w:tcBorders>
            <w:vAlign w:val="center"/>
            <w:hideMark/>
          </w:tcPr>
          <w:p w14:paraId="7CB8951B"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503D2152"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54343203"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716F7427" w14:textId="5E5D679E"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r>
      <w:tr w:rsidR="001176A4" w:rsidRPr="001176A4" w14:paraId="71E2E9BC"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228B55DD"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27.</w:t>
            </w:r>
          </w:p>
        </w:tc>
        <w:tc>
          <w:tcPr>
            <w:tcW w:w="3700" w:type="dxa"/>
            <w:tcBorders>
              <w:top w:val="nil"/>
              <w:left w:val="nil"/>
              <w:bottom w:val="single" w:sz="8" w:space="0" w:color="auto"/>
              <w:right w:val="single" w:sz="8" w:space="0" w:color="auto"/>
            </w:tcBorders>
            <w:vAlign w:val="center"/>
            <w:hideMark/>
          </w:tcPr>
          <w:p w14:paraId="5669C69E"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ruim tijd in om schriftelijk de hoofdpunten samen te vatten en om conclusies te trekken.</w:t>
            </w:r>
          </w:p>
        </w:tc>
        <w:tc>
          <w:tcPr>
            <w:tcW w:w="1020" w:type="dxa"/>
            <w:tcBorders>
              <w:top w:val="nil"/>
              <w:left w:val="nil"/>
              <w:bottom w:val="single" w:sz="8" w:space="0" w:color="auto"/>
              <w:right w:val="single" w:sz="8" w:space="0" w:color="auto"/>
            </w:tcBorders>
            <w:vAlign w:val="center"/>
            <w:hideMark/>
          </w:tcPr>
          <w:p w14:paraId="32F5723E"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0D2C7C02"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7E9E1723"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11EAA5AF" w14:textId="405D0C03"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r>
      <w:tr w:rsidR="001176A4" w:rsidRPr="001176A4" w14:paraId="660FEE38" w14:textId="77777777" w:rsidTr="63DBE627">
        <w:trPr>
          <w:trHeight w:val="285"/>
        </w:trPr>
        <w:tc>
          <w:tcPr>
            <w:tcW w:w="4660" w:type="dxa"/>
            <w:gridSpan w:val="2"/>
            <w:vMerge w:val="restart"/>
            <w:tcBorders>
              <w:top w:val="single" w:sz="8" w:space="0" w:color="auto"/>
              <w:left w:val="single" w:sz="8" w:space="0" w:color="auto"/>
              <w:bottom w:val="nil"/>
              <w:right w:val="nil"/>
            </w:tcBorders>
            <w:shd w:val="clear" w:color="auto" w:fill="002060"/>
            <w:vAlign w:val="center"/>
            <w:hideMark/>
          </w:tcPr>
          <w:p w14:paraId="292DD639"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E. Luisteren</w:t>
            </w:r>
          </w:p>
        </w:tc>
        <w:tc>
          <w:tcPr>
            <w:tcW w:w="1020" w:type="dxa"/>
            <w:tcBorders>
              <w:top w:val="nil"/>
              <w:left w:val="nil"/>
              <w:bottom w:val="nil"/>
              <w:right w:val="single" w:sz="8" w:space="0" w:color="auto"/>
            </w:tcBorders>
            <w:shd w:val="clear" w:color="auto" w:fill="002060"/>
            <w:vAlign w:val="center"/>
            <w:hideMark/>
          </w:tcPr>
          <w:p w14:paraId="5E80052C"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a)</w:t>
            </w:r>
          </w:p>
        </w:tc>
        <w:tc>
          <w:tcPr>
            <w:tcW w:w="760" w:type="dxa"/>
            <w:vMerge w:val="restart"/>
            <w:tcBorders>
              <w:top w:val="single" w:sz="8" w:space="0" w:color="auto"/>
              <w:left w:val="single" w:sz="8" w:space="0" w:color="auto"/>
              <w:bottom w:val="nil"/>
              <w:right w:val="single" w:sz="8" w:space="0" w:color="auto"/>
            </w:tcBorders>
            <w:shd w:val="clear" w:color="auto" w:fill="002060"/>
            <w:vAlign w:val="center"/>
            <w:hideMark/>
          </w:tcPr>
          <w:p w14:paraId="70535939"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b) meestal</w:t>
            </w:r>
          </w:p>
        </w:tc>
        <w:tc>
          <w:tcPr>
            <w:tcW w:w="700" w:type="dxa"/>
            <w:vMerge w:val="restart"/>
            <w:tcBorders>
              <w:top w:val="single" w:sz="8" w:space="0" w:color="auto"/>
              <w:left w:val="single" w:sz="8" w:space="0" w:color="auto"/>
              <w:bottom w:val="nil"/>
              <w:right w:val="single" w:sz="8" w:space="0" w:color="auto"/>
            </w:tcBorders>
            <w:shd w:val="clear" w:color="auto" w:fill="002060"/>
            <w:vAlign w:val="center"/>
            <w:hideMark/>
          </w:tcPr>
          <w:p w14:paraId="4892E3A8" w14:textId="77777777" w:rsidR="009B0A05" w:rsidRPr="001176A4" w:rsidRDefault="009B0A05"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c) soms</w:t>
            </w:r>
          </w:p>
        </w:tc>
        <w:tc>
          <w:tcPr>
            <w:tcW w:w="920" w:type="dxa"/>
            <w:vMerge w:val="restart"/>
            <w:tcBorders>
              <w:top w:val="single" w:sz="8" w:space="0" w:color="auto"/>
              <w:left w:val="single" w:sz="8" w:space="0" w:color="auto"/>
              <w:bottom w:val="nil"/>
              <w:right w:val="single" w:sz="8" w:space="0" w:color="auto"/>
            </w:tcBorders>
            <w:shd w:val="clear" w:color="auto" w:fill="002060"/>
            <w:vAlign w:val="center"/>
            <w:hideMark/>
          </w:tcPr>
          <w:p w14:paraId="463478ED" w14:textId="77777777" w:rsidR="009B0A05" w:rsidRPr="001176A4" w:rsidRDefault="009B0A05" w:rsidP="009B0A05">
            <w:pPr>
              <w:spacing w:line="240" w:lineRule="auto"/>
              <w:ind w:firstLineChars="200" w:firstLine="300"/>
              <w:rPr>
                <w:rFonts w:eastAsia="Times New Roman" w:cs="Times New Roman"/>
                <w:sz w:val="15"/>
                <w:szCs w:val="15"/>
                <w:lang w:eastAsia="nl-NL"/>
              </w:rPr>
            </w:pPr>
            <w:r w:rsidRPr="001176A4">
              <w:rPr>
                <w:rFonts w:eastAsia="Times New Roman" w:cs="Times New Roman"/>
                <w:sz w:val="15"/>
                <w:szCs w:val="15"/>
                <w:lang w:eastAsia="nl-NL"/>
              </w:rPr>
              <w:t>d) zelden</w:t>
            </w:r>
          </w:p>
        </w:tc>
      </w:tr>
      <w:tr w:rsidR="001176A4" w:rsidRPr="001176A4" w14:paraId="1B8BBCC7" w14:textId="77777777" w:rsidTr="63DBE627">
        <w:trPr>
          <w:trHeight w:val="480"/>
        </w:trPr>
        <w:tc>
          <w:tcPr>
            <w:tcW w:w="4660" w:type="dxa"/>
            <w:gridSpan w:val="2"/>
            <w:vMerge/>
            <w:vAlign w:val="center"/>
            <w:hideMark/>
          </w:tcPr>
          <w:p w14:paraId="0C32B72F" w14:textId="77777777" w:rsidR="009B0A05" w:rsidRPr="001176A4" w:rsidRDefault="009B0A05" w:rsidP="009B0A05">
            <w:pPr>
              <w:spacing w:line="240" w:lineRule="auto"/>
              <w:rPr>
                <w:rFonts w:eastAsia="Times New Roman" w:cs="Times New Roman"/>
                <w:sz w:val="15"/>
                <w:szCs w:val="15"/>
                <w:lang w:eastAsia="nl-NL"/>
              </w:rPr>
            </w:pPr>
          </w:p>
        </w:tc>
        <w:tc>
          <w:tcPr>
            <w:tcW w:w="1020" w:type="dxa"/>
            <w:tcBorders>
              <w:top w:val="nil"/>
              <w:left w:val="nil"/>
              <w:bottom w:val="single" w:sz="8" w:space="0" w:color="auto"/>
              <w:right w:val="single" w:sz="8" w:space="0" w:color="auto"/>
            </w:tcBorders>
            <w:shd w:val="clear" w:color="auto" w:fill="002060"/>
            <w:vAlign w:val="center"/>
            <w:hideMark/>
          </w:tcPr>
          <w:p w14:paraId="10AA3B94"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bijna altijd</w:t>
            </w:r>
          </w:p>
        </w:tc>
        <w:tc>
          <w:tcPr>
            <w:tcW w:w="760" w:type="dxa"/>
            <w:vMerge/>
            <w:vAlign w:val="center"/>
            <w:hideMark/>
          </w:tcPr>
          <w:p w14:paraId="6DBC4466" w14:textId="77777777" w:rsidR="009B0A05" w:rsidRPr="001176A4" w:rsidRDefault="009B0A05" w:rsidP="009B0A05">
            <w:pPr>
              <w:spacing w:line="240" w:lineRule="auto"/>
              <w:rPr>
                <w:rFonts w:eastAsia="Times New Roman" w:cs="Times New Roman"/>
                <w:sz w:val="15"/>
                <w:szCs w:val="15"/>
                <w:lang w:eastAsia="nl-NL"/>
              </w:rPr>
            </w:pPr>
          </w:p>
        </w:tc>
        <w:tc>
          <w:tcPr>
            <w:tcW w:w="700" w:type="dxa"/>
            <w:vMerge/>
            <w:vAlign w:val="center"/>
            <w:hideMark/>
          </w:tcPr>
          <w:p w14:paraId="6A9900A0" w14:textId="77777777" w:rsidR="009B0A05" w:rsidRPr="001176A4" w:rsidRDefault="009B0A05" w:rsidP="009B0A05">
            <w:pPr>
              <w:spacing w:line="240" w:lineRule="auto"/>
              <w:rPr>
                <w:rFonts w:eastAsia="Times New Roman" w:cs="Times New Roman"/>
                <w:sz w:val="15"/>
                <w:szCs w:val="15"/>
                <w:lang w:eastAsia="nl-NL"/>
              </w:rPr>
            </w:pPr>
          </w:p>
        </w:tc>
        <w:tc>
          <w:tcPr>
            <w:tcW w:w="920" w:type="dxa"/>
            <w:vMerge/>
            <w:vAlign w:val="center"/>
            <w:hideMark/>
          </w:tcPr>
          <w:p w14:paraId="0AB9F8D5" w14:textId="77777777" w:rsidR="009B0A05" w:rsidRPr="001176A4" w:rsidRDefault="009B0A05" w:rsidP="009B0A05">
            <w:pPr>
              <w:spacing w:line="240" w:lineRule="auto"/>
              <w:rPr>
                <w:rFonts w:eastAsia="Times New Roman" w:cs="Times New Roman"/>
                <w:sz w:val="15"/>
                <w:szCs w:val="15"/>
                <w:lang w:eastAsia="nl-NL"/>
              </w:rPr>
            </w:pPr>
          </w:p>
        </w:tc>
      </w:tr>
      <w:tr w:rsidR="001176A4" w:rsidRPr="001176A4" w14:paraId="642A1F4B" w14:textId="77777777" w:rsidTr="009B0A05">
        <w:trPr>
          <w:trHeight w:val="300"/>
        </w:trPr>
        <w:tc>
          <w:tcPr>
            <w:tcW w:w="960" w:type="dxa"/>
            <w:tcBorders>
              <w:top w:val="nil"/>
              <w:left w:val="single" w:sz="8" w:space="0" w:color="auto"/>
              <w:bottom w:val="single" w:sz="8" w:space="0" w:color="auto"/>
              <w:right w:val="single" w:sz="8" w:space="0" w:color="auto"/>
            </w:tcBorders>
            <w:vAlign w:val="center"/>
            <w:hideMark/>
          </w:tcPr>
          <w:p w14:paraId="5AD5D703"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28.</w:t>
            </w:r>
          </w:p>
        </w:tc>
        <w:tc>
          <w:tcPr>
            <w:tcW w:w="3700" w:type="dxa"/>
            <w:tcBorders>
              <w:top w:val="nil"/>
              <w:left w:val="nil"/>
              <w:bottom w:val="single" w:sz="8" w:space="0" w:color="auto"/>
              <w:right w:val="single" w:sz="8" w:space="0" w:color="auto"/>
            </w:tcBorders>
            <w:vAlign w:val="center"/>
            <w:hideMark/>
          </w:tcPr>
          <w:p w14:paraId="58A67B2F"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kijk degene aan die aan het spreken is.</w:t>
            </w:r>
          </w:p>
        </w:tc>
        <w:tc>
          <w:tcPr>
            <w:tcW w:w="1020" w:type="dxa"/>
            <w:tcBorders>
              <w:top w:val="nil"/>
              <w:left w:val="nil"/>
              <w:bottom w:val="single" w:sz="8" w:space="0" w:color="auto"/>
              <w:right w:val="single" w:sz="8" w:space="0" w:color="auto"/>
            </w:tcBorders>
            <w:vAlign w:val="center"/>
            <w:hideMark/>
          </w:tcPr>
          <w:p w14:paraId="05D0A5E6" w14:textId="2810648C"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30792AA5" w14:textId="18C71229"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700" w:type="dxa"/>
            <w:tcBorders>
              <w:top w:val="nil"/>
              <w:left w:val="nil"/>
              <w:bottom w:val="single" w:sz="8" w:space="0" w:color="auto"/>
              <w:right w:val="single" w:sz="8" w:space="0" w:color="auto"/>
            </w:tcBorders>
            <w:vAlign w:val="center"/>
            <w:hideMark/>
          </w:tcPr>
          <w:p w14:paraId="3365B75C"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60381FD5"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5B0E9834"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3EFF762F"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29.</w:t>
            </w:r>
          </w:p>
        </w:tc>
        <w:tc>
          <w:tcPr>
            <w:tcW w:w="3700" w:type="dxa"/>
            <w:tcBorders>
              <w:top w:val="nil"/>
              <w:left w:val="nil"/>
              <w:bottom w:val="single" w:sz="8" w:space="0" w:color="auto"/>
              <w:right w:val="single" w:sz="8" w:space="0" w:color="auto"/>
            </w:tcBorders>
            <w:vAlign w:val="center"/>
            <w:hideMark/>
          </w:tcPr>
          <w:p w14:paraId="6965BF2A"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noteer de hoofdpunten terwijl ik luister tijdens de les.</w:t>
            </w:r>
          </w:p>
        </w:tc>
        <w:tc>
          <w:tcPr>
            <w:tcW w:w="1020" w:type="dxa"/>
            <w:tcBorders>
              <w:top w:val="nil"/>
              <w:left w:val="nil"/>
              <w:bottom w:val="single" w:sz="8" w:space="0" w:color="auto"/>
              <w:right w:val="single" w:sz="8" w:space="0" w:color="auto"/>
            </w:tcBorders>
            <w:vAlign w:val="center"/>
            <w:hideMark/>
          </w:tcPr>
          <w:p w14:paraId="7F63A324"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2C76AA12"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5F67301B"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14AD6529" w14:textId="17EE0470"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r>
      <w:tr w:rsidR="001176A4" w:rsidRPr="001176A4" w14:paraId="432581F9"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59F1F993"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30.</w:t>
            </w:r>
          </w:p>
        </w:tc>
        <w:tc>
          <w:tcPr>
            <w:tcW w:w="3700" w:type="dxa"/>
            <w:tcBorders>
              <w:top w:val="nil"/>
              <w:left w:val="nil"/>
              <w:bottom w:val="single" w:sz="8" w:space="0" w:color="auto"/>
              <w:right w:val="single" w:sz="8" w:space="0" w:color="auto"/>
            </w:tcBorders>
            <w:vAlign w:val="center"/>
            <w:hideMark/>
          </w:tcPr>
          <w:p w14:paraId="330071D1"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neem deel aan groepsdiscussies tijdens de les.</w:t>
            </w:r>
          </w:p>
        </w:tc>
        <w:tc>
          <w:tcPr>
            <w:tcW w:w="1020" w:type="dxa"/>
            <w:tcBorders>
              <w:top w:val="nil"/>
              <w:left w:val="nil"/>
              <w:bottom w:val="single" w:sz="8" w:space="0" w:color="auto"/>
              <w:right w:val="single" w:sz="8" w:space="0" w:color="auto"/>
            </w:tcBorders>
            <w:vAlign w:val="center"/>
            <w:hideMark/>
          </w:tcPr>
          <w:p w14:paraId="331B2A9B" w14:textId="212CEB4C" w:rsidR="009B0A05" w:rsidRPr="001176A4" w:rsidRDefault="00440CAE"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X</w:t>
            </w:r>
          </w:p>
        </w:tc>
        <w:tc>
          <w:tcPr>
            <w:tcW w:w="760" w:type="dxa"/>
            <w:tcBorders>
              <w:top w:val="nil"/>
              <w:left w:val="nil"/>
              <w:bottom w:val="single" w:sz="8" w:space="0" w:color="auto"/>
              <w:right w:val="single" w:sz="8" w:space="0" w:color="auto"/>
            </w:tcBorders>
            <w:vAlign w:val="center"/>
            <w:hideMark/>
          </w:tcPr>
          <w:p w14:paraId="343E4152"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535CA56E"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2443411C"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34C80AB7" w14:textId="77777777" w:rsidTr="009B0A05">
        <w:trPr>
          <w:trHeight w:val="300"/>
        </w:trPr>
        <w:tc>
          <w:tcPr>
            <w:tcW w:w="960" w:type="dxa"/>
            <w:tcBorders>
              <w:top w:val="nil"/>
              <w:left w:val="single" w:sz="8" w:space="0" w:color="auto"/>
              <w:bottom w:val="single" w:sz="8" w:space="0" w:color="auto"/>
              <w:right w:val="single" w:sz="8" w:space="0" w:color="auto"/>
            </w:tcBorders>
            <w:vAlign w:val="center"/>
            <w:hideMark/>
          </w:tcPr>
          <w:p w14:paraId="10F80D25"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31.</w:t>
            </w:r>
          </w:p>
        </w:tc>
        <w:tc>
          <w:tcPr>
            <w:tcW w:w="3700" w:type="dxa"/>
            <w:tcBorders>
              <w:top w:val="nil"/>
              <w:left w:val="nil"/>
              <w:bottom w:val="single" w:sz="8" w:space="0" w:color="auto"/>
              <w:right w:val="single" w:sz="8" w:space="0" w:color="auto"/>
            </w:tcBorders>
            <w:vAlign w:val="center"/>
            <w:hideMark/>
          </w:tcPr>
          <w:p w14:paraId="171CF632"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stel vragen als ik ergens over twijfel.</w:t>
            </w:r>
          </w:p>
        </w:tc>
        <w:tc>
          <w:tcPr>
            <w:tcW w:w="1020" w:type="dxa"/>
            <w:tcBorders>
              <w:top w:val="nil"/>
              <w:left w:val="nil"/>
              <w:bottom w:val="single" w:sz="8" w:space="0" w:color="auto"/>
              <w:right w:val="single" w:sz="8" w:space="0" w:color="auto"/>
            </w:tcBorders>
            <w:vAlign w:val="center"/>
            <w:hideMark/>
          </w:tcPr>
          <w:p w14:paraId="4D1DA704" w14:textId="534B7556" w:rsidR="009B0A05" w:rsidRPr="001176A4" w:rsidRDefault="00440CAE"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X</w:t>
            </w:r>
          </w:p>
        </w:tc>
        <w:tc>
          <w:tcPr>
            <w:tcW w:w="760" w:type="dxa"/>
            <w:tcBorders>
              <w:top w:val="nil"/>
              <w:left w:val="nil"/>
              <w:bottom w:val="single" w:sz="8" w:space="0" w:color="auto"/>
              <w:right w:val="single" w:sz="8" w:space="0" w:color="auto"/>
            </w:tcBorders>
            <w:vAlign w:val="center"/>
            <w:hideMark/>
          </w:tcPr>
          <w:p w14:paraId="059D2FE7"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7A437686"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0926E912"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6A21748F" w14:textId="77777777" w:rsidTr="009B0A05">
        <w:trPr>
          <w:trHeight w:val="540"/>
        </w:trPr>
        <w:tc>
          <w:tcPr>
            <w:tcW w:w="960" w:type="dxa"/>
            <w:tcBorders>
              <w:top w:val="nil"/>
              <w:left w:val="single" w:sz="8" w:space="0" w:color="auto"/>
              <w:bottom w:val="single" w:sz="8" w:space="0" w:color="auto"/>
              <w:right w:val="single" w:sz="8" w:space="0" w:color="auto"/>
            </w:tcBorders>
            <w:vAlign w:val="center"/>
            <w:hideMark/>
          </w:tcPr>
          <w:p w14:paraId="794FEAA4"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32.</w:t>
            </w:r>
          </w:p>
        </w:tc>
        <w:tc>
          <w:tcPr>
            <w:tcW w:w="3700" w:type="dxa"/>
            <w:tcBorders>
              <w:top w:val="nil"/>
              <w:left w:val="nil"/>
              <w:bottom w:val="single" w:sz="8" w:space="0" w:color="auto"/>
              <w:right w:val="single" w:sz="8" w:space="0" w:color="auto"/>
            </w:tcBorders>
            <w:vAlign w:val="center"/>
            <w:hideMark/>
          </w:tcPr>
          <w:p w14:paraId="09E97F75"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kan luisteren tijdens de les zonder af te dwalen of te dagdromen.</w:t>
            </w:r>
          </w:p>
        </w:tc>
        <w:tc>
          <w:tcPr>
            <w:tcW w:w="1020" w:type="dxa"/>
            <w:tcBorders>
              <w:top w:val="nil"/>
              <w:left w:val="nil"/>
              <w:bottom w:val="single" w:sz="8" w:space="0" w:color="auto"/>
              <w:right w:val="single" w:sz="8" w:space="0" w:color="auto"/>
            </w:tcBorders>
            <w:vAlign w:val="center"/>
            <w:hideMark/>
          </w:tcPr>
          <w:p w14:paraId="5DCB51F1"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5C136B5B" w14:textId="10E13CF6"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700" w:type="dxa"/>
            <w:tcBorders>
              <w:top w:val="nil"/>
              <w:left w:val="nil"/>
              <w:bottom w:val="single" w:sz="8" w:space="0" w:color="auto"/>
              <w:right w:val="single" w:sz="8" w:space="0" w:color="auto"/>
            </w:tcBorders>
            <w:vAlign w:val="center"/>
            <w:hideMark/>
          </w:tcPr>
          <w:p w14:paraId="700A75F8"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5C5CAB38"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0380906B" w14:textId="77777777" w:rsidTr="63DBE627">
        <w:trPr>
          <w:trHeight w:val="435"/>
        </w:trPr>
        <w:tc>
          <w:tcPr>
            <w:tcW w:w="4660" w:type="dxa"/>
            <w:gridSpan w:val="2"/>
            <w:vMerge w:val="restart"/>
            <w:tcBorders>
              <w:top w:val="single" w:sz="8" w:space="0" w:color="auto"/>
              <w:left w:val="single" w:sz="8" w:space="0" w:color="auto"/>
              <w:bottom w:val="nil"/>
              <w:right w:val="nil"/>
            </w:tcBorders>
            <w:shd w:val="clear" w:color="auto" w:fill="002060"/>
            <w:vAlign w:val="center"/>
            <w:hideMark/>
          </w:tcPr>
          <w:p w14:paraId="20817D66"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F. Aantekeningen en samenvattingen, en het gebruik van de mediatheek</w:t>
            </w:r>
          </w:p>
        </w:tc>
        <w:tc>
          <w:tcPr>
            <w:tcW w:w="1020" w:type="dxa"/>
            <w:tcBorders>
              <w:top w:val="nil"/>
              <w:left w:val="nil"/>
              <w:bottom w:val="nil"/>
              <w:right w:val="single" w:sz="8" w:space="0" w:color="auto"/>
            </w:tcBorders>
            <w:shd w:val="clear" w:color="auto" w:fill="002060"/>
            <w:vAlign w:val="center"/>
            <w:hideMark/>
          </w:tcPr>
          <w:p w14:paraId="22B477AA"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a)</w:t>
            </w:r>
          </w:p>
        </w:tc>
        <w:tc>
          <w:tcPr>
            <w:tcW w:w="760" w:type="dxa"/>
            <w:vMerge w:val="restart"/>
            <w:tcBorders>
              <w:top w:val="single" w:sz="8" w:space="0" w:color="auto"/>
              <w:left w:val="single" w:sz="8" w:space="0" w:color="auto"/>
              <w:bottom w:val="nil"/>
              <w:right w:val="single" w:sz="8" w:space="0" w:color="auto"/>
            </w:tcBorders>
            <w:shd w:val="clear" w:color="auto" w:fill="002060"/>
            <w:vAlign w:val="center"/>
            <w:hideMark/>
          </w:tcPr>
          <w:p w14:paraId="005F84C9"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b) meestal</w:t>
            </w:r>
          </w:p>
        </w:tc>
        <w:tc>
          <w:tcPr>
            <w:tcW w:w="700" w:type="dxa"/>
            <w:vMerge w:val="restart"/>
            <w:tcBorders>
              <w:top w:val="single" w:sz="8" w:space="0" w:color="auto"/>
              <w:left w:val="single" w:sz="8" w:space="0" w:color="auto"/>
              <w:bottom w:val="nil"/>
              <w:right w:val="single" w:sz="8" w:space="0" w:color="auto"/>
            </w:tcBorders>
            <w:shd w:val="clear" w:color="auto" w:fill="002060"/>
            <w:vAlign w:val="center"/>
            <w:hideMark/>
          </w:tcPr>
          <w:p w14:paraId="6B75C631" w14:textId="77777777" w:rsidR="009B0A05" w:rsidRPr="001176A4" w:rsidRDefault="009B0A05"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c) soms</w:t>
            </w:r>
          </w:p>
        </w:tc>
        <w:tc>
          <w:tcPr>
            <w:tcW w:w="920" w:type="dxa"/>
            <w:vMerge w:val="restart"/>
            <w:tcBorders>
              <w:top w:val="single" w:sz="8" w:space="0" w:color="auto"/>
              <w:left w:val="single" w:sz="8" w:space="0" w:color="auto"/>
              <w:bottom w:val="nil"/>
              <w:right w:val="single" w:sz="8" w:space="0" w:color="auto"/>
            </w:tcBorders>
            <w:shd w:val="clear" w:color="auto" w:fill="002060"/>
            <w:vAlign w:val="center"/>
            <w:hideMark/>
          </w:tcPr>
          <w:p w14:paraId="20414854" w14:textId="77777777" w:rsidR="009B0A05" w:rsidRPr="001176A4" w:rsidRDefault="009B0A05" w:rsidP="009B0A05">
            <w:pPr>
              <w:spacing w:line="240" w:lineRule="auto"/>
              <w:ind w:firstLineChars="200" w:firstLine="300"/>
              <w:rPr>
                <w:rFonts w:eastAsia="Times New Roman" w:cs="Times New Roman"/>
                <w:sz w:val="15"/>
                <w:szCs w:val="15"/>
                <w:lang w:eastAsia="nl-NL"/>
              </w:rPr>
            </w:pPr>
            <w:r w:rsidRPr="001176A4">
              <w:rPr>
                <w:rFonts w:eastAsia="Times New Roman" w:cs="Times New Roman"/>
                <w:sz w:val="15"/>
                <w:szCs w:val="15"/>
                <w:lang w:eastAsia="nl-NL"/>
              </w:rPr>
              <w:t>d) zelden</w:t>
            </w:r>
          </w:p>
        </w:tc>
      </w:tr>
      <w:tr w:rsidR="001176A4" w:rsidRPr="001176A4" w14:paraId="372798F7" w14:textId="77777777" w:rsidTr="63DBE627">
        <w:trPr>
          <w:trHeight w:val="300"/>
        </w:trPr>
        <w:tc>
          <w:tcPr>
            <w:tcW w:w="4660" w:type="dxa"/>
            <w:gridSpan w:val="2"/>
            <w:vMerge/>
            <w:vAlign w:val="center"/>
            <w:hideMark/>
          </w:tcPr>
          <w:p w14:paraId="7630FA70" w14:textId="77777777" w:rsidR="009B0A05" w:rsidRPr="001176A4" w:rsidRDefault="009B0A05" w:rsidP="009B0A05">
            <w:pPr>
              <w:spacing w:line="240" w:lineRule="auto"/>
              <w:rPr>
                <w:rFonts w:eastAsia="Times New Roman" w:cs="Times New Roman"/>
                <w:sz w:val="15"/>
                <w:szCs w:val="15"/>
                <w:lang w:eastAsia="nl-NL"/>
              </w:rPr>
            </w:pPr>
          </w:p>
        </w:tc>
        <w:tc>
          <w:tcPr>
            <w:tcW w:w="1020" w:type="dxa"/>
            <w:tcBorders>
              <w:top w:val="nil"/>
              <w:left w:val="nil"/>
              <w:bottom w:val="single" w:sz="8" w:space="0" w:color="auto"/>
              <w:right w:val="single" w:sz="8" w:space="0" w:color="auto"/>
            </w:tcBorders>
            <w:shd w:val="clear" w:color="auto" w:fill="002060"/>
            <w:vAlign w:val="center"/>
            <w:hideMark/>
          </w:tcPr>
          <w:p w14:paraId="500482E9"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bijna altijd</w:t>
            </w:r>
          </w:p>
        </w:tc>
        <w:tc>
          <w:tcPr>
            <w:tcW w:w="760" w:type="dxa"/>
            <w:vMerge/>
            <w:vAlign w:val="center"/>
            <w:hideMark/>
          </w:tcPr>
          <w:p w14:paraId="581F17F5" w14:textId="77777777" w:rsidR="009B0A05" w:rsidRPr="001176A4" w:rsidRDefault="009B0A05" w:rsidP="009B0A05">
            <w:pPr>
              <w:spacing w:line="240" w:lineRule="auto"/>
              <w:rPr>
                <w:rFonts w:eastAsia="Times New Roman" w:cs="Times New Roman"/>
                <w:sz w:val="15"/>
                <w:szCs w:val="15"/>
                <w:lang w:eastAsia="nl-NL"/>
              </w:rPr>
            </w:pPr>
          </w:p>
        </w:tc>
        <w:tc>
          <w:tcPr>
            <w:tcW w:w="700" w:type="dxa"/>
            <w:vMerge/>
            <w:vAlign w:val="center"/>
            <w:hideMark/>
          </w:tcPr>
          <w:p w14:paraId="3BE700C0" w14:textId="77777777" w:rsidR="009B0A05" w:rsidRPr="001176A4" w:rsidRDefault="009B0A05" w:rsidP="009B0A05">
            <w:pPr>
              <w:spacing w:line="240" w:lineRule="auto"/>
              <w:rPr>
                <w:rFonts w:eastAsia="Times New Roman" w:cs="Times New Roman"/>
                <w:sz w:val="15"/>
                <w:szCs w:val="15"/>
                <w:lang w:eastAsia="nl-NL"/>
              </w:rPr>
            </w:pPr>
          </w:p>
        </w:tc>
        <w:tc>
          <w:tcPr>
            <w:tcW w:w="920" w:type="dxa"/>
            <w:vMerge/>
            <w:vAlign w:val="center"/>
            <w:hideMark/>
          </w:tcPr>
          <w:p w14:paraId="28148B0F" w14:textId="77777777" w:rsidR="009B0A05" w:rsidRPr="001176A4" w:rsidRDefault="009B0A05" w:rsidP="009B0A05">
            <w:pPr>
              <w:spacing w:line="240" w:lineRule="auto"/>
              <w:rPr>
                <w:rFonts w:eastAsia="Times New Roman" w:cs="Times New Roman"/>
                <w:sz w:val="15"/>
                <w:szCs w:val="15"/>
                <w:lang w:eastAsia="nl-NL"/>
              </w:rPr>
            </w:pPr>
          </w:p>
        </w:tc>
      </w:tr>
      <w:tr w:rsidR="001176A4" w:rsidRPr="001176A4" w14:paraId="3ABE75A8" w14:textId="77777777" w:rsidTr="009B0A05">
        <w:trPr>
          <w:trHeight w:val="615"/>
        </w:trPr>
        <w:tc>
          <w:tcPr>
            <w:tcW w:w="960" w:type="dxa"/>
            <w:tcBorders>
              <w:top w:val="nil"/>
              <w:left w:val="single" w:sz="8" w:space="0" w:color="auto"/>
              <w:bottom w:val="single" w:sz="8" w:space="0" w:color="auto"/>
              <w:right w:val="single" w:sz="8" w:space="0" w:color="auto"/>
            </w:tcBorders>
            <w:vAlign w:val="center"/>
            <w:hideMark/>
          </w:tcPr>
          <w:p w14:paraId="0523FF65"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33.</w:t>
            </w:r>
          </w:p>
        </w:tc>
        <w:tc>
          <w:tcPr>
            <w:tcW w:w="3700" w:type="dxa"/>
            <w:tcBorders>
              <w:top w:val="nil"/>
              <w:left w:val="nil"/>
              <w:bottom w:val="single" w:sz="8" w:space="0" w:color="auto"/>
              <w:right w:val="single" w:sz="8" w:space="0" w:color="auto"/>
            </w:tcBorders>
            <w:vAlign w:val="center"/>
            <w:hideMark/>
          </w:tcPr>
          <w:p w14:paraId="510979FE"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maak bij de les en bij studie – en onderzoeks- opdrachten bruikbare aantekeningen.</w:t>
            </w:r>
          </w:p>
        </w:tc>
        <w:tc>
          <w:tcPr>
            <w:tcW w:w="1020" w:type="dxa"/>
            <w:tcBorders>
              <w:top w:val="nil"/>
              <w:left w:val="nil"/>
              <w:bottom w:val="single" w:sz="8" w:space="0" w:color="auto"/>
              <w:right w:val="single" w:sz="8" w:space="0" w:color="auto"/>
            </w:tcBorders>
            <w:vAlign w:val="center"/>
            <w:hideMark/>
          </w:tcPr>
          <w:p w14:paraId="7399D6DE"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6FD4FB6E"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58BEA3AB"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2499C8F0" w14:textId="2BEC5F3E"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r>
      <w:tr w:rsidR="001176A4" w:rsidRPr="001176A4" w14:paraId="63A7DE70"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37B47909"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34.</w:t>
            </w:r>
          </w:p>
        </w:tc>
        <w:tc>
          <w:tcPr>
            <w:tcW w:w="3700" w:type="dxa"/>
            <w:tcBorders>
              <w:top w:val="nil"/>
              <w:left w:val="nil"/>
              <w:bottom w:val="single" w:sz="8" w:space="0" w:color="auto"/>
              <w:right w:val="single" w:sz="8" w:space="0" w:color="auto"/>
            </w:tcBorders>
            <w:vAlign w:val="center"/>
            <w:hideMark/>
          </w:tcPr>
          <w:p w14:paraId="2194214B"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gebruik snelschrift of een beknopte schrijfvorm bij het maken van aantekeningen.</w:t>
            </w:r>
          </w:p>
        </w:tc>
        <w:tc>
          <w:tcPr>
            <w:tcW w:w="1020" w:type="dxa"/>
            <w:tcBorders>
              <w:top w:val="nil"/>
              <w:left w:val="nil"/>
              <w:bottom w:val="single" w:sz="8" w:space="0" w:color="auto"/>
              <w:right w:val="single" w:sz="8" w:space="0" w:color="auto"/>
            </w:tcBorders>
            <w:vAlign w:val="center"/>
            <w:hideMark/>
          </w:tcPr>
          <w:p w14:paraId="4ACDF79D"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5AA112CE"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705B61B1"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7CBFC2FA" w14:textId="260E9801"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r>
      <w:tr w:rsidR="001176A4" w:rsidRPr="001176A4" w14:paraId="16FD0820"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3A0D6500"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35.</w:t>
            </w:r>
          </w:p>
        </w:tc>
        <w:tc>
          <w:tcPr>
            <w:tcW w:w="3700" w:type="dxa"/>
            <w:tcBorders>
              <w:top w:val="nil"/>
              <w:left w:val="nil"/>
              <w:bottom w:val="single" w:sz="8" w:space="0" w:color="auto"/>
              <w:right w:val="single" w:sz="8" w:space="0" w:color="auto"/>
            </w:tcBorders>
            <w:vAlign w:val="center"/>
            <w:hideMark/>
          </w:tcPr>
          <w:p w14:paraId="2EE88393"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neem mijn aantekeningen zo snel mogelijk na de les door.</w:t>
            </w:r>
          </w:p>
        </w:tc>
        <w:tc>
          <w:tcPr>
            <w:tcW w:w="1020" w:type="dxa"/>
            <w:tcBorders>
              <w:top w:val="nil"/>
              <w:left w:val="nil"/>
              <w:bottom w:val="single" w:sz="8" w:space="0" w:color="auto"/>
              <w:right w:val="single" w:sz="8" w:space="0" w:color="auto"/>
            </w:tcBorders>
            <w:vAlign w:val="center"/>
            <w:hideMark/>
          </w:tcPr>
          <w:p w14:paraId="290C5853"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59A52B49"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307A8622"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67788E6E" w14:textId="18EA26F9"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r>
      <w:tr w:rsidR="001176A4" w:rsidRPr="001176A4" w14:paraId="5A191D27"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042D7843"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lastRenderedPageBreak/>
              <w:t>36.</w:t>
            </w:r>
          </w:p>
        </w:tc>
        <w:tc>
          <w:tcPr>
            <w:tcW w:w="3700" w:type="dxa"/>
            <w:tcBorders>
              <w:top w:val="nil"/>
              <w:left w:val="nil"/>
              <w:bottom w:val="single" w:sz="8" w:space="0" w:color="auto"/>
              <w:right w:val="single" w:sz="8" w:space="0" w:color="auto"/>
            </w:tcBorders>
            <w:vAlign w:val="center"/>
            <w:hideMark/>
          </w:tcPr>
          <w:p w14:paraId="5F6B6480"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werk mijn aantekeningen zo snel mogelijk uit.</w:t>
            </w:r>
          </w:p>
        </w:tc>
        <w:tc>
          <w:tcPr>
            <w:tcW w:w="1020" w:type="dxa"/>
            <w:tcBorders>
              <w:top w:val="nil"/>
              <w:left w:val="nil"/>
              <w:bottom w:val="single" w:sz="8" w:space="0" w:color="auto"/>
              <w:right w:val="single" w:sz="8" w:space="0" w:color="auto"/>
            </w:tcBorders>
            <w:vAlign w:val="center"/>
            <w:hideMark/>
          </w:tcPr>
          <w:p w14:paraId="35FB6B40"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094E4D8C"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1C01986D"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044159A7" w14:textId="69E5D24E"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r>
      <w:tr w:rsidR="001176A4" w:rsidRPr="001176A4" w14:paraId="4D9E2710"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108057EF"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37.</w:t>
            </w:r>
          </w:p>
        </w:tc>
        <w:tc>
          <w:tcPr>
            <w:tcW w:w="3700" w:type="dxa"/>
            <w:tcBorders>
              <w:top w:val="nil"/>
              <w:left w:val="nil"/>
              <w:bottom w:val="single" w:sz="8" w:space="0" w:color="auto"/>
              <w:right w:val="single" w:sz="8" w:space="0" w:color="auto"/>
            </w:tcBorders>
            <w:vAlign w:val="center"/>
            <w:hideMark/>
          </w:tcPr>
          <w:p w14:paraId="26BA1B7B"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houd mijn aantekeningen goed geordend zodat ik ze eenvoudig terug kan vinden.</w:t>
            </w:r>
          </w:p>
        </w:tc>
        <w:tc>
          <w:tcPr>
            <w:tcW w:w="1020" w:type="dxa"/>
            <w:tcBorders>
              <w:top w:val="nil"/>
              <w:left w:val="nil"/>
              <w:bottom w:val="single" w:sz="8" w:space="0" w:color="auto"/>
              <w:right w:val="single" w:sz="8" w:space="0" w:color="auto"/>
            </w:tcBorders>
            <w:vAlign w:val="center"/>
            <w:hideMark/>
          </w:tcPr>
          <w:p w14:paraId="4CBD053D"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0A7EE0E9"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408705C3"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16F4EFBF" w14:textId="30C1EEDA"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r>
      <w:tr w:rsidR="001176A4" w:rsidRPr="001176A4" w14:paraId="0A190A0D" w14:textId="77777777" w:rsidTr="009B0A05">
        <w:trPr>
          <w:trHeight w:val="615"/>
        </w:trPr>
        <w:tc>
          <w:tcPr>
            <w:tcW w:w="960" w:type="dxa"/>
            <w:tcBorders>
              <w:top w:val="nil"/>
              <w:left w:val="single" w:sz="8" w:space="0" w:color="auto"/>
              <w:bottom w:val="single" w:sz="8" w:space="0" w:color="auto"/>
              <w:right w:val="single" w:sz="8" w:space="0" w:color="auto"/>
            </w:tcBorders>
            <w:vAlign w:val="center"/>
            <w:hideMark/>
          </w:tcPr>
          <w:p w14:paraId="474D5EE3"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38.</w:t>
            </w:r>
          </w:p>
        </w:tc>
        <w:tc>
          <w:tcPr>
            <w:tcW w:w="3700" w:type="dxa"/>
            <w:tcBorders>
              <w:top w:val="nil"/>
              <w:left w:val="nil"/>
              <w:bottom w:val="single" w:sz="8" w:space="0" w:color="auto"/>
              <w:right w:val="single" w:sz="8" w:space="0" w:color="auto"/>
            </w:tcBorders>
            <w:vAlign w:val="center"/>
            <w:hideMark/>
          </w:tcPr>
          <w:p w14:paraId="7E3E0EA4"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maak mijn aantekeningen in de vorm van een samenvatting waaruit blijkt wat hoofdpunten en details zijn.</w:t>
            </w:r>
          </w:p>
        </w:tc>
        <w:tc>
          <w:tcPr>
            <w:tcW w:w="1020" w:type="dxa"/>
            <w:tcBorders>
              <w:top w:val="nil"/>
              <w:left w:val="nil"/>
              <w:bottom w:val="single" w:sz="8" w:space="0" w:color="auto"/>
              <w:right w:val="single" w:sz="8" w:space="0" w:color="auto"/>
            </w:tcBorders>
            <w:vAlign w:val="center"/>
            <w:hideMark/>
          </w:tcPr>
          <w:p w14:paraId="2DC4A42A"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6BDA9906"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3C2D7D1B"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38254D73" w14:textId="1AF4E5FB"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r>
      <w:tr w:rsidR="001176A4" w:rsidRPr="001176A4" w14:paraId="27113E43" w14:textId="77777777" w:rsidTr="009B0A05">
        <w:trPr>
          <w:trHeight w:val="300"/>
        </w:trPr>
        <w:tc>
          <w:tcPr>
            <w:tcW w:w="960" w:type="dxa"/>
            <w:tcBorders>
              <w:top w:val="nil"/>
              <w:left w:val="single" w:sz="8" w:space="0" w:color="auto"/>
              <w:bottom w:val="single" w:sz="8" w:space="0" w:color="auto"/>
              <w:right w:val="single" w:sz="8" w:space="0" w:color="auto"/>
            </w:tcBorders>
            <w:vAlign w:val="center"/>
            <w:hideMark/>
          </w:tcPr>
          <w:p w14:paraId="7DA33CF5"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39.</w:t>
            </w:r>
          </w:p>
        </w:tc>
        <w:tc>
          <w:tcPr>
            <w:tcW w:w="3700" w:type="dxa"/>
            <w:tcBorders>
              <w:top w:val="nil"/>
              <w:left w:val="nil"/>
              <w:bottom w:val="single" w:sz="8" w:space="0" w:color="auto"/>
              <w:right w:val="single" w:sz="8" w:space="0" w:color="auto"/>
            </w:tcBorders>
            <w:vAlign w:val="center"/>
            <w:hideMark/>
          </w:tcPr>
          <w:p w14:paraId="7A667198"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maak gebruik van de mediatheek</w:t>
            </w:r>
          </w:p>
        </w:tc>
        <w:tc>
          <w:tcPr>
            <w:tcW w:w="1020" w:type="dxa"/>
            <w:tcBorders>
              <w:top w:val="nil"/>
              <w:left w:val="nil"/>
              <w:bottom w:val="single" w:sz="8" w:space="0" w:color="auto"/>
              <w:right w:val="single" w:sz="8" w:space="0" w:color="auto"/>
            </w:tcBorders>
            <w:vAlign w:val="center"/>
            <w:hideMark/>
          </w:tcPr>
          <w:p w14:paraId="4720D851"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52177E41"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6A5373DB"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1E907625" w14:textId="76BC21CC"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r>
      <w:tr w:rsidR="001176A4" w:rsidRPr="001176A4" w14:paraId="6C4FF8AA" w14:textId="77777777" w:rsidTr="009B0A05">
        <w:trPr>
          <w:trHeight w:val="825"/>
        </w:trPr>
        <w:tc>
          <w:tcPr>
            <w:tcW w:w="960" w:type="dxa"/>
            <w:tcBorders>
              <w:top w:val="nil"/>
              <w:left w:val="single" w:sz="8" w:space="0" w:color="auto"/>
              <w:bottom w:val="single" w:sz="8" w:space="0" w:color="auto"/>
              <w:right w:val="single" w:sz="8" w:space="0" w:color="auto"/>
            </w:tcBorders>
            <w:vAlign w:val="center"/>
            <w:hideMark/>
          </w:tcPr>
          <w:p w14:paraId="5B8E5B7E"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40.</w:t>
            </w:r>
          </w:p>
        </w:tc>
        <w:tc>
          <w:tcPr>
            <w:tcW w:w="3700" w:type="dxa"/>
            <w:tcBorders>
              <w:top w:val="nil"/>
              <w:left w:val="nil"/>
              <w:bottom w:val="single" w:sz="8" w:space="0" w:color="auto"/>
              <w:right w:val="single" w:sz="8" w:space="0" w:color="auto"/>
            </w:tcBorders>
            <w:vAlign w:val="center"/>
            <w:hideMark/>
          </w:tcPr>
          <w:p w14:paraId="7F58D1BA"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weet hoe ik verschillende hulpmiddelen uit de mediatheek moet gebruiken, zoals encyclopedieën, woordenboeken, naslagwerken en vakbladen.</w:t>
            </w:r>
          </w:p>
        </w:tc>
        <w:tc>
          <w:tcPr>
            <w:tcW w:w="1020" w:type="dxa"/>
            <w:tcBorders>
              <w:top w:val="nil"/>
              <w:left w:val="nil"/>
              <w:bottom w:val="single" w:sz="8" w:space="0" w:color="auto"/>
              <w:right w:val="single" w:sz="8" w:space="0" w:color="auto"/>
            </w:tcBorders>
            <w:vAlign w:val="center"/>
            <w:hideMark/>
          </w:tcPr>
          <w:p w14:paraId="0D72CE6D"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0865D6D6"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45EF7BCD"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0F6D39D2" w14:textId="2A69795C"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r>
      <w:tr w:rsidR="001176A4" w:rsidRPr="001176A4" w14:paraId="018F8408" w14:textId="77777777" w:rsidTr="63DBE627">
        <w:trPr>
          <w:trHeight w:val="285"/>
        </w:trPr>
        <w:tc>
          <w:tcPr>
            <w:tcW w:w="4660" w:type="dxa"/>
            <w:gridSpan w:val="2"/>
            <w:vMerge w:val="restart"/>
            <w:tcBorders>
              <w:top w:val="single" w:sz="8" w:space="0" w:color="auto"/>
              <w:left w:val="single" w:sz="8" w:space="0" w:color="auto"/>
              <w:bottom w:val="nil"/>
              <w:right w:val="nil"/>
            </w:tcBorders>
            <w:shd w:val="clear" w:color="auto" w:fill="002060"/>
            <w:vAlign w:val="center"/>
            <w:hideMark/>
          </w:tcPr>
          <w:p w14:paraId="5303879F" w14:textId="77777777" w:rsidR="009B0A05" w:rsidRPr="001176A4" w:rsidRDefault="009B0A05"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 xml:space="preserve">G. </w:t>
            </w:r>
            <w:proofErr w:type="spellStart"/>
            <w:r w:rsidRPr="001176A4">
              <w:rPr>
                <w:rFonts w:eastAsia="Times New Roman" w:cs="Times New Roman"/>
                <w:sz w:val="15"/>
                <w:szCs w:val="15"/>
                <w:lang w:eastAsia="nl-NL"/>
              </w:rPr>
              <w:t>Toetsvoorbereiding</w:t>
            </w:r>
            <w:proofErr w:type="spellEnd"/>
          </w:p>
        </w:tc>
        <w:tc>
          <w:tcPr>
            <w:tcW w:w="1020" w:type="dxa"/>
            <w:tcBorders>
              <w:top w:val="single" w:sz="8" w:space="0" w:color="auto"/>
              <w:left w:val="nil"/>
              <w:bottom w:val="nil"/>
              <w:right w:val="single" w:sz="8" w:space="0" w:color="auto"/>
            </w:tcBorders>
            <w:shd w:val="clear" w:color="auto" w:fill="002060"/>
            <w:vAlign w:val="center"/>
            <w:hideMark/>
          </w:tcPr>
          <w:p w14:paraId="4976ADF6" w14:textId="77777777" w:rsidR="009B0A05" w:rsidRPr="001176A4" w:rsidRDefault="009B0A05"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a)</w:t>
            </w:r>
          </w:p>
        </w:tc>
        <w:tc>
          <w:tcPr>
            <w:tcW w:w="760" w:type="dxa"/>
            <w:vMerge w:val="restart"/>
            <w:tcBorders>
              <w:top w:val="single" w:sz="8" w:space="0" w:color="auto"/>
              <w:left w:val="single" w:sz="8" w:space="0" w:color="auto"/>
              <w:bottom w:val="nil"/>
              <w:right w:val="single" w:sz="8" w:space="0" w:color="auto"/>
            </w:tcBorders>
            <w:shd w:val="clear" w:color="auto" w:fill="002060"/>
            <w:vAlign w:val="center"/>
            <w:hideMark/>
          </w:tcPr>
          <w:p w14:paraId="68FC8FFB"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b) meestal</w:t>
            </w:r>
          </w:p>
        </w:tc>
        <w:tc>
          <w:tcPr>
            <w:tcW w:w="700" w:type="dxa"/>
            <w:vMerge w:val="restart"/>
            <w:tcBorders>
              <w:top w:val="single" w:sz="8" w:space="0" w:color="auto"/>
              <w:left w:val="single" w:sz="8" w:space="0" w:color="auto"/>
              <w:bottom w:val="nil"/>
              <w:right w:val="single" w:sz="8" w:space="0" w:color="auto"/>
            </w:tcBorders>
            <w:shd w:val="clear" w:color="auto" w:fill="002060"/>
            <w:vAlign w:val="center"/>
            <w:hideMark/>
          </w:tcPr>
          <w:p w14:paraId="3C2C7350" w14:textId="77777777" w:rsidR="009B0A05" w:rsidRPr="001176A4" w:rsidRDefault="009B0A05"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c) soms</w:t>
            </w:r>
          </w:p>
        </w:tc>
        <w:tc>
          <w:tcPr>
            <w:tcW w:w="920" w:type="dxa"/>
            <w:vMerge w:val="restart"/>
            <w:tcBorders>
              <w:top w:val="single" w:sz="8" w:space="0" w:color="auto"/>
              <w:left w:val="single" w:sz="8" w:space="0" w:color="auto"/>
              <w:bottom w:val="nil"/>
              <w:right w:val="single" w:sz="8" w:space="0" w:color="auto"/>
            </w:tcBorders>
            <w:shd w:val="clear" w:color="auto" w:fill="002060"/>
            <w:vAlign w:val="center"/>
            <w:hideMark/>
          </w:tcPr>
          <w:p w14:paraId="1050A9D1" w14:textId="77777777" w:rsidR="009B0A05" w:rsidRPr="001176A4" w:rsidRDefault="009B0A05" w:rsidP="009B0A05">
            <w:pPr>
              <w:spacing w:line="240" w:lineRule="auto"/>
              <w:ind w:firstLineChars="200" w:firstLine="300"/>
              <w:rPr>
                <w:rFonts w:eastAsia="Times New Roman" w:cs="Times New Roman"/>
                <w:sz w:val="15"/>
                <w:szCs w:val="15"/>
                <w:lang w:eastAsia="nl-NL"/>
              </w:rPr>
            </w:pPr>
            <w:r w:rsidRPr="001176A4">
              <w:rPr>
                <w:rFonts w:eastAsia="Times New Roman" w:cs="Times New Roman"/>
                <w:sz w:val="15"/>
                <w:szCs w:val="15"/>
                <w:lang w:eastAsia="nl-NL"/>
              </w:rPr>
              <w:t>d) zelden</w:t>
            </w:r>
          </w:p>
        </w:tc>
      </w:tr>
      <w:tr w:rsidR="001176A4" w:rsidRPr="001176A4" w14:paraId="21B8608F" w14:textId="77777777" w:rsidTr="63DBE627">
        <w:trPr>
          <w:trHeight w:val="480"/>
        </w:trPr>
        <w:tc>
          <w:tcPr>
            <w:tcW w:w="4660" w:type="dxa"/>
            <w:gridSpan w:val="2"/>
            <w:vMerge/>
            <w:vAlign w:val="center"/>
            <w:hideMark/>
          </w:tcPr>
          <w:p w14:paraId="79C8D6DB" w14:textId="77777777" w:rsidR="009B0A05" w:rsidRPr="001176A4" w:rsidRDefault="009B0A05" w:rsidP="009B0A05">
            <w:pPr>
              <w:spacing w:line="240" w:lineRule="auto"/>
              <w:rPr>
                <w:rFonts w:eastAsia="Times New Roman" w:cs="Times New Roman"/>
                <w:sz w:val="15"/>
                <w:szCs w:val="15"/>
                <w:lang w:eastAsia="nl-NL"/>
              </w:rPr>
            </w:pPr>
          </w:p>
        </w:tc>
        <w:tc>
          <w:tcPr>
            <w:tcW w:w="1020" w:type="dxa"/>
            <w:tcBorders>
              <w:top w:val="nil"/>
              <w:left w:val="nil"/>
              <w:bottom w:val="single" w:sz="8" w:space="0" w:color="auto"/>
              <w:right w:val="single" w:sz="8" w:space="0" w:color="auto"/>
            </w:tcBorders>
            <w:shd w:val="clear" w:color="auto" w:fill="002060"/>
            <w:vAlign w:val="center"/>
            <w:hideMark/>
          </w:tcPr>
          <w:p w14:paraId="28E7995B" w14:textId="77777777" w:rsidR="009B0A05" w:rsidRPr="001176A4" w:rsidRDefault="009B0A05"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bijna altijd</w:t>
            </w:r>
          </w:p>
        </w:tc>
        <w:tc>
          <w:tcPr>
            <w:tcW w:w="760" w:type="dxa"/>
            <w:vMerge/>
            <w:vAlign w:val="center"/>
            <w:hideMark/>
          </w:tcPr>
          <w:p w14:paraId="57F2F892" w14:textId="77777777" w:rsidR="009B0A05" w:rsidRPr="001176A4" w:rsidRDefault="009B0A05" w:rsidP="009B0A05">
            <w:pPr>
              <w:spacing w:line="240" w:lineRule="auto"/>
              <w:rPr>
                <w:rFonts w:eastAsia="Times New Roman" w:cs="Times New Roman"/>
                <w:sz w:val="15"/>
                <w:szCs w:val="15"/>
                <w:lang w:eastAsia="nl-NL"/>
              </w:rPr>
            </w:pPr>
          </w:p>
        </w:tc>
        <w:tc>
          <w:tcPr>
            <w:tcW w:w="700" w:type="dxa"/>
            <w:vMerge/>
            <w:vAlign w:val="center"/>
            <w:hideMark/>
          </w:tcPr>
          <w:p w14:paraId="1F36E1F1" w14:textId="77777777" w:rsidR="009B0A05" w:rsidRPr="001176A4" w:rsidRDefault="009B0A05" w:rsidP="009B0A05">
            <w:pPr>
              <w:spacing w:line="240" w:lineRule="auto"/>
              <w:rPr>
                <w:rFonts w:eastAsia="Times New Roman" w:cs="Times New Roman"/>
                <w:sz w:val="15"/>
                <w:szCs w:val="15"/>
                <w:lang w:eastAsia="nl-NL"/>
              </w:rPr>
            </w:pPr>
          </w:p>
        </w:tc>
        <w:tc>
          <w:tcPr>
            <w:tcW w:w="920" w:type="dxa"/>
            <w:vMerge/>
            <w:vAlign w:val="center"/>
            <w:hideMark/>
          </w:tcPr>
          <w:p w14:paraId="1786996B" w14:textId="77777777" w:rsidR="009B0A05" w:rsidRPr="001176A4" w:rsidRDefault="009B0A05" w:rsidP="009B0A05">
            <w:pPr>
              <w:spacing w:line="240" w:lineRule="auto"/>
              <w:rPr>
                <w:rFonts w:eastAsia="Times New Roman" w:cs="Times New Roman"/>
                <w:sz w:val="15"/>
                <w:szCs w:val="15"/>
                <w:lang w:eastAsia="nl-NL"/>
              </w:rPr>
            </w:pPr>
          </w:p>
        </w:tc>
      </w:tr>
      <w:tr w:rsidR="001176A4" w:rsidRPr="001176A4" w14:paraId="72177018"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395D1AC0"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41.</w:t>
            </w:r>
          </w:p>
        </w:tc>
        <w:tc>
          <w:tcPr>
            <w:tcW w:w="3700" w:type="dxa"/>
            <w:tcBorders>
              <w:top w:val="nil"/>
              <w:left w:val="nil"/>
              <w:bottom w:val="single" w:sz="8" w:space="0" w:color="auto"/>
              <w:right w:val="single" w:sz="8" w:space="0" w:color="auto"/>
            </w:tcBorders>
            <w:vAlign w:val="center"/>
            <w:hideMark/>
          </w:tcPr>
          <w:p w14:paraId="43D8188F"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start ruim voor de toets met de voorbereiding.</w:t>
            </w:r>
          </w:p>
        </w:tc>
        <w:tc>
          <w:tcPr>
            <w:tcW w:w="1020" w:type="dxa"/>
            <w:tcBorders>
              <w:top w:val="nil"/>
              <w:left w:val="nil"/>
              <w:bottom w:val="single" w:sz="8" w:space="0" w:color="auto"/>
              <w:right w:val="single" w:sz="8" w:space="0" w:color="auto"/>
            </w:tcBorders>
            <w:vAlign w:val="center"/>
            <w:hideMark/>
          </w:tcPr>
          <w:p w14:paraId="5432F380"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41B44F44" w14:textId="2B6187C7"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700" w:type="dxa"/>
            <w:tcBorders>
              <w:top w:val="nil"/>
              <w:left w:val="nil"/>
              <w:bottom w:val="single" w:sz="8" w:space="0" w:color="auto"/>
              <w:right w:val="single" w:sz="8" w:space="0" w:color="auto"/>
            </w:tcBorders>
            <w:vAlign w:val="center"/>
            <w:hideMark/>
          </w:tcPr>
          <w:p w14:paraId="3D51AE68"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019CA94C"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29E0511C"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08343E5C" w14:textId="77777777" w:rsidR="009B0A05" w:rsidRPr="001176A4" w:rsidRDefault="009B0A05" w:rsidP="009B0A05">
            <w:pPr>
              <w:spacing w:line="240" w:lineRule="auto"/>
              <w:jc w:val="center"/>
              <w:rPr>
                <w:rFonts w:eastAsia="Times New Roman" w:cs="Times New Roman"/>
                <w:sz w:val="14"/>
                <w:szCs w:val="14"/>
                <w:lang w:eastAsia="nl-NL"/>
              </w:rPr>
            </w:pPr>
            <w:r w:rsidRPr="001176A4">
              <w:rPr>
                <w:rFonts w:eastAsia="Times New Roman" w:cs="Times New Roman"/>
                <w:sz w:val="14"/>
                <w:szCs w:val="14"/>
                <w:lang w:eastAsia="nl-NL"/>
              </w:rPr>
              <w:t>42.</w:t>
            </w:r>
          </w:p>
        </w:tc>
        <w:tc>
          <w:tcPr>
            <w:tcW w:w="3700" w:type="dxa"/>
            <w:tcBorders>
              <w:top w:val="nil"/>
              <w:left w:val="nil"/>
              <w:bottom w:val="single" w:sz="8" w:space="0" w:color="auto"/>
              <w:right w:val="single" w:sz="8" w:space="0" w:color="auto"/>
            </w:tcBorders>
            <w:vAlign w:val="center"/>
            <w:hideMark/>
          </w:tcPr>
          <w:p w14:paraId="5749152E"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Voor een toets neem ik mijn aantekeningen door.</w:t>
            </w:r>
          </w:p>
        </w:tc>
        <w:tc>
          <w:tcPr>
            <w:tcW w:w="1020" w:type="dxa"/>
            <w:tcBorders>
              <w:top w:val="nil"/>
              <w:left w:val="nil"/>
              <w:bottom w:val="single" w:sz="8" w:space="0" w:color="auto"/>
              <w:right w:val="single" w:sz="8" w:space="0" w:color="auto"/>
            </w:tcBorders>
            <w:vAlign w:val="center"/>
            <w:hideMark/>
          </w:tcPr>
          <w:p w14:paraId="29BE63AC"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08028EC9"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652C6B91"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74277C81" w14:textId="57A2B076"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r>
      <w:tr w:rsidR="001176A4" w:rsidRPr="001176A4" w14:paraId="4AEB027D"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1D94568C"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43.</w:t>
            </w:r>
          </w:p>
        </w:tc>
        <w:tc>
          <w:tcPr>
            <w:tcW w:w="3700" w:type="dxa"/>
            <w:tcBorders>
              <w:top w:val="nil"/>
              <w:left w:val="nil"/>
              <w:bottom w:val="single" w:sz="8" w:space="0" w:color="auto"/>
              <w:right w:val="single" w:sz="8" w:space="0" w:color="auto"/>
            </w:tcBorders>
            <w:vAlign w:val="center"/>
            <w:hideMark/>
          </w:tcPr>
          <w:p w14:paraId="5EC8F540"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neem elke dag de stof door zoals die in de les is behandeld.</w:t>
            </w:r>
          </w:p>
        </w:tc>
        <w:tc>
          <w:tcPr>
            <w:tcW w:w="1020" w:type="dxa"/>
            <w:tcBorders>
              <w:top w:val="nil"/>
              <w:left w:val="nil"/>
              <w:bottom w:val="single" w:sz="8" w:space="0" w:color="auto"/>
              <w:right w:val="single" w:sz="8" w:space="0" w:color="auto"/>
            </w:tcBorders>
            <w:vAlign w:val="center"/>
            <w:hideMark/>
          </w:tcPr>
          <w:p w14:paraId="5E758186"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5CF6D362"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0418516A" w14:textId="17589089"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920" w:type="dxa"/>
            <w:tcBorders>
              <w:top w:val="nil"/>
              <w:left w:val="nil"/>
              <w:bottom w:val="single" w:sz="8" w:space="0" w:color="auto"/>
              <w:right w:val="single" w:sz="8" w:space="0" w:color="auto"/>
            </w:tcBorders>
            <w:vAlign w:val="center"/>
            <w:hideMark/>
          </w:tcPr>
          <w:p w14:paraId="33F7F7D2"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33F56F46"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34CB4F07"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44.</w:t>
            </w:r>
          </w:p>
        </w:tc>
        <w:tc>
          <w:tcPr>
            <w:tcW w:w="3700" w:type="dxa"/>
            <w:tcBorders>
              <w:top w:val="nil"/>
              <w:left w:val="nil"/>
              <w:bottom w:val="single" w:sz="8" w:space="0" w:color="auto"/>
              <w:right w:val="single" w:sz="8" w:space="0" w:color="auto"/>
            </w:tcBorders>
            <w:vAlign w:val="center"/>
            <w:hideMark/>
          </w:tcPr>
          <w:p w14:paraId="76A37C4F"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stel voor mezelf een soort proeftoets samen en probeer die dan te maken.</w:t>
            </w:r>
          </w:p>
        </w:tc>
        <w:tc>
          <w:tcPr>
            <w:tcW w:w="1020" w:type="dxa"/>
            <w:tcBorders>
              <w:top w:val="nil"/>
              <w:left w:val="nil"/>
              <w:bottom w:val="single" w:sz="8" w:space="0" w:color="auto"/>
              <w:right w:val="single" w:sz="8" w:space="0" w:color="auto"/>
            </w:tcBorders>
            <w:vAlign w:val="center"/>
            <w:hideMark/>
          </w:tcPr>
          <w:p w14:paraId="78E4C873"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7BEAD763"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7B55FBA7"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2CA43E44" w14:textId="3BADA04D"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r>
      <w:tr w:rsidR="001176A4" w:rsidRPr="001176A4" w14:paraId="3E0003F3"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69BAAF96"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45.</w:t>
            </w:r>
          </w:p>
        </w:tc>
        <w:tc>
          <w:tcPr>
            <w:tcW w:w="3700" w:type="dxa"/>
            <w:tcBorders>
              <w:top w:val="nil"/>
              <w:left w:val="nil"/>
              <w:bottom w:val="single" w:sz="8" w:space="0" w:color="auto"/>
              <w:right w:val="single" w:sz="8" w:space="0" w:color="auto"/>
            </w:tcBorders>
            <w:vAlign w:val="center"/>
            <w:hideMark/>
          </w:tcPr>
          <w:p w14:paraId="39EF018F"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maak ook gebruik van eerder gegeven toetsen.</w:t>
            </w:r>
          </w:p>
        </w:tc>
        <w:tc>
          <w:tcPr>
            <w:tcW w:w="1020" w:type="dxa"/>
            <w:tcBorders>
              <w:top w:val="nil"/>
              <w:left w:val="nil"/>
              <w:bottom w:val="single" w:sz="8" w:space="0" w:color="auto"/>
              <w:right w:val="single" w:sz="8" w:space="0" w:color="auto"/>
            </w:tcBorders>
            <w:vAlign w:val="center"/>
            <w:hideMark/>
          </w:tcPr>
          <w:p w14:paraId="211B8C4A"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38E1B558"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45F6CF3A" w14:textId="0EEB7D39"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920" w:type="dxa"/>
            <w:tcBorders>
              <w:top w:val="nil"/>
              <w:left w:val="nil"/>
              <w:bottom w:val="single" w:sz="8" w:space="0" w:color="auto"/>
              <w:right w:val="single" w:sz="8" w:space="0" w:color="auto"/>
            </w:tcBorders>
            <w:vAlign w:val="center"/>
            <w:hideMark/>
          </w:tcPr>
          <w:p w14:paraId="2878D13E"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59BEEEAE" w14:textId="77777777" w:rsidTr="63DBE627">
        <w:trPr>
          <w:trHeight w:val="285"/>
        </w:trPr>
        <w:tc>
          <w:tcPr>
            <w:tcW w:w="4660" w:type="dxa"/>
            <w:gridSpan w:val="2"/>
            <w:vMerge w:val="restart"/>
            <w:tcBorders>
              <w:top w:val="single" w:sz="8" w:space="0" w:color="auto"/>
              <w:left w:val="single" w:sz="8" w:space="0" w:color="auto"/>
              <w:bottom w:val="nil"/>
              <w:right w:val="nil"/>
            </w:tcBorders>
            <w:shd w:val="clear" w:color="auto" w:fill="002060"/>
            <w:vAlign w:val="center"/>
            <w:hideMark/>
          </w:tcPr>
          <w:p w14:paraId="21A4659C"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H. Het maken van de toets</w:t>
            </w:r>
          </w:p>
        </w:tc>
        <w:tc>
          <w:tcPr>
            <w:tcW w:w="1020" w:type="dxa"/>
            <w:tcBorders>
              <w:top w:val="nil"/>
              <w:left w:val="nil"/>
              <w:bottom w:val="nil"/>
              <w:right w:val="single" w:sz="8" w:space="0" w:color="auto"/>
            </w:tcBorders>
            <w:shd w:val="clear" w:color="auto" w:fill="002060"/>
            <w:vAlign w:val="center"/>
            <w:hideMark/>
          </w:tcPr>
          <w:p w14:paraId="3ADACD77" w14:textId="77777777" w:rsidR="009B0A05" w:rsidRPr="001176A4" w:rsidRDefault="009B0A05"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a)</w:t>
            </w:r>
          </w:p>
        </w:tc>
        <w:tc>
          <w:tcPr>
            <w:tcW w:w="760" w:type="dxa"/>
            <w:vMerge w:val="restart"/>
            <w:tcBorders>
              <w:top w:val="single" w:sz="8" w:space="0" w:color="auto"/>
              <w:left w:val="single" w:sz="8" w:space="0" w:color="auto"/>
              <w:bottom w:val="nil"/>
              <w:right w:val="single" w:sz="8" w:space="0" w:color="auto"/>
            </w:tcBorders>
            <w:shd w:val="clear" w:color="auto" w:fill="002060"/>
            <w:vAlign w:val="center"/>
            <w:hideMark/>
          </w:tcPr>
          <w:p w14:paraId="7709261E"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b) meestal</w:t>
            </w:r>
          </w:p>
        </w:tc>
        <w:tc>
          <w:tcPr>
            <w:tcW w:w="700" w:type="dxa"/>
            <w:vMerge w:val="restart"/>
            <w:tcBorders>
              <w:top w:val="single" w:sz="8" w:space="0" w:color="auto"/>
              <w:left w:val="single" w:sz="8" w:space="0" w:color="auto"/>
              <w:bottom w:val="nil"/>
              <w:right w:val="single" w:sz="8" w:space="0" w:color="auto"/>
            </w:tcBorders>
            <w:shd w:val="clear" w:color="auto" w:fill="002060"/>
            <w:vAlign w:val="center"/>
            <w:hideMark/>
          </w:tcPr>
          <w:p w14:paraId="35084F93" w14:textId="77777777" w:rsidR="009B0A05" w:rsidRPr="001176A4" w:rsidRDefault="009B0A05"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c) soms</w:t>
            </w:r>
          </w:p>
        </w:tc>
        <w:tc>
          <w:tcPr>
            <w:tcW w:w="920" w:type="dxa"/>
            <w:vMerge w:val="restart"/>
            <w:tcBorders>
              <w:top w:val="single" w:sz="8" w:space="0" w:color="auto"/>
              <w:left w:val="single" w:sz="8" w:space="0" w:color="auto"/>
              <w:bottom w:val="nil"/>
              <w:right w:val="single" w:sz="8" w:space="0" w:color="auto"/>
            </w:tcBorders>
            <w:shd w:val="clear" w:color="auto" w:fill="002060"/>
            <w:vAlign w:val="center"/>
            <w:hideMark/>
          </w:tcPr>
          <w:p w14:paraId="1AE18BDA" w14:textId="77777777" w:rsidR="009B0A05" w:rsidRPr="001176A4" w:rsidRDefault="009B0A05" w:rsidP="009B0A05">
            <w:pPr>
              <w:spacing w:line="240" w:lineRule="auto"/>
              <w:ind w:firstLineChars="200" w:firstLine="300"/>
              <w:rPr>
                <w:rFonts w:eastAsia="Times New Roman" w:cs="Times New Roman"/>
                <w:sz w:val="15"/>
                <w:szCs w:val="15"/>
                <w:lang w:eastAsia="nl-NL"/>
              </w:rPr>
            </w:pPr>
            <w:r w:rsidRPr="001176A4">
              <w:rPr>
                <w:rFonts w:eastAsia="Times New Roman" w:cs="Times New Roman"/>
                <w:sz w:val="15"/>
                <w:szCs w:val="15"/>
                <w:lang w:eastAsia="nl-NL"/>
              </w:rPr>
              <w:t>d) zelden</w:t>
            </w:r>
          </w:p>
        </w:tc>
      </w:tr>
      <w:tr w:rsidR="001176A4" w:rsidRPr="001176A4" w14:paraId="6154D11A" w14:textId="77777777" w:rsidTr="63DBE627">
        <w:trPr>
          <w:trHeight w:val="480"/>
        </w:trPr>
        <w:tc>
          <w:tcPr>
            <w:tcW w:w="4660" w:type="dxa"/>
            <w:gridSpan w:val="2"/>
            <w:vMerge/>
            <w:vAlign w:val="center"/>
            <w:hideMark/>
          </w:tcPr>
          <w:p w14:paraId="0CD763CD" w14:textId="77777777" w:rsidR="009B0A05" w:rsidRPr="001176A4" w:rsidRDefault="009B0A05" w:rsidP="009B0A05">
            <w:pPr>
              <w:spacing w:line="240" w:lineRule="auto"/>
              <w:rPr>
                <w:rFonts w:eastAsia="Times New Roman" w:cs="Times New Roman"/>
                <w:sz w:val="15"/>
                <w:szCs w:val="15"/>
                <w:lang w:eastAsia="nl-NL"/>
              </w:rPr>
            </w:pPr>
          </w:p>
        </w:tc>
        <w:tc>
          <w:tcPr>
            <w:tcW w:w="1020" w:type="dxa"/>
            <w:tcBorders>
              <w:top w:val="nil"/>
              <w:left w:val="nil"/>
              <w:bottom w:val="single" w:sz="8" w:space="0" w:color="auto"/>
              <w:right w:val="single" w:sz="8" w:space="0" w:color="auto"/>
            </w:tcBorders>
            <w:shd w:val="clear" w:color="auto" w:fill="002060"/>
            <w:vAlign w:val="center"/>
            <w:hideMark/>
          </w:tcPr>
          <w:p w14:paraId="3E1C7A1A" w14:textId="77777777" w:rsidR="009B0A05" w:rsidRPr="001176A4" w:rsidRDefault="009B0A05"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bijna altijd</w:t>
            </w:r>
          </w:p>
        </w:tc>
        <w:tc>
          <w:tcPr>
            <w:tcW w:w="760" w:type="dxa"/>
            <w:vMerge/>
            <w:vAlign w:val="center"/>
            <w:hideMark/>
          </w:tcPr>
          <w:p w14:paraId="65850DFC" w14:textId="77777777" w:rsidR="009B0A05" w:rsidRPr="001176A4" w:rsidRDefault="009B0A05" w:rsidP="009B0A05">
            <w:pPr>
              <w:spacing w:line="240" w:lineRule="auto"/>
              <w:rPr>
                <w:rFonts w:eastAsia="Times New Roman" w:cs="Times New Roman"/>
                <w:sz w:val="15"/>
                <w:szCs w:val="15"/>
                <w:lang w:eastAsia="nl-NL"/>
              </w:rPr>
            </w:pPr>
          </w:p>
        </w:tc>
        <w:tc>
          <w:tcPr>
            <w:tcW w:w="700" w:type="dxa"/>
            <w:vMerge/>
            <w:vAlign w:val="center"/>
            <w:hideMark/>
          </w:tcPr>
          <w:p w14:paraId="3C7674E2" w14:textId="77777777" w:rsidR="009B0A05" w:rsidRPr="001176A4" w:rsidRDefault="009B0A05" w:rsidP="009B0A05">
            <w:pPr>
              <w:spacing w:line="240" w:lineRule="auto"/>
              <w:rPr>
                <w:rFonts w:eastAsia="Times New Roman" w:cs="Times New Roman"/>
                <w:sz w:val="15"/>
                <w:szCs w:val="15"/>
                <w:lang w:eastAsia="nl-NL"/>
              </w:rPr>
            </w:pPr>
          </w:p>
        </w:tc>
        <w:tc>
          <w:tcPr>
            <w:tcW w:w="920" w:type="dxa"/>
            <w:vMerge/>
            <w:vAlign w:val="center"/>
            <w:hideMark/>
          </w:tcPr>
          <w:p w14:paraId="276ED101" w14:textId="77777777" w:rsidR="009B0A05" w:rsidRPr="001176A4" w:rsidRDefault="009B0A05" w:rsidP="009B0A05">
            <w:pPr>
              <w:spacing w:line="240" w:lineRule="auto"/>
              <w:rPr>
                <w:rFonts w:eastAsia="Times New Roman" w:cs="Times New Roman"/>
                <w:sz w:val="15"/>
                <w:szCs w:val="15"/>
                <w:lang w:eastAsia="nl-NL"/>
              </w:rPr>
            </w:pPr>
          </w:p>
        </w:tc>
      </w:tr>
      <w:tr w:rsidR="001176A4" w:rsidRPr="001176A4" w14:paraId="05246083" w14:textId="77777777" w:rsidTr="009B0A05">
        <w:trPr>
          <w:trHeight w:val="300"/>
        </w:trPr>
        <w:tc>
          <w:tcPr>
            <w:tcW w:w="960" w:type="dxa"/>
            <w:tcBorders>
              <w:top w:val="nil"/>
              <w:left w:val="single" w:sz="8" w:space="0" w:color="auto"/>
              <w:bottom w:val="single" w:sz="8" w:space="0" w:color="auto"/>
              <w:right w:val="single" w:sz="8" w:space="0" w:color="auto"/>
            </w:tcBorders>
            <w:vAlign w:val="center"/>
            <w:hideMark/>
          </w:tcPr>
          <w:p w14:paraId="0DE6C610"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46.</w:t>
            </w:r>
          </w:p>
        </w:tc>
        <w:tc>
          <w:tcPr>
            <w:tcW w:w="3700" w:type="dxa"/>
            <w:tcBorders>
              <w:top w:val="nil"/>
              <w:left w:val="nil"/>
              <w:bottom w:val="single" w:sz="8" w:space="0" w:color="auto"/>
              <w:right w:val="single" w:sz="8" w:space="0" w:color="auto"/>
            </w:tcBorders>
            <w:vAlign w:val="center"/>
            <w:hideMark/>
          </w:tcPr>
          <w:p w14:paraId="694911B3"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deel mijn tijd goed in.</w:t>
            </w:r>
          </w:p>
        </w:tc>
        <w:tc>
          <w:tcPr>
            <w:tcW w:w="1020" w:type="dxa"/>
            <w:tcBorders>
              <w:top w:val="nil"/>
              <w:left w:val="nil"/>
              <w:bottom w:val="single" w:sz="8" w:space="0" w:color="auto"/>
              <w:right w:val="single" w:sz="8" w:space="0" w:color="auto"/>
            </w:tcBorders>
            <w:vAlign w:val="center"/>
            <w:hideMark/>
          </w:tcPr>
          <w:p w14:paraId="33390194" w14:textId="7B2F9F9D" w:rsidR="009B0A05" w:rsidRPr="001176A4" w:rsidRDefault="00440CAE"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X</w:t>
            </w:r>
          </w:p>
        </w:tc>
        <w:tc>
          <w:tcPr>
            <w:tcW w:w="760" w:type="dxa"/>
            <w:tcBorders>
              <w:top w:val="nil"/>
              <w:left w:val="nil"/>
              <w:bottom w:val="single" w:sz="8" w:space="0" w:color="auto"/>
              <w:right w:val="single" w:sz="8" w:space="0" w:color="auto"/>
            </w:tcBorders>
            <w:vAlign w:val="center"/>
            <w:hideMark/>
          </w:tcPr>
          <w:p w14:paraId="2CFE66C7"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36B9BC3B"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0E76F868"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32992E7B"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5F9733F1"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47.</w:t>
            </w:r>
          </w:p>
        </w:tc>
        <w:tc>
          <w:tcPr>
            <w:tcW w:w="3700" w:type="dxa"/>
            <w:tcBorders>
              <w:top w:val="nil"/>
              <w:left w:val="nil"/>
              <w:bottom w:val="single" w:sz="8" w:space="0" w:color="auto"/>
              <w:right w:val="single" w:sz="8" w:space="0" w:color="auto"/>
            </w:tcBorders>
            <w:vAlign w:val="center"/>
            <w:hideMark/>
          </w:tcPr>
          <w:p w14:paraId="46B080CA"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Als ik klaar ben, controleer ik nogmaals al mijn antwoorden.</w:t>
            </w:r>
          </w:p>
        </w:tc>
        <w:tc>
          <w:tcPr>
            <w:tcW w:w="1020" w:type="dxa"/>
            <w:tcBorders>
              <w:top w:val="nil"/>
              <w:left w:val="nil"/>
              <w:bottom w:val="single" w:sz="8" w:space="0" w:color="auto"/>
              <w:right w:val="single" w:sz="8" w:space="0" w:color="auto"/>
            </w:tcBorders>
            <w:vAlign w:val="center"/>
            <w:hideMark/>
          </w:tcPr>
          <w:p w14:paraId="7C498FDC" w14:textId="6D0B34CE" w:rsidR="009B0A05" w:rsidRPr="001176A4" w:rsidRDefault="00440CAE"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X</w:t>
            </w:r>
          </w:p>
        </w:tc>
        <w:tc>
          <w:tcPr>
            <w:tcW w:w="760" w:type="dxa"/>
            <w:tcBorders>
              <w:top w:val="nil"/>
              <w:left w:val="nil"/>
              <w:bottom w:val="single" w:sz="8" w:space="0" w:color="auto"/>
              <w:right w:val="single" w:sz="8" w:space="0" w:color="auto"/>
            </w:tcBorders>
            <w:vAlign w:val="center"/>
            <w:hideMark/>
          </w:tcPr>
          <w:p w14:paraId="2D20D9E4"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6053DA1D"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0BE38605"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0512AFC5" w14:textId="77777777" w:rsidTr="009B0A05">
        <w:trPr>
          <w:trHeight w:val="615"/>
        </w:trPr>
        <w:tc>
          <w:tcPr>
            <w:tcW w:w="960" w:type="dxa"/>
            <w:tcBorders>
              <w:top w:val="nil"/>
              <w:left w:val="single" w:sz="8" w:space="0" w:color="auto"/>
              <w:bottom w:val="single" w:sz="8" w:space="0" w:color="auto"/>
              <w:right w:val="single" w:sz="8" w:space="0" w:color="auto"/>
            </w:tcBorders>
            <w:vAlign w:val="center"/>
            <w:hideMark/>
          </w:tcPr>
          <w:p w14:paraId="3998F528"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48.</w:t>
            </w:r>
          </w:p>
        </w:tc>
        <w:tc>
          <w:tcPr>
            <w:tcW w:w="3700" w:type="dxa"/>
            <w:tcBorders>
              <w:top w:val="nil"/>
              <w:left w:val="nil"/>
              <w:bottom w:val="single" w:sz="8" w:space="0" w:color="auto"/>
              <w:right w:val="single" w:sz="8" w:space="0" w:color="auto"/>
            </w:tcBorders>
            <w:vAlign w:val="center"/>
            <w:hideMark/>
          </w:tcPr>
          <w:p w14:paraId="3C01DC85"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neem, wanneer de docent toets inzage geeft, mijn gemaakte werk door, zodat ik niet weer dezelfde fouten zal maken.</w:t>
            </w:r>
          </w:p>
        </w:tc>
        <w:tc>
          <w:tcPr>
            <w:tcW w:w="1020" w:type="dxa"/>
            <w:tcBorders>
              <w:top w:val="nil"/>
              <w:left w:val="nil"/>
              <w:bottom w:val="single" w:sz="8" w:space="0" w:color="auto"/>
              <w:right w:val="single" w:sz="8" w:space="0" w:color="auto"/>
            </w:tcBorders>
            <w:vAlign w:val="center"/>
            <w:hideMark/>
          </w:tcPr>
          <w:p w14:paraId="2E759DC1" w14:textId="61F5BCE4" w:rsidR="009B0A05" w:rsidRPr="001176A4" w:rsidRDefault="00440CAE"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X</w:t>
            </w:r>
          </w:p>
        </w:tc>
        <w:tc>
          <w:tcPr>
            <w:tcW w:w="760" w:type="dxa"/>
            <w:tcBorders>
              <w:top w:val="nil"/>
              <w:left w:val="nil"/>
              <w:bottom w:val="single" w:sz="8" w:space="0" w:color="auto"/>
              <w:right w:val="single" w:sz="8" w:space="0" w:color="auto"/>
            </w:tcBorders>
            <w:vAlign w:val="center"/>
            <w:hideMark/>
          </w:tcPr>
          <w:p w14:paraId="7131BADE"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1BDADAF9"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360F53E8"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055B66DE" w14:textId="77777777" w:rsidTr="009B0A05">
        <w:trPr>
          <w:trHeight w:val="300"/>
        </w:trPr>
        <w:tc>
          <w:tcPr>
            <w:tcW w:w="960" w:type="dxa"/>
            <w:tcBorders>
              <w:top w:val="nil"/>
              <w:left w:val="single" w:sz="8" w:space="0" w:color="auto"/>
              <w:bottom w:val="single" w:sz="8" w:space="0" w:color="auto"/>
              <w:right w:val="single" w:sz="8" w:space="0" w:color="auto"/>
            </w:tcBorders>
            <w:vAlign w:val="center"/>
            <w:hideMark/>
          </w:tcPr>
          <w:p w14:paraId="38EDCCCB"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49.</w:t>
            </w:r>
          </w:p>
        </w:tc>
        <w:tc>
          <w:tcPr>
            <w:tcW w:w="3700" w:type="dxa"/>
            <w:tcBorders>
              <w:top w:val="nil"/>
              <w:left w:val="nil"/>
              <w:bottom w:val="single" w:sz="8" w:space="0" w:color="auto"/>
              <w:right w:val="single" w:sz="8" w:space="0" w:color="auto"/>
            </w:tcBorders>
            <w:vAlign w:val="center"/>
            <w:hideMark/>
          </w:tcPr>
          <w:p w14:paraId="15D65261"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maak toetsen zonder al te veel zenuwen.</w:t>
            </w:r>
          </w:p>
        </w:tc>
        <w:tc>
          <w:tcPr>
            <w:tcW w:w="1020" w:type="dxa"/>
            <w:tcBorders>
              <w:top w:val="nil"/>
              <w:left w:val="nil"/>
              <w:bottom w:val="single" w:sz="8" w:space="0" w:color="auto"/>
              <w:right w:val="single" w:sz="8" w:space="0" w:color="auto"/>
            </w:tcBorders>
            <w:vAlign w:val="center"/>
            <w:hideMark/>
          </w:tcPr>
          <w:p w14:paraId="5A23036A" w14:textId="2B5C72FC" w:rsidR="009B0A05" w:rsidRPr="001176A4" w:rsidRDefault="00440CAE"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X</w:t>
            </w:r>
          </w:p>
        </w:tc>
        <w:tc>
          <w:tcPr>
            <w:tcW w:w="760" w:type="dxa"/>
            <w:tcBorders>
              <w:top w:val="nil"/>
              <w:left w:val="nil"/>
              <w:bottom w:val="single" w:sz="8" w:space="0" w:color="auto"/>
              <w:right w:val="single" w:sz="8" w:space="0" w:color="auto"/>
            </w:tcBorders>
            <w:vAlign w:val="center"/>
            <w:hideMark/>
          </w:tcPr>
          <w:p w14:paraId="0C46F1D9"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18B8BA5F"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01D28C42"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07AE99F3" w14:textId="77777777" w:rsidTr="63DBE627">
        <w:trPr>
          <w:trHeight w:val="285"/>
        </w:trPr>
        <w:tc>
          <w:tcPr>
            <w:tcW w:w="4660" w:type="dxa"/>
            <w:gridSpan w:val="2"/>
            <w:vMerge w:val="restart"/>
            <w:tcBorders>
              <w:top w:val="single" w:sz="8" w:space="0" w:color="auto"/>
              <w:left w:val="single" w:sz="8" w:space="0" w:color="auto"/>
              <w:bottom w:val="nil"/>
              <w:right w:val="nil"/>
            </w:tcBorders>
            <w:shd w:val="clear" w:color="auto" w:fill="002060"/>
            <w:vAlign w:val="center"/>
            <w:hideMark/>
          </w:tcPr>
          <w:p w14:paraId="1E86108B"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 Overige aspecten</w:t>
            </w:r>
          </w:p>
        </w:tc>
        <w:tc>
          <w:tcPr>
            <w:tcW w:w="1020" w:type="dxa"/>
            <w:tcBorders>
              <w:top w:val="nil"/>
              <w:left w:val="nil"/>
              <w:bottom w:val="nil"/>
              <w:right w:val="single" w:sz="8" w:space="0" w:color="auto"/>
            </w:tcBorders>
            <w:shd w:val="clear" w:color="auto" w:fill="002060"/>
            <w:vAlign w:val="center"/>
            <w:hideMark/>
          </w:tcPr>
          <w:p w14:paraId="18357051" w14:textId="77777777" w:rsidR="009B0A05" w:rsidRPr="001176A4" w:rsidRDefault="009B0A05"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a)</w:t>
            </w:r>
          </w:p>
        </w:tc>
        <w:tc>
          <w:tcPr>
            <w:tcW w:w="760" w:type="dxa"/>
            <w:vMerge w:val="restart"/>
            <w:tcBorders>
              <w:top w:val="single" w:sz="8" w:space="0" w:color="auto"/>
              <w:left w:val="single" w:sz="8" w:space="0" w:color="auto"/>
              <w:bottom w:val="nil"/>
              <w:right w:val="single" w:sz="8" w:space="0" w:color="auto"/>
            </w:tcBorders>
            <w:shd w:val="clear" w:color="auto" w:fill="002060"/>
            <w:vAlign w:val="center"/>
            <w:hideMark/>
          </w:tcPr>
          <w:p w14:paraId="5522971F"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b) meestal</w:t>
            </w:r>
          </w:p>
        </w:tc>
        <w:tc>
          <w:tcPr>
            <w:tcW w:w="700" w:type="dxa"/>
            <w:vMerge w:val="restart"/>
            <w:tcBorders>
              <w:top w:val="single" w:sz="8" w:space="0" w:color="auto"/>
              <w:left w:val="single" w:sz="8" w:space="0" w:color="auto"/>
              <w:bottom w:val="nil"/>
              <w:right w:val="single" w:sz="8" w:space="0" w:color="auto"/>
            </w:tcBorders>
            <w:shd w:val="clear" w:color="auto" w:fill="002060"/>
            <w:vAlign w:val="center"/>
            <w:hideMark/>
          </w:tcPr>
          <w:p w14:paraId="2B0C7198" w14:textId="77777777" w:rsidR="009B0A05" w:rsidRPr="001176A4" w:rsidRDefault="009B0A05"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c) soms</w:t>
            </w:r>
          </w:p>
        </w:tc>
        <w:tc>
          <w:tcPr>
            <w:tcW w:w="920" w:type="dxa"/>
            <w:vMerge w:val="restart"/>
            <w:tcBorders>
              <w:top w:val="single" w:sz="8" w:space="0" w:color="auto"/>
              <w:left w:val="single" w:sz="8" w:space="0" w:color="auto"/>
              <w:bottom w:val="nil"/>
              <w:right w:val="single" w:sz="8" w:space="0" w:color="auto"/>
            </w:tcBorders>
            <w:shd w:val="clear" w:color="auto" w:fill="002060"/>
            <w:vAlign w:val="center"/>
            <w:hideMark/>
          </w:tcPr>
          <w:p w14:paraId="176E909D" w14:textId="77777777" w:rsidR="009B0A05" w:rsidRPr="001176A4" w:rsidRDefault="009B0A05" w:rsidP="009B0A05">
            <w:pPr>
              <w:spacing w:line="240" w:lineRule="auto"/>
              <w:ind w:firstLineChars="200" w:firstLine="300"/>
              <w:rPr>
                <w:rFonts w:eastAsia="Times New Roman" w:cs="Times New Roman"/>
                <w:sz w:val="15"/>
                <w:szCs w:val="15"/>
                <w:lang w:eastAsia="nl-NL"/>
              </w:rPr>
            </w:pPr>
            <w:r w:rsidRPr="001176A4">
              <w:rPr>
                <w:rFonts w:eastAsia="Times New Roman" w:cs="Times New Roman"/>
                <w:sz w:val="15"/>
                <w:szCs w:val="15"/>
                <w:lang w:eastAsia="nl-NL"/>
              </w:rPr>
              <w:t>d) zelden</w:t>
            </w:r>
          </w:p>
        </w:tc>
      </w:tr>
      <w:tr w:rsidR="001176A4" w:rsidRPr="001176A4" w14:paraId="212A9EDC" w14:textId="77777777" w:rsidTr="63DBE627">
        <w:trPr>
          <w:trHeight w:val="480"/>
        </w:trPr>
        <w:tc>
          <w:tcPr>
            <w:tcW w:w="4660" w:type="dxa"/>
            <w:gridSpan w:val="2"/>
            <w:vMerge/>
            <w:vAlign w:val="center"/>
            <w:hideMark/>
          </w:tcPr>
          <w:p w14:paraId="5054BA9F" w14:textId="77777777" w:rsidR="009B0A05" w:rsidRPr="001176A4" w:rsidRDefault="009B0A05" w:rsidP="009B0A05">
            <w:pPr>
              <w:spacing w:line="240" w:lineRule="auto"/>
              <w:rPr>
                <w:rFonts w:eastAsia="Times New Roman" w:cs="Times New Roman"/>
                <w:sz w:val="15"/>
                <w:szCs w:val="15"/>
                <w:lang w:eastAsia="nl-NL"/>
              </w:rPr>
            </w:pPr>
          </w:p>
        </w:tc>
        <w:tc>
          <w:tcPr>
            <w:tcW w:w="1020" w:type="dxa"/>
            <w:tcBorders>
              <w:top w:val="nil"/>
              <w:left w:val="nil"/>
              <w:bottom w:val="single" w:sz="8" w:space="0" w:color="auto"/>
              <w:right w:val="single" w:sz="8" w:space="0" w:color="auto"/>
            </w:tcBorders>
            <w:shd w:val="clear" w:color="auto" w:fill="002060"/>
            <w:vAlign w:val="center"/>
            <w:hideMark/>
          </w:tcPr>
          <w:p w14:paraId="5D883A34" w14:textId="77777777" w:rsidR="009B0A05" w:rsidRPr="001176A4" w:rsidRDefault="009B0A05"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bijna altijd</w:t>
            </w:r>
          </w:p>
        </w:tc>
        <w:tc>
          <w:tcPr>
            <w:tcW w:w="760" w:type="dxa"/>
            <w:vMerge/>
            <w:vAlign w:val="center"/>
            <w:hideMark/>
          </w:tcPr>
          <w:p w14:paraId="4E2DD1EE" w14:textId="77777777" w:rsidR="009B0A05" w:rsidRPr="001176A4" w:rsidRDefault="009B0A05" w:rsidP="009B0A05">
            <w:pPr>
              <w:spacing w:line="240" w:lineRule="auto"/>
              <w:rPr>
                <w:rFonts w:eastAsia="Times New Roman" w:cs="Times New Roman"/>
                <w:sz w:val="15"/>
                <w:szCs w:val="15"/>
                <w:lang w:eastAsia="nl-NL"/>
              </w:rPr>
            </w:pPr>
          </w:p>
        </w:tc>
        <w:tc>
          <w:tcPr>
            <w:tcW w:w="700" w:type="dxa"/>
            <w:vMerge/>
            <w:vAlign w:val="center"/>
            <w:hideMark/>
          </w:tcPr>
          <w:p w14:paraId="4EDB66A9" w14:textId="77777777" w:rsidR="009B0A05" w:rsidRPr="001176A4" w:rsidRDefault="009B0A05" w:rsidP="009B0A05">
            <w:pPr>
              <w:spacing w:line="240" w:lineRule="auto"/>
              <w:rPr>
                <w:rFonts w:eastAsia="Times New Roman" w:cs="Times New Roman"/>
                <w:sz w:val="15"/>
                <w:szCs w:val="15"/>
                <w:lang w:eastAsia="nl-NL"/>
              </w:rPr>
            </w:pPr>
          </w:p>
        </w:tc>
        <w:tc>
          <w:tcPr>
            <w:tcW w:w="920" w:type="dxa"/>
            <w:vMerge/>
            <w:vAlign w:val="center"/>
            <w:hideMark/>
          </w:tcPr>
          <w:p w14:paraId="51FE3B02" w14:textId="77777777" w:rsidR="009B0A05" w:rsidRPr="001176A4" w:rsidRDefault="009B0A05" w:rsidP="009B0A05">
            <w:pPr>
              <w:spacing w:line="240" w:lineRule="auto"/>
              <w:rPr>
                <w:rFonts w:eastAsia="Times New Roman" w:cs="Times New Roman"/>
                <w:sz w:val="15"/>
                <w:szCs w:val="15"/>
                <w:lang w:eastAsia="nl-NL"/>
              </w:rPr>
            </w:pPr>
          </w:p>
        </w:tc>
      </w:tr>
      <w:tr w:rsidR="001176A4" w:rsidRPr="001176A4" w14:paraId="1A4ECB23"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7B1D1D4F"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50.</w:t>
            </w:r>
          </w:p>
        </w:tc>
        <w:tc>
          <w:tcPr>
            <w:tcW w:w="3700" w:type="dxa"/>
            <w:tcBorders>
              <w:top w:val="nil"/>
              <w:left w:val="nil"/>
              <w:bottom w:val="single" w:sz="8" w:space="0" w:color="auto"/>
              <w:right w:val="single" w:sz="8" w:space="0" w:color="auto"/>
            </w:tcBorders>
            <w:vAlign w:val="center"/>
            <w:hideMark/>
          </w:tcPr>
          <w:p w14:paraId="26FA532A"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ben goed in het maken van toetsen met een schrijf- opdracht.</w:t>
            </w:r>
          </w:p>
        </w:tc>
        <w:tc>
          <w:tcPr>
            <w:tcW w:w="1020" w:type="dxa"/>
            <w:tcBorders>
              <w:top w:val="nil"/>
              <w:left w:val="nil"/>
              <w:bottom w:val="single" w:sz="8" w:space="0" w:color="auto"/>
              <w:right w:val="single" w:sz="8" w:space="0" w:color="auto"/>
            </w:tcBorders>
            <w:vAlign w:val="center"/>
            <w:hideMark/>
          </w:tcPr>
          <w:p w14:paraId="6C5548A6" w14:textId="77777777"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1ED0F2B5" w14:textId="14B40691"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700" w:type="dxa"/>
            <w:tcBorders>
              <w:top w:val="nil"/>
              <w:left w:val="nil"/>
              <w:bottom w:val="single" w:sz="8" w:space="0" w:color="auto"/>
              <w:right w:val="single" w:sz="8" w:space="0" w:color="auto"/>
            </w:tcBorders>
            <w:vAlign w:val="center"/>
            <w:hideMark/>
          </w:tcPr>
          <w:p w14:paraId="50FBBA88"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642FD6C2"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5745015E" w14:textId="77777777" w:rsidTr="009B0A05">
        <w:trPr>
          <w:trHeight w:val="420"/>
        </w:trPr>
        <w:tc>
          <w:tcPr>
            <w:tcW w:w="960" w:type="dxa"/>
            <w:tcBorders>
              <w:top w:val="nil"/>
              <w:left w:val="single" w:sz="8" w:space="0" w:color="auto"/>
              <w:bottom w:val="single" w:sz="8" w:space="0" w:color="auto"/>
              <w:right w:val="single" w:sz="8" w:space="0" w:color="auto"/>
            </w:tcBorders>
            <w:vAlign w:val="center"/>
            <w:hideMark/>
          </w:tcPr>
          <w:p w14:paraId="5BD3BE74"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51.</w:t>
            </w:r>
          </w:p>
        </w:tc>
        <w:tc>
          <w:tcPr>
            <w:tcW w:w="3700" w:type="dxa"/>
            <w:tcBorders>
              <w:top w:val="nil"/>
              <w:left w:val="nil"/>
              <w:bottom w:val="single" w:sz="8" w:space="0" w:color="auto"/>
              <w:right w:val="single" w:sz="8" w:space="0" w:color="auto"/>
            </w:tcBorders>
            <w:vAlign w:val="center"/>
            <w:hideMark/>
          </w:tcPr>
          <w:p w14:paraId="653E3F94" w14:textId="736B0B3D"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 xml:space="preserve">Ik ben goed in het maken van toetsen met </w:t>
            </w:r>
            <w:proofErr w:type="spellStart"/>
            <w:r w:rsidRPr="001176A4">
              <w:rPr>
                <w:rFonts w:eastAsia="Times New Roman" w:cs="Times New Roman"/>
                <w:sz w:val="15"/>
                <w:szCs w:val="15"/>
                <w:lang w:eastAsia="nl-NL"/>
              </w:rPr>
              <w:t>bijvoor</w:t>
            </w:r>
            <w:proofErr w:type="spellEnd"/>
            <w:r w:rsidRPr="001176A4">
              <w:rPr>
                <w:rFonts w:eastAsia="Times New Roman" w:cs="Times New Roman"/>
                <w:sz w:val="15"/>
                <w:szCs w:val="15"/>
                <w:lang w:eastAsia="nl-NL"/>
              </w:rPr>
              <w:t>- beeld meerkeuzevragen.</w:t>
            </w:r>
          </w:p>
        </w:tc>
        <w:tc>
          <w:tcPr>
            <w:tcW w:w="1020" w:type="dxa"/>
            <w:tcBorders>
              <w:top w:val="nil"/>
              <w:left w:val="nil"/>
              <w:bottom w:val="single" w:sz="8" w:space="0" w:color="auto"/>
              <w:right w:val="single" w:sz="8" w:space="0" w:color="auto"/>
            </w:tcBorders>
            <w:vAlign w:val="center"/>
            <w:hideMark/>
          </w:tcPr>
          <w:p w14:paraId="201A0FFF" w14:textId="79C8464D" w:rsidR="009B0A05" w:rsidRPr="001176A4" w:rsidRDefault="00440CAE"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X</w:t>
            </w:r>
          </w:p>
        </w:tc>
        <w:tc>
          <w:tcPr>
            <w:tcW w:w="760" w:type="dxa"/>
            <w:tcBorders>
              <w:top w:val="nil"/>
              <w:left w:val="nil"/>
              <w:bottom w:val="single" w:sz="8" w:space="0" w:color="auto"/>
              <w:right w:val="single" w:sz="8" w:space="0" w:color="auto"/>
            </w:tcBorders>
            <w:vAlign w:val="center"/>
            <w:hideMark/>
          </w:tcPr>
          <w:p w14:paraId="22E46D73"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30479704"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45793DCF"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332EA1DA" w14:textId="77777777" w:rsidTr="009B0A05">
        <w:trPr>
          <w:trHeight w:val="300"/>
        </w:trPr>
        <w:tc>
          <w:tcPr>
            <w:tcW w:w="960" w:type="dxa"/>
            <w:tcBorders>
              <w:top w:val="nil"/>
              <w:left w:val="single" w:sz="8" w:space="0" w:color="auto"/>
              <w:bottom w:val="single" w:sz="8" w:space="0" w:color="auto"/>
              <w:right w:val="single" w:sz="8" w:space="0" w:color="auto"/>
            </w:tcBorders>
            <w:vAlign w:val="center"/>
            <w:hideMark/>
          </w:tcPr>
          <w:p w14:paraId="0D5264D1"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52.</w:t>
            </w:r>
          </w:p>
        </w:tc>
        <w:tc>
          <w:tcPr>
            <w:tcW w:w="3700" w:type="dxa"/>
            <w:tcBorders>
              <w:top w:val="nil"/>
              <w:left w:val="nil"/>
              <w:bottom w:val="single" w:sz="8" w:space="0" w:color="auto"/>
              <w:right w:val="single" w:sz="8" w:space="0" w:color="auto"/>
            </w:tcBorders>
            <w:vAlign w:val="center"/>
            <w:hideMark/>
          </w:tcPr>
          <w:p w14:paraId="2CF26E75"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kan goed spellen.</w:t>
            </w:r>
          </w:p>
        </w:tc>
        <w:tc>
          <w:tcPr>
            <w:tcW w:w="1020" w:type="dxa"/>
            <w:tcBorders>
              <w:top w:val="nil"/>
              <w:left w:val="nil"/>
              <w:bottom w:val="single" w:sz="8" w:space="0" w:color="auto"/>
              <w:right w:val="single" w:sz="8" w:space="0" w:color="auto"/>
            </w:tcBorders>
            <w:vAlign w:val="center"/>
            <w:hideMark/>
          </w:tcPr>
          <w:p w14:paraId="6B8451BF" w14:textId="133DEA77" w:rsidR="009B0A05" w:rsidRPr="001176A4" w:rsidRDefault="00440CAE"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X</w:t>
            </w:r>
          </w:p>
        </w:tc>
        <w:tc>
          <w:tcPr>
            <w:tcW w:w="760" w:type="dxa"/>
            <w:tcBorders>
              <w:top w:val="nil"/>
              <w:left w:val="nil"/>
              <w:bottom w:val="single" w:sz="8" w:space="0" w:color="auto"/>
              <w:right w:val="single" w:sz="8" w:space="0" w:color="auto"/>
            </w:tcBorders>
            <w:vAlign w:val="center"/>
            <w:hideMark/>
          </w:tcPr>
          <w:p w14:paraId="4E410505"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2F6A7BBE"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2319E338"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75FAE581" w14:textId="77777777" w:rsidTr="009B0A05">
        <w:trPr>
          <w:trHeight w:val="300"/>
        </w:trPr>
        <w:tc>
          <w:tcPr>
            <w:tcW w:w="960" w:type="dxa"/>
            <w:tcBorders>
              <w:top w:val="nil"/>
              <w:left w:val="single" w:sz="8" w:space="0" w:color="auto"/>
              <w:bottom w:val="single" w:sz="8" w:space="0" w:color="auto"/>
              <w:right w:val="single" w:sz="8" w:space="0" w:color="auto"/>
            </w:tcBorders>
            <w:vAlign w:val="center"/>
            <w:hideMark/>
          </w:tcPr>
          <w:p w14:paraId="1F03FF1D"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53.</w:t>
            </w:r>
          </w:p>
        </w:tc>
        <w:tc>
          <w:tcPr>
            <w:tcW w:w="3700" w:type="dxa"/>
            <w:tcBorders>
              <w:top w:val="nil"/>
              <w:left w:val="nil"/>
              <w:bottom w:val="single" w:sz="8" w:space="0" w:color="auto"/>
              <w:right w:val="single" w:sz="8" w:space="0" w:color="auto"/>
            </w:tcBorders>
            <w:vAlign w:val="center"/>
            <w:hideMark/>
          </w:tcPr>
          <w:p w14:paraId="775EC9FB"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ben goed in grammatica.</w:t>
            </w:r>
          </w:p>
        </w:tc>
        <w:tc>
          <w:tcPr>
            <w:tcW w:w="1020" w:type="dxa"/>
            <w:tcBorders>
              <w:top w:val="nil"/>
              <w:left w:val="nil"/>
              <w:bottom w:val="single" w:sz="8" w:space="0" w:color="auto"/>
              <w:right w:val="single" w:sz="8" w:space="0" w:color="auto"/>
            </w:tcBorders>
            <w:vAlign w:val="center"/>
            <w:hideMark/>
          </w:tcPr>
          <w:p w14:paraId="0A77A935" w14:textId="49589FB0" w:rsidR="009B0A05" w:rsidRPr="001176A4" w:rsidRDefault="00440CAE" w:rsidP="009B0A05">
            <w:pPr>
              <w:spacing w:line="240" w:lineRule="auto"/>
              <w:ind w:firstLineChars="100" w:firstLine="150"/>
              <w:rPr>
                <w:rFonts w:eastAsia="Times New Roman" w:cs="Times New Roman"/>
                <w:sz w:val="15"/>
                <w:szCs w:val="15"/>
                <w:lang w:eastAsia="nl-NL"/>
              </w:rPr>
            </w:pPr>
            <w:r w:rsidRPr="001176A4">
              <w:rPr>
                <w:rFonts w:eastAsia="Times New Roman" w:cs="Times New Roman"/>
                <w:sz w:val="15"/>
                <w:szCs w:val="15"/>
                <w:lang w:eastAsia="nl-NL"/>
              </w:rPr>
              <w:t>X</w:t>
            </w:r>
          </w:p>
        </w:tc>
        <w:tc>
          <w:tcPr>
            <w:tcW w:w="760" w:type="dxa"/>
            <w:tcBorders>
              <w:top w:val="nil"/>
              <w:left w:val="nil"/>
              <w:bottom w:val="single" w:sz="8" w:space="0" w:color="auto"/>
              <w:right w:val="single" w:sz="8" w:space="0" w:color="auto"/>
            </w:tcBorders>
            <w:vAlign w:val="center"/>
            <w:hideMark/>
          </w:tcPr>
          <w:p w14:paraId="2BA31605"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2A908766"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05A715C5"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64AAB1DA" w14:textId="77777777" w:rsidTr="009B0A05">
        <w:trPr>
          <w:trHeight w:val="300"/>
        </w:trPr>
        <w:tc>
          <w:tcPr>
            <w:tcW w:w="960" w:type="dxa"/>
            <w:tcBorders>
              <w:top w:val="nil"/>
              <w:left w:val="single" w:sz="8" w:space="0" w:color="auto"/>
              <w:bottom w:val="single" w:sz="8" w:space="0" w:color="auto"/>
              <w:right w:val="single" w:sz="8" w:space="0" w:color="auto"/>
            </w:tcBorders>
            <w:vAlign w:val="center"/>
            <w:hideMark/>
          </w:tcPr>
          <w:p w14:paraId="354375E2" w14:textId="77777777" w:rsidR="009B0A05" w:rsidRPr="001176A4" w:rsidRDefault="009B0A05" w:rsidP="009B0A05">
            <w:pPr>
              <w:spacing w:line="240" w:lineRule="auto"/>
              <w:jc w:val="center"/>
              <w:rPr>
                <w:rFonts w:eastAsia="Times New Roman" w:cs="Times New Roman"/>
                <w:sz w:val="15"/>
                <w:szCs w:val="15"/>
                <w:lang w:eastAsia="nl-NL"/>
              </w:rPr>
            </w:pPr>
            <w:r w:rsidRPr="001176A4">
              <w:rPr>
                <w:rFonts w:eastAsia="Times New Roman" w:cs="Times New Roman"/>
                <w:sz w:val="15"/>
                <w:szCs w:val="15"/>
                <w:lang w:eastAsia="nl-NL"/>
              </w:rPr>
              <w:t>54.</w:t>
            </w:r>
          </w:p>
        </w:tc>
        <w:tc>
          <w:tcPr>
            <w:tcW w:w="3700" w:type="dxa"/>
            <w:tcBorders>
              <w:top w:val="nil"/>
              <w:left w:val="nil"/>
              <w:bottom w:val="single" w:sz="8" w:space="0" w:color="auto"/>
              <w:right w:val="single" w:sz="8" w:space="0" w:color="auto"/>
            </w:tcBorders>
            <w:vAlign w:val="center"/>
            <w:hideMark/>
          </w:tcPr>
          <w:p w14:paraId="780E27DB" w14:textId="77777777" w:rsidR="009B0A05" w:rsidRPr="001176A4" w:rsidRDefault="009B0A05" w:rsidP="009B0A05">
            <w:pPr>
              <w:spacing w:line="240" w:lineRule="auto"/>
              <w:rPr>
                <w:rFonts w:eastAsia="Times New Roman" w:cs="Times New Roman"/>
                <w:sz w:val="15"/>
                <w:szCs w:val="15"/>
                <w:lang w:eastAsia="nl-NL"/>
              </w:rPr>
            </w:pPr>
            <w:r w:rsidRPr="001176A4">
              <w:rPr>
                <w:rFonts w:eastAsia="Times New Roman" w:cs="Times New Roman"/>
                <w:sz w:val="15"/>
                <w:szCs w:val="15"/>
                <w:lang w:eastAsia="nl-NL"/>
              </w:rPr>
              <w:t>Ik kan mij goed uitdrukken bij:</w:t>
            </w:r>
          </w:p>
        </w:tc>
        <w:tc>
          <w:tcPr>
            <w:tcW w:w="1020" w:type="dxa"/>
            <w:tcBorders>
              <w:top w:val="nil"/>
              <w:left w:val="nil"/>
              <w:bottom w:val="single" w:sz="8" w:space="0" w:color="auto"/>
              <w:right w:val="single" w:sz="8" w:space="0" w:color="auto"/>
            </w:tcBorders>
            <w:vAlign w:val="center"/>
            <w:hideMark/>
          </w:tcPr>
          <w:p w14:paraId="521BE4B5" w14:textId="0A77EECA" w:rsidR="009B0A05" w:rsidRPr="001176A4" w:rsidRDefault="009B0A05" w:rsidP="009B0A05">
            <w:pPr>
              <w:spacing w:line="240" w:lineRule="auto"/>
              <w:ind w:firstLineChars="100" w:firstLine="1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1321E02E"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15A1F1D2"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00C6C61B"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44C41C77" w14:textId="77777777" w:rsidTr="009B0A05">
        <w:trPr>
          <w:trHeight w:val="300"/>
        </w:trPr>
        <w:tc>
          <w:tcPr>
            <w:tcW w:w="960" w:type="dxa"/>
            <w:tcBorders>
              <w:top w:val="nil"/>
              <w:left w:val="single" w:sz="8" w:space="0" w:color="auto"/>
              <w:bottom w:val="single" w:sz="8" w:space="0" w:color="auto"/>
              <w:right w:val="single" w:sz="8" w:space="0" w:color="auto"/>
            </w:tcBorders>
            <w:vAlign w:val="center"/>
            <w:hideMark/>
          </w:tcPr>
          <w:p w14:paraId="0375F34F" w14:textId="77777777" w:rsidR="009B0A05" w:rsidRPr="001176A4" w:rsidRDefault="009B0A05" w:rsidP="009B0A05">
            <w:pPr>
              <w:spacing w:line="240" w:lineRule="auto"/>
              <w:jc w:val="center"/>
              <w:rPr>
                <w:rFonts w:eastAsia="Times New Roman" w:cs="Times New Roman"/>
                <w:sz w:val="20"/>
                <w:szCs w:val="20"/>
                <w:lang w:eastAsia="nl-NL"/>
              </w:rPr>
            </w:pPr>
          </w:p>
        </w:tc>
        <w:tc>
          <w:tcPr>
            <w:tcW w:w="3700" w:type="dxa"/>
            <w:tcBorders>
              <w:top w:val="nil"/>
              <w:left w:val="nil"/>
              <w:bottom w:val="single" w:sz="8" w:space="0" w:color="auto"/>
              <w:right w:val="single" w:sz="8" w:space="0" w:color="auto"/>
            </w:tcBorders>
            <w:vAlign w:val="center"/>
            <w:hideMark/>
          </w:tcPr>
          <w:p w14:paraId="5F03C6FC" w14:textId="77777777" w:rsidR="009B0A05" w:rsidRPr="001176A4" w:rsidRDefault="009B0A05" w:rsidP="009B0A05">
            <w:pPr>
              <w:spacing w:line="240" w:lineRule="auto"/>
              <w:ind w:firstLineChars="300" w:firstLine="450"/>
              <w:rPr>
                <w:rFonts w:eastAsia="Times New Roman" w:cs="Times New Roman"/>
                <w:sz w:val="15"/>
                <w:szCs w:val="15"/>
                <w:lang w:eastAsia="nl-NL"/>
              </w:rPr>
            </w:pPr>
            <w:r w:rsidRPr="001176A4">
              <w:rPr>
                <w:rFonts w:ascii="Times New Roman" w:eastAsia="Times New Roman" w:hAnsi="Times New Roman" w:cs="Times New Roman"/>
                <w:sz w:val="15"/>
                <w:szCs w:val="15"/>
                <w:lang w:eastAsia="nl-NL"/>
              </w:rPr>
              <w:t>►</w:t>
            </w:r>
            <w:r w:rsidRPr="001176A4">
              <w:rPr>
                <w:rFonts w:eastAsia="Times New Roman" w:cs="Times New Roman"/>
                <w:sz w:val="14"/>
                <w:szCs w:val="14"/>
                <w:lang w:eastAsia="nl-NL"/>
              </w:rPr>
              <w:t xml:space="preserve">     </w:t>
            </w:r>
            <w:r w:rsidRPr="001176A4">
              <w:rPr>
                <w:rFonts w:eastAsia="Times New Roman" w:cs="Times New Roman"/>
                <w:sz w:val="15"/>
                <w:szCs w:val="15"/>
                <w:lang w:eastAsia="nl-NL"/>
              </w:rPr>
              <w:t>het schrijven</w:t>
            </w:r>
          </w:p>
        </w:tc>
        <w:tc>
          <w:tcPr>
            <w:tcW w:w="1020" w:type="dxa"/>
            <w:tcBorders>
              <w:top w:val="nil"/>
              <w:left w:val="nil"/>
              <w:bottom w:val="single" w:sz="8" w:space="0" w:color="auto"/>
              <w:right w:val="single" w:sz="8" w:space="0" w:color="auto"/>
            </w:tcBorders>
            <w:vAlign w:val="center"/>
            <w:hideMark/>
          </w:tcPr>
          <w:p w14:paraId="2EF58E9C" w14:textId="77777777" w:rsidR="009B0A05" w:rsidRPr="001176A4" w:rsidRDefault="009B0A05" w:rsidP="009B0A05">
            <w:pPr>
              <w:spacing w:line="240" w:lineRule="auto"/>
              <w:ind w:firstLineChars="300" w:firstLine="450"/>
              <w:rPr>
                <w:rFonts w:eastAsia="Times New Roman" w:cs="Times New Roman"/>
                <w:sz w:val="15"/>
                <w:szCs w:val="15"/>
                <w:lang w:eastAsia="nl-NL"/>
              </w:rPr>
            </w:pPr>
          </w:p>
        </w:tc>
        <w:tc>
          <w:tcPr>
            <w:tcW w:w="760" w:type="dxa"/>
            <w:tcBorders>
              <w:top w:val="nil"/>
              <w:left w:val="nil"/>
              <w:bottom w:val="single" w:sz="8" w:space="0" w:color="auto"/>
              <w:right w:val="single" w:sz="8" w:space="0" w:color="auto"/>
            </w:tcBorders>
            <w:vAlign w:val="center"/>
            <w:hideMark/>
          </w:tcPr>
          <w:p w14:paraId="1D6CC114" w14:textId="36107860"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700" w:type="dxa"/>
            <w:tcBorders>
              <w:top w:val="nil"/>
              <w:left w:val="nil"/>
              <w:bottom w:val="single" w:sz="8" w:space="0" w:color="auto"/>
              <w:right w:val="single" w:sz="8" w:space="0" w:color="auto"/>
            </w:tcBorders>
            <w:vAlign w:val="center"/>
            <w:hideMark/>
          </w:tcPr>
          <w:p w14:paraId="7037DDE6"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2A48C541"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6AB73739" w14:textId="77777777" w:rsidTr="009B0A05">
        <w:trPr>
          <w:trHeight w:val="300"/>
        </w:trPr>
        <w:tc>
          <w:tcPr>
            <w:tcW w:w="960" w:type="dxa"/>
            <w:tcBorders>
              <w:top w:val="nil"/>
              <w:left w:val="single" w:sz="8" w:space="0" w:color="auto"/>
              <w:bottom w:val="single" w:sz="8" w:space="0" w:color="auto"/>
              <w:right w:val="single" w:sz="8" w:space="0" w:color="auto"/>
            </w:tcBorders>
            <w:vAlign w:val="center"/>
            <w:hideMark/>
          </w:tcPr>
          <w:p w14:paraId="3284D081" w14:textId="77777777" w:rsidR="009B0A05" w:rsidRPr="001176A4" w:rsidRDefault="009B0A05" w:rsidP="009B0A05">
            <w:pPr>
              <w:spacing w:line="240" w:lineRule="auto"/>
              <w:jc w:val="center"/>
              <w:rPr>
                <w:rFonts w:eastAsia="Times New Roman" w:cs="Times New Roman"/>
                <w:sz w:val="20"/>
                <w:szCs w:val="20"/>
                <w:lang w:eastAsia="nl-NL"/>
              </w:rPr>
            </w:pPr>
          </w:p>
        </w:tc>
        <w:tc>
          <w:tcPr>
            <w:tcW w:w="3700" w:type="dxa"/>
            <w:tcBorders>
              <w:top w:val="nil"/>
              <w:left w:val="nil"/>
              <w:bottom w:val="single" w:sz="8" w:space="0" w:color="auto"/>
              <w:right w:val="single" w:sz="8" w:space="0" w:color="auto"/>
            </w:tcBorders>
            <w:vAlign w:val="center"/>
            <w:hideMark/>
          </w:tcPr>
          <w:p w14:paraId="2C3FC573" w14:textId="77777777" w:rsidR="009B0A05" w:rsidRPr="001176A4" w:rsidRDefault="009B0A05" w:rsidP="009B0A05">
            <w:pPr>
              <w:spacing w:line="240" w:lineRule="auto"/>
              <w:ind w:firstLineChars="300" w:firstLine="450"/>
              <w:rPr>
                <w:rFonts w:eastAsia="Times New Roman" w:cs="Times New Roman"/>
                <w:sz w:val="15"/>
                <w:szCs w:val="15"/>
                <w:lang w:eastAsia="nl-NL"/>
              </w:rPr>
            </w:pPr>
            <w:r w:rsidRPr="001176A4">
              <w:rPr>
                <w:rFonts w:ascii="Times New Roman" w:eastAsia="Times New Roman" w:hAnsi="Times New Roman" w:cs="Times New Roman"/>
                <w:sz w:val="15"/>
                <w:szCs w:val="15"/>
                <w:lang w:eastAsia="nl-NL"/>
              </w:rPr>
              <w:t>►</w:t>
            </w:r>
            <w:r w:rsidRPr="001176A4">
              <w:rPr>
                <w:rFonts w:eastAsia="Times New Roman" w:cs="Times New Roman"/>
                <w:sz w:val="14"/>
                <w:szCs w:val="14"/>
                <w:lang w:eastAsia="nl-NL"/>
              </w:rPr>
              <w:t xml:space="preserve">     </w:t>
            </w:r>
            <w:r w:rsidRPr="001176A4">
              <w:rPr>
                <w:rFonts w:eastAsia="Times New Roman" w:cs="Times New Roman"/>
                <w:sz w:val="15"/>
                <w:szCs w:val="15"/>
                <w:lang w:eastAsia="nl-NL"/>
              </w:rPr>
              <w:t>groepsdiscussies</w:t>
            </w:r>
          </w:p>
        </w:tc>
        <w:tc>
          <w:tcPr>
            <w:tcW w:w="1020" w:type="dxa"/>
            <w:tcBorders>
              <w:top w:val="nil"/>
              <w:left w:val="nil"/>
              <w:bottom w:val="single" w:sz="8" w:space="0" w:color="auto"/>
              <w:right w:val="single" w:sz="8" w:space="0" w:color="auto"/>
            </w:tcBorders>
            <w:vAlign w:val="center"/>
            <w:hideMark/>
          </w:tcPr>
          <w:p w14:paraId="2586856D" w14:textId="6DCFE75F" w:rsidR="009B0A05" w:rsidRPr="001176A4" w:rsidRDefault="00440CAE" w:rsidP="009B0A05">
            <w:pPr>
              <w:spacing w:line="240" w:lineRule="auto"/>
              <w:ind w:firstLineChars="300" w:firstLine="450"/>
              <w:rPr>
                <w:rFonts w:eastAsia="Times New Roman" w:cs="Times New Roman"/>
                <w:sz w:val="15"/>
                <w:szCs w:val="15"/>
                <w:lang w:eastAsia="nl-NL"/>
              </w:rPr>
            </w:pPr>
            <w:r w:rsidRPr="001176A4">
              <w:rPr>
                <w:rFonts w:eastAsia="Times New Roman" w:cs="Times New Roman"/>
                <w:sz w:val="15"/>
                <w:szCs w:val="15"/>
                <w:lang w:eastAsia="nl-NL"/>
              </w:rPr>
              <w:t>X</w:t>
            </w:r>
          </w:p>
        </w:tc>
        <w:tc>
          <w:tcPr>
            <w:tcW w:w="760" w:type="dxa"/>
            <w:tcBorders>
              <w:top w:val="nil"/>
              <w:left w:val="nil"/>
              <w:bottom w:val="single" w:sz="8" w:space="0" w:color="auto"/>
              <w:right w:val="single" w:sz="8" w:space="0" w:color="auto"/>
            </w:tcBorders>
            <w:vAlign w:val="center"/>
            <w:hideMark/>
          </w:tcPr>
          <w:p w14:paraId="34B9665D"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4798C75D"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4B2522DC"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1A564AA4" w14:textId="77777777" w:rsidTr="009B0A05">
        <w:trPr>
          <w:trHeight w:val="300"/>
        </w:trPr>
        <w:tc>
          <w:tcPr>
            <w:tcW w:w="960" w:type="dxa"/>
            <w:tcBorders>
              <w:top w:val="nil"/>
              <w:left w:val="single" w:sz="8" w:space="0" w:color="auto"/>
              <w:bottom w:val="single" w:sz="8" w:space="0" w:color="auto"/>
              <w:right w:val="single" w:sz="8" w:space="0" w:color="auto"/>
            </w:tcBorders>
            <w:vAlign w:val="center"/>
            <w:hideMark/>
          </w:tcPr>
          <w:p w14:paraId="11CE75BA" w14:textId="77777777" w:rsidR="009B0A05" w:rsidRPr="001176A4" w:rsidRDefault="009B0A05" w:rsidP="009B0A05">
            <w:pPr>
              <w:spacing w:line="240" w:lineRule="auto"/>
              <w:jc w:val="center"/>
              <w:rPr>
                <w:rFonts w:eastAsia="Times New Roman" w:cs="Times New Roman"/>
                <w:sz w:val="20"/>
                <w:szCs w:val="20"/>
                <w:lang w:eastAsia="nl-NL"/>
              </w:rPr>
            </w:pPr>
          </w:p>
        </w:tc>
        <w:tc>
          <w:tcPr>
            <w:tcW w:w="3700" w:type="dxa"/>
            <w:tcBorders>
              <w:top w:val="nil"/>
              <w:left w:val="nil"/>
              <w:bottom w:val="single" w:sz="8" w:space="0" w:color="auto"/>
              <w:right w:val="single" w:sz="8" w:space="0" w:color="auto"/>
            </w:tcBorders>
            <w:vAlign w:val="center"/>
            <w:hideMark/>
          </w:tcPr>
          <w:p w14:paraId="38872940" w14:textId="77777777" w:rsidR="009B0A05" w:rsidRPr="001176A4" w:rsidRDefault="009B0A05" w:rsidP="009B0A05">
            <w:pPr>
              <w:spacing w:line="240" w:lineRule="auto"/>
              <w:ind w:firstLineChars="300" w:firstLine="450"/>
              <w:rPr>
                <w:rFonts w:eastAsia="Times New Roman" w:cs="Times New Roman"/>
                <w:sz w:val="15"/>
                <w:szCs w:val="15"/>
                <w:lang w:eastAsia="nl-NL"/>
              </w:rPr>
            </w:pPr>
            <w:r w:rsidRPr="001176A4">
              <w:rPr>
                <w:rFonts w:ascii="Times New Roman" w:eastAsia="Times New Roman" w:hAnsi="Times New Roman" w:cs="Times New Roman"/>
                <w:sz w:val="15"/>
                <w:szCs w:val="15"/>
                <w:lang w:eastAsia="nl-NL"/>
              </w:rPr>
              <w:t>►</w:t>
            </w:r>
            <w:r w:rsidRPr="001176A4">
              <w:rPr>
                <w:rFonts w:eastAsia="Times New Roman" w:cs="Times New Roman"/>
                <w:sz w:val="14"/>
                <w:szCs w:val="14"/>
                <w:lang w:eastAsia="nl-NL"/>
              </w:rPr>
              <w:t xml:space="preserve">     </w:t>
            </w:r>
            <w:r w:rsidRPr="001176A4">
              <w:rPr>
                <w:rFonts w:eastAsia="Times New Roman" w:cs="Times New Roman"/>
                <w:sz w:val="15"/>
                <w:szCs w:val="15"/>
                <w:lang w:eastAsia="nl-NL"/>
              </w:rPr>
              <w:t>het houden van presentaties</w:t>
            </w:r>
          </w:p>
        </w:tc>
        <w:tc>
          <w:tcPr>
            <w:tcW w:w="1020" w:type="dxa"/>
            <w:tcBorders>
              <w:top w:val="nil"/>
              <w:left w:val="nil"/>
              <w:bottom w:val="single" w:sz="8" w:space="0" w:color="auto"/>
              <w:right w:val="single" w:sz="8" w:space="0" w:color="auto"/>
            </w:tcBorders>
            <w:vAlign w:val="center"/>
            <w:hideMark/>
          </w:tcPr>
          <w:p w14:paraId="34465D6F" w14:textId="5BEC11E9" w:rsidR="009B0A05" w:rsidRPr="001176A4" w:rsidRDefault="00440CAE" w:rsidP="009B0A05">
            <w:pPr>
              <w:spacing w:line="240" w:lineRule="auto"/>
              <w:ind w:firstLineChars="300" w:firstLine="450"/>
              <w:rPr>
                <w:rFonts w:eastAsia="Times New Roman" w:cs="Times New Roman"/>
                <w:sz w:val="15"/>
                <w:szCs w:val="15"/>
                <w:lang w:eastAsia="nl-NL"/>
              </w:rPr>
            </w:pPr>
            <w:r w:rsidRPr="001176A4">
              <w:rPr>
                <w:rFonts w:eastAsia="Times New Roman" w:cs="Times New Roman"/>
                <w:sz w:val="15"/>
                <w:szCs w:val="15"/>
                <w:lang w:eastAsia="nl-NL"/>
              </w:rPr>
              <w:t>X</w:t>
            </w:r>
          </w:p>
        </w:tc>
        <w:tc>
          <w:tcPr>
            <w:tcW w:w="760" w:type="dxa"/>
            <w:tcBorders>
              <w:top w:val="nil"/>
              <w:left w:val="nil"/>
              <w:bottom w:val="single" w:sz="8" w:space="0" w:color="auto"/>
              <w:right w:val="single" w:sz="8" w:space="0" w:color="auto"/>
            </w:tcBorders>
            <w:vAlign w:val="center"/>
            <w:hideMark/>
          </w:tcPr>
          <w:p w14:paraId="0A7B355B" w14:textId="77777777" w:rsidR="009B0A05" w:rsidRPr="001176A4" w:rsidRDefault="009B0A05" w:rsidP="009B0A05">
            <w:pPr>
              <w:spacing w:line="240" w:lineRule="auto"/>
              <w:jc w:val="center"/>
              <w:rPr>
                <w:rFonts w:eastAsia="Times New Roman" w:cs="Times New Roman"/>
                <w:sz w:val="20"/>
                <w:szCs w:val="20"/>
                <w:lang w:eastAsia="nl-NL"/>
              </w:rPr>
            </w:pPr>
          </w:p>
        </w:tc>
        <w:tc>
          <w:tcPr>
            <w:tcW w:w="700" w:type="dxa"/>
            <w:tcBorders>
              <w:top w:val="nil"/>
              <w:left w:val="nil"/>
              <w:bottom w:val="single" w:sz="8" w:space="0" w:color="auto"/>
              <w:right w:val="single" w:sz="8" w:space="0" w:color="auto"/>
            </w:tcBorders>
            <w:vAlign w:val="center"/>
            <w:hideMark/>
          </w:tcPr>
          <w:p w14:paraId="33BAA938"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1AFA95EC" w14:textId="77777777" w:rsidR="009B0A05" w:rsidRPr="001176A4" w:rsidRDefault="009B0A05" w:rsidP="009B0A05">
            <w:pPr>
              <w:spacing w:line="240" w:lineRule="auto"/>
              <w:jc w:val="center"/>
              <w:rPr>
                <w:rFonts w:eastAsia="Times New Roman" w:cs="Times New Roman"/>
                <w:sz w:val="20"/>
                <w:szCs w:val="20"/>
                <w:lang w:eastAsia="nl-NL"/>
              </w:rPr>
            </w:pPr>
          </w:p>
        </w:tc>
      </w:tr>
      <w:tr w:rsidR="001176A4" w:rsidRPr="001176A4" w14:paraId="7A180223" w14:textId="77777777" w:rsidTr="009B0A05">
        <w:trPr>
          <w:trHeight w:val="300"/>
        </w:trPr>
        <w:tc>
          <w:tcPr>
            <w:tcW w:w="960" w:type="dxa"/>
            <w:tcBorders>
              <w:top w:val="nil"/>
              <w:left w:val="single" w:sz="8" w:space="0" w:color="auto"/>
              <w:bottom w:val="single" w:sz="8" w:space="0" w:color="auto"/>
              <w:right w:val="single" w:sz="8" w:space="0" w:color="auto"/>
            </w:tcBorders>
            <w:vAlign w:val="center"/>
            <w:hideMark/>
          </w:tcPr>
          <w:p w14:paraId="7B7A2920" w14:textId="77777777" w:rsidR="009B0A05" w:rsidRPr="001176A4" w:rsidRDefault="009B0A05" w:rsidP="009B0A05">
            <w:pPr>
              <w:spacing w:line="240" w:lineRule="auto"/>
              <w:rPr>
                <w:rFonts w:eastAsia="Times New Roman" w:cs="Arial"/>
                <w:sz w:val="16"/>
                <w:szCs w:val="16"/>
                <w:lang w:eastAsia="nl-NL"/>
              </w:rPr>
            </w:pPr>
            <w:r w:rsidRPr="001176A4">
              <w:rPr>
                <w:rFonts w:eastAsia="Times New Roman" w:cs="Arial"/>
                <w:sz w:val="16"/>
                <w:szCs w:val="16"/>
                <w:lang w:eastAsia="nl-NL"/>
              </w:rPr>
              <w:t>55.</w:t>
            </w:r>
          </w:p>
        </w:tc>
        <w:tc>
          <w:tcPr>
            <w:tcW w:w="3700" w:type="dxa"/>
            <w:tcBorders>
              <w:top w:val="nil"/>
              <w:left w:val="nil"/>
              <w:bottom w:val="single" w:sz="8" w:space="0" w:color="auto"/>
              <w:right w:val="single" w:sz="8" w:space="0" w:color="auto"/>
            </w:tcBorders>
            <w:vAlign w:val="center"/>
            <w:hideMark/>
          </w:tcPr>
          <w:p w14:paraId="1888AFA2" w14:textId="77777777" w:rsidR="009B0A05" w:rsidRPr="001176A4" w:rsidRDefault="009B0A05" w:rsidP="009B0A05">
            <w:pPr>
              <w:spacing w:line="240" w:lineRule="auto"/>
              <w:rPr>
                <w:rFonts w:eastAsia="Times New Roman" w:cs="Arial"/>
                <w:sz w:val="16"/>
                <w:szCs w:val="16"/>
                <w:lang w:eastAsia="nl-NL"/>
              </w:rPr>
            </w:pPr>
            <w:r w:rsidRPr="001176A4">
              <w:rPr>
                <w:rFonts w:eastAsia="Times New Roman" w:cs="Arial"/>
                <w:sz w:val="16"/>
                <w:szCs w:val="16"/>
                <w:lang w:eastAsia="nl-NL"/>
              </w:rPr>
              <w:t>Ik kan informatie goed onthouden.</w:t>
            </w:r>
          </w:p>
        </w:tc>
        <w:tc>
          <w:tcPr>
            <w:tcW w:w="1020" w:type="dxa"/>
            <w:tcBorders>
              <w:top w:val="nil"/>
              <w:left w:val="nil"/>
              <w:bottom w:val="single" w:sz="8" w:space="0" w:color="auto"/>
              <w:right w:val="single" w:sz="8" w:space="0" w:color="auto"/>
            </w:tcBorders>
            <w:vAlign w:val="center"/>
            <w:hideMark/>
          </w:tcPr>
          <w:p w14:paraId="4EC688D5" w14:textId="77777777" w:rsidR="009B0A05" w:rsidRPr="001176A4" w:rsidRDefault="009B0A05" w:rsidP="009B0A05">
            <w:pPr>
              <w:spacing w:line="240" w:lineRule="auto"/>
              <w:ind w:firstLineChars="300" w:firstLine="480"/>
              <w:rPr>
                <w:rFonts w:eastAsia="Times New Roman" w:cs="Arial"/>
                <w:sz w:val="16"/>
                <w:szCs w:val="16"/>
                <w:lang w:eastAsia="nl-NL"/>
              </w:rPr>
            </w:pPr>
          </w:p>
        </w:tc>
        <w:tc>
          <w:tcPr>
            <w:tcW w:w="760" w:type="dxa"/>
            <w:tcBorders>
              <w:top w:val="nil"/>
              <w:left w:val="nil"/>
              <w:bottom w:val="single" w:sz="8" w:space="0" w:color="auto"/>
              <w:right w:val="single" w:sz="8" w:space="0" w:color="auto"/>
            </w:tcBorders>
            <w:vAlign w:val="center"/>
            <w:hideMark/>
          </w:tcPr>
          <w:p w14:paraId="317C28F3" w14:textId="30E6CF2C"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X</w:t>
            </w:r>
          </w:p>
        </w:tc>
        <w:tc>
          <w:tcPr>
            <w:tcW w:w="700" w:type="dxa"/>
            <w:tcBorders>
              <w:top w:val="nil"/>
              <w:left w:val="nil"/>
              <w:bottom w:val="single" w:sz="8" w:space="0" w:color="auto"/>
              <w:right w:val="single" w:sz="8" w:space="0" w:color="auto"/>
            </w:tcBorders>
            <w:vAlign w:val="center"/>
            <w:hideMark/>
          </w:tcPr>
          <w:p w14:paraId="033BB664" w14:textId="77777777" w:rsidR="009B0A05" w:rsidRPr="001176A4" w:rsidRDefault="009B0A05" w:rsidP="009B0A05">
            <w:pPr>
              <w:spacing w:line="240" w:lineRule="auto"/>
              <w:jc w:val="center"/>
              <w:rPr>
                <w:rFonts w:eastAsia="Times New Roman" w:cs="Times New Roman"/>
                <w:sz w:val="20"/>
                <w:szCs w:val="20"/>
                <w:lang w:eastAsia="nl-NL"/>
              </w:rPr>
            </w:pPr>
          </w:p>
        </w:tc>
        <w:tc>
          <w:tcPr>
            <w:tcW w:w="920" w:type="dxa"/>
            <w:tcBorders>
              <w:top w:val="nil"/>
              <w:left w:val="nil"/>
              <w:bottom w:val="single" w:sz="8" w:space="0" w:color="auto"/>
              <w:right w:val="single" w:sz="8" w:space="0" w:color="auto"/>
            </w:tcBorders>
            <w:vAlign w:val="center"/>
            <w:hideMark/>
          </w:tcPr>
          <w:p w14:paraId="24D0D214" w14:textId="77777777" w:rsidR="009B0A05" w:rsidRPr="001176A4" w:rsidRDefault="009B0A05" w:rsidP="009B0A05">
            <w:pPr>
              <w:spacing w:line="240" w:lineRule="auto"/>
              <w:jc w:val="center"/>
              <w:rPr>
                <w:rFonts w:eastAsia="Times New Roman" w:cs="Times New Roman"/>
                <w:sz w:val="20"/>
                <w:szCs w:val="20"/>
                <w:lang w:eastAsia="nl-NL"/>
              </w:rPr>
            </w:pPr>
          </w:p>
        </w:tc>
      </w:tr>
      <w:tr w:rsidR="009B0A05" w:rsidRPr="001176A4" w14:paraId="109D9F86" w14:textId="77777777" w:rsidTr="009B0A05">
        <w:trPr>
          <w:trHeight w:val="300"/>
        </w:trPr>
        <w:tc>
          <w:tcPr>
            <w:tcW w:w="960" w:type="dxa"/>
            <w:tcBorders>
              <w:top w:val="nil"/>
              <w:left w:val="single" w:sz="8" w:space="0" w:color="auto"/>
              <w:bottom w:val="single" w:sz="8" w:space="0" w:color="auto"/>
              <w:right w:val="single" w:sz="8" w:space="0" w:color="auto"/>
            </w:tcBorders>
            <w:vAlign w:val="center"/>
            <w:hideMark/>
          </w:tcPr>
          <w:p w14:paraId="0616E464" w14:textId="77777777" w:rsidR="009B0A05" w:rsidRPr="001176A4" w:rsidRDefault="009B0A05" w:rsidP="009B0A05">
            <w:pPr>
              <w:spacing w:line="240" w:lineRule="auto"/>
              <w:jc w:val="center"/>
              <w:rPr>
                <w:rFonts w:eastAsia="Times New Roman" w:cs="Times New Roman"/>
                <w:sz w:val="20"/>
                <w:szCs w:val="20"/>
                <w:lang w:eastAsia="nl-NL"/>
              </w:rPr>
            </w:pPr>
          </w:p>
        </w:tc>
        <w:tc>
          <w:tcPr>
            <w:tcW w:w="3700" w:type="dxa"/>
            <w:tcBorders>
              <w:top w:val="nil"/>
              <w:left w:val="nil"/>
              <w:bottom w:val="single" w:sz="8" w:space="0" w:color="auto"/>
              <w:right w:val="single" w:sz="8" w:space="0" w:color="auto"/>
            </w:tcBorders>
            <w:vAlign w:val="center"/>
            <w:hideMark/>
          </w:tcPr>
          <w:p w14:paraId="3744848E" w14:textId="77777777" w:rsidR="009B0A05" w:rsidRPr="001176A4" w:rsidRDefault="009B0A05" w:rsidP="009B0A05">
            <w:pPr>
              <w:spacing w:line="240" w:lineRule="auto"/>
              <w:ind w:firstLineChars="300" w:firstLine="480"/>
              <w:rPr>
                <w:rFonts w:eastAsia="Times New Roman" w:cs="Arial"/>
                <w:sz w:val="16"/>
                <w:szCs w:val="16"/>
                <w:lang w:eastAsia="nl-NL"/>
              </w:rPr>
            </w:pPr>
            <w:r w:rsidRPr="001176A4">
              <w:rPr>
                <w:rFonts w:eastAsia="Times New Roman" w:cs="Arial"/>
                <w:sz w:val="16"/>
                <w:szCs w:val="16"/>
                <w:lang w:eastAsia="nl-NL"/>
              </w:rPr>
              <w:t>Totaal per kolom</w:t>
            </w:r>
          </w:p>
        </w:tc>
        <w:tc>
          <w:tcPr>
            <w:tcW w:w="1020" w:type="dxa"/>
            <w:tcBorders>
              <w:top w:val="nil"/>
              <w:left w:val="nil"/>
              <w:bottom w:val="single" w:sz="8" w:space="0" w:color="auto"/>
              <w:right w:val="single" w:sz="8" w:space="0" w:color="auto"/>
            </w:tcBorders>
            <w:vAlign w:val="center"/>
            <w:hideMark/>
          </w:tcPr>
          <w:p w14:paraId="5A9E0637" w14:textId="053068F0" w:rsidR="009B0A05" w:rsidRPr="001176A4" w:rsidRDefault="55CC0040" w:rsidP="00087F50">
            <w:pPr>
              <w:spacing w:line="240" w:lineRule="auto"/>
              <w:rPr>
                <w:rFonts w:eastAsia="Times New Roman" w:cs="Times New Roman"/>
                <w:sz w:val="14"/>
                <w:szCs w:val="14"/>
                <w:lang w:eastAsia="nl-NL"/>
              </w:rPr>
            </w:pPr>
            <w:r w:rsidRPr="001176A4">
              <w:rPr>
                <w:rFonts w:eastAsia="Times New Roman" w:cs="Times New Roman"/>
                <w:sz w:val="14"/>
                <w:szCs w:val="14"/>
                <w:lang w:eastAsia="nl-NL"/>
              </w:rPr>
              <w:t xml:space="preserve">       </w:t>
            </w:r>
            <w:r w:rsidR="00440CAE" w:rsidRPr="001176A4">
              <w:rPr>
                <w:rFonts w:eastAsia="Times New Roman" w:cs="Times New Roman"/>
                <w:sz w:val="14"/>
                <w:szCs w:val="14"/>
                <w:lang w:eastAsia="nl-NL"/>
              </w:rPr>
              <w:t>60</w:t>
            </w:r>
          </w:p>
        </w:tc>
        <w:tc>
          <w:tcPr>
            <w:tcW w:w="760" w:type="dxa"/>
            <w:tcBorders>
              <w:top w:val="nil"/>
              <w:left w:val="nil"/>
              <w:bottom w:val="single" w:sz="8" w:space="0" w:color="auto"/>
              <w:right w:val="single" w:sz="8" w:space="0" w:color="auto"/>
            </w:tcBorders>
            <w:vAlign w:val="center"/>
            <w:hideMark/>
          </w:tcPr>
          <w:p w14:paraId="7B614285" w14:textId="53D1EAE9" w:rsidR="009B0A05" w:rsidRPr="001176A4" w:rsidRDefault="00440CAE" w:rsidP="009B0A05">
            <w:pPr>
              <w:spacing w:line="240" w:lineRule="auto"/>
              <w:jc w:val="center"/>
              <w:rPr>
                <w:rFonts w:eastAsia="Times New Roman" w:cs="Times New Roman"/>
                <w:sz w:val="14"/>
                <w:szCs w:val="14"/>
                <w:lang w:eastAsia="nl-NL"/>
              </w:rPr>
            </w:pPr>
            <w:r w:rsidRPr="001176A4">
              <w:rPr>
                <w:rFonts w:eastAsia="Times New Roman" w:cs="Times New Roman"/>
                <w:sz w:val="14"/>
                <w:szCs w:val="14"/>
                <w:lang w:eastAsia="nl-NL"/>
              </w:rPr>
              <w:t>46</w:t>
            </w:r>
          </w:p>
        </w:tc>
        <w:tc>
          <w:tcPr>
            <w:tcW w:w="700" w:type="dxa"/>
            <w:tcBorders>
              <w:top w:val="nil"/>
              <w:left w:val="nil"/>
              <w:bottom w:val="single" w:sz="8" w:space="0" w:color="auto"/>
              <w:right w:val="single" w:sz="8" w:space="0" w:color="auto"/>
            </w:tcBorders>
            <w:vAlign w:val="center"/>
            <w:hideMark/>
          </w:tcPr>
          <w:p w14:paraId="5D41E0A6" w14:textId="35A143FD"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18</w:t>
            </w:r>
          </w:p>
        </w:tc>
        <w:tc>
          <w:tcPr>
            <w:tcW w:w="920" w:type="dxa"/>
            <w:tcBorders>
              <w:top w:val="nil"/>
              <w:left w:val="nil"/>
              <w:bottom w:val="single" w:sz="8" w:space="0" w:color="auto"/>
              <w:right w:val="single" w:sz="8" w:space="0" w:color="auto"/>
            </w:tcBorders>
            <w:vAlign w:val="center"/>
            <w:hideMark/>
          </w:tcPr>
          <w:p w14:paraId="435435B8" w14:textId="4245F2B0" w:rsidR="009B0A05" w:rsidRPr="001176A4" w:rsidRDefault="00440CAE" w:rsidP="009B0A05">
            <w:pPr>
              <w:spacing w:line="240" w:lineRule="auto"/>
              <w:jc w:val="center"/>
              <w:rPr>
                <w:rFonts w:eastAsia="Times New Roman" w:cs="Times New Roman"/>
                <w:sz w:val="20"/>
                <w:szCs w:val="20"/>
                <w:lang w:eastAsia="nl-NL"/>
              </w:rPr>
            </w:pPr>
            <w:r w:rsidRPr="001176A4">
              <w:rPr>
                <w:rFonts w:eastAsia="Times New Roman" w:cs="Times New Roman"/>
                <w:sz w:val="20"/>
                <w:szCs w:val="20"/>
                <w:lang w:eastAsia="nl-NL"/>
              </w:rPr>
              <w:t>16</w:t>
            </w:r>
          </w:p>
        </w:tc>
      </w:tr>
    </w:tbl>
    <w:p w14:paraId="17803E89" w14:textId="22169CB4" w:rsidR="00CE33D5" w:rsidRPr="001176A4" w:rsidRDefault="00CE33D5" w:rsidP="63DBE627">
      <w:pPr>
        <w:spacing w:after="200"/>
      </w:pPr>
    </w:p>
    <w:p w14:paraId="26B5B69F" w14:textId="1912B40E" w:rsidR="00FC5CC2" w:rsidRPr="001176A4" w:rsidRDefault="009F4B9D" w:rsidP="63DBE627">
      <w:pPr>
        <w:spacing w:after="200"/>
        <w:rPr>
          <w:u w:val="single"/>
        </w:rPr>
      </w:pPr>
      <w:r w:rsidRPr="001176A4">
        <w:rPr>
          <w:u w:val="single"/>
        </w:rPr>
        <w:t>Score berekenen</w:t>
      </w:r>
    </w:p>
    <w:p w14:paraId="16905ACF" w14:textId="4171679C" w:rsidR="4B3AC815" w:rsidRPr="001176A4" w:rsidRDefault="4B3AC815" w:rsidP="63DBE627">
      <w:pPr>
        <w:spacing w:after="200"/>
      </w:pPr>
      <w:r w:rsidRPr="001176A4">
        <w:lastRenderedPageBreak/>
        <w:t xml:space="preserve">Nu je de checklist hebt ingevuld, is het tijd om te kijken hoe je gescoord hebt. Geef jezelf 4 punten voor elk ‘bijna altijd’ antwoord, 3 punten voor elke ‘"meestal’, 2 punten voor elke ‘soms’ en 1 punt voor elke ‘zelden’. Tel je punten op en controleer de categorieën op de volgende pagina om te zien waar je staat. Je </w:t>
      </w:r>
      <w:proofErr w:type="spellStart"/>
      <w:r w:rsidRPr="001176A4">
        <w:t>sb’er</w:t>
      </w:r>
      <w:proofErr w:type="spellEnd"/>
      <w:r w:rsidRPr="001176A4">
        <w:t xml:space="preserve"> zal je graag helpen bij het stellen van doelen en het prioriteren van de lijst met vaardigheden en gewoontes die je zal moeten aanleren voor een optimaal resultaat. </w:t>
      </w:r>
    </w:p>
    <w:p w14:paraId="7F8187E8" w14:textId="7D924CCE" w:rsidR="4B3AC815" w:rsidRPr="001176A4" w:rsidRDefault="4B3AC815" w:rsidP="63DBE627">
      <w:pPr>
        <w:spacing w:after="200"/>
      </w:pPr>
      <w:r w:rsidRPr="001176A4">
        <w:t xml:space="preserve">167-224 punten: Je hebt de studiegewoonten en vaardigheden ontwikkeld die nodig zijn om academisch succes te behalen in het hoger onderwijs. Je weet hoe je je tijd moet indelen en daarmee moet omgaan, hoe je prioriteiten stelt, hoe je gebruik maakt van middelen en hoe je je leerstrategieën aanpast aan specifieke situaties. Je bent voorbereid om je bestaande vaardigheden toe te passen in de omgeving van het hoger onderwijs. </w:t>
      </w:r>
    </w:p>
    <w:p w14:paraId="2FAD6E01" w14:textId="4EF4B471" w:rsidR="4B3AC815" w:rsidRPr="001176A4" w:rsidRDefault="4B3AC815" w:rsidP="63DBE627">
      <w:pPr>
        <w:spacing w:after="200"/>
      </w:pPr>
      <w:r w:rsidRPr="001176A4">
        <w:t xml:space="preserve"> 113-166 punten: Je hebt gewerkt aan het ontwikkelen van een reeks vaardigheden en gewoontes die het zullen vergemakkelijken om academisch succes te behalen bij het hoger onderwijs. Bekijk de checklist om te zien waar je je werkwijzen moet aanscherpen om in de ‘"bijna altijd’ categorieën terecht te komen. Als je eenmaal de specifieke werkwijzen hebt vastgesteld die moeten worden verbeterd, stel je jezelf gerichte studievaardigheidsdoelen. </w:t>
      </w:r>
    </w:p>
    <w:p w14:paraId="7BB2F9CD" w14:textId="0E0515B1" w:rsidR="4B3AC815" w:rsidRPr="001176A4" w:rsidRDefault="4B3AC815" w:rsidP="63DBE627">
      <w:pPr>
        <w:spacing w:after="200"/>
      </w:pPr>
      <w:r w:rsidRPr="001176A4">
        <w:t xml:space="preserve"> 57-112 punten: Bekijk de checklist om te bepalen welke specifieke gewoontes en vaardigheden je vaker dan ‘zelden’ of ‘soms’ zult moeten hanteren. Academische vaardigheden hebben tijd en oefening nodig om zich te ontwikkelen, en tot nu toe heb je niet genoeg geoefend met de vaardigheden en gewoontes die je nodig hebt voor een goede prestatie. Werk eerst aan de ontwikkeling van een goede tijdsindeling en organisatorische vaardigheden. Maak een studieschema voor jezelf door twee tot drie uur studietijd te reserveren voor elk lesuur. Nadat je het studieschema hebt gemaakt, werk je aan de ontwikkeling van de essentiële studiegewoonten, leesgewoonten en vaardigheden die worden genoemd in secties ’c) en d) van de checklist. </w:t>
      </w:r>
    </w:p>
    <w:p w14:paraId="14EF5405" w14:textId="7FE64141" w:rsidR="00877F96" w:rsidRPr="001176A4" w:rsidRDefault="004C5BF2" w:rsidP="00BD584A">
      <w:pPr>
        <w:spacing w:after="200"/>
      </w:pPr>
      <w:r w:rsidRPr="001176A4">
        <w:rPr>
          <w:noProof/>
        </w:rPr>
        <w:lastRenderedPageBreak/>
        <mc:AlternateContent>
          <mc:Choice Requires="wps">
            <w:drawing>
              <wp:anchor distT="45720" distB="45720" distL="114300" distR="114300" simplePos="0" relativeHeight="251658243" behindDoc="0" locked="0" layoutInCell="1" allowOverlap="1" wp14:anchorId="1DB4FFDC" wp14:editId="3F625C51">
                <wp:simplePos x="0" y="0"/>
                <wp:positionH relativeFrom="margin">
                  <wp:posOffset>0</wp:posOffset>
                </wp:positionH>
                <wp:positionV relativeFrom="paragraph">
                  <wp:posOffset>761365</wp:posOffset>
                </wp:positionV>
                <wp:extent cx="6077585" cy="2823845"/>
                <wp:effectExtent l="0" t="0" r="18415" b="14605"/>
                <wp:wrapSquare wrapText="bothSides"/>
                <wp:docPr id="780309465"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7585" cy="2823845"/>
                        </a:xfrm>
                        <a:prstGeom prst="rect">
                          <a:avLst/>
                        </a:prstGeom>
                        <a:solidFill>
                          <a:srgbClr val="FFFFFF"/>
                        </a:solidFill>
                        <a:ln w="9525">
                          <a:solidFill>
                            <a:srgbClr val="000000"/>
                          </a:solidFill>
                          <a:miter lim="800000"/>
                          <a:headEnd/>
                          <a:tailEnd/>
                        </a:ln>
                      </wps:spPr>
                      <wps:txbx>
                        <w:txbxContent>
                          <w:p w14:paraId="6E569DBC" w14:textId="3332C996" w:rsidR="004C5BF2" w:rsidRPr="00E756ED" w:rsidRDefault="00BD584A" w:rsidP="00BD584A">
                            <w:pPr>
                              <w:rPr>
                                <w:i/>
                                <w:iCs/>
                              </w:rPr>
                            </w:pPr>
                            <w:r w:rsidRPr="00E756ED">
                              <w:rPr>
                                <w:i/>
                                <w:iCs/>
                              </w:rPr>
                              <w:t>Noteer hier je score</w:t>
                            </w:r>
                            <w:r w:rsidR="004C5BF2" w:rsidRPr="00E756ED">
                              <w:rPr>
                                <w:i/>
                                <w:iCs/>
                              </w:rPr>
                              <w:t>:</w:t>
                            </w:r>
                            <w:r w:rsidR="001176A4">
                              <w:rPr>
                                <w:i/>
                                <w:iCs/>
                              </w:rPr>
                              <w:t xml:space="preserve"> </w:t>
                            </w:r>
                            <w:r w:rsidR="00440CAE">
                              <w:rPr>
                                <w:i/>
                                <w:iCs/>
                              </w:rPr>
                              <w:t>140</w:t>
                            </w:r>
                          </w:p>
                          <w:p w14:paraId="49066999" w14:textId="77777777" w:rsidR="004C5BF2" w:rsidRPr="00E756ED" w:rsidRDefault="004C5BF2" w:rsidP="00BD584A">
                            <w:pPr>
                              <w:rPr>
                                <w:i/>
                                <w:iCs/>
                              </w:rPr>
                            </w:pPr>
                          </w:p>
                          <w:p w14:paraId="13A5F94D" w14:textId="28E5030D" w:rsidR="00BD584A" w:rsidRDefault="004C5BF2" w:rsidP="00BD584A">
                            <w:pPr>
                              <w:rPr>
                                <w:i/>
                                <w:iCs/>
                              </w:rPr>
                            </w:pPr>
                            <w:r w:rsidRPr="00E756ED">
                              <w:rPr>
                                <w:i/>
                                <w:iCs/>
                              </w:rPr>
                              <w:t>B</w:t>
                            </w:r>
                            <w:r w:rsidR="005A4B58" w:rsidRPr="00E756ED">
                              <w:rPr>
                                <w:i/>
                                <w:iCs/>
                              </w:rPr>
                              <w:t xml:space="preserve">enoem </w:t>
                            </w:r>
                            <w:r w:rsidRPr="00E756ED">
                              <w:rPr>
                                <w:i/>
                                <w:iCs/>
                              </w:rPr>
                              <w:t xml:space="preserve">de </w:t>
                            </w:r>
                            <w:r w:rsidR="005A4B58" w:rsidRPr="00E756ED">
                              <w:rPr>
                                <w:i/>
                                <w:iCs/>
                              </w:rPr>
                              <w:t xml:space="preserve">aandachtspunten voor jouw </w:t>
                            </w:r>
                            <w:r w:rsidRPr="00E756ED">
                              <w:rPr>
                                <w:i/>
                                <w:iCs/>
                              </w:rPr>
                              <w:t>studie</w:t>
                            </w:r>
                            <w:r w:rsidR="005A4B58" w:rsidRPr="00E756ED">
                              <w:rPr>
                                <w:i/>
                                <w:iCs/>
                              </w:rPr>
                              <w:t xml:space="preserve">gewoontes en </w:t>
                            </w:r>
                            <w:r w:rsidRPr="00E756ED">
                              <w:rPr>
                                <w:i/>
                                <w:iCs/>
                              </w:rPr>
                              <w:t>-vaardigheden:</w:t>
                            </w:r>
                          </w:p>
                          <w:p w14:paraId="786E3855" w14:textId="77777777" w:rsidR="00440CAE" w:rsidRDefault="00440CAE" w:rsidP="00BD584A">
                            <w:pPr>
                              <w:rPr>
                                <w:i/>
                                <w:iCs/>
                              </w:rPr>
                            </w:pPr>
                          </w:p>
                          <w:p w14:paraId="78E4149F" w14:textId="77A72739" w:rsidR="00440CAE" w:rsidRPr="00E756ED" w:rsidRDefault="001176A4" w:rsidP="00BD584A">
                            <w:pPr>
                              <w:rPr>
                                <w:i/>
                                <w:iCs/>
                              </w:rPr>
                            </w:pPr>
                            <w:r>
                              <w:rPr>
                                <w:i/>
                                <w:iCs/>
                              </w:rPr>
                              <w:t>Toets voorbereiding</w:t>
                            </w:r>
                            <w:r w:rsidR="00440CAE">
                              <w:rPr>
                                <w:i/>
                                <w:iCs/>
                              </w:rPr>
                              <w:t>, Aantekeningen maken, Leesgewoontes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4FFDC" id="Tekstvak 3" o:spid="_x0000_s1029" type="#_x0000_t202" style="position:absolute;margin-left:0;margin-top:59.95pt;width:478.55pt;height:222.3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">
                <v:textbox>
                  <w:txbxContent>
                    <w:p w14:paraId="6E569DBC" w14:textId="3332C996" w:rsidR="004C5BF2" w:rsidRPr="00E756ED" w:rsidRDefault="00BD584A" w:rsidP="00BD584A">
                      <w:pPr>
                        <w:rPr>
                          <w:i/>
                          <w:iCs/>
                        </w:rPr>
                      </w:pPr>
                      <w:r w:rsidRPr="00E756ED">
                        <w:rPr>
                          <w:i/>
                          <w:iCs/>
                        </w:rPr>
                        <w:t>Noteer hier je score</w:t>
                      </w:r>
                      <w:r w:rsidR="004C5BF2" w:rsidRPr="00E756ED">
                        <w:rPr>
                          <w:i/>
                          <w:iCs/>
                        </w:rPr>
                        <w:t>:</w:t>
                      </w:r>
                      <w:r w:rsidR="001176A4">
                        <w:rPr>
                          <w:i/>
                          <w:iCs/>
                        </w:rPr>
                        <w:t xml:space="preserve"> </w:t>
                      </w:r>
                      <w:r w:rsidR="00440CAE">
                        <w:rPr>
                          <w:i/>
                          <w:iCs/>
                        </w:rPr>
                        <w:t>140</w:t>
                      </w:r>
                    </w:p>
                    <w:p w14:paraId="49066999" w14:textId="77777777" w:rsidR="004C5BF2" w:rsidRPr="00E756ED" w:rsidRDefault="004C5BF2" w:rsidP="00BD584A">
                      <w:pPr>
                        <w:rPr>
                          <w:i/>
                          <w:iCs/>
                        </w:rPr>
                      </w:pPr>
                    </w:p>
                    <w:p w14:paraId="13A5F94D" w14:textId="28E5030D" w:rsidR="00BD584A" w:rsidRDefault="004C5BF2" w:rsidP="00BD584A">
                      <w:pPr>
                        <w:rPr>
                          <w:i/>
                          <w:iCs/>
                        </w:rPr>
                      </w:pPr>
                      <w:r w:rsidRPr="00E756ED">
                        <w:rPr>
                          <w:i/>
                          <w:iCs/>
                        </w:rPr>
                        <w:t>B</w:t>
                      </w:r>
                      <w:r w:rsidR="005A4B58" w:rsidRPr="00E756ED">
                        <w:rPr>
                          <w:i/>
                          <w:iCs/>
                        </w:rPr>
                        <w:t xml:space="preserve">enoem </w:t>
                      </w:r>
                      <w:r w:rsidRPr="00E756ED">
                        <w:rPr>
                          <w:i/>
                          <w:iCs/>
                        </w:rPr>
                        <w:t xml:space="preserve">de </w:t>
                      </w:r>
                      <w:r w:rsidR="005A4B58" w:rsidRPr="00E756ED">
                        <w:rPr>
                          <w:i/>
                          <w:iCs/>
                        </w:rPr>
                        <w:t xml:space="preserve">aandachtspunten voor jouw </w:t>
                      </w:r>
                      <w:r w:rsidRPr="00E756ED">
                        <w:rPr>
                          <w:i/>
                          <w:iCs/>
                        </w:rPr>
                        <w:t>studie</w:t>
                      </w:r>
                      <w:r w:rsidR="005A4B58" w:rsidRPr="00E756ED">
                        <w:rPr>
                          <w:i/>
                          <w:iCs/>
                        </w:rPr>
                        <w:t xml:space="preserve">gewoontes en </w:t>
                      </w:r>
                      <w:r w:rsidRPr="00E756ED">
                        <w:rPr>
                          <w:i/>
                          <w:iCs/>
                        </w:rPr>
                        <w:t>-vaardigheden:</w:t>
                      </w:r>
                    </w:p>
                    <w:p w14:paraId="786E3855" w14:textId="77777777" w:rsidR="00440CAE" w:rsidRDefault="00440CAE" w:rsidP="00BD584A">
                      <w:pPr>
                        <w:rPr>
                          <w:i/>
                          <w:iCs/>
                        </w:rPr>
                      </w:pPr>
                    </w:p>
                    <w:p w14:paraId="78E4149F" w14:textId="77A72739" w:rsidR="00440CAE" w:rsidRPr="00E756ED" w:rsidRDefault="001176A4" w:rsidP="00BD584A">
                      <w:pPr>
                        <w:rPr>
                          <w:i/>
                          <w:iCs/>
                        </w:rPr>
                      </w:pPr>
                      <w:r>
                        <w:rPr>
                          <w:i/>
                          <w:iCs/>
                        </w:rPr>
                        <w:t>Toets voorbereiding</w:t>
                      </w:r>
                      <w:r w:rsidR="00440CAE">
                        <w:rPr>
                          <w:i/>
                          <w:iCs/>
                        </w:rPr>
                        <w:t>, Aantekeningen maken, Leesgewoontes</w:t>
                      </w:r>
                    </w:p>
                  </w:txbxContent>
                </v:textbox>
                <w10:wrap type="square" anchorx="margin"/>
              </v:shape>
            </w:pict>
          </mc:Fallback>
        </mc:AlternateContent>
      </w:r>
      <w:r w:rsidR="4B3AC815" w:rsidRPr="001176A4">
        <w:t xml:space="preserve">0 -56 punten: Je loopt het risico dat je het moeilijk gaat krijgen bij je studie. Je </w:t>
      </w:r>
      <w:proofErr w:type="spellStart"/>
      <w:r w:rsidR="57E998F8" w:rsidRPr="001176A4">
        <w:t>sb’er</w:t>
      </w:r>
      <w:proofErr w:type="spellEnd"/>
      <w:r w:rsidR="57E998F8" w:rsidRPr="001176A4">
        <w:t xml:space="preserve"> </w:t>
      </w:r>
      <w:r w:rsidR="4B3AC815" w:rsidRPr="001176A4">
        <w:t xml:space="preserve">zal je graag helpen bij het stellen van doelen en het prioriteren van de lijst met vaardigheden en gewoontes die je zult moeten aanleren voor een optimaal resultaat. </w:t>
      </w:r>
    </w:p>
    <w:p w14:paraId="7A701679" w14:textId="2C073A94" w:rsidR="63DBE627" w:rsidRPr="001176A4" w:rsidRDefault="63DBE627">
      <w:pPr>
        <w:rPr>
          <w:b/>
          <w:bCs/>
        </w:rPr>
      </w:pPr>
    </w:p>
    <w:p w14:paraId="75AD47BC" w14:textId="11FCAA6F" w:rsidR="00CE33D5" w:rsidRPr="001176A4" w:rsidRDefault="00CE33D5">
      <w:pPr>
        <w:spacing w:after="200"/>
        <w:rPr>
          <w:rFonts w:eastAsia="Times New Roman" w:cs="Times New Roman"/>
          <w:b/>
          <w:sz w:val="36"/>
          <w:szCs w:val="24"/>
        </w:rPr>
      </w:pPr>
      <w:r w:rsidRPr="001176A4">
        <w:br w:type="page"/>
      </w:r>
    </w:p>
    <w:p w14:paraId="4F2338B2" w14:textId="4B368328" w:rsidR="009B0A05" w:rsidRPr="001176A4" w:rsidRDefault="00A508E6" w:rsidP="00E3586C">
      <w:pPr>
        <w:pStyle w:val="Heading1"/>
      </w:pPr>
      <w:bookmarkStart w:id="12" w:name="_Toc170996103"/>
      <w:r w:rsidRPr="001176A4">
        <w:rPr>
          <w:noProof/>
        </w:rPr>
        <w:lastRenderedPageBreak/>
        <mc:AlternateContent>
          <mc:Choice Requires="wps">
            <w:drawing>
              <wp:anchor distT="45720" distB="45720" distL="114300" distR="114300" simplePos="0" relativeHeight="251658248" behindDoc="0" locked="0" layoutInCell="1" allowOverlap="1" wp14:anchorId="295EEFFE" wp14:editId="11383B02">
                <wp:simplePos x="0" y="0"/>
                <wp:positionH relativeFrom="margin">
                  <wp:posOffset>1905</wp:posOffset>
                </wp:positionH>
                <wp:positionV relativeFrom="page">
                  <wp:posOffset>1333500</wp:posOffset>
                </wp:positionV>
                <wp:extent cx="6019800" cy="1513205"/>
                <wp:effectExtent l="0" t="0" r="19050" b="10795"/>
                <wp:wrapSquare wrapText="bothSides"/>
                <wp:docPr id="132984496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513205"/>
                        </a:xfrm>
                        <a:prstGeom prst="rect">
                          <a:avLst/>
                        </a:prstGeom>
                        <a:solidFill>
                          <a:srgbClr val="FFFFFF"/>
                        </a:solidFill>
                        <a:ln w="9525">
                          <a:solidFill>
                            <a:srgbClr val="000000"/>
                          </a:solidFill>
                          <a:miter lim="800000"/>
                          <a:headEnd/>
                          <a:tailEnd/>
                        </a:ln>
                      </wps:spPr>
                      <wps:txbx>
                        <w:txbxContent>
                          <w:p w14:paraId="10D74F35" w14:textId="19823B8F" w:rsidR="00A508E6" w:rsidRDefault="00A508E6"/>
                          <w:tbl>
                            <w:tblPr>
                              <w:tblStyle w:val="PlainTable3"/>
                              <w:tblW w:w="0" w:type="auto"/>
                              <w:tblLook w:val="04A0" w:firstRow="1" w:lastRow="0" w:firstColumn="1" w:lastColumn="0" w:noHBand="0" w:noVBand="1"/>
                            </w:tblPr>
                            <w:tblGrid>
                              <w:gridCol w:w="2296"/>
                              <w:gridCol w:w="2284"/>
                              <w:gridCol w:w="2309"/>
                              <w:gridCol w:w="2304"/>
                            </w:tblGrid>
                            <w:tr w:rsidR="00A508E6" w14:paraId="54C423F4"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56AB9D48" w14:textId="77777777" w:rsidR="00A508E6" w:rsidRDefault="00A508E6" w:rsidP="00A508E6">
                                  <w:pPr>
                                    <w:spacing w:after="200"/>
                                  </w:pPr>
                                  <w:r>
                                    <w:rPr>
                                      <w:noProof/>
                                    </w:rPr>
                                    <w:drawing>
                                      <wp:inline distT="0" distB="0" distL="0" distR="0" wp14:anchorId="7240B633" wp14:editId="379AC9EC">
                                        <wp:extent cx="314960" cy="314960"/>
                                        <wp:effectExtent l="0" t="0" r="0" b="0"/>
                                        <wp:docPr id="1210277816" name="Graphic 1210277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10BDA6DB"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8414544" wp14:editId="0B0B1613">
                                        <wp:extent cx="365760" cy="365760"/>
                                        <wp:effectExtent l="0" t="0" r="0" b="0"/>
                                        <wp:docPr id="687164149" name="Graphic 687164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56B6CEEA"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35A9E9C" wp14:editId="068399FF">
                                        <wp:extent cx="365760" cy="365760"/>
                                        <wp:effectExtent l="0" t="0" r="0" b="0"/>
                                        <wp:docPr id="1417639084" name="Graphic 1417639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3E2CB90E"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1B77E84" wp14:editId="777D4E3D">
                                        <wp:extent cx="365760" cy="365760"/>
                                        <wp:effectExtent l="0" t="0" r="0" b="0"/>
                                        <wp:docPr id="2074664338" name="Graphic 207466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1176A4" w:rsidRPr="001176A4" w14:paraId="37311D60"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3A427A1" w14:textId="77777777" w:rsidR="00A508E6" w:rsidRPr="001176A4" w:rsidRDefault="00A508E6" w:rsidP="00A508E6">
                                  <w:pPr>
                                    <w:jc w:val="center"/>
                                    <w:rPr>
                                      <w:b w:val="0"/>
                                      <w:bCs w:val="0"/>
                                      <w:caps w:val="0"/>
                                      <w:color w:val="FFFFFF" w:themeColor="background1"/>
                                    </w:rPr>
                                  </w:pPr>
                                  <w:r w:rsidRPr="001176A4">
                                    <w:rPr>
                                      <w:b w:val="0"/>
                                      <w:bCs w:val="0"/>
                                      <w:caps w:val="0"/>
                                      <w:color w:val="FFFFFF" w:themeColor="background1"/>
                                    </w:rPr>
                                    <w:t>60 minuten</w:t>
                                  </w:r>
                                </w:p>
                              </w:tc>
                              <w:tc>
                                <w:tcPr>
                                  <w:tcW w:w="2386" w:type="dxa"/>
                                </w:tcPr>
                                <w:p w14:paraId="4B90F2C0" w14:textId="77777777" w:rsidR="00A508E6" w:rsidRPr="001176A4"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Opdracht 1</w:t>
                                  </w:r>
                                </w:p>
                              </w:tc>
                              <w:tc>
                                <w:tcPr>
                                  <w:tcW w:w="2398" w:type="dxa"/>
                                </w:tcPr>
                                <w:p w14:paraId="12BD907C" w14:textId="77777777" w:rsidR="00A508E6" w:rsidRPr="001176A4"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 xml:space="preserve">Week </w:t>
                                  </w:r>
                                  <w:proofErr w:type="gramStart"/>
                                  <w:r w:rsidRPr="001176A4">
                                    <w:rPr>
                                      <w:color w:val="FFFFFF" w:themeColor="background1"/>
                                    </w:rPr>
                                    <w:t>2 /</w:t>
                                  </w:r>
                                  <w:proofErr w:type="gramEnd"/>
                                  <w:r w:rsidRPr="001176A4">
                                    <w:rPr>
                                      <w:color w:val="FFFFFF" w:themeColor="background1"/>
                                    </w:rPr>
                                    <w:t xml:space="preserve"> individueel gesprek</w:t>
                                  </w:r>
                                </w:p>
                              </w:tc>
                              <w:tc>
                                <w:tcPr>
                                  <w:tcW w:w="2398" w:type="dxa"/>
                                </w:tcPr>
                                <w:p w14:paraId="0D5CABA2" w14:textId="77777777" w:rsidR="00A508E6" w:rsidRPr="001176A4"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Workshop 1</w:t>
                                  </w:r>
                                </w:p>
                              </w:tc>
                            </w:tr>
                          </w:tbl>
                          <w:p w14:paraId="78D0FDEA" w14:textId="6C1C6CAE" w:rsidR="00A508E6" w:rsidRDefault="00A508E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5EEFFE" id="_x0000_s1030" type="#_x0000_t202" style="position:absolute;margin-left:.15pt;margin-top:105pt;width:474pt;height:119.15pt;z-index:251658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">
                <v:textbox style="mso-fit-shape-to-text:t">
                  <w:txbxContent>
                    <w:p w14:paraId="10D74F35" w14:textId="19823B8F" w:rsidR="00A508E6" w:rsidRDefault="00A508E6"/>
                    <w:tbl>
                      <w:tblPr>
                        <w:tblStyle w:val="PlainTable3"/>
                        <w:tblW w:w="0" w:type="auto"/>
                        <w:tblLook w:val="04A0" w:firstRow="1" w:lastRow="0" w:firstColumn="1" w:lastColumn="0" w:noHBand="0" w:noVBand="1"/>
                      </w:tblPr>
                      <w:tblGrid>
                        <w:gridCol w:w="2296"/>
                        <w:gridCol w:w="2284"/>
                        <w:gridCol w:w="2309"/>
                        <w:gridCol w:w="2304"/>
                      </w:tblGrid>
                      <w:tr w:rsidR="00A508E6" w14:paraId="54C423F4"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56AB9D48" w14:textId="77777777" w:rsidR="00A508E6" w:rsidRDefault="00A508E6" w:rsidP="00A508E6">
                            <w:pPr>
                              <w:spacing w:after="200"/>
                            </w:pPr>
                            <w:r>
                              <w:rPr>
                                <w:noProof/>
                              </w:rPr>
                              <w:drawing>
                                <wp:inline distT="0" distB="0" distL="0" distR="0" wp14:anchorId="7240B633" wp14:editId="379AC9EC">
                                  <wp:extent cx="314960" cy="314960"/>
                                  <wp:effectExtent l="0" t="0" r="0" b="0"/>
                                  <wp:docPr id="1210277816" name="Graphic 1210277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10BDA6DB"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8414544" wp14:editId="0B0B1613">
                                  <wp:extent cx="365760" cy="365760"/>
                                  <wp:effectExtent l="0" t="0" r="0" b="0"/>
                                  <wp:docPr id="687164149" name="Graphic 687164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56B6CEEA"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35A9E9C" wp14:editId="068399FF">
                                  <wp:extent cx="365760" cy="365760"/>
                                  <wp:effectExtent l="0" t="0" r="0" b="0"/>
                                  <wp:docPr id="1417639084" name="Graphic 1417639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3E2CB90E"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1B77E84" wp14:editId="777D4E3D">
                                  <wp:extent cx="365760" cy="365760"/>
                                  <wp:effectExtent l="0" t="0" r="0" b="0"/>
                                  <wp:docPr id="2074664338" name="Graphic 207466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1176A4" w:rsidRPr="001176A4" w14:paraId="37311D60"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3A427A1" w14:textId="77777777" w:rsidR="00A508E6" w:rsidRPr="001176A4" w:rsidRDefault="00A508E6" w:rsidP="00A508E6">
                            <w:pPr>
                              <w:jc w:val="center"/>
                              <w:rPr>
                                <w:b w:val="0"/>
                                <w:bCs w:val="0"/>
                                <w:caps w:val="0"/>
                                <w:color w:val="FFFFFF" w:themeColor="background1"/>
                              </w:rPr>
                            </w:pPr>
                            <w:r w:rsidRPr="001176A4">
                              <w:rPr>
                                <w:b w:val="0"/>
                                <w:bCs w:val="0"/>
                                <w:caps w:val="0"/>
                                <w:color w:val="FFFFFF" w:themeColor="background1"/>
                              </w:rPr>
                              <w:t>60 minuten</w:t>
                            </w:r>
                          </w:p>
                        </w:tc>
                        <w:tc>
                          <w:tcPr>
                            <w:tcW w:w="2386" w:type="dxa"/>
                          </w:tcPr>
                          <w:p w14:paraId="4B90F2C0" w14:textId="77777777" w:rsidR="00A508E6" w:rsidRPr="001176A4"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Opdracht 1</w:t>
                            </w:r>
                          </w:p>
                        </w:tc>
                        <w:tc>
                          <w:tcPr>
                            <w:tcW w:w="2398" w:type="dxa"/>
                          </w:tcPr>
                          <w:p w14:paraId="12BD907C" w14:textId="77777777" w:rsidR="00A508E6" w:rsidRPr="001176A4"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 xml:space="preserve">Week </w:t>
                            </w:r>
                            <w:proofErr w:type="gramStart"/>
                            <w:r w:rsidRPr="001176A4">
                              <w:rPr>
                                <w:color w:val="FFFFFF" w:themeColor="background1"/>
                              </w:rPr>
                              <w:t>2 /</w:t>
                            </w:r>
                            <w:proofErr w:type="gramEnd"/>
                            <w:r w:rsidRPr="001176A4">
                              <w:rPr>
                                <w:color w:val="FFFFFF" w:themeColor="background1"/>
                              </w:rPr>
                              <w:t xml:space="preserve"> individueel gesprek</w:t>
                            </w:r>
                          </w:p>
                        </w:tc>
                        <w:tc>
                          <w:tcPr>
                            <w:tcW w:w="2398" w:type="dxa"/>
                          </w:tcPr>
                          <w:p w14:paraId="0D5CABA2" w14:textId="77777777" w:rsidR="00A508E6" w:rsidRPr="001176A4"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Workshop 1</w:t>
                            </w:r>
                          </w:p>
                        </w:tc>
                      </w:tr>
                    </w:tbl>
                    <w:p w14:paraId="78D0FDEA" w14:textId="6C1C6CAE" w:rsidR="00A508E6" w:rsidRDefault="00A508E6"/>
                  </w:txbxContent>
                </v:textbox>
                <w10:wrap type="square" anchorx="margin" anchory="page"/>
              </v:shape>
            </w:pict>
          </mc:Fallback>
        </mc:AlternateContent>
      </w:r>
      <w:r w:rsidR="00CE33D5" w:rsidRPr="001176A4">
        <w:t>Opdracht 2</w:t>
      </w:r>
      <w:r w:rsidR="00477CF5" w:rsidRPr="001176A4">
        <w:t xml:space="preserve"> Prioriteiten stellen</w:t>
      </w:r>
      <w:bookmarkEnd w:id="12"/>
    </w:p>
    <w:p w14:paraId="2C96AA65" w14:textId="58BC4F2E" w:rsidR="0053643E" w:rsidRPr="001176A4" w:rsidRDefault="0053643E">
      <w:pPr>
        <w:spacing w:after="200"/>
      </w:pPr>
    </w:p>
    <w:p w14:paraId="76B3F01F" w14:textId="761CECC6" w:rsidR="00113B6B" w:rsidRPr="001176A4" w:rsidRDefault="204D0A83">
      <w:pPr>
        <w:spacing w:after="200"/>
      </w:pPr>
      <w:r w:rsidRPr="001176A4">
        <w:t xml:space="preserve">Je hebt nu inzicht in je eigen studiegedrag. Je hebt een idee van welke studieactiviteiten jou makkelijk afgaan en welke meer tijd en aandacht vragen. Alleen inzicht hebben is niet voldoende. Want alleen weten wat je wel of niet kunt is niet voldoende om daadwerkelijk beter te worden. </w:t>
      </w:r>
    </w:p>
    <w:p w14:paraId="2750F2C1" w14:textId="79C12A1B" w:rsidR="00113B6B" w:rsidRPr="001176A4" w:rsidRDefault="204D0A83" w:rsidP="63DBE627">
      <w:pPr>
        <w:spacing w:after="200"/>
      </w:pPr>
      <w:r w:rsidRPr="001176A4">
        <w:t>Daarvoor heb je een aantal andere dingen nodig. Ten eerste moet je weten wat je met je studie wil bereiken. Met andere woorden</w:t>
      </w:r>
      <w:r w:rsidR="00925E0A" w:rsidRPr="001176A4">
        <w:t>:</w:t>
      </w:r>
      <w:r w:rsidRPr="001176A4">
        <w:t xml:space="preserve"> je moet doelen stellen. Weten wat je wil bereiken is belangrijk voordat je daadwerkelijk aan de slag gaat met het verbeteren van je studieprestaties. Het stellen van doelen helpt je bij het bepalen van de koers die je moet volgen om te komen waar je wilt. </w:t>
      </w:r>
    </w:p>
    <w:p w14:paraId="0D6EA58C" w14:textId="77777777" w:rsidR="00E80112" w:rsidRPr="001176A4" w:rsidRDefault="204D0A83" w:rsidP="00E80112">
      <w:pPr>
        <w:spacing w:after="200"/>
      </w:pPr>
      <w:r w:rsidRPr="001176A4">
        <w:t xml:space="preserve">Doelen kunnen groot en abstract zijn, zoals “ik wil een goed leven” of ze kunnen concreet zijn en gericht op een specifieke situatie. Bijvoorbeeld: ‘ik wil in </w:t>
      </w:r>
      <w:r w:rsidR="00925E0A" w:rsidRPr="001176A4">
        <w:t xml:space="preserve">semester </w:t>
      </w:r>
      <w:r w:rsidRPr="001176A4">
        <w:t xml:space="preserve">1 </w:t>
      </w:r>
      <w:r w:rsidR="00925E0A" w:rsidRPr="001176A4">
        <w:t xml:space="preserve">alle datapunten in één keer </w:t>
      </w:r>
      <w:r w:rsidR="00A84A26" w:rsidRPr="001176A4">
        <w:t xml:space="preserve">in het </w:t>
      </w:r>
      <w:r w:rsidR="00925E0A" w:rsidRPr="001176A4">
        <w:t xml:space="preserve">groen </w:t>
      </w:r>
      <w:r w:rsidR="00A84A26" w:rsidRPr="001176A4">
        <w:t>brengen</w:t>
      </w:r>
      <w:r w:rsidRPr="001176A4">
        <w:t xml:space="preserve">”. Wetenschappelijk onderzoek heeft bewezen dat het stellen van concrete doelen een belangrijke rol speelt bij het daadwerkelijk beter presteren. </w:t>
      </w:r>
    </w:p>
    <w:p w14:paraId="0E1D3C3B" w14:textId="77777777" w:rsidR="00E80112" w:rsidRPr="001176A4" w:rsidRDefault="204D0A83" w:rsidP="00732FA6">
      <w:pPr>
        <w:pStyle w:val="ListParagraph"/>
        <w:numPr>
          <w:ilvl w:val="0"/>
          <w:numId w:val="9"/>
        </w:numPr>
        <w:spacing w:after="200"/>
      </w:pPr>
      <w:r w:rsidRPr="001176A4">
        <w:rPr>
          <w:b/>
          <w:bCs/>
        </w:rPr>
        <w:t xml:space="preserve">Om te komen tot specifieke doelen </w:t>
      </w:r>
      <w:r w:rsidR="00E80112" w:rsidRPr="001176A4">
        <w:rPr>
          <w:b/>
          <w:bCs/>
        </w:rPr>
        <w:t xml:space="preserve">geef je antwoord op de volgende vragen. </w:t>
      </w:r>
    </w:p>
    <w:p w14:paraId="3E14D81B" w14:textId="77777777" w:rsidR="00E57285" w:rsidRPr="001176A4" w:rsidRDefault="204D0A83" w:rsidP="00732FA6">
      <w:pPr>
        <w:pStyle w:val="ListParagraph"/>
        <w:numPr>
          <w:ilvl w:val="0"/>
          <w:numId w:val="10"/>
        </w:numPr>
        <w:spacing w:after="200"/>
      </w:pPr>
      <w:r w:rsidRPr="001176A4">
        <w:t xml:space="preserve">Wat wil je precies bereiken? </w:t>
      </w:r>
    </w:p>
    <w:p w14:paraId="38927CC9" w14:textId="511237C2" w:rsidR="00A84A26" w:rsidRPr="001176A4" w:rsidRDefault="00E57285" w:rsidP="00E57285">
      <w:pPr>
        <w:pStyle w:val="ListParagraph"/>
        <w:spacing w:after="200"/>
      </w:pPr>
      <w:r w:rsidRPr="001176A4">
        <w:rPr>
          <w:b/>
          <w:bCs/>
        </w:rPr>
        <w:t>School: Een HBO diploma</w:t>
      </w:r>
      <w:r w:rsidRPr="001176A4">
        <w:rPr>
          <w:b/>
          <w:bCs/>
        </w:rPr>
        <w:br/>
        <w:t xml:space="preserve">Sport: 2x </w:t>
      </w:r>
      <w:proofErr w:type="spellStart"/>
      <w:r w:rsidRPr="001176A4">
        <w:rPr>
          <w:b/>
          <w:bCs/>
        </w:rPr>
        <w:t>pw</w:t>
      </w:r>
      <w:proofErr w:type="spellEnd"/>
      <w:r w:rsidRPr="001176A4">
        <w:rPr>
          <w:b/>
          <w:bCs/>
        </w:rPr>
        <w:t xml:space="preserve"> sportschool &amp; Korfbal kampioenschap minimaal 1 en misschien 2x per jaar</w:t>
      </w:r>
      <w:r w:rsidRPr="001176A4">
        <w:rPr>
          <w:b/>
          <w:bCs/>
        </w:rPr>
        <w:br/>
      </w:r>
      <w:proofErr w:type="spellStart"/>
      <w:r w:rsidRPr="001176A4">
        <w:rPr>
          <w:b/>
          <w:bCs/>
        </w:rPr>
        <w:t>Carriere</w:t>
      </w:r>
      <w:proofErr w:type="spellEnd"/>
      <w:r w:rsidRPr="001176A4">
        <w:rPr>
          <w:b/>
          <w:bCs/>
        </w:rPr>
        <w:t>: Publiek vergroten en meer netwerken</w:t>
      </w:r>
      <w:r w:rsidRPr="001176A4">
        <w:rPr>
          <w:b/>
          <w:bCs/>
        </w:rPr>
        <w:br/>
        <w:t xml:space="preserve">Welzijn: Genoeg slaap en </w:t>
      </w:r>
      <w:proofErr w:type="spellStart"/>
      <w:r w:rsidRPr="001176A4">
        <w:rPr>
          <w:b/>
          <w:bCs/>
        </w:rPr>
        <w:t>vrijtijd</w:t>
      </w:r>
      <w:proofErr w:type="spellEnd"/>
      <w:r w:rsidRPr="001176A4">
        <w:rPr>
          <w:b/>
          <w:bCs/>
        </w:rPr>
        <w:t xml:space="preserve"> behouden</w:t>
      </w:r>
    </w:p>
    <w:p w14:paraId="2F9015A2" w14:textId="31F25422" w:rsidR="00113B6B" w:rsidRPr="001176A4" w:rsidRDefault="204D0A83" w:rsidP="00732FA6">
      <w:pPr>
        <w:pStyle w:val="ListParagraph"/>
        <w:numPr>
          <w:ilvl w:val="0"/>
          <w:numId w:val="10"/>
        </w:numPr>
        <w:spacing w:after="200"/>
      </w:pPr>
      <w:r w:rsidRPr="001176A4">
        <w:t xml:space="preserve">Wat moet je precies doen om je doel te bereiken? En wanneer moet je dat doen? </w:t>
      </w:r>
    </w:p>
    <w:p w14:paraId="53EA76D5" w14:textId="4111A6A4" w:rsidR="00E57285" w:rsidRPr="001176A4" w:rsidRDefault="00E57285" w:rsidP="00E57285">
      <w:pPr>
        <w:pStyle w:val="ListParagraph"/>
        <w:spacing w:after="200"/>
        <w:rPr>
          <w:b/>
          <w:bCs/>
        </w:rPr>
      </w:pPr>
      <w:r w:rsidRPr="001176A4">
        <w:rPr>
          <w:b/>
          <w:bCs/>
        </w:rPr>
        <w:t xml:space="preserve">School: Aanwezigheid en </w:t>
      </w:r>
      <w:proofErr w:type="spellStart"/>
      <w:r w:rsidRPr="001176A4">
        <w:rPr>
          <w:b/>
          <w:bCs/>
        </w:rPr>
        <w:t>intresse</w:t>
      </w:r>
      <w:proofErr w:type="spellEnd"/>
      <w:r w:rsidRPr="001176A4">
        <w:rPr>
          <w:b/>
          <w:bCs/>
        </w:rPr>
        <w:t xml:space="preserve"> tonen</w:t>
      </w:r>
      <w:r w:rsidRPr="001176A4">
        <w:rPr>
          <w:b/>
          <w:bCs/>
        </w:rPr>
        <w:br/>
        <w:t xml:space="preserve">Sport: Aanwezig zijn voor de </w:t>
      </w:r>
      <w:proofErr w:type="spellStart"/>
      <w:r w:rsidRPr="001176A4">
        <w:rPr>
          <w:b/>
          <w:bCs/>
        </w:rPr>
        <w:t>kids</w:t>
      </w:r>
      <w:proofErr w:type="spellEnd"/>
      <w:r w:rsidRPr="001176A4">
        <w:rPr>
          <w:b/>
          <w:bCs/>
        </w:rPr>
        <w:t xml:space="preserve"> en leren wat ik de afgelopen 10 jaar heb geleerd &amp; blijven sporten</w:t>
      </w:r>
      <w:r w:rsidRPr="001176A4">
        <w:rPr>
          <w:b/>
          <w:bCs/>
        </w:rPr>
        <w:br/>
      </w:r>
      <w:proofErr w:type="spellStart"/>
      <w:r w:rsidRPr="001176A4">
        <w:rPr>
          <w:b/>
          <w:bCs/>
        </w:rPr>
        <w:t>Carriere</w:t>
      </w:r>
      <w:proofErr w:type="spellEnd"/>
      <w:r w:rsidRPr="001176A4">
        <w:rPr>
          <w:b/>
          <w:bCs/>
        </w:rPr>
        <w:t>: Consistent blijven in mijn schema en mijzelf laten zien</w:t>
      </w:r>
      <w:r w:rsidRPr="001176A4">
        <w:rPr>
          <w:b/>
          <w:bCs/>
        </w:rPr>
        <w:br/>
        <w:t>Welzijn: Zelfdiscipline in slaap en eten</w:t>
      </w:r>
    </w:p>
    <w:p w14:paraId="0EB748BA" w14:textId="56A9E200" w:rsidR="00113B6B" w:rsidRPr="001176A4" w:rsidRDefault="204D0A83" w:rsidP="00732FA6">
      <w:pPr>
        <w:pStyle w:val="ListParagraph"/>
        <w:numPr>
          <w:ilvl w:val="0"/>
          <w:numId w:val="10"/>
        </w:numPr>
        <w:spacing w:after="200"/>
      </w:pPr>
      <w:r w:rsidRPr="001176A4">
        <w:t xml:space="preserve">Hoe belangrijk is jouw doel voor </w:t>
      </w:r>
      <w:proofErr w:type="gramStart"/>
      <w:r w:rsidRPr="001176A4">
        <w:t>jezelf ?</w:t>
      </w:r>
      <w:proofErr w:type="gramEnd"/>
      <w:r w:rsidRPr="001176A4">
        <w:t xml:space="preserve"> </w:t>
      </w:r>
    </w:p>
    <w:p w14:paraId="7CB3382D" w14:textId="2764DB22" w:rsidR="00E57285" w:rsidRPr="001176A4" w:rsidRDefault="00E57285" w:rsidP="00E57285">
      <w:pPr>
        <w:pStyle w:val="ListParagraph"/>
        <w:spacing w:after="200"/>
        <w:rPr>
          <w:b/>
          <w:bCs/>
        </w:rPr>
      </w:pPr>
      <w:r w:rsidRPr="001176A4">
        <w:rPr>
          <w:b/>
          <w:bCs/>
        </w:rPr>
        <w:t>Al mijn doelen zijn voor de komende paar jaar (4 – 5 Jaar) best belangrijk. Ik verwacht dat ik genoeg tijd heb om alles te kunnen halen wat ik wil</w:t>
      </w:r>
    </w:p>
    <w:p w14:paraId="77835933" w14:textId="46CB10FA" w:rsidR="00113B6B" w:rsidRPr="001176A4" w:rsidRDefault="00877F96" w:rsidP="00732FA6">
      <w:pPr>
        <w:pStyle w:val="ListParagraph"/>
        <w:numPr>
          <w:ilvl w:val="0"/>
          <w:numId w:val="10"/>
        </w:numPr>
        <w:spacing w:after="200"/>
      </w:pPr>
      <w:r w:rsidRPr="001176A4">
        <w:rPr>
          <w:noProof/>
        </w:rPr>
        <w:lastRenderedPageBreak/>
        <mc:AlternateContent>
          <mc:Choice Requires="wps">
            <w:drawing>
              <wp:anchor distT="45720" distB="45720" distL="114300" distR="114300" simplePos="0" relativeHeight="251658242" behindDoc="0" locked="0" layoutInCell="1" allowOverlap="1" wp14:anchorId="08D82E54" wp14:editId="7D88BE85">
                <wp:simplePos x="0" y="0"/>
                <wp:positionH relativeFrom="margin">
                  <wp:align>left</wp:align>
                </wp:positionH>
                <wp:positionV relativeFrom="paragraph">
                  <wp:posOffset>358775</wp:posOffset>
                </wp:positionV>
                <wp:extent cx="6077585" cy="3347085"/>
                <wp:effectExtent l="0" t="0" r="18415" b="24765"/>
                <wp:wrapSquare wrapText="bothSides"/>
                <wp:docPr id="108059754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7585" cy="3347357"/>
                        </a:xfrm>
                        <a:prstGeom prst="rect">
                          <a:avLst/>
                        </a:prstGeom>
                        <a:solidFill>
                          <a:srgbClr val="FFFFFF"/>
                        </a:solidFill>
                        <a:ln w="9525">
                          <a:solidFill>
                            <a:srgbClr val="000000"/>
                          </a:solidFill>
                          <a:miter lim="800000"/>
                          <a:headEnd/>
                          <a:tailEnd/>
                        </a:ln>
                      </wps:spPr>
                      <wps:txbx>
                        <w:txbxContent>
                          <w:p w14:paraId="6CE4E35D" w14:textId="77FE4AE0" w:rsidR="00877F96" w:rsidRDefault="003A3054">
                            <w:pPr>
                              <w:rPr>
                                <w:i/>
                                <w:iCs/>
                              </w:rPr>
                            </w:pPr>
                            <w:r>
                              <w:rPr>
                                <w:i/>
                                <w:iCs/>
                              </w:rPr>
                              <w:t>Schrijfruimte</w:t>
                            </w:r>
                            <w:r w:rsidR="00E57285">
                              <w:rPr>
                                <w:i/>
                                <w:iCs/>
                              </w:rPr>
                              <w:t>:</w:t>
                            </w:r>
                            <w:r w:rsidR="00E57285">
                              <w:rPr>
                                <w:i/>
                                <w:iCs/>
                              </w:rPr>
                              <w:br/>
                              <w:t>School: Aan het einde van mijn studie verwacht ik mijn diploma te halen. Ik verwacht om in mijn 2</w:t>
                            </w:r>
                            <w:r w:rsidR="00E57285" w:rsidRPr="00E57285">
                              <w:rPr>
                                <w:i/>
                                <w:iCs/>
                                <w:vertAlign w:val="superscript"/>
                              </w:rPr>
                              <w:t>de</w:t>
                            </w:r>
                            <w:r w:rsidR="00E57285">
                              <w:rPr>
                                <w:i/>
                                <w:iCs/>
                              </w:rPr>
                              <w:t xml:space="preserve"> &amp; 3</w:t>
                            </w:r>
                            <w:r w:rsidR="00E57285" w:rsidRPr="00E57285">
                              <w:rPr>
                                <w:i/>
                                <w:iCs/>
                                <w:vertAlign w:val="superscript"/>
                              </w:rPr>
                              <w:t>de</w:t>
                            </w:r>
                            <w:r w:rsidR="00E57285">
                              <w:rPr>
                                <w:i/>
                                <w:iCs/>
                              </w:rPr>
                              <w:t xml:space="preserve"> jaar mijn kennis in codetaal en software behoorlijk verbreed te hebben.</w:t>
                            </w:r>
                            <w:r w:rsidR="00E57285">
                              <w:rPr>
                                <w:i/>
                                <w:iCs/>
                              </w:rPr>
                              <w:br/>
                              <w:t>5 jaar maximaal</w:t>
                            </w:r>
                            <w:r w:rsidR="00E57285">
                              <w:rPr>
                                <w:i/>
                                <w:iCs/>
                              </w:rPr>
                              <w:br/>
                            </w:r>
                            <w:r w:rsidR="00E57285">
                              <w:rPr>
                                <w:i/>
                                <w:iCs/>
                              </w:rPr>
                              <w:br/>
                              <w:t>Sport: Ik verwacht met mijn team nog minimaal 3x kampioen te worden. En met behulp van mijn personal trainer en sportschool mijn spiermasse te vergroten</w:t>
                            </w:r>
                            <w:r w:rsidR="00E57285">
                              <w:rPr>
                                <w:i/>
                                <w:iCs/>
                              </w:rPr>
                              <w:br/>
                              <w:t>2 jaar minimaal</w:t>
                            </w:r>
                          </w:p>
                          <w:p w14:paraId="7ACEB30C" w14:textId="77777777" w:rsidR="00E57285" w:rsidRDefault="00E57285">
                            <w:pPr>
                              <w:rPr>
                                <w:i/>
                                <w:iCs/>
                              </w:rPr>
                            </w:pPr>
                          </w:p>
                          <w:p w14:paraId="352DADC8" w14:textId="0EBFFE6D" w:rsidR="00E57285" w:rsidRDefault="00E57285">
                            <w:pPr>
                              <w:rPr>
                                <w:i/>
                                <w:iCs/>
                              </w:rPr>
                            </w:pPr>
                            <w:proofErr w:type="spellStart"/>
                            <w:r>
                              <w:rPr>
                                <w:i/>
                                <w:iCs/>
                              </w:rPr>
                              <w:t>Carriere</w:t>
                            </w:r>
                            <w:proofErr w:type="spellEnd"/>
                            <w:r>
                              <w:rPr>
                                <w:i/>
                                <w:iCs/>
                              </w:rPr>
                              <w:t xml:space="preserve">: Ik blijf werken om mijn publiek tee vergroten en mensen </w:t>
                            </w:r>
                            <w:proofErr w:type="spellStart"/>
                            <w:r>
                              <w:rPr>
                                <w:i/>
                                <w:iCs/>
                              </w:rPr>
                              <w:t>geinterreseerd</w:t>
                            </w:r>
                            <w:proofErr w:type="spellEnd"/>
                            <w:r>
                              <w:rPr>
                                <w:i/>
                                <w:iCs/>
                              </w:rPr>
                              <w:t xml:space="preserve"> te houden om te zorgen dat ze blijven terugkomen</w:t>
                            </w:r>
                          </w:p>
                          <w:p w14:paraId="09DB94C3" w14:textId="6BC24FB0" w:rsidR="00E57285" w:rsidRDefault="00E57285">
                            <w:pPr>
                              <w:rPr>
                                <w:i/>
                                <w:iCs/>
                              </w:rPr>
                            </w:pPr>
                            <w:r>
                              <w:rPr>
                                <w:i/>
                                <w:iCs/>
                              </w:rPr>
                              <w:t>2 jaar minimaal</w:t>
                            </w:r>
                          </w:p>
                          <w:p w14:paraId="19EE554D" w14:textId="77777777" w:rsidR="00E57285" w:rsidRDefault="00E57285">
                            <w:pPr>
                              <w:rPr>
                                <w:i/>
                                <w:iCs/>
                              </w:rPr>
                            </w:pPr>
                          </w:p>
                          <w:p w14:paraId="48886BB0" w14:textId="332869A8" w:rsidR="00E57285" w:rsidRPr="00E756ED" w:rsidRDefault="00E57285">
                            <w:pPr>
                              <w:rPr>
                                <w:i/>
                                <w:iCs/>
                              </w:rPr>
                            </w:pPr>
                            <w:r>
                              <w:rPr>
                                <w:i/>
                                <w:iCs/>
                              </w:rPr>
                              <w:t>Welzijn: Gewoon mezelf goed voelen en met positief gevoel naar school en sport gaan.</w:t>
                            </w:r>
                            <w:r>
                              <w:rPr>
                                <w:i/>
                                <w:iCs/>
                              </w:rPr>
                              <w:br/>
                              <w:t>Zolang als ik leef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82E54" id="_x0000_s1031" type="#_x0000_t202" style="position:absolute;left:0;text-align:left;margin-left:0;margin-top:28.25pt;width:478.55pt;height:263.55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">
                <v:textbox>
                  <w:txbxContent>
                    <w:p w14:paraId="6CE4E35D" w14:textId="77FE4AE0" w:rsidR="00877F96" w:rsidRDefault="003A3054">
                      <w:pPr>
                        <w:rPr>
                          <w:i/>
                          <w:iCs/>
                        </w:rPr>
                      </w:pPr>
                      <w:r>
                        <w:rPr>
                          <w:i/>
                          <w:iCs/>
                        </w:rPr>
                        <w:t>Schrijfruimte</w:t>
                      </w:r>
                      <w:r w:rsidR="00E57285">
                        <w:rPr>
                          <w:i/>
                          <w:iCs/>
                        </w:rPr>
                        <w:t>:</w:t>
                      </w:r>
                      <w:r w:rsidR="00E57285">
                        <w:rPr>
                          <w:i/>
                          <w:iCs/>
                        </w:rPr>
                        <w:br/>
                        <w:t>School: Aan het einde van mijn studie verwacht ik mijn diploma te halen. Ik verwacht om in mijn 2</w:t>
                      </w:r>
                      <w:r w:rsidR="00E57285" w:rsidRPr="00E57285">
                        <w:rPr>
                          <w:i/>
                          <w:iCs/>
                          <w:vertAlign w:val="superscript"/>
                        </w:rPr>
                        <w:t>de</w:t>
                      </w:r>
                      <w:r w:rsidR="00E57285">
                        <w:rPr>
                          <w:i/>
                          <w:iCs/>
                        </w:rPr>
                        <w:t xml:space="preserve"> &amp; 3</w:t>
                      </w:r>
                      <w:r w:rsidR="00E57285" w:rsidRPr="00E57285">
                        <w:rPr>
                          <w:i/>
                          <w:iCs/>
                          <w:vertAlign w:val="superscript"/>
                        </w:rPr>
                        <w:t>de</w:t>
                      </w:r>
                      <w:r w:rsidR="00E57285">
                        <w:rPr>
                          <w:i/>
                          <w:iCs/>
                        </w:rPr>
                        <w:t xml:space="preserve"> jaar mijn kennis in codetaal en software behoorlijk verbreed te hebben.</w:t>
                      </w:r>
                      <w:r w:rsidR="00E57285">
                        <w:rPr>
                          <w:i/>
                          <w:iCs/>
                        </w:rPr>
                        <w:br/>
                        <w:t>5 jaar maximaal</w:t>
                      </w:r>
                      <w:r w:rsidR="00E57285">
                        <w:rPr>
                          <w:i/>
                          <w:iCs/>
                        </w:rPr>
                        <w:br/>
                      </w:r>
                      <w:r w:rsidR="00E57285">
                        <w:rPr>
                          <w:i/>
                          <w:iCs/>
                        </w:rPr>
                        <w:br/>
                        <w:t>Sport: Ik verwacht met mijn team nog minimaal 3x kampioen te worden. En met behulp van mijn personal trainer en sportschool mijn spiermasse te vergroten</w:t>
                      </w:r>
                      <w:r w:rsidR="00E57285">
                        <w:rPr>
                          <w:i/>
                          <w:iCs/>
                        </w:rPr>
                        <w:br/>
                        <w:t>2 jaar minimaal</w:t>
                      </w:r>
                    </w:p>
                    <w:p w14:paraId="7ACEB30C" w14:textId="77777777" w:rsidR="00E57285" w:rsidRDefault="00E57285">
                      <w:pPr>
                        <w:rPr>
                          <w:i/>
                          <w:iCs/>
                        </w:rPr>
                      </w:pPr>
                    </w:p>
                    <w:p w14:paraId="352DADC8" w14:textId="0EBFFE6D" w:rsidR="00E57285" w:rsidRDefault="00E57285">
                      <w:pPr>
                        <w:rPr>
                          <w:i/>
                          <w:iCs/>
                        </w:rPr>
                      </w:pPr>
                      <w:proofErr w:type="spellStart"/>
                      <w:r>
                        <w:rPr>
                          <w:i/>
                          <w:iCs/>
                        </w:rPr>
                        <w:t>Carriere</w:t>
                      </w:r>
                      <w:proofErr w:type="spellEnd"/>
                      <w:r>
                        <w:rPr>
                          <w:i/>
                          <w:iCs/>
                        </w:rPr>
                        <w:t xml:space="preserve">: Ik blijf werken om mijn publiek tee vergroten en mensen </w:t>
                      </w:r>
                      <w:proofErr w:type="spellStart"/>
                      <w:r>
                        <w:rPr>
                          <w:i/>
                          <w:iCs/>
                        </w:rPr>
                        <w:t>geinterreseerd</w:t>
                      </w:r>
                      <w:proofErr w:type="spellEnd"/>
                      <w:r>
                        <w:rPr>
                          <w:i/>
                          <w:iCs/>
                        </w:rPr>
                        <w:t xml:space="preserve"> te houden om te zorgen dat ze blijven terugkomen</w:t>
                      </w:r>
                    </w:p>
                    <w:p w14:paraId="09DB94C3" w14:textId="6BC24FB0" w:rsidR="00E57285" w:rsidRDefault="00E57285">
                      <w:pPr>
                        <w:rPr>
                          <w:i/>
                          <w:iCs/>
                        </w:rPr>
                      </w:pPr>
                      <w:r>
                        <w:rPr>
                          <w:i/>
                          <w:iCs/>
                        </w:rPr>
                        <w:t>2 jaar minimaal</w:t>
                      </w:r>
                    </w:p>
                    <w:p w14:paraId="19EE554D" w14:textId="77777777" w:rsidR="00E57285" w:rsidRDefault="00E57285">
                      <w:pPr>
                        <w:rPr>
                          <w:i/>
                          <w:iCs/>
                        </w:rPr>
                      </w:pPr>
                    </w:p>
                    <w:p w14:paraId="48886BB0" w14:textId="332869A8" w:rsidR="00E57285" w:rsidRPr="00E756ED" w:rsidRDefault="00E57285">
                      <w:pPr>
                        <w:rPr>
                          <w:i/>
                          <w:iCs/>
                        </w:rPr>
                      </w:pPr>
                      <w:r>
                        <w:rPr>
                          <w:i/>
                          <w:iCs/>
                        </w:rPr>
                        <w:t>Welzijn: Gewoon mezelf goed voelen en met positief gevoel naar school en sport gaan.</w:t>
                      </w:r>
                      <w:r>
                        <w:rPr>
                          <w:i/>
                          <w:iCs/>
                        </w:rPr>
                        <w:br/>
                        <w:t>Zolang als ik leef</w:t>
                      </w:r>
                    </w:p>
                  </w:txbxContent>
                </v:textbox>
                <w10:wrap type="square" anchorx="margin"/>
              </v:shape>
            </w:pict>
          </mc:Fallback>
        </mc:AlternateContent>
      </w:r>
      <w:r w:rsidR="204D0A83" w:rsidRPr="001176A4">
        <w:t xml:space="preserve">Wanneer verwacht je redelijkerwijs je doel te kunnen behalen? </w:t>
      </w:r>
    </w:p>
    <w:p w14:paraId="67CDE1E3" w14:textId="56AEA22C" w:rsidR="00817B2F" w:rsidRPr="001176A4" w:rsidRDefault="00817B2F">
      <w:pPr>
        <w:spacing w:after="200"/>
      </w:pPr>
    </w:p>
    <w:p w14:paraId="5A5FC258" w14:textId="1B856705" w:rsidR="00113B6B" w:rsidRPr="001176A4" w:rsidRDefault="204D0A83" w:rsidP="63DBE627">
      <w:pPr>
        <w:spacing w:after="200"/>
      </w:pPr>
      <w:r w:rsidRPr="001176A4">
        <w:t xml:space="preserve">De doelen die je stelt hoeven niet specifiek gericht te zijn op school. Sterker nog, het is beter wanneer je in alle delen van je leven doelen stelt. Wat wel belangrijk is, is dat je goed duidelijk hebt waar jouw prioriteiten liggen. Je doelen worden immers bepaald door je prioriteiten. De volgende oefening </w:t>
      </w:r>
      <w:r w:rsidR="00C82B60" w:rsidRPr="001176A4">
        <w:t>over prioriteiten</w:t>
      </w:r>
      <w:r w:rsidRPr="001176A4">
        <w:t xml:space="preserve"> kan je hiermee helpen. </w:t>
      </w:r>
    </w:p>
    <w:p w14:paraId="15C412AE" w14:textId="408A2BFB" w:rsidR="00481E8B" w:rsidRPr="001176A4" w:rsidRDefault="204D0A83" w:rsidP="00732FA6">
      <w:pPr>
        <w:pStyle w:val="ListParagraph"/>
        <w:numPr>
          <w:ilvl w:val="0"/>
          <w:numId w:val="9"/>
        </w:numPr>
        <w:spacing w:after="200"/>
      </w:pPr>
      <w:r w:rsidRPr="001176A4">
        <w:t xml:space="preserve">Bepaal </w:t>
      </w:r>
      <w:r w:rsidR="002D30FD" w:rsidRPr="001176A4">
        <w:t xml:space="preserve">in de eerste kolom </w:t>
      </w:r>
      <w:r w:rsidRPr="001176A4">
        <w:t>wat het belangrijkste is in je leven. Nummer de onderstaande items in volgorde van belangrijkheid (1, 2, 3, 4, et cetera waarbij 1 het meest belangrijk is).</w:t>
      </w:r>
    </w:p>
    <w:tbl>
      <w:tblPr>
        <w:tblStyle w:val="PlainTable4"/>
        <w:tblW w:w="0" w:type="auto"/>
        <w:tblLook w:val="04A0" w:firstRow="1" w:lastRow="0" w:firstColumn="1" w:lastColumn="0" w:noHBand="0" w:noVBand="1"/>
      </w:tblPr>
      <w:tblGrid>
        <w:gridCol w:w="1276"/>
        <w:gridCol w:w="5812"/>
        <w:gridCol w:w="2514"/>
      </w:tblGrid>
      <w:tr w:rsidR="001176A4" w:rsidRPr="001176A4" w14:paraId="77FBB52E" w14:textId="1C8EC2E8" w:rsidTr="002D3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17817A4" w14:textId="63247B96" w:rsidR="00813515" w:rsidRPr="001176A4" w:rsidRDefault="00813515" w:rsidP="0014776C">
            <w:pPr>
              <w:spacing w:after="200"/>
            </w:pPr>
            <w:r w:rsidRPr="001176A4">
              <w:t>Prioriteit</w:t>
            </w:r>
          </w:p>
        </w:tc>
        <w:tc>
          <w:tcPr>
            <w:tcW w:w="5812" w:type="dxa"/>
          </w:tcPr>
          <w:p w14:paraId="772F9889" w14:textId="0A6280DE" w:rsidR="00813515" w:rsidRPr="001176A4" w:rsidRDefault="00813515" w:rsidP="0014776C">
            <w:pPr>
              <w:spacing w:after="200"/>
              <w:cnfStyle w:val="100000000000" w:firstRow="1" w:lastRow="0" w:firstColumn="0" w:lastColumn="0" w:oddVBand="0" w:evenVBand="0" w:oddHBand="0" w:evenHBand="0" w:firstRowFirstColumn="0" w:firstRowLastColumn="0" w:lastRowFirstColumn="0" w:lastRowLastColumn="0"/>
            </w:pPr>
            <w:r w:rsidRPr="001176A4">
              <w:t>Onderdeel</w:t>
            </w:r>
          </w:p>
        </w:tc>
        <w:tc>
          <w:tcPr>
            <w:tcW w:w="2514" w:type="dxa"/>
          </w:tcPr>
          <w:p w14:paraId="2BD7FA00" w14:textId="327B0B62" w:rsidR="00813515" w:rsidRPr="001176A4" w:rsidRDefault="00813515" w:rsidP="0014776C">
            <w:pPr>
              <w:spacing w:after="200"/>
              <w:cnfStyle w:val="100000000000" w:firstRow="1" w:lastRow="0" w:firstColumn="0" w:lastColumn="0" w:oddVBand="0" w:evenVBand="0" w:oddHBand="0" w:evenHBand="0" w:firstRowFirstColumn="0" w:firstRowLastColumn="0" w:lastRowFirstColumn="0" w:lastRowLastColumn="0"/>
            </w:pPr>
            <w:r w:rsidRPr="001176A4">
              <w:t>Werkelijke tijd</w:t>
            </w:r>
          </w:p>
        </w:tc>
      </w:tr>
      <w:tr w:rsidR="001176A4" w:rsidRPr="001176A4" w14:paraId="2C056331" w14:textId="2BF4FAB2" w:rsidTr="002D3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E62A35E" w14:textId="216FF43C" w:rsidR="00813515" w:rsidRPr="001176A4" w:rsidRDefault="00E57285" w:rsidP="0014776C">
            <w:pPr>
              <w:spacing w:after="200"/>
            </w:pPr>
            <w:r w:rsidRPr="001176A4">
              <w:t>2</w:t>
            </w:r>
          </w:p>
        </w:tc>
        <w:tc>
          <w:tcPr>
            <w:tcW w:w="5812" w:type="dxa"/>
          </w:tcPr>
          <w:p w14:paraId="79221826" w14:textId="31B16BE7" w:rsidR="00813515" w:rsidRPr="001176A4" w:rsidRDefault="00813515" w:rsidP="0014776C">
            <w:pPr>
              <w:spacing w:after="200"/>
              <w:cnfStyle w:val="000000100000" w:firstRow="0" w:lastRow="0" w:firstColumn="0" w:lastColumn="0" w:oddVBand="0" w:evenVBand="0" w:oddHBand="1" w:evenHBand="0" w:firstRowFirstColumn="0" w:firstRowLastColumn="0" w:lastRowFirstColumn="0" w:lastRowLastColumn="0"/>
            </w:pPr>
            <w:r w:rsidRPr="001176A4">
              <w:t>School en studie</w:t>
            </w:r>
          </w:p>
        </w:tc>
        <w:tc>
          <w:tcPr>
            <w:tcW w:w="2514" w:type="dxa"/>
          </w:tcPr>
          <w:p w14:paraId="704246AB" w14:textId="6C0864C1" w:rsidR="00813515" w:rsidRPr="001176A4" w:rsidRDefault="00801065" w:rsidP="0014776C">
            <w:pPr>
              <w:spacing w:after="200"/>
              <w:cnfStyle w:val="000000100000" w:firstRow="0" w:lastRow="0" w:firstColumn="0" w:lastColumn="0" w:oddVBand="0" w:evenVBand="0" w:oddHBand="1" w:evenHBand="0" w:firstRowFirstColumn="0" w:firstRowLastColumn="0" w:lastRowFirstColumn="0" w:lastRowLastColumn="0"/>
            </w:pPr>
            <w:r w:rsidRPr="001176A4">
              <w:t>3</w:t>
            </w:r>
          </w:p>
        </w:tc>
      </w:tr>
      <w:tr w:rsidR="001176A4" w:rsidRPr="001176A4" w14:paraId="389F5B30" w14:textId="49FE2DDC" w:rsidTr="002D30FD">
        <w:tc>
          <w:tcPr>
            <w:cnfStyle w:val="001000000000" w:firstRow="0" w:lastRow="0" w:firstColumn="1" w:lastColumn="0" w:oddVBand="0" w:evenVBand="0" w:oddHBand="0" w:evenHBand="0" w:firstRowFirstColumn="0" w:firstRowLastColumn="0" w:lastRowFirstColumn="0" w:lastRowLastColumn="0"/>
            <w:tcW w:w="1276" w:type="dxa"/>
          </w:tcPr>
          <w:p w14:paraId="65BB0C2A" w14:textId="5EF95A98" w:rsidR="00813515" w:rsidRPr="001176A4" w:rsidRDefault="00E57285" w:rsidP="0014776C">
            <w:pPr>
              <w:spacing w:after="200"/>
            </w:pPr>
            <w:r w:rsidRPr="001176A4">
              <w:t>3</w:t>
            </w:r>
          </w:p>
        </w:tc>
        <w:tc>
          <w:tcPr>
            <w:tcW w:w="5812" w:type="dxa"/>
          </w:tcPr>
          <w:p w14:paraId="53CE9E65" w14:textId="7ACD7F41" w:rsidR="00813515" w:rsidRPr="001176A4" w:rsidRDefault="00813515" w:rsidP="0014776C">
            <w:pPr>
              <w:spacing w:after="200"/>
              <w:cnfStyle w:val="000000000000" w:firstRow="0" w:lastRow="0" w:firstColumn="0" w:lastColumn="0" w:oddVBand="0" w:evenVBand="0" w:oddHBand="0" w:evenHBand="0" w:firstRowFirstColumn="0" w:firstRowLastColumn="0" w:lastRowFirstColumn="0" w:lastRowLastColumn="0"/>
            </w:pPr>
            <w:r w:rsidRPr="001176A4">
              <w:t>Sporten</w:t>
            </w:r>
          </w:p>
        </w:tc>
        <w:tc>
          <w:tcPr>
            <w:tcW w:w="2514" w:type="dxa"/>
          </w:tcPr>
          <w:p w14:paraId="37323D58" w14:textId="190E1EFA" w:rsidR="00813515" w:rsidRPr="001176A4" w:rsidRDefault="00801065" w:rsidP="0014776C">
            <w:pPr>
              <w:spacing w:after="200"/>
              <w:cnfStyle w:val="000000000000" w:firstRow="0" w:lastRow="0" w:firstColumn="0" w:lastColumn="0" w:oddVBand="0" w:evenVBand="0" w:oddHBand="0" w:evenHBand="0" w:firstRowFirstColumn="0" w:firstRowLastColumn="0" w:lastRowFirstColumn="0" w:lastRowLastColumn="0"/>
            </w:pPr>
            <w:r w:rsidRPr="001176A4">
              <w:t>4</w:t>
            </w:r>
          </w:p>
        </w:tc>
      </w:tr>
      <w:tr w:rsidR="001176A4" w:rsidRPr="001176A4" w14:paraId="4925B463" w14:textId="30371BB2" w:rsidTr="002D3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47A19C0" w14:textId="0201FDBD" w:rsidR="00813515" w:rsidRPr="001176A4" w:rsidRDefault="00E57285" w:rsidP="0014776C">
            <w:pPr>
              <w:spacing w:after="200"/>
            </w:pPr>
            <w:r w:rsidRPr="001176A4">
              <w:t>1</w:t>
            </w:r>
          </w:p>
        </w:tc>
        <w:tc>
          <w:tcPr>
            <w:tcW w:w="5812" w:type="dxa"/>
          </w:tcPr>
          <w:p w14:paraId="6B3AC85E" w14:textId="44450BA2" w:rsidR="00813515" w:rsidRPr="001176A4" w:rsidRDefault="00813515" w:rsidP="0014776C">
            <w:pPr>
              <w:spacing w:after="200"/>
              <w:cnfStyle w:val="000000100000" w:firstRow="0" w:lastRow="0" w:firstColumn="0" w:lastColumn="0" w:oddVBand="0" w:evenVBand="0" w:oddHBand="1" w:evenHBand="0" w:firstRowFirstColumn="0" w:firstRowLastColumn="0" w:lastRowFirstColumn="0" w:lastRowLastColumn="0"/>
            </w:pPr>
            <w:r w:rsidRPr="001176A4">
              <w:t>Familie-/gezinsactiviteiten</w:t>
            </w:r>
          </w:p>
        </w:tc>
        <w:tc>
          <w:tcPr>
            <w:tcW w:w="2514" w:type="dxa"/>
          </w:tcPr>
          <w:p w14:paraId="4D2E5068" w14:textId="43B321E1" w:rsidR="00813515" w:rsidRPr="001176A4" w:rsidRDefault="00801065" w:rsidP="0014776C">
            <w:pPr>
              <w:spacing w:after="200"/>
              <w:cnfStyle w:val="000000100000" w:firstRow="0" w:lastRow="0" w:firstColumn="0" w:lastColumn="0" w:oddVBand="0" w:evenVBand="0" w:oddHBand="1" w:evenHBand="0" w:firstRowFirstColumn="0" w:firstRowLastColumn="0" w:lastRowFirstColumn="0" w:lastRowLastColumn="0"/>
            </w:pPr>
            <w:r w:rsidRPr="001176A4">
              <w:t>1</w:t>
            </w:r>
          </w:p>
        </w:tc>
      </w:tr>
      <w:tr w:rsidR="001176A4" w:rsidRPr="001176A4" w14:paraId="02B56C2D" w14:textId="2FEF6155" w:rsidTr="002D30FD">
        <w:tc>
          <w:tcPr>
            <w:cnfStyle w:val="001000000000" w:firstRow="0" w:lastRow="0" w:firstColumn="1" w:lastColumn="0" w:oddVBand="0" w:evenVBand="0" w:oddHBand="0" w:evenHBand="0" w:firstRowFirstColumn="0" w:firstRowLastColumn="0" w:lastRowFirstColumn="0" w:lastRowLastColumn="0"/>
            <w:tcW w:w="1276" w:type="dxa"/>
          </w:tcPr>
          <w:p w14:paraId="468605B8" w14:textId="1F155DED" w:rsidR="00813515" w:rsidRPr="001176A4" w:rsidRDefault="00E57285" w:rsidP="0014776C">
            <w:pPr>
              <w:spacing w:after="200"/>
            </w:pPr>
            <w:r w:rsidRPr="001176A4">
              <w:t>4</w:t>
            </w:r>
          </w:p>
        </w:tc>
        <w:tc>
          <w:tcPr>
            <w:tcW w:w="5812" w:type="dxa"/>
          </w:tcPr>
          <w:p w14:paraId="1E962FD3" w14:textId="7AD0D2DA" w:rsidR="00813515" w:rsidRPr="001176A4" w:rsidRDefault="00C121EB" w:rsidP="0014776C">
            <w:pPr>
              <w:spacing w:after="200"/>
              <w:cnfStyle w:val="000000000000" w:firstRow="0" w:lastRow="0" w:firstColumn="0" w:lastColumn="0" w:oddVBand="0" w:evenVBand="0" w:oddHBand="0" w:evenHBand="0" w:firstRowFirstColumn="0" w:firstRowLastColumn="0" w:lastRowFirstColumn="0" w:lastRowLastColumn="0"/>
            </w:pPr>
            <w:r w:rsidRPr="001176A4">
              <w:t>Vrijetijdsac</w:t>
            </w:r>
            <w:r w:rsidR="000F007C" w:rsidRPr="001176A4">
              <w:t>tiviteiten</w:t>
            </w:r>
            <w:r w:rsidR="007456CB" w:rsidRPr="001176A4">
              <w:t xml:space="preserve"> (YouTube, </w:t>
            </w:r>
            <w:proofErr w:type="spellStart"/>
            <w:r w:rsidR="007456CB" w:rsidRPr="001176A4">
              <w:t>social</w:t>
            </w:r>
            <w:proofErr w:type="spellEnd"/>
            <w:r w:rsidR="007456CB" w:rsidRPr="001176A4">
              <w:t xml:space="preserve"> media, internet, tv</w:t>
            </w:r>
            <w:r w:rsidR="00B31E89" w:rsidRPr="001176A4">
              <w:t xml:space="preserve">, </w:t>
            </w:r>
            <w:proofErr w:type="spellStart"/>
            <w:r w:rsidR="00B31E89" w:rsidRPr="001176A4">
              <w:t>Netflix</w:t>
            </w:r>
            <w:proofErr w:type="spellEnd"/>
            <w:r w:rsidR="00B31E89" w:rsidRPr="001176A4">
              <w:t>)</w:t>
            </w:r>
          </w:p>
        </w:tc>
        <w:tc>
          <w:tcPr>
            <w:tcW w:w="2514" w:type="dxa"/>
          </w:tcPr>
          <w:p w14:paraId="0D75CEED" w14:textId="4A27983E" w:rsidR="00813515" w:rsidRPr="001176A4" w:rsidRDefault="00801065" w:rsidP="0014776C">
            <w:pPr>
              <w:spacing w:after="200"/>
              <w:cnfStyle w:val="000000000000" w:firstRow="0" w:lastRow="0" w:firstColumn="0" w:lastColumn="0" w:oddVBand="0" w:evenVBand="0" w:oddHBand="0" w:evenHBand="0" w:firstRowFirstColumn="0" w:firstRowLastColumn="0" w:lastRowFirstColumn="0" w:lastRowLastColumn="0"/>
            </w:pPr>
            <w:r w:rsidRPr="001176A4">
              <w:t>2</w:t>
            </w:r>
          </w:p>
        </w:tc>
      </w:tr>
      <w:tr w:rsidR="001176A4" w:rsidRPr="001176A4" w14:paraId="40B020C8" w14:textId="77777777" w:rsidTr="002D3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1734418" w14:textId="6116A6EA" w:rsidR="000F007C" w:rsidRPr="001176A4" w:rsidRDefault="00136277" w:rsidP="0014776C">
            <w:pPr>
              <w:spacing w:after="200"/>
            </w:pPr>
            <w:r w:rsidRPr="001176A4">
              <w:t>7</w:t>
            </w:r>
          </w:p>
        </w:tc>
        <w:tc>
          <w:tcPr>
            <w:tcW w:w="5812" w:type="dxa"/>
          </w:tcPr>
          <w:p w14:paraId="5E08196D" w14:textId="6C61FD35" w:rsidR="000F007C" w:rsidRPr="001176A4" w:rsidRDefault="00B31E89" w:rsidP="0014776C">
            <w:pPr>
              <w:spacing w:after="200"/>
              <w:cnfStyle w:val="000000100000" w:firstRow="0" w:lastRow="0" w:firstColumn="0" w:lastColumn="0" w:oddVBand="0" w:evenVBand="0" w:oddHBand="1" w:evenHBand="0" w:firstRowFirstColumn="0" w:firstRowLastColumn="0" w:lastRowFirstColumn="0" w:lastRowLastColumn="0"/>
            </w:pPr>
            <w:r w:rsidRPr="001176A4">
              <w:t>Religieuze activiteiten</w:t>
            </w:r>
          </w:p>
        </w:tc>
        <w:tc>
          <w:tcPr>
            <w:tcW w:w="2514" w:type="dxa"/>
          </w:tcPr>
          <w:p w14:paraId="77C44C4D" w14:textId="1E128C2F" w:rsidR="000F007C" w:rsidRPr="001176A4" w:rsidRDefault="00801065" w:rsidP="0014776C">
            <w:pPr>
              <w:spacing w:after="200"/>
              <w:cnfStyle w:val="000000100000" w:firstRow="0" w:lastRow="0" w:firstColumn="0" w:lastColumn="0" w:oddVBand="0" w:evenVBand="0" w:oddHBand="1" w:evenHBand="0" w:firstRowFirstColumn="0" w:firstRowLastColumn="0" w:lastRowFirstColumn="0" w:lastRowLastColumn="0"/>
            </w:pPr>
            <w:r w:rsidRPr="001176A4">
              <w:t>7</w:t>
            </w:r>
          </w:p>
        </w:tc>
      </w:tr>
      <w:tr w:rsidR="001176A4" w:rsidRPr="001176A4" w14:paraId="7FEB2BF1" w14:textId="77777777" w:rsidTr="002D30FD">
        <w:tc>
          <w:tcPr>
            <w:cnfStyle w:val="001000000000" w:firstRow="0" w:lastRow="0" w:firstColumn="1" w:lastColumn="0" w:oddVBand="0" w:evenVBand="0" w:oddHBand="0" w:evenHBand="0" w:firstRowFirstColumn="0" w:firstRowLastColumn="0" w:lastRowFirstColumn="0" w:lastRowLastColumn="0"/>
            <w:tcW w:w="1276" w:type="dxa"/>
          </w:tcPr>
          <w:p w14:paraId="4DC7EBB1" w14:textId="11C1055F" w:rsidR="00B31E89" w:rsidRPr="001176A4" w:rsidRDefault="00E57285" w:rsidP="0014776C">
            <w:pPr>
              <w:spacing w:after="200"/>
            </w:pPr>
            <w:r w:rsidRPr="001176A4">
              <w:t>5</w:t>
            </w:r>
          </w:p>
        </w:tc>
        <w:tc>
          <w:tcPr>
            <w:tcW w:w="5812" w:type="dxa"/>
          </w:tcPr>
          <w:p w14:paraId="09A9CE5B" w14:textId="548135C9" w:rsidR="00B31E89" w:rsidRPr="001176A4" w:rsidRDefault="00B31E89" w:rsidP="0014776C">
            <w:pPr>
              <w:spacing w:after="200"/>
              <w:cnfStyle w:val="000000000000" w:firstRow="0" w:lastRow="0" w:firstColumn="0" w:lastColumn="0" w:oddVBand="0" w:evenVBand="0" w:oddHBand="0" w:evenHBand="0" w:firstRowFirstColumn="0" w:firstRowLastColumn="0" w:lastRowFirstColumn="0" w:lastRowLastColumn="0"/>
            </w:pPr>
            <w:r w:rsidRPr="001176A4">
              <w:t>Geld verdienen</w:t>
            </w:r>
          </w:p>
        </w:tc>
        <w:tc>
          <w:tcPr>
            <w:tcW w:w="2514" w:type="dxa"/>
          </w:tcPr>
          <w:p w14:paraId="525E1F7F" w14:textId="7957602E" w:rsidR="00B31E89" w:rsidRPr="001176A4" w:rsidRDefault="00801065" w:rsidP="0014776C">
            <w:pPr>
              <w:spacing w:after="200"/>
              <w:cnfStyle w:val="000000000000" w:firstRow="0" w:lastRow="0" w:firstColumn="0" w:lastColumn="0" w:oddVBand="0" w:evenVBand="0" w:oddHBand="0" w:evenHBand="0" w:firstRowFirstColumn="0" w:firstRowLastColumn="0" w:lastRowFirstColumn="0" w:lastRowLastColumn="0"/>
            </w:pPr>
            <w:r w:rsidRPr="001176A4">
              <w:t>6</w:t>
            </w:r>
          </w:p>
        </w:tc>
      </w:tr>
      <w:tr w:rsidR="001176A4" w:rsidRPr="001176A4" w14:paraId="1C4712AD" w14:textId="77777777" w:rsidTr="002D3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0ACBCF0" w14:textId="65431307" w:rsidR="00B31E89" w:rsidRPr="001176A4" w:rsidRDefault="00136277" w:rsidP="0014776C">
            <w:pPr>
              <w:spacing w:after="200"/>
            </w:pPr>
            <w:r w:rsidRPr="001176A4">
              <w:t>6</w:t>
            </w:r>
          </w:p>
        </w:tc>
        <w:tc>
          <w:tcPr>
            <w:tcW w:w="5812" w:type="dxa"/>
          </w:tcPr>
          <w:p w14:paraId="7DD8FB9B" w14:textId="18DC987A" w:rsidR="00B31E89" w:rsidRPr="001176A4" w:rsidRDefault="00B31E89" w:rsidP="0014776C">
            <w:pPr>
              <w:spacing w:after="200"/>
              <w:cnfStyle w:val="000000100000" w:firstRow="0" w:lastRow="0" w:firstColumn="0" w:lastColumn="0" w:oddVBand="0" w:evenVBand="0" w:oddHBand="1" w:evenHBand="0" w:firstRowFirstColumn="0" w:firstRowLastColumn="0" w:lastRowFirstColumn="0" w:lastRowLastColumn="0"/>
            </w:pPr>
            <w:r w:rsidRPr="001176A4">
              <w:t xml:space="preserve">Anders namelijk: </w:t>
            </w:r>
            <w:r w:rsidR="00801065" w:rsidRPr="001176A4">
              <w:t>Reizen (naar school of sport)</w:t>
            </w:r>
          </w:p>
        </w:tc>
        <w:tc>
          <w:tcPr>
            <w:tcW w:w="2514" w:type="dxa"/>
          </w:tcPr>
          <w:p w14:paraId="083960E6" w14:textId="0BA8C207" w:rsidR="00B31E89" w:rsidRPr="001176A4" w:rsidRDefault="00801065" w:rsidP="0014776C">
            <w:pPr>
              <w:spacing w:after="200"/>
              <w:cnfStyle w:val="000000100000" w:firstRow="0" w:lastRow="0" w:firstColumn="0" w:lastColumn="0" w:oddVBand="0" w:evenVBand="0" w:oddHBand="1" w:evenHBand="0" w:firstRowFirstColumn="0" w:firstRowLastColumn="0" w:lastRowFirstColumn="0" w:lastRowLastColumn="0"/>
            </w:pPr>
            <w:r w:rsidRPr="001176A4">
              <w:t>5</w:t>
            </w:r>
          </w:p>
        </w:tc>
      </w:tr>
    </w:tbl>
    <w:p w14:paraId="2F70471E" w14:textId="6608E97B" w:rsidR="0014776C" w:rsidRPr="001176A4" w:rsidRDefault="0014776C" w:rsidP="0014776C">
      <w:pPr>
        <w:spacing w:after="200"/>
      </w:pPr>
    </w:p>
    <w:p w14:paraId="79599CE6" w14:textId="77777777" w:rsidR="002D30FD" w:rsidRPr="001176A4" w:rsidRDefault="204D0A83" w:rsidP="002D30FD">
      <w:pPr>
        <w:spacing w:after="200"/>
        <w:jc w:val="right"/>
        <w:rPr>
          <w:i/>
          <w:iCs/>
          <w:sz w:val="20"/>
          <w:szCs w:val="18"/>
          <w:lang w:val="en-US"/>
        </w:rPr>
      </w:pPr>
      <w:r w:rsidRPr="001176A4">
        <w:rPr>
          <w:i/>
          <w:iCs/>
          <w:sz w:val="20"/>
          <w:szCs w:val="18"/>
          <w:lang w:val="en-US"/>
        </w:rPr>
        <w:t xml:space="preserve"> </w:t>
      </w:r>
      <w:r w:rsidR="002D30FD" w:rsidRPr="001176A4">
        <w:rPr>
          <w:i/>
          <w:iCs/>
          <w:sz w:val="20"/>
          <w:szCs w:val="18"/>
          <w:lang w:val="en-US"/>
        </w:rPr>
        <w:t>(</w:t>
      </w:r>
      <w:proofErr w:type="spellStart"/>
      <w:r w:rsidR="002D30FD" w:rsidRPr="001176A4">
        <w:rPr>
          <w:i/>
          <w:iCs/>
          <w:sz w:val="20"/>
          <w:szCs w:val="18"/>
          <w:lang w:val="en-US"/>
        </w:rPr>
        <w:t>bron</w:t>
      </w:r>
      <w:proofErr w:type="spellEnd"/>
      <w:r w:rsidR="002D30FD" w:rsidRPr="001176A4">
        <w:rPr>
          <w:i/>
          <w:iCs/>
          <w:sz w:val="20"/>
          <w:szCs w:val="18"/>
          <w:lang w:val="en-US"/>
        </w:rPr>
        <w:t xml:space="preserve">: </w:t>
      </w:r>
      <w:proofErr w:type="spellStart"/>
      <w:r w:rsidR="002D30FD" w:rsidRPr="001176A4">
        <w:rPr>
          <w:i/>
          <w:iCs/>
          <w:sz w:val="20"/>
          <w:szCs w:val="18"/>
          <w:lang w:val="en-US"/>
        </w:rPr>
        <w:t>Victus</w:t>
      </w:r>
      <w:proofErr w:type="spellEnd"/>
      <w:r w:rsidR="002D30FD" w:rsidRPr="001176A4">
        <w:rPr>
          <w:i/>
          <w:iCs/>
          <w:sz w:val="20"/>
          <w:szCs w:val="18"/>
          <w:lang w:val="en-US"/>
        </w:rPr>
        <w:t xml:space="preserve"> Study Skills System, 2018)</w:t>
      </w:r>
    </w:p>
    <w:p w14:paraId="2C5FF41D" w14:textId="1D556AF5" w:rsidR="00113B6B" w:rsidRPr="001176A4" w:rsidRDefault="204D0A83" w:rsidP="00732FA6">
      <w:pPr>
        <w:pStyle w:val="ListParagraph"/>
        <w:numPr>
          <w:ilvl w:val="0"/>
          <w:numId w:val="9"/>
        </w:numPr>
        <w:spacing w:after="200"/>
      </w:pPr>
      <w:r w:rsidRPr="001176A4">
        <w:lastRenderedPageBreak/>
        <w:t xml:space="preserve">Gebruik nu dezelfde lijst en nummer </w:t>
      </w:r>
      <w:r w:rsidR="002D30FD" w:rsidRPr="001176A4">
        <w:t xml:space="preserve">in de derde kolom </w:t>
      </w:r>
      <w:r w:rsidRPr="001176A4">
        <w:t xml:space="preserve">op basis van hoeveel werkelijke tijd je aan elk item besteedt. Wees eerlijk. Als je bijvoorbeeld de meeste tijd aan sport besteedt, zet er dan een cijfer 1 naast. </w:t>
      </w:r>
    </w:p>
    <w:p w14:paraId="0EAA42E9" w14:textId="77777777" w:rsidR="00957402" w:rsidRPr="001176A4" w:rsidRDefault="00957402" w:rsidP="00095707">
      <w:pPr>
        <w:spacing w:after="200"/>
      </w:pPr>
    </w:p>
    <w:p w14:paraId="40E71AD9" w14:textId="77777777" w:rsidR="009935FE" w:rsidRPr="001176A4" w:rsidRDefault="009935FE" w:rsidP="00095707">
      <w:pPr>
        <w:spacing w:after="200"/>
      </w:pPr>
    </w:p>
    <w:p w14:paraId="532E93D0" w14:textId="77777777" w:rsidR="00DC173C" w:rsidRPr="001176A4" w:rsidRDefault="00DC173C">
      <w:pPr>
        <w:spacing w:after="200"/>
        <w:rPr>
          <w:rFonts w:eastAsia="Times New Roman" w:cs="Times New Roman"/>
          <w:b/>
          <w:sz w:val="36"/>
          <w:szCs w:val="24"/>
        </w:rPr>
      </w:pPr>
      <w:r w:rsidRPr="001176A4">
        <w:br w:type="page"/>
      </w:r>
    </w:p>
    <w:p w14:paraId="6D85B4EC" w14:textId="0092F645" w:rsidR="00AC775B" w:rsidRPr="001176A4" w:rsidRDefault="00A508E6" w:rsidP="00D15BDA">
      <w:pPr>
        <w:pStyle w:val="Heading1"/>
      </w:pPr>
      <w:bookmarkStart w:id="13" w:name="_Toc170996104"/>
      <w:r w:rsidRPr="001176A4">
        <w:rPr>
          <w:rStyle w:val="normaltextrun"/>
          <w:rFonts w:cs="Segoe UI"/>
          <w:noProof/>
        </w:rPr>
        <w:lastRenderedPageBreak/>
        <mc:AlternateContent>
          <mc:Choice Requires="wps">
            <w:drawing>
              <wp:anchor distT="45720" distB="45720" distL="114300" distR="114300" simplePos="0" relativeHeight="251658249" behindDoc="0" locked="0" layoutInCell="1" allowOverlap="1" wp14:anchorId="7A706472" wp14:editId="1C2B55D4">
                <wp:simplePos x="0" y="0"/>
                <wp:positionH relativeFrom="margin">
                  <wp:posOffset>1905</wp:posOffset>
                </wp:positionH>
                <wp:positionV relativeFrom="page">
                  <wp:posOffset>1333500</wp:posOffset>
                </wp:positionV>
                <wp:extent cx="6067425" cy="1513205"/>
                <wp:effectExtent l="0" t="0" r="28575" b="10795"/>
                <wp:wrapSquare wrapText="bothSides"/>
                <wp:docPr id="149867678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513205"/>
                        </a:xfrm>
                        <a:prstGeom prst="rect">
                          <a:avLst/>
                        </a:prstGeom>
                        <a:solidFill>
                          <a:srgbClr val="FFFFFF"/>
                        </a:solidFill>
                        <a:ln w="9525">
                          <a:solidFill>
                            <a:srgbClr val="000000"/>
                          </a:solidFill>
                          <a:miter lim="800000"/>
                          <a:headEnd/>
                          <a:tailEnd/>
                        </a:ln>
                      </wps:spPr>
                      <wps:txbx>
                        <w:txbxContent>
                          <w:p w14:paraId="67C5F7C9" w14:textId="11934B36" w:rsidR="00A508E6" w:rsidRDefault="00A508E6"/>
                          <w:tbl>
                            <w:tblPr>
                              <w:tblStyle w:val="PlainTable3"/>
                              <w:tblW w:w="0" w:type="auto"/>
                              <w:tblLook w:val="04A0" w:firstRow="1" w:lastRow="0" w:firstColumn="1" w:lastColumn="0" w:noHBand="0" w:noVBand="1"/>
                            </w:tblPr>
                            <w:tblGrid>
                              <w:gridCol w:w="2334"/>
                              <w:gridCol w:w="2293"/>
                              <w:gridCol w:w="2337"/>
                              <w:gridCol w:w="2304"/>
                            </w:tblGrid>
                            <w:tr w:rsidR="00A508E6" w14:paraId="24557F48"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B8BF713" w14:textId="77777777" w:rsidR="00A508E6" w:rsidRDefault="00A508E6" w:rsidP="00A508E6">
                                  <w:pPr>
                                    <w:spacing w:after="200"/>
                                  </w:pPr>
                                  <w:r>
                                    <w:rPr>
                                      <w:noProof/>
                                    </w:rPr>
                                    <w:drawing>
                                      <wp:inline distT="0" distB="0" distL="0" distR="0" wp14:anchorId="03EA42ED" wp14:editId="4D1621FD">
                                        <wp:extent cx="314960" cy="314960"/>
                                        <wp:effectExtent l="0" t="0" r="0" b="0"/>
                                        <wp:docPr id="287727111" name="Graphic 28772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22135"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53926772"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522C0F9" wp14:editId="0151F70A">
                                        <wp:extent cx="365760" cy="365760"/>
                                        <wp:effectExtent l="0" t="0" r="0" b="0"/>
                                        <wp:docPr id="327209925" name="Graphic 327209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83536"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32976E8F"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07EE14C" wp14:editId="5E95EFF5">
                                        <wp:extent cx="365760" cy="365760"/>
                                        <wp:effectExtent l="0" t="0" r="0" b="0"/>
                                        <wp:docPr id="412254408" name="Graphic 41225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65892"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76793E3C"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9237D05" wp14:editId="217FFBB0">
                                        <wp:extent cx="365760" cy="365760"/>
                                        <wp:effectExtent l="0" t="0" r="0" b="0"/>
                                        <wp:docPr id="2086945621" name="Graphic 208694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70315"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A508E6" w14:paraId="10D985AF"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F00ADD1" w14:textId="77777777" w:rsidR="00A508E6" w:rsidRPr="00427CF2" w:rsidRDefault="00A508E6" w:rsidP="00A508E6">
                                  <w:pPr>
                                    <w:jc w:val="center"/>
                                    <w:rPr>
                                      <w:b w:val="0"/>
                                      <w:bCs w:val="0"/>
                                      <w:caps w:val="0"/>
                                    </w:rPr>
                                  </w:pPr>
                                  <w:r>
                                    <w:rPr>
                                      <w:b w:val="0"/>
                                      <w:bCs w:val="0"/>
                                      <w:caps w:val="0"/>
                                    </w:rPr>
                                    <w:t>60 minuten</w:t>
                                  </w:r>
                                </w:p>
                              </w:tc>
                              <w:tc>
                                <w:tcPr>
                                  <w:tcW w:w="2386" w:type="dxa"/>
                                </w:tcPr>
                                <w:p w14:paraId="581921C3"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573112FA"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 xml:space="preserve">Week </w:t>
                                  </w:r>
                                  <w:proofErr w:type="gramStart"/>
                                  <w:r>
                                    <w:t>2 /</w:t>
                                  </w:r>
                                  <w:proofErr w:type="gramEnd"/>
                                  <w:r>
                                    <w:t xml:space="preserve"> individueel gesprek</w:t>
                                  </w:r>
                                </w:p>
                              </w:tc>
                              <w:tc>
                                <w:tcPr>
                                  <w:tcW w:w="2398" w:type="dxa"/>
                                </w:tcPr>
                                <w:p w14:paraId="10B1D232"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Geen</w:t>
                                  </w:r>
                                </w:p>
                              </w:tc>
                            </w:tr>
                          </w:tbl>
                          <w:p w14:paraId="45256BDA" w14:textId="7E39FC5C" w:rsidR="00A508E6" w:rsidRDefault="00A508E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706472" id="_x0000_s1032" type="#_x0000_t202" style="position:absolute;margin-left:.15pt;margin-top:105pt;width:477.75pt;height:119.15pt;z-index:25165824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">
                <v:textbox style="mso-fit-shape-to-text:t">
                  <w:txbxContent>
                    <w:p w14:paraId="67C5F7C9" w14:textId="11934B36" w:rsidR="00A508E6" w:rsidRDefault="00A508E6"/>
                    <w:tbl>
                      <w:tblPr>
                        <w:tblStyle w:val="PlainTable3"/>
                        <w:tblW w:w="0" w:type="auto"/>
                        <w:tblLook w:val="04A0" w:firstRow="1" w:lastRow="0" w:firstColumn="1" w:lastColumn="0" w:noHBand="0" w:noVBand="1"/>
                      </w:tblPr>
                      <w:tblGrid>
                        <w:gridCol w:w="2334"/>
                        <w:gridCol w:w="2293"/>
                        <w:gridCol w:w="2337"/>
                        <w:gridCol w:w="2304"/>
                      </w:tblGrid>
                      <w:tr w:rsidR="00A508E6" w14:paraId="24557F48"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B8BF713" w14:textId="77777777" w:rsidR="00A508E6" w:rsidRDefault="00A508E6" w:rsidP="00A508E6">
                            <w:pPr>
                              <w:spacing w:after="200"/>
                            </w:pPr>
                            <w:r>
                              <w:rPr>
                                <w:noProof/>
                              </w:rPr>
                              <w:drawing>
                                <wp:inline distT="0" distB="0" distL="0" distR="0" wp14:anchorId="03EA42ED" wp14:editId="4D1621FD">
                                  <wp:extent cx="314960" cy="314960"/>
                                  <wp:effectExtent l="0" t="0" r="0" b="0"/>
                                  <wp:docPr id="287727111" name="Graphic 28772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22135"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53926772"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522C0F9" wp14:editId="0151F70A">
                                  <wp:extent cx="365760" cy="365760"/>
                                  <wp:effectExtent l="0" t="0" r="0" b="0"/>
                                  <wp:docPr id="327209925" name="Graphic 327209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83536"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32976E8F"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07EE14C" wp14:editId="5E95EFF5">
                                  <wp:extent cx="365760" cy="365760"/>
                                  <wp:effectExtent l="0" t="0" r="0" b="0"/>
                                  <wp:docPr id="412254408" name="Graphic 41225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65892"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76793E3C"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9237D05" wp14:editId="217FFBB0">
                                  <wp:extent cx="365760" cy="365760"/>
                                  <wp:effectExtent l="0" t="0" r="0" b="0"/>
                                  <wp:docPr id="2086945621" name="Graphic 208694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70315"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A508E6" w14:paraId="10D985AF"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F00ADD1" w14:textId="77777777" w:rsidR="00A508E6" w:rsidRPr="00427CF2" w:rsidRDefault="00A508E6" w:rsidP="00A508E6">
                            <w:pPr>
                              <w:jc w:val="center"/>
                              <w:rPr>
                                <w:b w:val="0"/>
                                <w:bCs w:val="0"/>
                                <w:caps w:val="0"/>
                              </w:rPr>
                            </w:pPr>
                            <w:r>
                              <w:rPr>
                                <w:b w:val="0"/>
                                <w:bCs w:val="0"/>
                                <w:caps w:val="0"/>
                              </w:rPr>
                              <w:t>60 minuten</w:t>
                            </w:r>
                          </w:p>
                        </w:tc>
                        <w:tc>
                          <w:tcPr>
                            <w:tcW w:w="2386" w:type="dxa"/>
                          </w:tcPr>
                          <w:p w14:paraId="581921C3"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573112FA"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 xml:space="preserve">Week </w:t>
                            </w:r>
                            <w:proofErr w:type="gramStart"/>
                            <w:r>
                              <w:t>2 /</w:t>
                            </w:r>
                            <w:proofErr w:type="gramEnd"/>
                            <w:r>
                              <w:t xml:space="preserve"> individueel gesprek</w:t>
                            </w:r>
                          </w:p>
                        </w:tc>
                        <w:tc>
                          <w:tcPr>
                            <w:tcW w:w="2398" w:type="dxa"/>
                          </w:tcPr>
                          <w:p w14:paraId="10B1D232"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Geen</w:t>
                            </w:r>
                          </w:p>
                        </w:tc>
                      </w:tr>
                    </w:tbl>
                    <w:p w14:paraId="45256BDA" w14:textId="7E39FC5C" w:rsidR="00A508E6" w:rsidRDefault="00A508E6"/>
                  </w:txbxContent>
                </v:textbox>
                <w10:wrap type="square" anchorx="margin" anchory="page"/>
              </v:shape>
            </w:pict>
          </mc:Fallback>
        </mc:AlternateContent>
      </w:r>
      <w:r w:rsidR="00113B6B" w:rsidRPr="001176A4">
        <w:t xml:space="preserve">Opdracht </w:t>
      </w:r>
      <w:r w:rsidR="00807036" w:rsidRPr="001176A4">
        <w:t>3 Autobiografie</w:t>
      </w:r>
      <w:bookmarkEnd w:id="13"/>
    </w:p>
    <w:p w14:paraId="74C055AA" w14:textId="726AA6EE" w:rsidR="00490D3D" w:rsidRPr="001176A4" w:rsidRDefault="00490D3D" w:rsidP="00490D3D">
      <w:pPr>
        <w:pStyle w:val="paragraph"/>
        <w:spacing w:before="0" w:beforeAutospacing="0" w:after="0" w:afterAutospacing="0"/>
        <w:textAlignment w:val="baseline"/>
        <w:rPr>
          <w:rStyle w:val="normaltextrun"/>
          <w:rFonts w:ascii="Roboto" w:hAnsi="Roboto" w:cs="Segoe UI"/>
        </w:rPr>
      </w:pPr>
    </w:p>
    <w:p w14:paraId="1A91A126" w14:textId="50DB1875" w:rsidR="00490D3D" w:rsidRPr="001176A4" w:rsidRDefault="00490D3D" w:rsidP="00490D3D">
      <w:pPr>
        <w:pStyle w:val="paragraph"/>
        <w:spacing w:before="0" w:beforeAutospacing="0" w:after="0" w:afterAutospacing="0"/>
        <w:textAlignment w:val="baseline"/>
        <w:rPr>
          <w:rFonts w:ascii="Segoe UI" w:hAnsi="Segoe UI" w:cs="Segoe UI"/>
        </w:rPr>
      </w:pPr>
      <w:r w:rsidRPr="001176A4">
        <w:rPr>
          <w:rStyle w:val="normaltextrun"/>
          <w:rFonts w:ascii="Roboto" w:hAnsi="Roboto" w:cs="Segoe UI"/>
        </w:rPr>
        <w:t xml:space="preserve">Schrijf </w:t>
      </w:r>
      <w:r w:rsidR="00C1375C" w:rsidRPr="001176A4">
        <w:rPr>
          <w:rStyle w:val="normaltextrun"/>
          <w:rFonts w:ascii="Roboto" w:hAnsi="Roboto" w:cs="Segoe UI"/>
        </w:rPr>
        <w:t xml:space="preserve">in 1,5 A4 </w:t>
      </w:r>
      <w:r w:rsidR="00D92C9E" w:rsidRPr="001176A4">
        <w:rPr>
          <w:rStyle w:val="normaltextrun"/>
          <w:rFonts w:ascii="Roboto" w:hAnsi="Roboto" w:cs="Segoe UI"/>
        </w:rPr>
        <w:t>je eigen</w:t>
      </w:r>
      <w:r w:rsidRPr="001176A4">
        <w:rPr>
          <w:rStyle w:val="normaltextrun"/>
          <w:rFonts w:ascii="Roboto" w:hAnsi="Roboto" w:cs="Segoe UI"/>
        </w:rPr>
        <w:t xml:space="preserve"> biografie (= levensloop). In je </w:t>
      </w:r>
      <w:r w:rsidR="00D92C9E" w:rsidRPr="001176A4">
        <w:rPr>
          <w:rStyle w:val="normaltextrun"/>
          <w:rFonts w:ascii="Roboto" w:hAnsi="Roboto" w:cs="Segoe UI"/>
        </w:rPr>
        <w:t>auto</w:t>
      </w:r>
      <w:r w:rsidRPr="001176A4">
        <w:rPr>
          <w:rStyle w:val="normaltextrun"/>
          <w:rFonts w:ascii="Roboto" w:hAnsi="Roboto" w:cs="Segoe UI"/>
        </w:rPr>
        <w:t>biografie moeten de volgende punten in ieder geval aan de orde komen:</w:t>
      </w:r>
      <w:r w:rsidRPr="001176A4">
        <w:rPr>
          <w:rStyle w:val="eop"/>
          <w:rFonts w:ascii="Roboto" w:hAnsi="Roboto" w:cs="Segoe UI"/>
        </w:rPr>
        <w:t> </w:t>
      </w:r>
    </w:p>
    <w:p w14:paraId="5FDFE5CD" w14:textId="77777777" w:rsidR="00490D3D" w:rsidRPr="001176A4" w:rsidRDefault="00490D3D" w:rsidP="00490D3D">
      <w:pPr>
        <w:pStyle w:val="paragraph"/>
        <w:spacing w:before="0" w:beforeAutospacing="0" w:after="0" w:afterAutospacing="0"/>
        <w:textAlignment w:val="baseline"/>
        <w:rPr>
          <w:rFonts w:ascii="Segoe UI" w:hAnsi="Segoe UI" w:cs="Segoe UI"/>
        </w:rPr>
      </w:pPr>
      <w:r w:rsidRPr="001176A4">
        <w:rPr>
          <w:rStyle w:val="eop"/>
          <w:rFonts w:ascii="Roboto" w:hAnsi="Roboto" w:cs="Segoe UI"/>
        </w:rPr>
        <w:t> </w:t>
      </w:r>
    </w:p>
    <w:p w14:paraId="2B7FCFC0" w14:textId="77777777" w:rsidR="00490D3D" w:rsidRPr="001176A4" w:rsidRDefault="00490D3D" w:rsidP="00732FA6">
      <w:pPr>
        <w:pStyle w:val="paragraph"/>
        <w:numPr>
          <w:ilvl w:val="0"/>
          <w:numId w:val="2"/>
        </w:numPr>
        <w:spacing w:before="0" w:beforeAutospacing="0" w:after="0" w:afterAutospacing="0"/>
        <w:textAlignment w:val="baseline"/>
        <w:rPr>
          <w:rFonts w:ascii="Roboto" w:hAnsi="Roboto" w:cs="Segoe UI"/>
        </w:rPr>
      </w:pPr>
      <w:r w:rsidRPr="001176A4">
        <w:rPr>
          <w:rStyle w:val="normaltextrun"/>
          <w:rFonts w:ascii="Roboto" w:hAnsi="Roboto" w:cs="Segoe UI"/>
        </w:rPr>
        <w:t>Persoonlijke gegevens (naam, geboortedatum, woonplaats)</w:t>
      </w:r>
      <w:r w:rsidRPr="001176A4">
        <w:rPr>
          <w:rStyle w:val="eop"/>
          <w:rFonts w:ascii="Roboto" w:hAnsi="Roboto" w:cs="Segoe UI"/>
        </w:rPr>
        <w:t> </w:t>
      </w:r>
    </w:p>
    <w:p w14:paraId="6151D044" w14:textId="77777777" w:rsidR="00490D3D" w:rsidRPr="001176A4" w:rsidRDefault="00490D3D" w:rsidP="00732FA6">
      <w:pPr>
        <w:pStyle w:val="paragraph"/>
        <w:numPr>
          <w:ilvl w:val="0"/>
          <w:numId w:val="2"/>
        </w:numPr>
        <w:spacing w:before="0" w:beforeAutospacing="0" w:after="0" w:afterAutospacing="0"/>
        <w:textAlignment w:val="baseline"/>
        <w:rPr>
          <w:rFonts w:ascii="Roboto" w:hAnsi="Roboto" w:cs="Segoe UI"/>
        </w:rPr>
      </w:pPr>
      <w:r w:rsidRPr="001176A4">
        <w:rPr>
          <w:rStyle w:val="normaltextrun"/>
          <w:rFonts w:ascii="Roboto" w:hAnsi="Roboto" w:cs="Segoe UI"/>
        </w:rPr>
        <w:t>Vertel iets over jezelf: welke zaken zijn belangrijk voor jou in je leven? Waar word je enthousiast van? Wat kun je goed? Wat is je droom? </w:t>
      </w:r>
      <w:r w:rsidRPr="001176A4">
        <w:rPr>
          <w:rStyle w:val="eop"/>
          <w:rFonts w:ascii="Roboto" w:hAnsi="Roboto" w:cs="Segoe UI"/>
        </w:rPr>
        <w:t> </w:t>
      </w:r>
    </w:p>
    <w:p w14:paraId="1AAFA08A" w14:textId="77777777" w:rsidR="00490D3D" w:rsidRPr="001176A4" w:rsidRDefault="00490D3D" w:rsidP="00732FA6">
      <w:pPr>
        <w:pStyle w:val="paragraph"/>
        <w:numPr>
          <w:ilvl w:val="0"/>
          <w:numId w:val="2"/>
        </w:numPr>
        <w:spacing w:before="0" w:beforeAutospacing="0" w:after="0" w:afterAutospacing="0"/>
        <w:textAlignment w:val="baseline"/>
        <w:rPr>
          <w:rFonts w:ascii="Roboto" w:hAnsi="Roboto" w:cs="Segoe UI"/>
        </w:rPr>
      </w:pPr>
      <w:r w:rsidRPr="001176A4">
        <w:rPr>
          <w:rStyle w:val="normaltextrun"/>
          <w:rFonts w:ascii="Roboto" w:hAnsi="Roboto" w:cs="Segoe UI"/>
        </w:rPr>
        <w:t>Familiesamenstelling. Vertel iets over je gezin: wie zijn je ouders, wat doen ze? Heb je broertjes en zusjes? Wat doen ze?</w:t>
      </w:r>
      <w:r w:rsidRPr="001176A4">
        <w:rPr>
          <w:rStyle w:val="eop"/>
          <w:rFonts w:ascii="Roboto" w:hAnsi="Roboto" w:cs="Segoe UI"/>
        </w:rPr>
        <w:t> </w:t>
      </w:r>
    </w:p>
    <w:p w14:paraId="5EAE8DD2" w14:textId="77777777" w:rsidR="00490D3D" w:rsidRPr="001176A4" w:rsidRDefault="00490D3D" w:rsidP="00732FA6">
      <w:pPr>
        <w:pStyle w:val="paragraph"/>
        <w:numPr>
          <w:ilvl w:val="0"/>
          <w:numId w:val="2"/>
        </w:numPr>
        <w:spacing w:before="0" w:beforeAutospacing="0" w:after="0" w:afterAutospacing="0"/>
        <w:textAlignment w:val="baseline"/>
        <w:rPr>
          <w:rFonts w:ascii="Roboto" w:hAnsi="Roboto" w:cs="Segoe UI"/>
        </w:rPr>
      </w:pPr>
      <w:r w:rsidRPr="001176A4">
        <w:rPr>
          <w:rStyle w:val="normaltextrun"/>
          <w:rFonts w:ascii="Roboto" w:hAnsi="Roboto" w:cs="Segoe UI"/>
        </w:rPr>
        <w:t>Opleidingen tot nu toe (naam school, plaats, jaartallen)</w:t>
      </w:r>
      <w:r w:rsidRPr="001176A4">
        <w:rPr>
          <w:rStyle w:val="eop"/>
          <w:rFonts w:ascii="Roboto" w:hAnsi="Roboto" w:cs="Segoe UI"/>
        </w:rPr>
        <w:t> </w:t>
      </w:r>
    </w:p>
    <w:p w14:paraId="69839A43" w14:textId="0A6C901E" w:rsidR="00490D3D" w:rsidRPr="001176A4" w:rsidRDefault="00490D3D" w:rsidP="00732FA6">
      <w:pPr>
        <w:pStyle w:val="paragraph"/>
        <w:numPr>
          <w:ilvl w:val="0"/>
          <w:numId w:val="2"/>
        </w:numPr>
        <w:spacing w:before="0" w:beforeAutospacing="0" w:after="0" w:afterAutospacing="0"/>
        <w:textAlignment w:val="baseline"/>
        <w:rPr>
          <w:rFonts w:ascii="Roboto" w:hAnsi="Roboto" w:cs="Segoe UI"/>
        </w:rPr>
      </w:pPr>
      <w:r w:rsidRPr="001176A4">
        <w:rPr>
          <w:rStyle w:val="normaltextrun"/>
          <w:rFonts w:ascii="Roboto" w:hAnsi="Roboto" w:cs="Segoe UI"/>
        </w:rPr>
        <w:t>Leren: hoe deed je dat, wat vond je leuk, wat vond je niet leuk?</w:t>
      </w:r>
      <w:r w:rsidRPr="001176A4">
        <w:rPr>
          <w:rStyle w:val="eop"/>
          <w:rFonts w:ascii="Roboto" w:hAnsi="Roboto" w:cs="Segoe UI"/>
        </w:rPr>
        <w:t> </w:t>
      </w:r>
    </w:p>
    <w:p w14:paraId="78C1E888" w14:textId="7B8769D7" w:rsidR="00490D3D" w:rsidRPr="001176A4" w:rsidRDefault="00490D3D" w:rsidP="00732FA6">
      <w:pPr>
        <w:pStyle w:val="paragraph"/>
        <w:numPr>
          <w:ilvl w:val="0"/>
          <w:numId w:val="2"/>
        </w:numPr>
        <w:spacing w:before="0" w:beforeAutospacing="0" w:after="0" w:afterAutospacing="0"/>
        <w:textAlignment w:val="baseline"/>
        <w:rPr>
          <w:rFonts w:ascii="Roboto" w:hAnsi="Roboto" w:cs="Segoe UI"/>
        </w:rPr>
      </w:pPr>
      <w:r w:rsidRPr="001176A4">
        <w:rPr>
          <w:rStyle w:val="normaltextrun"/>
          <w:rFonts w:ascii="Roboto" w:hAnsi="Roboto" w:cs="Segoe UI"/>
        </w:rPr>
        <w:t>Motivatie voor de opleiding: waarom werd het HBO-ICT? En had je ook een back-upplan? </w:t>
      </w:r>
      <w:r w:rsidRPr="001176A4">
        <w:rPr>
          <w:rStyle w:val="eop"/>
          <w:rFonts w:ascii="Roboto" w:hAnsi="Roboto" w:cs="Segoe UI"/>
        </w:rPr>
        <w:t> </w:t>
      </w:r>
    </w:p>
    <w:p w14:paraId="4202B4B3" w14:textId="4157AEDC" w:rsidR="00490D3D" w:rsidRPr="001176A4" w:rsidRDefault="00490D3D" w:rsidP="00732FA6">
      <w:pPr>
        <w:pStyle w:val="paragraph"/>
        <w:numPr>
          <w:ilvl w:val="0"/>
          <w:numId w:val="2"/>
        </w:numPr>
        <w:spacing w:before="0" w:beforeAutospacing="0" w:after="0" w:afterAutospacing="0"/>
        <w:textAlignment w:val="baseline"/>
        <w:rPr>
          <w:rStyle w:val="eop"/>
          <w:rFonts w:ascii="Roboto" w:hAnsi="Roboto" w:cs="Segoe UI"/>
        </w:rPr>
      </w:pPr>
      <w:r w:rsidRPr="001176A4">
        <w:rPr>
          <w:rStyle w:val="normaltextrun"/>
          <w:rFonts w:ascii="Roboto" w:hAnsi="Roboto" w:cs="Segoe UI"/>
        </w:rPr>
        <w:t xml:space="preserve">Wat is nog belangrijk voor jouw </w:t>
      </w:r>
      <w:proofErr w:type="spellStart"/>
      <w:r w:rsidRPr="001176A4">
        <w:rPr>
          <w:rStyle w:val="normaltextrun"/>
          <w:rFonts w:ascii="Roboto" w:hAnsi="Roboto" w:cs="Segoe UI"/>
        </w:rPr>
        <w:t>sb’er</w:t>
      </w:r>
      <w:proofErr w:type="spellEnd"/>
      <w:r w:rsidRPr="001176A4">
        <w:rPr>
          <w:rStyle w:val="normaltextrun"/>
          <w:rFonts w:ascii="Roboto" w:hAnsi="Roboto" w:cs="Segoe UI"/>
        </w:rPr>
        <w:t xml:space="preserve"> om te weten?</w:t>
      </w:r>
      <w:r w:rsidRPr="001176A4">
        <w:rPr>
          <w:rStyle w:val="eop"/>
          <w:rFonts w:ascii="Roboto" w:hAnsi="Roboto" w:cs="Segoe UI"/>
        </w:rPr>
        <w:t> </w:t>
      </w:r>
    </w:p>
    <w:p w14:paraId="753F20E4" w14:textId="79077E35" w:rsidR="00396765" w:rsidRPr="001176A4" w:rsidRDefault="00704866" w:rsidP="00396765">
      <w:pPr>
        <w:pStyle w:val="paragraph"/>
        <w:spacing w:before="0" w:beforeAutospacing="0" w:after="0" w:afterAutospacing="0"/>
        <w:textAlignment w:val="baseline"/>
        <w:rPr>
          <w:rStyle w:val="eop"/>
          <w:rFonts w:ascii="Roboto" w:hAnsi="Roboto" w:cs="Segoe UI"/>
        </w:rPr>
      </w:pPr>
      <w:r w:rsidRPr="001176A4">
        <w:rPr>
          <w:rStyle w:val="eop"/>
          <w:rFonts w:ascii="Roboto" w:hAnsi="Roboto" w:cs="Segoe UI"/>
          <w:noProof/>
        </w:rPr>
        <mc:AlternateContent>
          <mc:Choice Requires="wps">
            <w:drawing>
              <wp:anchor distT="45720" distB="45720" distL="114300" distR="114300" simplePos="0" relativeHeight="251658272" behindDoc="0" locked="0" layoutInCell="1" allowOverlap="1" wp14:anchorId="45F35333" wp14:editId="4A5374BF">
                <wp:simplePos x="0" y="0"/>
                <wp:positionH relativeFrom="margin">
                  <wp:align>right</wp:align>
                </wp:positionH>
                <wp:positionV relativeFrom="paragraph">
                  <wp:posOffset>365125</wp:posOffset>
                </wp:positionV>
                <wp:extent cx="6076950" cy="3895725"/>
                <wp:effectExtent l="0" t="0" r="19050" b="28575"/>
                <wp:wrapSquare wrapText="bothSides"/>
                <wp:docPr id="162029030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3895725"/>
                        </a:xfrm>
                        <a:prstGeom prst="rect">
                          <a:avLst/>
                        </a:prstGeom>
                        <a:solidFill>
                          <a:srgbClr val="FFFFFF"/>
                        </a:solidFill>
                        <a:ln w="9525">
                          <a:solidFill>
                            <a:srgbClr val="000000"/>
                          </a:solidFill>
                          <a:miter lim="800000"/>
                          <a:headEnd/>
                          <a:tailEnd/>
                        </a:ln>
                      </wps:spPr>
                      <wps:txbx>
                        <w:txbxContent>
                          <w:p w14:paraId="2B78E2C6" w14:textId="1173E0C9" w:rsidR="00704866" w:rsidRDefault="00801065">
                            <w:r>
                              <w:t xml:space="preserve">Mijn naam is Daan Jesse Maat, ik ben geboren 18 Juni 2003 in Lelystad. Ik woon </w:t>
                            </w:r>
                            <w:r w:rsidR="00015371">
                              <w:t>nog steeds</w:t>
                            </w:r>
                            <w:r>
                              <w:t xml:space="preserve"> in Lelystad</w:t>
                            </w:r>
                            <w:r w:rsidR="00015371">
                              <w:t xml:space="preserve"> samen met mijn ouders en mijn broertje. </w:t>
                            </w:r>
                            <w:r>
                              <w:t xml:space="preserve">Ik </w:t>
                            </w:r>
                            <w:r w:rsidR="00015371">
                              <w:t>houd</w:t>
                            </w:r>
                            <w:r>
                              <w:t xml:space="preserve"> mij voornamelijk bezig met vrije tijd om leuke dingen met mn vrienden en familie te doen. Plezier is voor mij belangrijk om positief en gemotiveerd te blijven. Daarnaast sport ik ook veel en ik train zelf ook een team van kinderen op mijn korfbal club. Zij liggen op het moment op koers om voor de 2</w:t>
                            </w:r>
                            <w:r w:rsidRPr="00801065">
                              <w:rPr>
                                <w:vertAlign w:val="superscript"/>
                              </w:rPr>
                              <w:t>de</w:t>
                            </w:r>
                            <w:r>
                              <w:t xml:space="preserve"> x op rij ongeslagen kampioen te worden. Als dit ook lukt in het zaal seizoen plaatsen we ons wellicht voor het NK 2025-2026 klasse D volgend jaar. </w:t>
                            </w:r>
                            <w:r w:rsidR="00015371">
                              <w:t xml:space="preserve">Ik ben sinds kort aan HBO-ICT begonnen, Voordat ik HBO ging doen heb ik VSO (Voortgezet speciaal onderwijs) gedaan en heb ik HAVO Economie &amp; </w:t>
                            </w:r>
                            <w:proofErr w:type="spellStart"/>
                            <w:r w:rsidR="00015371">
                              <w:t>maatschappije</w:t>
                            </w:r>
                            <w:proofErr w:type="spellEnd"/>
                            <w:r w:rsidR="00015371">
                              <w:t xml:space="preserve"> </w:t>
                            </w:r>
                            <w:proofErr w:type="gramStart"/>
                            <w:r w:rsidR="00015371">
                              <w:t>afgrond  op</w:t>
                            </w:r>
                            <w:proofErr w:type="gramEnd"/>
                            <w:r w:rsidR="00015371">
                              <w:t xml:space="preserve"> het </w:t>
                            </w:r>
                            <w:proofErr w:type="spellStart"/>
                            <w:r w:rsidR="00015371">
                              <w:t>Aurum</w:t>
                            </w:r>
                            <w:proofErr w:type="spellEnd"/>
                            <w:r w:rsidR="00015371">
                              <w:t xml:space="preserve"> College. Ik weet al best wel wat van code af en ik wil nog een x mijn eigen game maken en publiceren. Daarnaast ben ik ook regelmatig LIVE zichtbaar op Twitch, zowel zelf als </w:t>
                            </w:r>
                            <w:proofErr w:type="spellStart"/>
                            <w:r w:rsidR="00015371">
                              <w:t>streamer</w:t>
                            </w:r>
                            <w:proofErr w:type="spellEnd"/>
                            <w:r w:rsidR="00015371">
                              <w:t xml:space="preserve"> als te gast bij andere </w:t>
                            </w:r>
                            <w:proofErr w:type="spellStart"/>
                            <w:r w:rsidR="00015371">
                              <w:t>streamers</w:t>
                            </w:r>
                            <w:proofErr w:type="spellEnd"/>
                            <w:r w:rsidR="00015371">
                              <w:t xml:space="preserve">. Ik heb deze zomer ook een uitnodiging ontvangen voor het Twitch </w:t>
                            </w:r>
                            <w:proofErr w:type="spellStart"/>
                            <w:r w:rsidR="00015371">
                              <w:t>affiliate</w:t>
                            </w:r>
                            <w:proofErr w:type="spellEnd"/>
                            <w:r w:rsidR="00015371">
                              <w:t xml:space="preserve"> programma. Dit houdt in dat ik sinds kort geld kan verdienen met mijn streams door middel van advertenties</w:t>
                            </w:r>
                            <w:r w:rsidR="0042483A">
                              <w:t xml:space="preserve"> &amp; </w:t>
                            </w:r>
                            <w:proofErr w:type="spellStart"/>
                            <w:r w:rsidR="00015371">
                              <w:t>subscriptions</w:t>
                            </w:r>
                            <w:proofErr w:type="spellEnd"/>
                            <w:r w:rsidR="00015371">
                              <w:t xml:space="preserve">. Ik blijf gewoon streamen en mijn publiek te laten groeien zodat ik later ook mijn platform kan gebruiken om mijn eigen game te promoten.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35333" id="_x0000_s1033" type="#_x0000_t202" style="position:absolute;margin-left:427.3pt;margin-top:28.75pt;width:478.5pt;height:306.75pt;z-index:251658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">
                <v:textbox>
                  <w:txbxContent>
                    <w:p w14:paraId="2B78E2C6" w14:textId="1173E0C9" w:rsidR="00704866" w:rsidRDefault="00801065">
                      <w:r>
                        <w:t xml:space="preserve">Mijn naam is Daan Jesse Maat, ik ben geboren 18 Juni 2003 in Lelystad. Ik woon </w:t>
                      </w:r>
                      <w:r w:rsidR="00015371">
                        <w:t>nog steeds</w:t>
                      </w:r>
                      <w:r>
                        <w:t xml:space="preserve"> in Lelystad</w:t>
                      </w:r>
                      <w:r w:rsidR="00015371">
                        <w:t xml:space="preserve"> samen met mijn ouders en mijn broertje. </w:t>
                      </w:r>
                      <w:r>
                        <w:t xml:space="preserve">Ik </w:t>
                      </w:r>
                      <w:r w:rsidR="00015371">
                        <w:t>houd</w:t>
                      </w:r>
                      <w:r>
                        <w:t xml:space="preserve"> mij voornamelijk bezig met vrije tijd om leuke dingen met mn vrienden en familie te doen. Plezier is voor mij belangrijk om positief en gemotiveerd te blijven. Daarnaast sport ik ook veel en ik train zelf ook een team van kinderen op mijn korfbal club. Zij liggen op het moment op koers om voor de 2</w:t>
                      </w:r>
                      <w:r w:rsidRPr="00801065">
                        <w:rPr>
                          <w:vertAlign w:val="superscript"/>
                        </w:rPr>
                        <w:t>de</w:t>
                      </w:r>
                      <w:r>
                        <w:t xml:space="preserve"> x op rij ongeslagen kampioen te worden. Als dit ook lukt in het zaal seizoen plaatsen we ons wellicht voor het NK 2025-2026 klasse D volgend jaar. </w:t>
                      </w:r>
                      <w:r w:rsidR="00015371">
                        <w:t xml:space="preserve">Ik ben sinds kort aan HBO-ICT begonnen, Voordat ik HBO ging doen heb ik VSO (Voortgezet speciaal onderwijs) gedaan en heb ik HAVO Economie &amp; </w:t>
                      </w:r>
                      <w:proofErr w:type="spellStart"/>
                      <w:r w:rsidR="00015371">
                        <w:t>maatschappije</w:t>
                      </w:r>
                      <w:proofErr w:type="spellEnd"/>
                      <w:r w:rsidR="00015371">
                        <w:t xml:space="preserve"> </w:t>
                      </w:r>
                      <w:proofErr w:type="gramStart"/>
                      <w:r w:rsidR="00015371">
                        <w:t>afgrond  op</w:t>
                      </w:r>
                      <w:proofErr w:type="gramEnd"/>
                      <w:r w:rsidR="00015371">
                        <w:t xml:space="preserve"> het </w:t>
                      </w:r>
                      <w:proofErr w:type="spellStart"/>
                      <w:r w:rsidR="00015371">
                        <w:t>Aurum</w:t>
                      </w:r>
                      <w:proofErr w:type="spellEnd"/>
                      <w:r w:rsidR="00015371">
                        <w:t xml:space="preserve"> College. Ik weet al best wel wat van code af en ik wil nog een x mijn eigen game maken en publiceren. Daarnaast ben ik ook regelmatig LIVE zichtbaar op Twitch, zowel zelf als </w:t>
                      </w:r>
                      <w:proofErr w:type="spellStart"/>
                      <w:r w:rsidR="00015371">
                        <w:t>streamer</w:t>
                      </w:r>
                      <w:proofErr w:type="spellEnd"/>
                      <w:r w:rsidR="00015371">
                        <w:t xml:space="preserve"> als te gast bij andere </w:t>
                      </w:r>
                      <w:proofErr w:type="spellStart"/>
                      <w:r w:rsidR="00015371">
                        <w:t>streamers</w:t>
                      </w:r>
                      <w:proofErr w:type="spellEnd"/>
                      <w:r w:rsidR="00015371">
                        <w:t xml:space="preserve">. Ik heb deze zomer ook een uitnodiging ontvangen voor het Twitch </w:t>
                      </w:r>
                      <w:proofErr w:type="spellStart"/>
                      <w:r w:rsidR="00015371">
                        <w:t>affiliate</w:t>
                      </w:r>
                      <w:proofErr w:type="spellEnd"/>
                      <w:r w:rsidR="00015371">
                        <w:t xml:space="preserve"> programma. Dit houdt in dat ik sinds kort geld kan verdienen met mijn streams door middel van advertenties</w:t>
                      </w:r>
                      <w:r w:rsidR="0042483A">
                        <w:t xml:space="preserve"> &amp; </w:t>
                      </w:r>
                      <w:proofErr w:type="spellStart"/>
                      <w:r w:rsidR="00015371">
                        <w:t>subscriptions</w:t>
                      </w:r>
                      <w:proofErr w:type="spellEnd"/>
                      <w:r w:rsidR="00015371">
                        <w:t xml:space="preserve">. Ik blijf gewoon streamen en mijn publiek te laten groeien zodat ik later ook mijn platform kan gebruiken om mijn eigen game te promoten. </w:t>
                      </w:r>
                    </w:p>
                  </w:txbxContent>
                </v:textbox>
                <w10:wrap type="square" anchorx="margin"/>
              </v:shape>
            </w:pict>
          </mc:Fallback>
        </mc:AlternateContent>
      </w:r>
    </w:p>
    <w:p w14:paraId="635D160D" w14:textId="3CC552D5" w:rsidR="00C31F17" w:rsidRPr="001176A4" w:rsidRDefault="00C31F17" w:rsidP="00396765">
      <w:pPr>
        <w:pStyle w:val="paragraph"/>
        <w:spacing w:before="0" w:beforeAutospacing="0" w:after="0" w:afterAutospacing="0"/>
        <w:textAlignment w:val="baseline"/>
        <w:rPr>
          <w:rStyle w:val="eop"/>
          <w:rFonts w:ascii="Roboto" w:hAnsi="Roboto" w:cs="Segoe UI"/>
        </w:rPr>
      </w:pPr>
    </w:p>
    <w:p w14:paraId="53A2D60B" w14:textId="0892955B" w:rsidR="00C31F17" w:rsidRPr="001176A4" w:rsidRDefault="00C31F17">
      <w:pPr>
        <w:spacing w:after="200"/>
        <w:rPr>
          <w:rStyle w:val="eop"/>
          <w:rFonts w:eastAsia="Times New Roman" w:cs="Segoe UI"/>
          <w:szCs w:val="24"/>
          <w:lang w:eastAsia="nl-NL"/>
        </w:rPr>
      </w:pPr>
      <w:r w:rsidRPr="001176A4">
        <w:rPr>
          <w:rStyle w:val="eop"/>
          <w:rFonts w:cs="Segoe UI"/>
        </w:rPr>
        <w:lastRenderedPageBreak/>
        <w:br w:type="page"/>
      </w:r>
    </w:p>
    <w:p w14:paraId="7A788565" w14:textId="4DB30E87" w:rsidR="00C31F17" w:rsidRPr="001176A4" w:rsidRDefault="00C31F17" w:rsidP="00396765">
      <w:pPr>
        <w:pStyle w:val="paragraph"/>
        <w:spacing w:before="0" w:beforeAutospacing="0" w:after="0" w:afterAutospacing="0"/>
        <w:textAlignment w:val="baseline"/>
        <w:rPr>
          <w:rStyle w:val="eop"/>
          <w:rFonts w:ascii="Roboto" w:hAnsi="Roboto" w:cs="Segoe UI"/>
        </w:rPr>
      </w:pPr>
    </w:p>
    <w:p w14:paraId="6DF8F97B" w14:textId="313113FC" w:rsidR="00376E43" w:rsidRPr="001176A4" w:rsidRDefault="00C31F17" w:rsidP="00376E43">
      <w:pPr>
        <w:pStyle w:val="Heading1"/>
      </w:pPr>
      <w:bookmarkStart w:id="14" w:name="_Toc170996105"/>
      <w:r w:rsidRPr="001176A4">
        <w:rPr>
          <w:noProof/>
        </w:rPr>
        <mc:AlternateContent>
          <mc:Choice Requires="wps">
            <w:drawing>
              <wp:anchor distT="45720" distB="45720" distL="114300" distR="114300" simplePos="0" relativeHeight="251658250" behindDoc="0" locked="0" layoutInCell="1" allowOverlap="1" wp14:anchorId="0BCEF9AD" wp14:editId="0401AEEF">
                <wp:simplePos x="0" y="0"/>
                <wp:positionH relativeFrom="margin">
                  <wp:posOffset>1905</wp:posOffset>
                </wp:positionH>
                <wp:positionV relativeFrom="page">
                  <wp:posOffset>1428750</wp:posOffset>
                </wp:positionV>
                <wp:extent cx="6076950" cy="1330325"/>
                <wp:effectExtent l="0" t="0" r="19050" b="22225"/>
                <wp:wrapSquare wrapText="bothSides"/>
                <wp:docPr id="101710002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330325"/>
                        </a:xfrm>
                        <a:prstGeom prst="rect">
                          <a:avLst/>
                        </a:prstGeom>
                        <a:solidFill>
                          <a:srgbClr val="FFFFFF"/>
                        </a:solidFill>
                        <a:ln w="9525">
                          <a:solidFill>
                            <a:srgbClr val="000000"/>
                          </a:solidFill>
                          <a:miter lim="800000"/>
                          <a:headEnd/>
                          <a:tailEnd/>
                        </a:ln>
                      </wps:spPr>
                      <wps:txbx>
                        <w:txbxContent>
                          <w:p w14:paraId="0E9D53A7" w14:textId="443E5509" w:rsidR="00A508E6" w:rsidRDefault="00A508E6"/>
                          <w:tbl>
                            <w:tblPr>
                              <w:tblStyle w:val="PlainTable3"/>
                              <w:tblW w:w="0" w:type="auto"/>
                              <w:tblLook w:val="04A0" w:firstRow="1" w:lastRow="0" w:firstColumn="1" w:lastColumn="0" w:noHBand="0" w:noVBand="1"/>
                            </w:tblPr>
                            <w:tblGrid>
                              <w:gridCol w:w="2338"/>
                              <w:gridCol w:w="2301"/>
                              <w:gridCol w:w="2332"/>
                              <w:gridCol w:w="2312"/>
                            </w:tblGrid>
                            <w:tr w:rsidR="00A508E6" w14:paraId="531E571B"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0BFC115" w14:textId="77777777" w:rsidR="00A508E6" w:rsidRDefault="00A508E6" w:rsidP="00A508E6">
                                  <w:pPr>
                                    <w:spacing w:after="200"/>
                                  </w:pPr>
                                  <w:r>
                                    <w:rPr>
                                      <w:noProof/>
                                    </w:rPr>
                                    <w:drawing>
                                      <wp:inline distT="0" distB="0" distL="0" distR="0" wp14:anchorId="74A6D814" wp14:editId="3FBC5F44">
                                        <wp:extent cx="314960" cy="314960"/>
                                        <wp:effectExtent l="0" t="0" r="0" b="0"/>
                                        <wp:docPr id="1497923697" name="Graphic 1497923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775F03D0"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89F920A" wp14:editId="5CB25768">
                                        <wp:extent cx="365760" cy="365760"/>
                                        <wp:effectExtent l="0" t="0" r="0" b="0"/>
                                        <wp:docPr id="1989064846" name="Graphic 1989064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132243D1"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0D01F73" wp14:editId="0B53637C">
                                        <wp:extent cx="365760" cy="365760"/>
                                        <wp:effectExtent l="0" t="0" r="0" b="0"/>
                                        <wp:docPr id="1265527783" name="Graphic 1265527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24906924"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91C4452" wp14:editId="6C75C113">
                                        <wp:extent cx="365760" cy="365760"/>
                                        <wp:effectExtent l="0" t="0" r="0" b="0"/>
                                        <wp:docPr id="713988640" name="Graphic 713988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A508E6" w14:paraId="5A4A6F90"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E007628" w14:textId="77777777" w:rsidR="00A508E6" w:rsidRPr="009A53A0" w:rsidRDefault="00A508E6" w:rsidP="00A508E6">
                                  <w:pPr>
                                    <w:jc w:val="center"/>
                                    <w:rPr>
                                      <w:b w:val="0"/>
                                      <w:bCs w:val="0"/>
                                      <w:caps w:val="0"/>
                                    </w:rPr>
                                  </w:pPr>
                                  <w:r>
                                    <w:rPr>
                                      <w:b w:val="0"/>
                                      <w:bCs w:val="0"/>
                                      <w:caps w:val="0"/>
                                    </w:rPr>
                                    <w:t>120 minuten</w:t>
                                  </w:r>
                                </w:p>
                              </w:tc>
                              <w:tc>
                                <w:tcPr>
                                  <w:tcW w:w="2386" w:type="dxa"/>
                                </w:tcPr>
                                <w:p w14:paraId="02C1C416"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5E8C3484"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 xml:space="preserve">Week </w:t>
                                  </w:r>
                                  <w:proofErr w:type="gramStart"/>
                                  <w:r>
                                    <w:t>5 /</w:t>
                                  </w:r>
                                  <w:proofErr w:type="gramEnd"/>
                                  <w:r>
                                    <w:t xml:space="preserve"> leerteam </w:t>
                                  </w:r>
                                </w:p>
                              </w:tc>
                              <w:tc>
                                <w:tcPr>
                                  <w:tcW w:w="2398" w:type="dxa"/>
                                </w:tcPr>
                                <w:p w14:paraId="43C79275"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Geen</w:t>
                                  </w:r>
                                </w:p>
                              </w:tc>
                            </w:tr>
                          </w:tbl>
                          <w:p w14:paraId="33BB7CF5" w14:textId="27B4200D" w:rsidR="00A508E6" w:rsidRDefault="00A508E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CEF9AD" id="_x0000_s1034" type="#_x0000_t202" style="position:absolute;margin-left:.15pt;margin-top:112.5pt;width:478.5pt;height:104.75pt;z-index:25165825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">
                <v:textbox style="mso-fit-shape-to-text:t">
                  <w:txbxContent>
                    <w:p w14:paraId="0E9D53A7" w14:textId="443E5509" w:rsidR="00A508E6" w:rsidRDefault="00A508E6"/>
                    <w:tbl>
                      <w:tblPr>
                        <w:tblStyle w:val="PlainTable3"/>
                        <w:tblW w:w="0" w:type="auto"/>
                        <w:tblLook w:val="04A0" w:firstRow="1" w:lastRow="0" w:firstColumn="1" w:lastColumn="0" w:noHBand="0" w:noVBand="1"/>
                      </w:tblPr>
                      <w:tblGrid>
                        <w:gridCol w:w="2338"/>
                        <w:gridCol w:w="2301"/>
                        <w:gridCol w:w="2332"/>
                        <w:gridCol w:w="2312"/>
                      </w:tblGrid>
                      <w:tr w:rsidR="00A508E6" w14:paraId="531E571B"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0BFC115" w14:textId="77777777" w:rsidR="00A508E6" w:rsidRDefault="00A508E6" w:rsidP="00A508E6">
                            <w:pPr>
                              <w:spacing w:after="200"/>
                            </w:pPr>
                            <w:r>
                              <w:rPr>
                                <w:noProof/>
                              </w:rPr>
                              <w:drawing>
                                <wp:inline distT="0" distB="0" distL="0" distR="0" wp14:anchorId="74A6D814" wp14:editId="3FBC5F44">
                                  <wp:extent cx="314960" cy="314960"/>
                                  <wp:effectExtent l="0" t="0" r="0" b="0"/>
                                  <wp:docPr id="1497923697" name="Graphic 1497923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775F03D0"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89F920A" wp14:editId="5CB25768">
                                  <wp:extent cx="365760" cy="365760"/>
                                  <wp:effectExtent l="0" t="0" r="0" b="0"/>
                                  <wp:docPr id="1989064846" name="Graphic 1989064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132243D1"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0D01F73" wp14:editId="0B53637C">
                                  <wp:extent cx="365760" cy="365760"/>
                                  <wp:effectExtent l="0" t="0" r="0" b="0"/>
                                  <wp:docPr id="1265527783" name="Graphic 1265527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24906924"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91C4452" wp14:editId="6C75C113">
                                  <wp:extent cx="365760" cy="365760"/>
                                  <wp:effectExtent l="0" t="0" r="0" b="0"/>
                                  <wp:docPr id="713988640" name="Graphic 713988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A508E6" w14:paraId="5A4A6F90"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E007628" w14:textId="77777777" w:rsidR="00A508E6" w:rsidRPr="009A53A0" w:rsidRDefault="00A508E6" w:rsidP="00A508E6">
                            <w:pPr>
                              <w:jc w:val="center"/>
                              <w:rPr>
                                <w:b w:val="0"/>
                                <w:bCs w:val="0"/>
                                <w:caps w:val="0"/>
                              </w:rPr>
                            </w:pPr>
                            <w:r>
                              <w:rPr>
                                <w:b w:val="0"/>
                                <w:bCs w:val="0"/>
                                <w:caps w:val="0"/>
                              </w:rPr>
                              <w:t>120 minuten</w:t>
                            </w:r>
                          </w:p>
                        </w:tc>
                        <w:tc>
                          <w:tcPr>
                            <w:tcW w:w="2386" w:type="dxa"/>
                          </w:tcPr>
                          <w:p w14:paraId="02C1C416"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5E8C3484"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 xml:space="preserve">Week </w:t>
                            </w:r>
                            <w:proofErr w:type="gramStart"/>
                            <w:r>
                              <w:t>5 /</w:t>
                            </w:r>
                            <w:proofErr w:type="gramEnd"/>
                            <w:r>
                              <w:t xml:space="preserve"> leerteam </w:t>
                            </w:r>
                          </w:p>
                        </w:tc>
                        <w:tc>
                          <w:tcPr>
                            <w:tcW w:w="2398" w:type="dxa"/>
                          </w:tcPr>
                          <w:p w14:paraId="43C79275"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Geen</w:t>
                            </w:r>
                          </w:p>
                        </w:tc>
                      </w:tr>
                    </w:tbl>
                    <w:p w14:paraId="33BB7CF5" w14:textId="27B4200D" w:rsidR="00A508E6" w:rsidRDefault="00A508E6"/>
                  </w:txbxContent>
                </v:textbox>
                <w10:wrap type="square" anchorx="margin" anchory="page"/>
              </v:shape>
            </w:pict>
          </mc:Fallback>
        </mc:AlternateContent>
      </w:r>
      <w:r w:rsidR="00376E43" w:rsidRPr="001176A4">
        <w:t>Opdracht 4 Leersocialisatie</w:t>
      </w:r>
      <w:bookmarkEnd w:id="14"/>
    </w:p>
    <w:p w14:paraId="36053BB7" w14:textId="26B60D83" w:rsidR="00376E43" w:rsidRPr="001176A4" w:rsidRDefault="00376E43" w:rsidP="00376E43">
      <w:pPr>
        <w:spacing w:after="200"/>
      </w:pPr>
    </w:p>
    <w:p w14:paraId="5919C760" w14:textId="26B17184" w:rsidR="00376E43" w:rsidRPr="001176A4" w:rsidRDefault="7C3FF705" w:rsidP="00732FA6">
      <w:pPr>
        <w:pStyle w:val="ListParagraph"/>
        <w:numPr>
          <w:ilvl w:val="0"/>
          <w:numId w:val="5"/>
        </w:numPr>
        <w:spacing w:after="200"/>
        <w:rPr>
          <w:rFonts w:cs="Segoe UI"/>
          <w:b/>
          <w:bCs/>
        </w:rPr>
      </w:pPr>
      <w:r w:rsidRPr="001176A4">
        <w:rPr>
          <w:rFonts w:cs="Segoe UI"/>
          <w:b/>
          <w:bCs/>
        </w:rPr>
        <w:t>Lees onderstaande tekst</w:t>
      </w:r>
    </w:p>
    <w:p w14:paraId="7B3AA666" w14:textId="11B09EFB" w:rsidR="00376E43" w:rsidRPr="001176A4" w:rsidRDefault="7C3FF705" w:rsidP="63DBE627">
      <w:pPr>
        <w:spacing w:after="200"/>
      </w:pPr>
      <w:r w:rsidRPr="001176A4">
        <w:rPr>
          <w:rFonts w:cs="Segoe UI"/>
        </w:rPr>
        <w:t xml:space="preserve">Een groep onderzoekers van het </w:t>
      </w:r>
      <w:proofErr w:type="spellStart"/>
      <w:r w:rsidRPr="001176A4">
        <w:rPr>
          <w:rFonts w:cs="Segoe UI"/>
        </w:rPr>
        <w:t>Higher</w:t>
      </w:r>
      <w:proofErr w:type="spellEnd"/>
      <w:r w:rsidRPr="001176A4">
        <w:rPr>
          <w:rFonts w:cs="Segoe UI"/>
        </w:rPr>
        <w:t xml:space="preserve"> </w:t>
      </w:r>
      <w:proofErr w:type="spellStart"/>
      <w:r w:rsidRPr="001176A4">
        <w:rPr>
          <w:rFonts w:cs="Segoe UI"/>
        </w:rPr>
        <w:t>Education</w:t>
      </w:r>
      <w:proofErr w:type="spellEnd"/>
      <w:r w:rsidRPr="001176A4">
        <w:rPr>
          <w:rFonts w:cs="Segoe UI"/>
        </w:rPr>
        <w:t xml:space="preserve"> Research </w:t>
      </w:r>
      <w:proofErr w:type="spellStart"/>
      <w:r w:rsidRPr="001176A4">
        <w:rPr>
          <w:rFonts w:cs="Segoe UI"/>
        </w:rPr>
        <w:t>Institute</w:t>
      </w:r>
      <w:proofErr w:type="spellEnd"/>
      <w:r w:rsidRPr="001176A4">
        <w:rPr>
          <w:rFonts w:cs="Segoe UI"/>
        </w:rPr>
        <w:t xml:space="preserve"> (HERI) heeft in 2017 interessante onderzoeksresultaten gepubliceerd. Zij geven aan dat 56% procent van alle eerstejaarsstudenten in het hoger onderwijs toen ze nog op de middelbare school zaten minder dan 6 uur per week aan hun huiswerk besteedde. Van diezelfde groep studenten gaf 92,5% aan dat zij hun middelbareschooldiploma behaalde met gemiddeld een 7 of een 8 (</w:t>
      </w:r>
      <w:proofErr w:type="spellStart"/>
      <w:r w:rsidRPr="001176A4">
        <w:rPr>
          <w:rFonts w:cs="Segoe UI"/>
        </w:rPr>
        <w:t>Eagan</w:t>
      </w:r>
      <w:proofErr w:type="spellEnd"/>
      <w:r w:rsidRPr="001176A4">
        <w:rPr>
          <w:rFonts w:cs="Segoe UI"/>
        </w:rPr>
        <w:t xml:space="preserve"> et al., 2017, p. 47). </w:t>
      </w:r>
    </w:p>
    <w:p w14:paraId="18002B78" w14:textId="223833E7" w:rsidR="00376E43" w:rsidRPr="001176A4" w:rsidRDefault="7C3FF705" w:rsidP="63DBE627">
      <w:pPr>
        <w:spacing w:after="200"/>
      </w:pPr>
      <w:r w:rsidRPr="001176A4">
        <w:rPr>
          <w:rFonts w:cs="Segoe UI"/>
        </w:rPr>
        <w:t>Volgens de onderzoekers laten deze cijfers zien dat de gemiddelde student niet zo veel hoefde te doen om goed te presteren op de middelbare school. Verder typeerde 72.6% van deze eerstejaars groep zichzelf als ‘goed presterend’ op de middelbare school (</w:t>
      </w:r>
      <w:proofErr w:type="spellStart"/>
      <w:r w:rsidRPr="001176A4">
        <w:rPr>
          <w:rFonts w:cs="Segoe UI"/>
        </w:rPr>
        <w:t>Eagan</w:t>
      </w:r>
      <w:proofErr w:type="spellEnd"/>
      <w:r w:rsidRPr="001176A4">
        <w:rPr>
          <w:rFonts w:cs="Segoe UI"/>
        </w:rPr>
        <w:t xml:space="preserve"> et al., 2017, p.31). </w:t>
      </w:r>
    </w:p>
    <w:p w14:paraId="5C3550E4" w14:textId="11FEABC1" w:rsidR="00376E43" w:rsidRPr="001176A4" w:rsidRDefault="7C3FF705" w:rsidP="63DBE627">
      <w:pPr>
        <w:spacing w:after="200"/>
      </w:pPr>
      <w:r w:rsidRPr="001176A4">
        <w:rPr>
          <w:rFonts w:cs="Segoe UI"/>
        </w:rPr>
        <w:t xml:space="preserve">Men vermoedt dat de hoge cijfers die deze studenten op de middelbare school hebben behaald hun onterecht het idee geven dat ze uitstekende presteerders zijn; ze overschatten zichzelf. Dit idee nemen ze met zich mee naar het hoger onderwijs. Eenmaal in het hoger onderwijs krijgen studenten te horen dat het studeren daar anders is of moeilijker. </w:t>
      </w:r>
    </w:p>
    <w:p w14:paraId="56473240" w14:textId="2DFB1C1E" w:rsidR="00376E43" w:rsidRPr="001176A4" w:rsidRDefault="7C3FF705" w:rsidP="63DBE627">
      <w:pPr>
        <w:spacing w:after="200"/>
      </w:pPr>
      <w:r w:rsidRPr="001176A4">
        <w:rPr>
          <w:rFonts w:cs="Segoe UI"/>
        </w:rPr>
        <w:t xml:space="preserve">Echter, door hun eerdere prestaties en hun verkeerde inschatting van het eigen kunnen, zijn ze minder geneigd om de waarschuwingen en adviezen die zij kregen voorafgaand aan hun opleiding bij het hoger onderwijs op te volgen. Ze denken dat die aanwijzingen niet voor hen gelden. Hierin blijven ze volharden totdat ze merken dat de strategieën die ze gebruikten op de middelbare school niet de resultaten opleveren die ze gewend zijn. Op dat moment ervaren ze veel stress en frustratie omdat ze dan niet weten wat ze moeten doen. </w:t>
      </w:r>
    </w:p>
    <w:p w14:paraId="1147DA2F" w14:textId="33E33889" w:rsidR="00376E43" w:rsidRPr="001176A4" w:rsidRDefault="7C3FF705" w:rsidP="63DBE627">
      <w:pPr>
        <w:spacing w:after="200"/>
      </w:pPr>
      <w:r w:rsidRPr="001176A4">
        <w:rPr>
          <w:rFonts w:cs="Segoe UI"/>
        </w:rPr>
        <w:t xml:space="preserve"> Studenten die dit meemaken ervaren wat we in de psychologie het </w:t>
      </w:r>
      <w:proofErr w:type="spellStart"/>
      <w:r w:rsidRPr="001176A4">
        <w:rPr>
          <w:rFonts w:cs="Segoe UI"/>
        </w:rPr>
        <w:t>Dunning</w:t>
      </w:r>
      <w:proofErr w:type="spellEnd"/>
      <w:r w:rsidR="44F26574" w:rsidRPr="001176A4">
        <w:rPr>
          <w:rFonts w:cs="Segoe UI"/>
        </w:rPr>
        <w:t>-</w:t>
      </w:r>
      <w:r w:rsidRPr="001176A4">
        <w:rPr>
          <w:rFonts w:cs="Segoe UI"/>
        </w:rPr>
        <w:t xml:space="preserve">Krugereffect noemen. Dit effect laat zien dat onze zelfkennis te wensen overlaat. Hierdoor denken we vaak dat we beter zijn in iets dan dat we daadwerkelijk zijn. Als gevolg hiervan maken we vaker fouten en nemen we verkeerde beslissingen. Doordat we iets niet kunnen en onszelf overschatten zien we ook niet dat we dingen fout doen. Daarom is het belangrijk dat je als student een realistisch beeld hebt van je sterke punten en je ontwikkelpunten als het gaat </w:t>
      </w:r>
      <w:r w:rsidRPr="001176A4">
        <w:rPr>
          <w:rFonts w:cs="Segoe UI"/>
        </w:rPr>
        <w:lastRenderedPageBreak/>
        <w:t xml:space="preserve">om leren. Een realistisch beeld is nodig om zelfverzekerd te studeren en vertrouwen te hebben in je eigen kunnen. </w:t>
      </w:r>
    </w:p>
    <w:p w14:paraId="6DF3532F" w14:textId="7FD0E9F2" w:rsidR="00376E43" w:rsidRPr="001176A4" w:rsidRDefault="4A1C2A02" w:rsidP="63DBE627">
      <w:pPr>
        <w:spacing w:after="200"/>
        <w:rPr>
          <w:rFonts w:cs="Segoe UI"/>
        </w:rPr>
      </w:pPr>
      <w:r w:rsidRPr="001176A4">
        <w:t xml:space="preserve">De uitkomsten van het onderzoek van het HERI verklaren waarom veel studenten nog niet weten hoe ze moeten leren. Daarnaast laten ze zien dat het belangrijk is dat jij als student een juist beeld hebt van hoe jij leert. Pas wanneer het duidelijk voor je is hoe je leert, kun je de juiste stappen zetten om je ontwikkeling te beïnvloeden. De eerste stap in het beter presteren is gezet door het meten van je huidige studiegedrag. </w:t>
      </w:r>
      <w:r w:rsidR="7C3FF705" w:rsidRPr="001176A4">
        <w:rPr>
          <w:rFonts w:cs="Segoe UI"/>
        </w:rPr>
        <w:t xml:space="preserve">Wil je de valkuilen van het </w:t>
      </w:r>
      <w:proofErr w:type="spellStart"/>
      <w:r w:rsidR="7C3FF705" w:rsidRPr="001176A4">
        <w:rPr>
          <w:rFonts w:cs="Segoe UI"/>
        </w:rPr>
        <w:t>Dunning</w:t>
      </w:r>
      <w:proofErr w:type="spellEnd"/>
      <w:r w:rsidR="7C3FF705" w:rsidRPr="001176A4">
        <w:rPr>
          <w:rFonts w:cs="Segoe UI"/>
        </w:rPr>
        <w:t xml:space="preserve">-Krugereffect vermijden, dan is het belangrijk dat je stilstaat bij je eigen leerproces en studiegedrag. </w:t>
      </w:r>
    </w:p>
    <w:p w14:paraId="210F0D51" w14:textId="58049DF6" w:rsidR="00376E43" w:rsidRPr="001176A4" w:rsidRDefault="668D7352" w:rsidP="00732FA6">
      <w:pPr>
        <w:pStyle w:val="ListParagraph"/>
        <w:numPr>
          <w:ilvl w:val="0"/>
          <w:numId w:val="5"/>
        </w:numPr>
        <w:spacing w:after="200"/>
        <w:rPr>
          <w:rFonts w:cs="Segoe UI"/>
          <w:b/>
          <w:bCs/>
        </w:rPr>
      </w:pPr>
      <w:r w:rsidRPr="001176A4">
        <w:rPr>
          <w:rFonts w:cs="Segoe UI"/>
          <w:b/>
          <w:bCs/>
        </w:rPr>
        <w:t>Maak een collage van jouw schoolloopbaan.</w:t>
      </w:r>
      <w:r w:rsidR="00E355EA" w:rsidRPr="001176A4">
        <w:rPr>
          <w:rFonts w:cs="Segoe UI"/>
          <w:b/>
          <w:bCs/>
        </w:rPr>
        <w:t xml:space="preserve"> </w:t>
      </w:r>
      <w:r w:rsidR="00265191" w:rsidRPr="001176A4">
        <w:rPr>
          <w:rFonts w:cs="Segoe UI"/>
          <w:b/>
          <w:bCs/>
        </w:rPr>
        <w:t xml:space="preserve">Voeg een foto of scan van je </w:t>
      </w:r>
      <w:r w:rsidR="00850C5F" w:rsidRPr="001176A4">
        <w:rPr>
          <w:rFonts w:cs="Segoe UI"/>
          <w:b/>
          <w:bCs/>
        </w:rPr>
        <w:t xml:space="preserve">uitwerking toe </w:t>
      </w:r>
      <w:r w:rsidR="00265191" w:rsidRPr="001176A4">
        <w:rPr>
          <w:rFonts w:cs="Segoe UI"/>
          <w:b/>
          <w:bCs/>
        </w:rPr>
        <w:t xml:space="preserve">in </w:t>
      </w:r>
      <w:r w:rsidR="00850C5F" w:rsidRPr="001176A4">
        <w:rPr>
          <w:rFonts w:cs="Segoe UI"/>
          <w:b/>
          <w:bCs/>
        </w:rPr>
        <w:t xml:space="preserve">dit document. </w:t>
      </w:r>
      <w:r w:rsidR="00E355EA" w:rsidRPr="001176A4">
        <w:rPr>
          <w:rFonts w:cs="Segoe UI"/>
          <w:b/>
          <w:bCs/>
        </w:rPr>
        <w:t>Je gaat als volgt te werk:</w:t>
      </w:r>
    </w:p>
    <w:p w14:paraId="7187C0C3" w14:textId="1EAF4FA1" w:rsidR="00376E43" w:rsidRPr="001176A4" w:rsidRDefault="22D10D42" w:rsidP="00732FA6">
      <w:pPr>
        <w:pStyle w:val="ListParagraph"/>
        <w:numPr>
          <w:ilvl w:val="0"/>
          <w:numId w:val="4"/>
        </w:numPr>
        <w:spacing w:after="200"/>
        <w:rPr>
          <w:rFonts w:cs="Segoe UI"/>
        </w:rPr>
      </w:pPr>
      <w:r w:rsidRPr="001176A4">
        <w:rPr>
          <w:rFonts w:cs="Segoe UI"/>
        </w:rPr>
        <w:t>Teken</w:t>
      </w:r>
      <w:r w:rsidR="7604D841" w:rsidRPr="001176A4">
        <w:rPr>
          <w:rFonts w:cs="Segoe UI"/>
        </w:rPr>
        <w:t xml:space="preserve"> </w:t>
      </w:r>
      <w:r w:rsidR="1EF52A38" w:rsidRPr="001176A4">
        <w:rPr>
          <w:rFonts w:cs="Segoe UI"/>
        </w:rPr>
        <w:t xml:space="preserve">een tijdlijn </w:t>
      </w:r>
      <w:r w:rsidR="5DEFF3D8" w:rsidRPr="001176A4">
        <w:rPr>
          <w:rFonts w:cs="Segoe UI"/>
        </w:rPr>
        <w:t>waar</w:t>
      </w:r>
      <w:r w:rsidR="2075894D" w:rsidRPr="001176A4">
        <w:rPr>
          <w:rFonts w:cs="Segoe UI"/>
        </w:rPr>
        <w:t>op</w:t>
      </w:r>
      <w:r w:rsidR="5DEFF3D8" w:rsidRPr="001176A4">
        <w:rPr>
          <w:rFonts w:cs="Segoe UI"/>
        </w:rPr>
        <w:t xml:space="preserve"> je</w:t>
      </w:r>
      <w:r w:rsidR="1EF52A38" w:rsidRPr="001176A4">
        <w:rPr>
          <w:rFonts w:cs="Segoe UI"/>
        </w:rPr>
        <w:t xml:space="preserve"> elk </w:t>
      </w:r>
      <w:r w:rsidR="76966DC3" w:rsidRPr="001176A4">
        <w:rPr>
          <w:rFonts w:cs="Segoe UI"/>
        </w:rPr>
        <w:t>school</w:t>
      </w:r>
      <w:r w:rsidR="1EF52A38" w:rsidRPr="001176A4">
        <w:rPr>
          <w:rFonts w:cs="Segoe UI"/>
        </w:rPr>
        <w:t>jaar een plek</w:t>
      </w:r>
      <w:r w:rsidR="35D8E889" w:rsidRPr="001176A4">
        <w:rPr>
          <w:rFonts w:cs="Segoe UI"/>
        </w:rPr>
        <w:t xml:space="preserve"> geeft</w:t>
      </w:r>
      <w:r w:rsidR="1EF52A38" w:rsidRPr="001176A4">
        <w:rPr>
          <w:rFonts w:cs="Segoe UI"/>
        </w:rPr>
        <w:t xml:space="preserve">. </w:t>
      </w:r>
    </w:p>
    <w:p w14:paraId="3DE42A32" w14:textId="3FC87001" w:rsidR="00376E43" w:rsidRPr="001176A4" w:rsidRDefault="205BE91E" w:rsidP="00732FA6">
      <w:pPr>
        <w:pStyle w:val="ListParagraph"/>
        <w:numPr>
          <w:ilvl w:val="0"/>
          <w:numId w:val="4"/>
        </w:numPr>
        <w:spacing w:after="200"/>
        <w:rPr>
          <w:rFonts w:cs="Segoe UI"/>
        </w:rPr>
      </w:pPr>
      <w:r w:rsidRPr="001176A4">
        <w:rPr>
          <w:rFonts w:cs="Segoe UI"/>
        </w:rPr>
        <w:t>Beschrijf</w:t>
      </w:r>
      <w:r w:rsidR="648695D3" w:rsidRPr="001176A4">
        <w:rPr>
          <w:rFonts w:cs="Segoe UI"/>
        </w:rPr>
        <w:t xml:space="preserve"> </w:t>
      </w:r>
      <w:r w:rsidR="4E9FEC03" w:rsidRPr="001176A4">
        <w:rPr>
          <w:rFonts w:cs="Segoe UI"/>
        </w:rPr>
        <w:t xml:space="preserve">rond de tijdlijn jouw </w:t>
      </w:r>
      <w:r w:rsidR="648695D3" w:rsidRPr="001176A4">
        <w:rPr>
          <w:rFonts w:cs="Segoe UI"/>
        </w:rPr>
        <w:t>ervaringen over leren</w:t>
      </w:r>
      <w:r w:rsidR="18B309A0" w:rsidRPr="001176A4">
        <w:rPr>
          <w:rFonts w:cs="Segoe UI"/>
        </w:rPr>
        <w:t>. G</w:t>
      </w:r>
      <w:r w:rsidR="648695D3" w:rsidRPr="001176A4">
        <w:rPr>
          <w:rFonts w:cs="Segoe UI"/>
        </w:rPr>
        <w:t xml:space="preserve">ebruik woorden </w:t>
      </w:r>
      <w:r w:rsidR="1288A2E4" w:rsidRPr="001176A4">
        <w:rPr>
          <w:rFonts w:cs="Segoe UI"/>
        </w:rPr>
        <w:t xml:space="preserve">die een oordeel geven, </w:t>
      </w:r>
      <w:r w:rsidR="648695D3" w:rsidRPr="001176A4">
        <w:rPr>
          <w:rFonts w:cs="Segoe UI"/>
        </w:rPr>
        <w:t xml:space="preserve">zoals </w:t>
      </w:r>
      <w:r w:rsidR="40881067" w:rsidRPr="001176A4">
        <w:rPr>
          <w:rFonts w:cs="Segoe UI"/>
        </w:rPr>
        <w:t xml:space="preserve">leuk, vervelend, </w:t>
      </w:r>
      <w:r w:rsidR="648695D3" w:rsidRPr="001176A4">
        <w:rPr>
          <w:rFonts w:cs="Segoe UI"/>
        </w:rPr>
        <w:t>trots, blij, tevreden, spannend, angstig, zenuwachtig, verdrietig</w:t>
      </w:r>
      <w:r w:rsidR="5935DA2B" w:rsidRPr="001176A4">
        <w:rPr>
          <w:rFonts w:cs="Segoe UI"/>
        </w:rPr>
        <w:t>, mislukt etc.</w:t>
      </w:r>
      <w:r w:rsidR="187B6EC9" w:rsidRPr="001176A4">
        <w:rPr>
          <w:rFonts w:cs="Segoe UI"/>
        </w:rPr>
        <w:t xml:space="preserve"> </w:t>
      </w:r>
    </w:p>
    <w:p w14:paraId="22741EC8" w14:textId="64EB1CFE" w:rsidR="00376E43" w:rsidRPr="001176A4" w:rsidRDefault="187B6EC9" w:rsidP="00732FA6">
      <w:pPr>
        <w:pStyle w:val="ListParagraph"/>
        <w:numPr>
          <w:ilvl w:val="0"/>
          <w:numId w:val="4"/>
        </w:numPr>
        <w:spacing w:after="200"/>
        <w:rPr>
          <w:rFonts w:cs="Segoe UI"/>
          <w:i/>
          <w:iCs/>
        </w:rPr>
      </w:pPr>
      <w:r w:rsidRPr="001176A4">
        <w:rPr>
          <w:rFonts w:cs="Segoe UI"/>
        </w:rPr>
        <w:t>Welke uitspraken werden er door wie over jouw leergedrag gedaan (</w:t>
      </w:r>
      <w:proofErr w:type="gramStart"/>
      <w:r w:rsidRPr="001176A4">
        <w:rPr>
          <w:rFonts w:cs="Segoe UI"/>
        </w:rPr>
        <w:t>positief /</w:t>
      </w:r>
      <w:proofErr w:type="gramEnd"/>
      <w:r w:rsidRPr="001176A4">
        <w:rPr>
          <w:rFonts w:cs="Segoe UI"/>
        </w:rPr>
        <w:t xml:space="preserve"> negatief)? </w:t>
      </w:r>
      <w:r w:rsidRPr="001176A4">
        <w:rPr>
          <w:rFonts w:cs="Segoe UI"/>
          <w:i/>
          <w:iCs/>
        </w:rPr>
        <w:t>(</w:t>
      </w:r>
      <w:r w:rsidR="6FF5F1CD" w:rsidRPr="001176A4">
        <w:rPr>
          <w:rFonts w:cs="Segoe UI"/>
          <w:i/>
          <w:iCs/>
        </w:rPr>
        <w:t>“Jij kan wel</w:t>
      </w:r>
      <w:r w:rsidR="248B0187" w:rsidRPr="001176A4">
        <w:rPr>
          <w:rFonts w:cs="Segoe UI"/>
          <w:i/>
          <w:iCs/>
        </w:rPr>
        <w:t xml:space="preserve"> ...</w:t>
      </w:r>
      <w:r w:rsidR="6FF5F1CD" w:rsidRPr="001176A4">
        <w:rPr>
          <w:rFonts w:cs="Segoe UI"/>
          <w:i/>
          <w:iCs/>
        </w:rPr>
        <w:t>”/ “Jij kan niet</w:t>
      </w:r>
      <w:r w:rsidR="0E124B3F" w:rsidRPr="001176A4">
        <w:rPr>
          <w:rFonts w:cs="Segoe UI"/>
          <w:i/>
          <w:iCs/>
        </w:rPr>
        <w:t xml:space="preserve"> ...</w:t>
      </w:r>
      <w:proofErr w:type="gramStart"/>
      <w:r w:rsidR="6FF5F1CD" w:rsidRPr="001176A4">
        <w:rPr>
          <w:rFonts w:cs="Segoe UI"/>
          <w:i/>
          <w:iCs/>
        </w:rPr>
        <w:t>”</w:t>
      </w:r>
      <w:r w:rsidR="348D182E" w:rsidRPr="001176A4">
        <w:rPr>
          <w:rFonts w:cs="Segoe UI"/>
          <w:i/>
          <w:iCs/>
        </w:rPr>
        <w:t xml:space="preserve"> /</w:t>
      </w:r>
      <w:proofErr w:type="gramEnd"/>
      <w:r w:rsidR="348D182E" w:rsidRPr="001176A4">
        <w:rPr>
          <w:rFonts w:cs="Segoe UI"/>
          <w:i/>
          <w:iCs/>
        </w:rPr>
        <w:t xml:space="preserve"> Jij bent goed in ...” / “Jij bent slecht in...”</w:t>
      </w:r>
      <w:r w:rsidR="6FF5F1CD" w:rsidRPr="001176A4">
        <w:rPr>
          <w:rFonts w:cs="Segoe UI"/>
          <w:i/>
          <w:iCs/>
        </w:rPr>
        <w:t xml:space="preserve"> Voorbeelden: </w:t>
      </w:r>
      <w:r w:rsidRPr="001176A4">
        <w:rPr>
          <w:rFonts w:cs="Segoe UI"/>
          <w:i/>
          <w:iCs/>
        </w:rPr>
        <w:t xml:space="preserve">Je hebt hier talent voor. </w:t>
      </w:r>
      <w:r w:rsidR="66D72426" w:rsidRPr="001176A4">
        <w:rPr>
          <w:rFonts w:cs="Segoe UI"/>
          <w:i/>
          <w:iCs/>
        </w:rPr>
        <w:t xml:space="preserve">Je bent een natuurtalent. </w:t>
      </w:r>
      <w:r w:rsidRPr="001176A4">
        <w:rPr>
          <w:rFonts w:cs="Segoe UI"/>
          <w:i/>
          <w:iCs/>
        </w:rPr>
        <w:t xml:space="preserve">Dit zit niet in je. Ga maar niets met wiskunde </w:t>
      </w:r>
      <w:r w:rsidR="004B05DD" w:rsidRPr="001176A4">
        <w:rPr>
          <w:rFonts w:cs="Segoe UI"/>
          <w:i/>
          <w:iCs/>
        </w:rPr>
        <w:t>d</w:t>
      </w:r>
      <w:r w:rsidRPr="001176A4">
        <w:rPr>
          <w:rFonts w:cs="Segoe UI"/>
          <w:i/>
          <w:iCs/>
        </w:rPr>
        <w:t>oen. Dit is te hoog gegrepen voor je. We zien het je niet doen.)</w:t>
      </w:r>
    </w:p>
    <w:p w14:paraId="118EDBE0" w14:textId="63FEFE82" w:rsidR="00376E43" w:rsidRPr="001176A4" w:rsidRDefault="087AD76C" w:rsidP="00732FA6">
      <w:pPr>
        <w:pStyle w:val="ListParagraph"/>
        <w:numPr>
          <w:ilvl w:val="0"/>
          <w:numId w:val="4"/>
        </w:numPr>
        <w:spacing w:after="200"/>
        <w:rPr>
          <w:rFonts w:cs="Segoe UI"/>
        </w:rPr>
      </w:pPr>
      <w:r w:rsidRPr="001176A4">
        <w:rPr>
          <w:rFonts w:cs="Segoe UI"/>
        </w:rPr>
        <w:t xml:space="preserve">Hoe hebben deze uitspraken </w:t>
      </w:r>
      <w:proofErr w:type="gramStart"/>
      <w:r w:rsidRPr="001176A4">
        <w:rPr>
          <w:rFonts w:cs="Segoe UI"/>
        </w:rPr>
        <w:t>jou /</w:t>
      </w:r>
      <w:proofErr w:type="gramEnd"/>
      <w:r w:rsidRPr="001176A4">
        <w:rPr>
          <w:rFonts w:cs="Segoe UI"/>
        </w:rPr>
        <w:t xml:space="preserve"> je </w:t>
      </w:r>
      <w:proofErr w:type="spellStart"/>
      <w:r w:rsidRPr="001176A4">
        <w:rPr>
          <w:rFonts w:cs="Segoe UI"/>
        </w:rPr>
        <w:t>mindset</w:t>
      </w:r>
      <w:proofErr w:type="spellEnd"/>
      <w:r w:rsidRPr="001176A4">
        <w:rPr>
          <w:rFonts w:cs="Segoe UI"/>
        </w:rPr>
        <w:t xml:space="preserve"> beïnvloed? Welk boodschap heb je er uit opgepikt? Wat geloof je er (nog) van?</w:t>
      </w:r>
      <w:r w:rsidR="3631E8DE" w:rsidRPr="001176A4">
        <w:rPr>
          <w:rFonts w:cs="Segoe UI"/>
        </w:rPr>
        <w:t xml:space="preserve"> </w:t>
      </w:r>
      <w:r w:rsidR="3631E8DE" w:rsidRPr="001176A4">
        <w:rPr>
          <w:rFonts w:cs="Segoe UI"/>
          <w:i/>
          <w:iCs/>
        </w:rPr>
        <w:t>(“</w:t>
      </w:r>
      <w:r w:rsidR="7594806B" w:rsidRPr="001176A4">
        <w:rPr>
          <w:rFonts w:cs="Segoe UI"/>
          <w:i/>
          <w:iCs/>
        </w:rPr>
        <w:t>I</w:t>
      </w:r>
      <w:r w:rsidR="3631E8DE" w:rsidRPr="001176A4">
        <w:rPr>
          <w:rFonts w:cs="Segoe UI"/>
          <w:i/>
          <w:iCs/>
        </w:rPr>
        <w:t>k kan wel</w:t>
      </w:r>
      <w:r w:rsidR="5C8EFE90" w:rsidRPr="001176A4">
        <w:rPr>
          <w:rFonts w:cs="Segoe UI"/>
          <w:i/>
          <w:iCs/>
        </w:rPr>
        <w:t xml:space="preserve"> ...</w:t>
      </w:r>
      <w:proofErr w:type="gramStart"/>
      <w:r w:rsidR="3631E8DE" w:rsidRPr="001176A4">
        <w:rPr>
          <w:rFonts w:cs="Segoe UI"/>
          <w:i/>
          <w:iCs/>
        </w:rPr>
        <w:t>” /</w:t>
      </w:r>
      <w:proofErr w:type="gramEnd"/>
      <w:r w:rsidR="3631E8DE" w:rsidRPr="001176A4">
        <w:rPr>
          <w:rFonts w:cs="Segoe UI"/>
          <w:i/>
          <w:iCs/>
        </w:rPr>
        <w:t xml:space="preserve"> “</w:t>
      </w:r>
      <w:r w:rsidR="0C3C82D8" w:rsidRPr="001176A4">
        <w:rPr>
          <w:rFonts w:cs="Segoe UI"/>
          <w:i/>
          <w:iCs/>
        </w:rPr>
        <w:t>I</w:t>
      </w:r>
      <w:r w:rsidR="3631E8DE" w:rsidRPr="001176A4">
        <w:rPr>
          <w:rFonts w:cs="Segoe UI"/>
          <w:i/>
          <w:iCs/>
        </w:rPr>
        <w:t>k kan niet</w:t>
      </w:r>
      <w:r w:rsidR="48891B3B" w:rsidRPr="001176A4">
        <w:rPr>
          <w:rFonts w:cs="Segoe UI"/>
          <w:i/>
          <w:iCs/>
        </w:rPr>
        <w:t xml:space="preserve"> </w:t>
      </w:r>
      <w:r w:rsidR="18AA6539" w:rsidRPr="001176A4">
        <w:rPr>
          <w:rFonts w:cs="Segoe UI"/>
          <w:i/>
          <w:iCs/>
        </w:rPr>
        <w:t>...”</w:t>
      </w:r>
      <w:r w:rsidR="48891B3B" w:rsidRPr="001176A4">
        <w:rPr>
          <w:rFonts w:cs="Segoe UI"/>
          <w:i/>
          <w:iCs/>
        </w:rPr>
        <w:t>/ “Ik ben goed in</w:t>
      </w:r>
      <w:r w:rsidR="4B90745B" w:rsidRPr="001176A4">
        <w:rPr>
          <w:rFonts w:cs="Segoe UI"/>
          <w:i/>
          <w:iCs/>
        </w:rPr>
        <w:t xml:space="preserve"> ...</w:t>
      </w:r>
      <w:r w:rsidR="48891B3B" w:rsidRPr="001176A4">
        <w:rPr>
          <w:rFonts w:cs="Segoe UI"/>
          <w:i/>
          <w:iCs/>
        </w:rPr>
        <w:t>” / “Ik ben slecht in ...</w:t>
      </w:r>
      <w:r w:rsidR="3631E8DE" w:rsidRPr="001176A4">
        <w:rPr>
          <w:rFonts w:cs="Segoe UI"/>
          <w:i/>
          <w:iCs/>
        </w:rPr>
        <w:t>”)</w:t>
      </w:r>
    </w:p>
    <w:p w14:paraId="32E04148" w14:textId="163A3C2C" w:rsidR="00376E43" w:rsidRPr="001176A4" w:rsidRDefault="00376E43" w:rsidP="63DBE627">
      <w:pPr>
        <w:pStyle w:val="ListParagraph"/>
        <w:spacing w:after="200"/>
        <w:rPr>
          <w:rFonts w:cs="Segoe UI"/>
        </w:rPr>
      </w:pPr>
    </w:p>
    <w:p w14:paraId="634CDBC8" w14:textId="708CCAC8" w:rsidR="00376E43" w:rsidRPr="001176A4" w:rsidRDefault="000C2D89" w:rsidP="00732FA6">
      <w:pPr>
        <w:pStyle w:val="ListParagraph"/>
        <w:numPr>
          <w:ilvl w:val="0"/>
          <w:numId w:val="5"/>
        </w:numPr>
        <w:spacing w:after="200"/>
        <w:rPr>
          <w:rFonts w:cs="Segoe UI"/>
          <w:b/>
          <w:bCs/>
        </w:rPr>
      </w:pPr>
      <w:r w:rsidRPr="001176A4">
        <w:rPr>
          <w:noProof/>
        </w:rPr>
        <mc:AlternateContent>
          <mc:Choice Requires="wps">
            <w:drawing>
              <wp:anchor distT="45720" distB="45720" distL="114300" distR="114300" simplePos="0" relativeHeight="251658244" behindDoc="0" locked="0" layoutInCell="1" allowOverlap="1" wp14:anchorId="7AE093FC" wp14:editId="677670F9">
                <wp:simplePos x="0" y="0"/>
                <wp:positionH relativeFrom="margin">
                  <wp:align>left</wp:align>
                </wp:positionH>
                <wp:positionV relativeFrom="paragraph">
                  <wp:posOffset>511810</wp:posOffset>
                </wp:positionV>
                <wp:extent cx="6077585" cy="1572895"/>
                <wp:effectExtent l="0" t="0" r="18415" b="27305"/>
                <wp:wrapSquare wrapText="bothSides"/>
                <wp:docPr id="724228750"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7585" cy="1572895"/>
                        </a:xfrm>
                        <a:prstGeom prst="rect">
                          <a:avLst/>
                        </a:prstGeom>
                        <a:solidFill>
                          <a:srgbClr val="FFFFFF"/>
                        </a:solidFill>
                        <a:ln w="9525">
                          <a:solidFill>
                            <a:srgbClr val="000000"/>
                          </a:solidFill>
                          <a:miter lim="800000"/>
                          <a:headEnd/>
                          <a:tailEnd/>
                        </a:ln>
                      </wps:spPr>
                      <wps:txbx>
                        <w:txbxContent>
                          <w:p w14:paraId="35B2A1D3" w14:textId="4AA7F47B" w:rsidR="000C2D89" w:rsidRPr="00E756ED" w:rsidRDefault="00BA4657" w:rsidP="000C2D89">
                            <w:pPr>
                              <w:rPr>
                                <w:i/>
                                <w:iCs/>
                              </w:rPr>
                            </w:pPr>
                            <w:r>
                              <w:rPr>
                                <w:i/>
                                <w:iCs/>
                              </w:rPr>
                              <w:t>Schrijfruimte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093FC" id="Tekstvak 6" o:spid="_x0000_s1035" type="#_x0000_t202" style="position:absolute;left:0;text-align:left;margin-left:0;margin-top:40.3pt;width:478.55pt;height:123.85pt;z-index:2516582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">
                <v:textbox>
                  <w:txbxContent>
                    <w:p w14:paraId="35B2A1D3" w14:textId="4AA7F47B" w:rsidR="000C2D89" w:rsidRPr="00E756ED" w:rsidRDefault="00BA4657" w:rsidP="000C2D89">
                      <w:pPr>
                        <w:rPr>
                          <w:i/>
                          <w:iCs/>
                        </w:rPr>
                      </w:pPr>
                      <w:r>
                        <w:rPr>
                          <w:i/>
                          <w:iCs/>
                        </w:rPr>
                        <w:t>Schrijfruimte</w:t>
                      </w:r>
                    </w:p>
                  </w:txbxContent>
                </v:textbox>
                <w10:wrap type="square" anchorx="margin"/>
              </v:shape>
            </w:pict>
          </mc:Fallback>
        </mc:AlternateContent>
      </w:r>
      <w:r w:rsidR="7C3FF705" w:rsidRPr="001176A4">
        <w:rPr>
          <w:rFonts w:cs="Segoe UI"/>
          <w:b/>
          <w:bCs/>
        </w:rPr>
        <w:t>Hoe vond jij het leren en huiswerk maken op de middelbare school? Wat vond je moeilijk? Wat niet?</w:t>
      </w:r>
    </w:p>
    <w:p w14:paraId="0C315478" w14:textId="68954F3C" w:rsidR="00832025" w:rsidRPr="001176A4" w:rsidRDefault="00832025">
      <w:pPr>
        <w:spacing w:after="200"/>
        <w:rPr>
          <w:rFonts w:cs="Segoe UI"/>
          <w:b/>
          <w:bCs/>
        </w:rPr>
      </w:pPr>
      <w:r w:rsidRPr="001176A4">
        <w:rPr>
          <w:rFonts w:cs="Segoe UI"/>
          <w:b/>
          <w:bCs/>
        </w:rPr>
        <w:br w:type="page"/>
      </w:r>
    </w:p>
    <w:p w14:paraId="430D914E" w14:textId="77777777" w:rsidR="00D47C62" w:rsidRPr="001176A4" w:rsidRDefault="00D47C62" w:rsidP="00D47C62">
      <w:pPr>
        <w:spacing w:after="200"/>
        <w:rPr>
          <w:rFonts w:cs="Segoe UI"/>
          <w:b/>
          <w:bCs/>
        </w:rPr>
      </w:pPr>
    </w:p>
    <w:p w14:paraId="3C8B3CC1" w14:textId="3ACBB875" w:rsidR="00376E43" w:rsidRPr="001176A4" w:rsidRDefault="00832025" w:rsidP="00732FA6">
      <w:pPr>
        <w:pStyle w:val="ListParagraph"/>
        <w:numPr>
          <w:ilvl w:val="0"/>
          <w:numId w:val="5"/>
        </w:numPr>
        <w:spacing w:after="200"/>
        <w:rPr>
          <w:rFonts w:cs="Segoe UI"/>
          <w:b/>
          <w:lang w:eastAsia="nl-NL"/>
        </w:rPr>
      </w:pPr>
      <w:r w:rsidRPr="001176A4">
        <w:rPr>
          <w:noProof/>
        </w:rPr>
        <mc:AlternateContent>
          <mc:Choice Requires="wps">
            <w:drawing>
              <wp:anchor distT="45720" distB="45720" distL="114300" distR="114300" simplePos="0" relativeHeight="251658245" behindDoc="0" locked="0" layoutInCell="1" allowOverlap="1" wp14:anchorId="43D8AB80" wp14:editId="34ACCF49">
                <wp:simplePos x="0" y="0"/>
                <wp:positionH relativeFrom="margin">
                  <wp:posOffset>115570</wp:posOffset>
                </wp:positionH>
                <wp:positionV relativeFrom="paragraph">
                  <wp:posOffset>636270</wp:posOffset>
                </wp:positionV>
                <wp:extent cx="6077585" cy="1734185"/>
                <wp:effectExtent l="0" t="0" r="18415" b="18415"/>
                <wp:wrapSquare wrapText="bothSides"/>
                <wp:docPr id="1147705826"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7585" cy="1734185"/>
                        </a:xfrm>
                        <a:prstGeom prst="rect">
                          <a:avLst/>
                        </a:prstGeom>
                        <a:solidFill>
                          <a:srgbClr val="FFFFFF"/>
                        </a:solidFill>
                        <a:ln w="9525">
                          <a:solidFill>
                            <a:srgbClr val="000000"/>
                          </a:solidFill>
                          <a:miter lim="800000"/>
                          <a:headEnd/>
                          <a:tailEnd/>
                        </a:ln>
                      </wps:spPr>
                      <wps:txbx>
                        <w:txbxContent>
                          <w:p w14:paraId="25C86474" w14:textId="41FC37F0" w:rsidR="00BA4657" w:rsidRPr="00E756ED" w:rsidRDefault="00BA4657" w:rsidP="00BA4657">
                            <w:pPr>
                              <w:rPr>
                                <w:i/>
                                <w:iCs/>
                              </w:rPr>
                            </w:pPr>
                            <w:r>
                              <w:rPr>
                                <w:i/>
                                <w:iCs/>
                              </w:rPr>
                              <w:t>Schrijfruimte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8AB80" id="Tekstvak 7" o:spid="_x0000_s1036" type="#_x0000_t202" style="position:absolute;left:0;text-align:left;margin-left:9.1pt;margin-top:50.1pt;width:478.55pt;height:136.5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">
                <v:textbox>
                  <w:txbxContent>
                    <w:p w14:paraId="25C86474" w14:textId="41FC37F0" w:rsidR="00BA4657" w:rsidRPr="00E756ED" w:rsidRDefault="00BA4657" w:rsidP="00BA4657">
                      <w:pPr>
                        <w:rPr>
                          <w:i/>
                          <w:iCs/>
                        </w:rPr>
                      </w:pPr>
                      <w:r>
                        <w:rPr>
                          <w:i/>
                          <w:iCs/>
                        </w:rPr>
                        <w:t>Schrijfruimte</w:t>
                      </w:r>
                    </w:p>
                  </w:txbxContent>
                </v:textbox>
                <w10:wrap type="square" anchorx="margin"/>
              </v:shape>
            </w:pict>
          </mc:Fallback>
        </mc:AlternateContent>
      </w:r>
      <w:r w:rsidR="7C3FF705" w:rsidRPr="001176A4">
        <w:rPr>
          <w:rFonts w:cs="Segoe UI"/>
          <w:b/>
          <w:bCs/>
        </w:rPr>
        <w:t>Hoe is studeren aan het hbo anders dan leren op het mbo/ havo? Kun je aangeven waarom?</w:t>
      </w:r>
    </w:p>
    <w:p w14:paraId="5333D7B6" w14:textId="6C3339DD" w:rsidR="00832025" w:rsidRPr="001176A4" w:rsidRDefault="00832025" w:rsidP="00832025">
      <w:pPr>
        <w:spacing w:after="200"/>
        <w:rPr>
          <w:rFonts w:cs="Segoe UI"/>
          <w:b/>
          <w:lang w:eastAsia="nl-NL"/>
        </w:rPr>
      </w:pPr>
    </w:p>
    <w:p w14:paraId="6646A7CA" w14:textId="3AA082EE" w:rsidR="00832025" w:rsidRPr="001176A4" w:rsidRDefault="00C81769" w:rsidP="63DBE627">
      <w:pPr>
        <w:spacing w:after="200"/>
        <w:rPr>
          <w:rFonts w:cs="Segoe UI"/>
        </w:rPr>
      </w:pPr>
      <w:r w:rsidRPr="001176A4">
        <w:rPr>
          <w:rFonts w:cs="Segoe UI"/>
        </w:rPr>
        <w:br w:type="page"/>
      </w:r>
    </w:p>
    <w:p w14:paraId="2B6A3A89" w14:textId="5893644B" w:rsidR="00376E43" w:rsidRPr="001176A4" w:rsidRDefault="00A508E6" w:rsidP="00376E43">
      <w:pPr>
        <w:pStyle w:val="Heading1"/>
      </w:pPr>
      <w:bookmarkStart w:id="15" w:name="_Toc170996106"/>
      <w:r w:rsidRPr="001176A4">
        <w:rPr>
          <w:noProof/>
        </w:rPr>
        <w:lastRenderedPageBreak/>
        <mc:AlternateContent>
          <mc:Choice Requires="wps">
            <w:drawing>
              <wp:anchor distT="45720" distB="45720" distL="114300" distR="114300" simplePos="0" relativeHeight="251658251" behindDoc="0" locked="0" layoutInCell="1" allowOverlap="1" wp14:anchorId="24D83377" wp14:editId="2FCECC86">
                <wp:simplePos x="0" y="0"/>
                <wp:positionH relativeFrom="margin">
                  <wp:posOffset>1905</wp:posOffset>
                </wp:positionH>
                <wp:positionV relativeFrom="page">
                  <wp:posOffset>1333500</wp:posOffset>
                </wp:positionV>
                <wp:extent cx="6076950" cy="1330325"/>
                <wp:effectExtent l="0" t="0" r="19050" b="22225"/>
                <wp:wrapSquare wrapText="bothSides"/>
                <wp:docPr id="177424653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330325"/>
                        </a:xfrm>
                        <a:prstGeom prst="rect">
                          <a:avLst/>
                        </a:prstGeom>
                        <a:solidFill>
                          <a:srgbClr val="FFFFFF"/>
                        </a:solidFill>
                        <a:ln w="9525">
                          <a:solidFill>
                            <a:srgbClr val="000000"/>
                          </a:solidFill>
                          <a:miter lim="800000"/>
                          <a:headEnd/>
                          <a:tailEnd/>
                        </a:ln>
                      </wps:spPr>
                      <wps:txbx>
                        <w:txbxContent>
                          <w:p w14:paraId="5078FCFF" w14:textId="2EE7DA9F" w:rsidR="00A508E6" w:rsidRDefault="00A508E6"/>
                          <w:tbl>
                            <w:tblPr>
                              <w:tblStyle w:val="PlainTable3"/>
                              <w:tblW w:w="0" w:type="auto"/>
                              <w:tblLook w:val="04A0" w:firstRow="1" w:lastRow="0" w:firstColumn="1" w:lastColumn="0" w:noHBand="0" w:noVBand="1"/>
                            </w:tblPr>
                            <w:tblGrid>
                              <w:gridCol w:w="2333"/>
                              <w:gridCol w:w="2294"/>
                              <w:gridCol w:w="2326"/>
                              <w:gridCol w:w="2330"/>
                            </w:tblGrid>
                            <w:tr w:rsidR="00A508E6" w14:paraId="2987FEC5"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721C4872" w14:textId="77777777" w:rsidR="00A508E6" w:rsidRDefault="00A508E6" w:rsidP="00A508E6">
                                  <w:pPr>
                                    <w:spacing w:after="200"/>
                                  </w:pPr>
                                  <w:r>
                                    <w:rPr>
                                      <w:noProof/>
                                    </w:rPr>
                                    <w:drawing>
                                      <wp:inline distT="0" distB="0" distL="0" distR="0" wp14:anchorId="5732745F" wp14:editId="45A7358E">
                                        <wp:extent cx="314960" cy="314960"/>
                                        <wp:effectExtent l="0" t="0" r="0" b="0"/>
                                        <wp:docPr id="1306823709" name="Graphic 130682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4214300E"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ABE68A5" wp14:editId="35C15689">
                                        <wp:extent cx="365760" cy="365760"/>
                                        <wp:effectExtent l="0" t="0" r="0" b="0"/>
                                        <wp:docPr id="214923246" name="Graphic 214923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1B845FA1"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521A261" wp14:editId="065F5090">
                                        <wp:extent cx="365760" cy="365760"/>
                                        <wp:effectExtent l="0" t="0" r="0" b="0"/>
                                        <wp:docPr id="1805806961" name="Graphic 1805806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40557576"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1A25851" wp14:editId="1C22D127">
                                        <wp:extent cx="365760" cy="365760"/>
                                        <wp:effectExtent l="0" t="0" r="0" b="0"/>
                                        <wp:docPr id="81547804" name="Graphic 81547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A508E6" w14:paraId="7B21B53A"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145894E" w14:textId="77777777" w:rsidR="00A508E6" w:rsidRPr="009A53A0" w:rsidRDefault="00A508E6" w:rsidP="00A508E6">
                                  <w:pPr>
                                    <w:jc w:val="center"/>
                                    <w:rPr>
                                      <w:b w:val="0"/>
                                      <w:bCs w:val="0"/>
                                      <w:caps w:val="0"/>
                                    </w:rPr>
                                  </w:pPr>
                                  <w:r>
                                    <w:rPr>
                                      <w:b w:val="0"/>
                                      <w:bCs w:val="0"/>
                                      <w:caps w:val="0"/>
                                    </w:rPr>
                                    <w:t>50 minuten</w:t>
                                  </w:r>
                                </w:p>
                              </w:tc>
                              <w:tc>
                                <w:tcPr>
                                  <w:tcW w:w="2386" w:type="dxa"/>
                                </w:tcPr>
                                <w:p w14:paraId="43B168F3"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08141689"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 xml:space="preserve">Tijdens leerteam </w:t>
                                  </w:r>
                                </w:p>
                              </w:tc>
                              <w:tc>
                                <w:tcPr>
                                  <w:tcW w:w="2398" w:type="dxa"/>
                                </w:tcPr>
                                <w:p w14:paraId="05B13A99"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Leerteam week 3</w:t>
                                  </w:r>
                                </w:p>
                              </w:tc>
                            </w:tr>
                          </w:tbl>
                          <w:p w14:paraId="09572B49" w14:textId="23592B89" w:rsidR="00A508E6" w:rsidRDefault="00A508E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D83377" id="_x0000_s1037" type="#_x0000_t202" style="position:absolute;margin-left:.15pt;margin-top:105pt;width:478.5pt;height:104.75pt;z-index:25165825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">
                <v:textbox style="mso-fit-shape-to-text:t">
                  <w:txbxContent>
                    <w:p w14:paraId="5078FCFF" w14:textId="2EE7DA9F" w:rsidR="00A508E6" w:rsidRDefault="00A508E6"/>
                    <w:tbl>
                      <w:tblPr>
                        <w:tblStyle w:val="PlainTable3"/>
                        <w:tblW w:w="0" w:type="auto"/>
                        <w:tblLook w:val="04A0" w:firstRow="1" w:lastRow="0" w:firstColumn="1" w:lastColumn="0" w:noHBand="0" w:noVBand="1"/>
                      </w:tblPr>
                      <w:tblGrid>
                        <w:gridCol w:w="2333"/>
                        <w:gridCol w:w="2294"/>
                        <w:gridCol w:w="2326"/>
                        <w:gridCol w:w="2330"/>
                      </w:tblGrid>
                      <w:tr w:rsidR="00A508E6" w14:paraId="2987FEC5"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721C4872" w14:textId="77777777" w:rsidR="00A508E6" w:rsidRDefault="00A508E6" w:rsidP="00A508E6">
                            <w:pPr>
                              <w:spacing w:after="200"/>
                            </w:pPr>
                            <w:r>
                              <w:rPr>
                                <w:noProof/>
                              </w:rPr>
                              <w:drawing>
                                <wp:inline distT="0" distB="0" distL="0" distR="0" wp14:anchorId="5732745F" wp14:editId="45A7358E">
                                  <wp:extent cx="314960" cy="314960"/>
                                  <wp:effectExtent l="0" t="0" r="0" b="0"/>
                                  <wp:docPr id="1306823709" name="Graphic 130682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4214300E"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ABE68A5" wp14:editId="35C15689">
                                  <wp:extent cx="365760" cy="365760"/>
                                  <wp:effectExtent l="0" t="0" r="0" b="0"/>
                                  <wp:docPr id="214923246" name="Graphic 214923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1B845FA1"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521A261" wp14:editId="065F5090">
                                  <wp:extent cx="365760" cy="365760"/>
                                  <wp:effectExtent l="0" t="0" r="0" b="0"/>
                                  <wp:docPr id="1805806961" name="Graphic 1805806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40557576"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1A25851" wp14:editId="1C22D127">
                                  <wp:extent cx="365760" cy="365760"/>
                                  <wp:effectExtent l="0" t="0" r="0" b="0"/>
                                  <wp:docPr id="81547804" name="Graphic 81547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A508E6" w14:paraId="7B21B53A"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145894E" w14:textId="77777777" w:rsidR="00A508E6" w:rsidRPr="009A53A0" w:rsidRDefault="00A508E6" w:rsidP="00A508E6">
                            <w:pPr>
                              <w:jc w:val="center"/>
                              <w:rPr>
                                <w:b w:val="0"/>
                                <w:bCs w:val="0"/>
                                <w:caps w:val="0"/>
                              </w:rPr>
                            </w:pPr>
                            <w:r>
                              <w:rPr>
                                <w:b w:val="0"/>
                                <w:bCs w:val="0"/>
                                <w:caps w:val="0"/>
                              </w:rPr>
                              <w:t>50 minuten</w:t>
                            </w:r>
                          </w:p>
                        </w:tc>
                        <w:tc>
                          <w:tcPr>
                            <w:tcW w:w="2386" w:type="dxa"/>
                          </w:tcPr>
                          <w:p w14:paraId="43B168F3"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08141689"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 xml:space="preserve">Tijdens leerteam </w:t>
                            </w:r>
                          </w:p>
                        </w:tc>
                        <w:tc>
                          <w:tcPr>
                            <w:tcW w:w="2398" w:type="dxa"/>
                          </w:tcPr>
                          <w:p w14:paraId="05B13A99"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Leerteam week 3</w:t>
                            </w:r>
                          </w:p>
                        </w:tc>
                      </w:tr>
                    </w:tbl>
                    <w:p w14:paraId="09572B49" w14:textId="23592B89" w:rsidR="00A508E6" w:rsidRDefault="00A508E6"/>
                  </w:txbxContent>
                </v:textbox>
                <w10:wrap type="square" anchorx="margin" anchory="page"/>
              </v:shape>
            </w:pict>
          </mc:Fallback>
        </mc:AlternateContent>
      </w:r>
      <w:r w:rsidR="00376E43" w:rsidRPr="001176A4">
        <w:t xml:space="preserve">Opdracht 5 </w:t>
      </w:r>
      <w:r w:rsidR="00C40D2B" w:rsidRPr="001176A4">
        <w:t>Goede v</w:t>
      </w:r>
      <w:r w:rsidR="00D8344A" w:rsidRPr="001176A4">
        <w:t>oornemens</w:t>
      </w:r>
      <w:bookmarkEnd w:id="15"/>
    </w:p>
    <w:p w14:paraId="5F42A8E9" w14:textId="74DCE03C" w:rsidR="00F71784" w:rsidRPr="001176A4" w:rsidRDefault="00F71784" w:rsidP="00376E43">
      <w:pPr>
        <w:spacing w:after="200"/>
      </w:pPr>
    </w:p>
    <w:p w14:paraId="73DC74B8" w14:textId="56B368B0" w:rsidR="0019364A" w:rsidRPr="001176A4" w:rsidRDefault="001B6549" w:rsidP="0019364A">
      <w:pPr>
        <w:spacing w:after="200"/>
        <w:rPr>
          <w:b/>
          <w:bCs/>
        </w:rPr>
      </w:pPr>
      <w:r w:rsidRPr="001176A4">
        <w:rPr>
          <w:b/>
          <w:bCs/>
        </w:rPr>
        <w:t xml:space="preserve">Maak hier je aantekeningen </w:t>
      </w:r>
      <w:r w:rsidR="0019364A" w:rsidRPr="001176A4">
        <w:rPr>
          <w:b/>
          <w:bCs/>
        </w:rPr>
        <w:t>bij de leerteambijeenkomst van week 3.</w:t>
      </w:r>
      <w:r w:rsidR="006960F2" w:rsidRPr="001176A4">
        <w:rPr>
          <w:b/>
          <w:bCs/>
        </w:rPr>
        <w:t xml:space="preserve"> Geef ten minste antwoord op de volgende vragen.</w:t>
      </w:r>
    </w:p>
    <w:p w14:paraId="6C67BFBA" w14:textId="77777777" w:rsidR="006960F2" w:rsidRPr="001176A4" w:rsidRDefault="006960F2" w:rsidP="0019364A">
      <w:pPr>
        <w:spacing w:after="200"/>
        <w:rPr>
          <w:b/>
          <w:bCs/>
        </w:rPr>
      </w:pPr>
    </w:p>
    <w:p w14:paraId="7D9C7BAB" w14:textId="6B76A79C" w:rsidR="00C40D2B" w:rsidRPr="001176A4" w:rsidRDefault="00C40D2B" w:rsidP="0019364A">
      <w:pPr>
        <w:spacing w:after="200"/>
        <w:rPr>
          <w:rFonts w:eastAsia="Times New Roman" w:cs="Segoe UI"/>
          <w:sz w:val="22"/>
        </w:rPr>
      </w:pPr>
      <w:r w:rsidRPr="001176A4">
        <w:rPr>
          <w:rStyle w:val="normaltextrun"/>
          <w:rFonts w:cs="Segoe UI"/>
          <w:sz w:val="22"/>
        </w:rPr>
        <w:t>Wat valt op?</w:t>
      </w:r>
      <w:r w:rsidRPr="001176A4">
        <w:rPr>
          <w:rStyle w:val="eop"/>
          <w:rFonts w:cs="Segoe UI"/>
          <w:sz w:val="22"/>
        </w:rPr>
        <w:t> </w:t>
      </w:r>
    </w:p>
    <w:p w14:paraId="6444EED3" w14:textId="77777777" w:rsidR="0019364A" w:rsidRPr="001176A4" w:rsidRDefault="0019364A" w:rsidP="0019364A">
      <w:pPr>
        <w:pStyle w:val="paragraph"/>
        <w:spacing w:before="0" w:beforeAutospacing="0" w:after="0" w:afterAutospacing="0"/>
        <w:textAlignment w:val="baseline"/>
        <w:rPr>
          <w:rStyle w:val="normaltextrun"/>
          <w:rFonts w:ascii="Roboto" w:hAnsi="Roboto" w:cs="Segoe UI"/>
          <w:sz w:val="22"/>
        </w:rPr>
      </w:pPr>
    </w:p>
    <w:p w14:paraId="418A0653" w14:textId="77777777" w:rsidR="00AB6AE5" w:rsidRPr="001176A4" w:rsidRDefault="00AB6AE5" w:rsidP="0019364A">
      <w:pPr>
        <w:pStyle w:val="paragraph"/>
        <w:spacing w:before="0" w:beforeAutospacing="0" w:after="0" w:afterAutospacing="0"/>
        <w:textAlignment w:val="baseline"/>
        <w:rPr>
          <w:rStyle w:val="normaltextrun"/>
          <w:rFonts w:ascii="Roboto" w:hAnsi="Roboto" w:cs="Segoe UI"/>
          <w:sz w:val="22"/>
        </w:rPr>
      </w:pPr>
    </w:p>
    <w:p w14:paraId="5995D9B7" w14:textId="77777777" w:rsidR="00AB6AE5" w:rsidRPr="001176A4" w:rsidRDefault="00AB6AE5" w:rsidP="0019364A">
      <w:pPr>
        <w:pStyle w:val="paragraph"/>
        <w:spacing w:before="0" w:beforeAutospacing="0" w:after="0" w:afterAutospacing="0"/>
        <w:textAlignment w:val="baseline"/>
        <w:rPr>
          <w:rStyle w:val="normaltextrun"/>
          <w:rFonts w:ascii="Roboto" w:hAnsi="Roboto" w:cs="Segoe UI"/>
          <w:sz w:val="22"/>
        </w:rPr>
      </w:pPr>
    </w:p>
    <w:p w14:paraId="1CF71D36" w14:textId="398FB815" w:rsidR="0019364A" w:rsidRPr="001176A4" w:rsidRDefault="00C40D2B" w:rsidP="0019364A">
      <w:pPr>
        <w:pStyle w:val="paragraph"/>
        <w:spacing w:before="0" w:beforeAutospacing="0" w:after="0" w:afterAutospacing="0"/>
        <w:textAlignment w:val="baseline"/>
        <w:rPr>
          <w:rFonts w:ascii="Roboto" w:hAnsi="Roboto" w:cs="Segoe UI"/>
          <w:sz w:val="22"/>
          <w:szCs w:val="22"/>
        </w:rPr>
      </w:pPr>
      <w:r w:rsidRPr="001176A4">
        <w:rPr>
          <w:rStyle w:val="normaltextrun"/>
          <w:rFonts w:ascii="Roboto" w:hAnsi="Roboto" w:cs="Segoe UI"/>
          <w:sz w:val="22"/>
        </w:rPr>
        <w:t>Waar zie je overeenkomsten en wat kun je daarmee voor de toekomstige kennismeting?</w:t>
      </w:r>
      <w:r w:rsidRPr="001176A4">
        <w:rPr>
          <w:rStyle w:val="eop"/>
          <w:rFonts w:ascii="Roboto" w:hAnsi="Roboto" w:cs="Segoe UI"/>
          <w:sz w:val="22"/>
          <w:szCs w:val="22"/>
        </w:rPr>
        <w:t> </w:t>
      </w:r>
    </w:p>
    <w:p w14:paraId="5DE917F1" w14:textId="77777777" w:rsidR="0019364A" w:rsidRPr="001176A4" w:rsidRDefault="0019364A" w:rsidP="0019364A">
      <w:pPr>
        <w:pStyle w:val="paragraph"/>
        <w:spacing w:before="0" w:beforeAutospacing="0" w:after="0" w:afterAutospacing="0"/>
        <w:textAlignment w:val="baseline"/>
        <w:rPr>
          <w:rFonts w:ascii="Roboto" w:hAnsi="Roboto" w:cs="Segoe UI"/>
          <w:sz w:val="22"/>
          <w:szCs w:val="22"/>
        </w:rPr>
      </w:pPr>
    </w:p>
    <w:p w14:paraId="3FF1856F" w14:textId="77777777" w:rsidR="0019364A" w:rsidRPr="001176A4" w:rsidRDefault="0019364A" w:rsidP="0019364A">
      <w:pPr>
        <w:pStyle w:val="paragraph"/>
        <w:spacing w:before="0" w:beforeAutospacing="0" w:after="0" w:afterAutospacing="0"/>
        <w:textAlignment w:val="baseline"/>
        <w:rPr>
          <w:rFonts w:ascii="Roboto" w:hAnsi="Roboto" w:cs="Segoe UI"/>
          <w:sz w:val="22"/>
          <w:szCs w:val="22"/>
        </w:rPr>
      </w:pPr>
    </w:p>
    <w:p w14:paraId="0C86201C" w14:textId="77777777" w:rsidR="00AB6AE5" w:rsidRPr="001176A4" w:rsidRDefault="00AB6AE5" w:rsidP="0019364A">
      <w:pPr>
        <w:pStyle w:val="paragraph"/>
        <w:spacing w:before="0" w:beforeAutospacing="0" w:after="0" w:afterAutospacing="0"/>
        <w:textAlignment w:val="baseline"/>
        <w:rPr>
          <w:rStyle w:val="normaltextrun"/>
          <w:rFonts w:ascii="Roboto" w:hAnsi="Roboto" w:cs="Segoe UI"/>
          <w:sz w:val="22"/>
        </w:rPr>
      </w:pPr>
    </w:p>
    <w:p w14:paraId="5356BAD0" w14:textId="77777777" w:rsidR="00AB6AE5" w:rsidRPr="001176A4" w:rsidRDefault="00AB6AE5" w:rsidP="0019364A">
      <w:pPr>
        <w:pStyle w:val="paragraph"/>
        <w:spacing w:before="0" w:beforeAutospacing="0" w:after="0" w:afterAutospacing="0"/>
        <w:textAlignment w:val="baseline"/>
        <w:rPr>
          <w:rStyle w:val="normaltextrun"/>
          <w:rFonts w:ascii="Roboto" w:hAnsi="Roboto" w:cs="Segoe UI"/>
          <w:sz w:val="22"/>
        </w:rPr>
      </w:pPr>
    </w:p>
    <w:p w14:paraId="1C3CFAFA" w14:textId="64CE2462" w:rsidR="00C40D2B" w:rsidRPr="001176A4" w:rsidRDefault="00C40D2B" w:rsidP="0019364A">
      <w:pPr>
        <w:pStyle w:val="paragraph"/>
        <w:spacing w:before="0" w:beforeAutospacing="0" w:after="0" w:afterAutospacing="0"/>
        <w:textAlignment w:val="baseline"/>
        <w:rPr>
          <w:rFonts w:ascii="Roboto" w:hAnsi="Roboto" w:cs="Segoe UI"/>
          <w:sz w:val="22"/>
          <w:szCs w:val="22"/>
        </w:rPr>
      </w:pPr>
      <w:r w:rsidRPr="001176A4">
        <w:rPr>
          <w:rStyle w:val="normaltextrun"/>
          <w:rFonts w:ascii="Roboto" w:hAnsi="Roboto" w:cs="Segoe UI"/>
          <w:sz w:val="22"/>
        </w:rPr>
        <w:t>Waar zie je verschillen en wat kun je daarmee voor de toekomstige kennismeting?</w:t>
      </w:r>
      <w:r w:rsidRPr="001176A4">
        <w:rPr>
          <w:rStyle w:val="eop"/>
          <w:rFonts w:ascii="Roboto" w:hAnsi="Roboto" w:cs="Segoe UI"/>
          <w:sz w:val="22"/>
          <w:szCs w:val="22"/>
        </w:rPr>
        <w:t> </w:t>
      </w:r>
    </w:p>
    <w:p w14:paraId="13EF76D7" w14:textId="77777777" w:rsidR="0019364A" w:rsidRPr="001176A4" w:rsidRDefault="0019364A" w:rsidP="00C40D2B">
      <w:pPr>
        <w:pStyle w:val="paragraph"/>
        <w:spacing w:before="0" w:beforeAutospacing="0" w:after="0" w:afterAutospacing="0"/>
        <w:textAlignment w:val="baseline"/>
        <w:rPr>
          <w:rStyle w:val="normaltextrun"/>
          <w:rFonts w:ascii="Roboto" w:hAnsi="Roboto" w:cs="Segoe UI"/>
          <w:sz w:val="22"/>
        </w:rPr>
      </w:pPr>
    </w:p>
    <w:p w14:paraId="1EF9DC01" w14:textId="77777777" w:rsidR="0019364A" w:rsidRPr="001176A4" w:rsidRDefault="0019364A" w:rsidP="00C40D2B">
      <w:pPr>
        <w:pStyle w:val="paragraph"/>
        <w:spacing w:before="0" w:beforeAutospacing="0" w:after="0" w:afterAutospacing="0"/>
        <w:textAlignment w:val="baseline"/>
        <w:rPr>
          <w:rStyle w:val="normaltextrun"/>
          <w:rFonts w:ascii="Roboto" w:hAnsi="Roboto" w:cs="Segoe UI"/>
          <w:sz w:val="22"/>
        </w:rPr>
      </w:pPr>
    </w:p>
    <w:p w14:paraId="2D66E0C8" w14:textId="77777777" w:rsidR="00AB6AE5" w:rsidRPr="001176A4" w:rsidRDefault="00AB6AE5" w:rsidP="00C40D2B">
      <w:pPr>
        <w:pStyle w:val="paragraph"/>
        <w:spacing w:before="0" w:beforeAutospacing="0" w:after="0" w:afterAutospacing="0"/>
        <w:textAlignment w:val="baseline"/>
        <w:rPr>
          <w:rStyle w:val="normaltextrun"/>
          <w:rFonts w:ascii="Roboto" w:hAnsi="Roboto" w:cs="Segoe UI"/>
          <w:sz w:val="22"/>
        </w:rPr>
      </w:pPr>
    </w:p>
    <w:p w14:paraId="3F33BCBD" w14:textId="77777777" w:rsidR="00AB6AE5" w:rsidRPr="001176A4" w:rsidRDefault="00AB6AE5" w:rsidP="00C40D2B">
      <w:pPr>
        <w:pStyle w:val="paragraph"/>
        <w:spacing w:before="0" w:beforeAutospacing="0" w:after="0" w:afterAutospacing="0"/>
        <w:textAlignment w:val="baseline"/>
        <w:rPr>
          <w:rStyle w:val="normaltextrun"/>
          <w:rFonts w:ascii="Roboto" w:hAnsi="Roboto" w:cs="Segoe UI"/>
          <w:sz w:val="22"/>
        </w:rPr>
      </w:pPr>
    </w:p>
    <w:p w14:paraId="463CE88B" w14:textId="41499707" w:rsidR="0019364A" w:rsidRPr="001176A4" w:rsidRDefault="00C40D2B" w:rsidP="00C40D2B">
      <w:pPr>
        <w:pStyle w:val="paragraph"/>
        <w:spacing w:before="0" w:beforeAutospacing="0" w:after="0" w:afterAutospacing="0"/>
        <w:textAlignment w:val="baseline"/>
        <w:rPr>
          <w:rStyle w:val="normaltextrun"/>
          <w:rFonts w:ascii="Roboto" w:hAnsi="Roboto" w:cs="Segoe UI"/>
          <w:sz w:val="22"/>
        </w:rPr>
      </w:pPr>
      <w:r w:rsidRPr="001176A4">
        <w:rPr>
          <w:rStyle w:val="normaltextrun"/>
          <w:rFonts w:ascii="Roboto" w:hAnsi="Roboto" w:cs="Segoe UI"/>
          <w:sz w:val="22"/>
        </w:rPr>
        <w:t xml:space="preserve">Wat neem je voor in ieder geval te gaan doen voorafgaand aan de volgende kennismeting? </w:t>
      </w:r>
    </w:p>
    <w:p w14:paraId="2A5E1D43" w14:textId="77777777" w:rsidR="0019364A" w:rsidRPr="001176A4" w:rsidRDefault="0019364A" w:rsidP="00C40D2B">
      <w:pPr>
        <w:pStyle w:val="paragraph"/>
        <w:spacing w:before="0" w:beforeAutospacing="0" w:after="0" w:afterAutospacing="0"/>
        <w:textAlignment w:val="baseline"/>
        <w:rPr>
          <w:rStyle w:val="normaltextrun"/>
          <w:rFonts w:ascii="Roboto" w:hAnsi="Roboto" w:cs="Segoe UI"/>
          <w:sz w:val="22"/>
        </w:rPr>
      </w:pPr>
    </w:p>
    <w:p w14:paraId="38232B0F" w14:textId="77777777" w:rsidR="0019364A" w:rsidRPr="001176A4" w:rsidRDefault="0019364A" w:rsidP="00C40D2B">
      <w:pPr>
        <w:pStyle w:val="paragraph"/>
        <w:spacing w:before="0" w:beforeAutospacing="0" w:after="0" w:afterAutospacing="0"/>
        <w:textAlignment w:val="baseline"/>
        <w:rPr>
          <w:rStyle w:val="normaltextrun"/>
          <w:rFonts w:ascii="Roboto" w:hAnsi="Roboto" w:cs="Segoe UI"/>
          <w:sz w:val="22"/>
        </w:rPr>
      </w:pPr>
    </w:p>
    <w:p w14:paraId="092EDB4B" w14:textId="77777777" w:rsidR="00AB6AE5" w:rsidRPr="001176A4" w:rsidRDefault="00AB6AE5" w:rsidP="00C40D2B">
      <w:pPr>
        <w:pStyle w:val="paragraph"/>
        <w:spacing w:before="0" w:beforeAutospacing="0" w:after="0" w:afterAutospacing="0"/>
        <w:textAlignment w:val="baseline"/>
        <w:rPr>
          <w:rStyle w:val="normaltextrun"/>
          <w:rFonts w:ascii="Roboto" w:hAnsi="Roboto" w:cs="Segoe UI"/>
          <w:sz w:val="22"/>
        </w:rPr>
      </w:pPr>
    </w:p>
    <w:p w14:paraId="284D179A" w14:textId="77777777" w:rsidR="00AB6AE5" w:rsidRPr="001176A4" w:rsidRDefault="00AB6AE5" w:rsidP="00C40D2B">
      <w:pPr>
        <w:pStyle w:val="paragraph"/>
        <w:spacing w:before="0" w:beforeAutospacing="0" w:after="0" w:afterAutospacing="0"/>
        <w:textAlignment w:val="baseline"/>
        <w:rPr>
          <w:rStyle w:val="normaltextrun"/>
          <w:rFonts w:ascii="Roboto" w:hAnsi="Roboto" w:cs="Segoe UI"/>
          <w:sz w:val="22"/>
        </w:rPr>
      </w:pPr>
    </w:p>
    <w:p w14:paraId="4C83421B" w14:textId="3EDC664B" w:rsidR="0019364A" w:rsidRPr="001176A4" w:rsidRDefault="00C40D2B" w:rsidP="00C40D2B">
      <w:pPr>
        <w:pStyle w:val="paragraph"/>
        <w:spacing w:before="0" w:beforeAutospacing="0" w:after="0" w:afterAutospacing="0"/>
        <w:textAlignment w:val="baseline"/>
        <w:rPr>
          <w:rStyle w:val="normaltextrun"/>
          <w:rFonts w:ascii="Roboto" w:hAnsi="Roboto" w:cs="Segoe UI"/>
          <w:sz w:val="22"/>
        </w:rPr>
      </w:pPr>
      <w:r w:rsidRPr="001176A4">
        <w:rPr>
          <w:rStyle w:val="normaltextrun"/>
          <w:rFonts w:ascii="Roboto" w:hAnsi="Roboto" w:cs="Segoe UI"/>
          <w:sz w:val="22"/>
        </w:rPr>
        <w:t xml:space="preserve">Waar wil je mee starten? </w:t>
      </w:r>
    </w:p>
    <w:p w14:paraId="2CA7E29D" w14:textId="77777777" w:rsidR="0019364A" w:rsidRPr="001176A4" w:rsidRDefault="0019364A" w:rsidP="00C40D2B">
      <w:pPr>
        <w:pStyle w:val="paragraph"/>
        <w:spacing w:before="0" w:beforeAutospacing="0" w:after="0" w:afterAutospacing="0"/>
        <w:textAlignment w:val="baseline"/>
        <w:rPr>
          <w:rStyle w:val="normaltextrun"/>
          <w:rFonts w:ascii="Roboto" w:hAnsi="Roboto" w:cs="Segoe UI"/>
          <w:sz w:val="22"/>
        </w:rPr>
      </w:pPr>
    </w:p>
    <w:p w14:paraId="7BC8C6A2" w14:textId="77777777" w:rsidR="0019364A" w:rsidRPr="001176A4" w:rsidRDefault="0019364A" w:rsidP="00C40D2B">
      <w:pPr>
        <w:pStyle w:val="paragraph"/>
        <w:spacing w:before="0" w:beforeAutospacing="0" w:after="0" w:afterAutospacing="0"/>
        <w:textAlignment w:val="baseline"/>
        <w:rPr>
          <w:rStyle w:val="normaltextrun"/>
          <w:rFonts w:ascii="Roboto" w:hAnsi="Roboto" w:cs="Segoe UI"/>
          <w:sz w:val="22"/>
        </w:rPr>
      </w:pPr>
    </w:p>
    <w:p w14:paraId="335E0918" w14:textId="77777777" w:rsidR="00AB6AE5" w:rsidRPr="001176A4" w:rsidRDefault="00AB6AE5" w:rsidP="00C40D2B">
      <w:pPr>
        <w:pStyle w:val="paragraph"/>
        <w:spacing w:before="0" w:beforeAutospacing="0" w:after="0" w:afterAutospacing="0"/>
        <w:textAlignment w:val="baseline"/>
        <w:rPr>
          <w:rStyle w:val="normaltextrun"/>
          <w:rFonts w:ascii="Roboto" w:hAnsi="Roboto" w:cs="Segoe UI"/>
          <w:sz w:val="22"/>
        </w:rPr>
      </w:pPr>
    </w:p>
    <w:p w14:paraId="7EAF74D3" w14:textId="77777777" w:rsidR="00AB6AE5" w:rsidRPr="001176A4" w:rsidRDefault="00AB6AE5" w:rsidP="00C40D2B">
      <w:pPr>
        <w:pStyle w:val="paragraph"/>
        <w:spacing w:before="0" w:beforeAutospacing="0" w:after="0" w:afterAutospacing="0"/>
        <w:textAlignment w:val="baseline"/>
        <w:rPr>
          <w:rStyle w:val="normaltextrun"/>
          <w:rFonts w:ascii="Roboto" w:hAnsi="Roboto" w:cs="Segoe UI"/>
          <w:sz w:val="22"/>
        </w:rPr>
      </w:pPr>
    </w:p>
    <w:p w14:paraId="6A75165E" w14:textId="308F25F2" w:rsidR="00C40D2B" w:rsidRPr="001176A4" w:rsidRDefault="00C40D2B" w:rsidP="00C40D2B">
      <w:pPr>
        <w:pStyle w:val="paragraph"/>
        <w:spacing w:before="0" w:beforeAutospacing="0" w:after="0" w:afterAutospacing="0"/>
        <w:textAlignment w:val="baseline"/>
        <w:rPr>
          <w:rStyle w:val="eop"/>
          <w:rFonts w:ascii="Roboto" w:hAnsi="Roboto" w:cs="Segoe UI"/>
          <w:sz w:val="22"/>
          <w:szCs w:val="22"/>
        </w:rPr>
      </w:pPr>
      <w:r w:rsidRPr="001176A4">
        <w:rPr>
          <w:rStyle w:val="normaltextrun"/>
          <w:rFonts w:ascii="Roboto" w:hAnsi="Roboto" w:cs="Segoe UI"/>
          <w:sz w:val="22"/>
        </w:rPr>
        <w:t>Waar wil je mee stoppen?</w:t>
      </w:r>
      <w:r w:rsidRPr="001176A4">
        <w:rPr>
          <w:rStyle w:val="eop"/>
          <w:rFonts w:ascii="Roboto" w:hAnsi="Roboto" w:cs="Segoe UI"/>
          <w:sz w:val="22"/>
          <w:szCs w:val="22"/>
        </w:rPr>
        <w:t> </w:t>
      </w:r>
    </w:p>
    <w:p w14:paraId="6A5D1370" w14:textId="77777777" w:rsidR="009935FE" w:rsidRPr="001176A4" w:rsidRDefault="009935FE" w:rsidP="00C40D2B">
      <w:pPr>
        <w:pStyle w:val="paragraph"/>
        <w:spacing w:before="0" w:beforeAutospacing="0" w:after="0" w:afterAutospacing="0"/>
        <w:textAlignment w:val="baseline"/>
        <w:rPr>
          <w:rStyle w:val="eop"/>
          <w:rFonts w:ascii="Roboto" w:hAnsi="Roboto" w:cs="Segoe UI"/>
          <w:sz w:val="22"/>
          <w:szCs w:val="22"/>
        </w:rPr>
      </w:pPr>
    </w:p>
    <w:p w14:paraId="76EA50F0" w14:textId="77777777" w:rsidR="00832025" w:rsidRPr="001176A4" w:rsidRDefault="00832025" w:rsidP="00C40D2B">
      <w:pPr>
        <w:pStyle w:val="paragraph"/>
        <w:spacing w:before="0" w:beforeAutospacing="0" w:after="0" w:afterAutospacing="0"/>
        <w:textAlignment w:val="baseline"/>
        <w:rPr>
          <w:rStyle w:val="eop"/>
          <w:rFonts w:ascii="Roboto" w:hAnsi="Roboto" w:cs="Segoe UI"/>
          <w:sz w:val="22"/>
          <w:szCs w:val="22"/>
        </w:rPr>
      </w:pPr>
    </w:p>
    <w:p w14:paraId="48CF7926" w14:textId="77777777" w:rsidR="00832025" w:rsidRPr="001176A4" w:rsidRDefault="00832025" w:rsidP="00C40D2B">
      <w:pPr>
        <w:pStyle w:val="paragraph"/>
        <w:spacing w:before="0" w:beforeAutospacing="0" w:after="0" w:afterAutospacing="0"/>
        <w:textAlignment w:val="baseline"/>
        <w:rPr>
          <w:rStyle w:val="eop"/>
          <w:rFonts w:ascii="Roboto" w:hAnsi="Roboto" w:cs="Segoe UI"/>
          <w:sz w:val="22"/>
          <w:szCs w:val="22"/>
        </w:rPr>
      </w:pPr>
    </w:p>
    <w:p w14:paraId="42AFAA58" w14:textId="77777777" w:rsidR="009935FE" w:rsidRPr="001176A4" w:rsidRDefault="009935FE" w:rsidP="00C40D2B">
      <w:pPr>
        <w:pStyle w:val="paragraph"/>
        <w:spacing w:before="0" w:beforeAutospacing="0" w:after="0" w:afterAutospacing="0"/>
        <w:textAlignment w:val="baseline"/>
        <w:rPr>
          <w:rFonts w:ascii="Segoe UI" w:hAnsi="Segoe UI" w:cs="Segoe UI"/>
          <w:sz w:val="18"/>
          <w:szCs w:val="18"/>
        </w:rPr>
      </w:pPr>
    </w:p>
    <w:p w14:paraId="61714033" w14:textId="77777777" w:rsidR="00F71784" w:rsidRPr="001176A4" w:rsidRDefault="00F71784">
      <w:pPr>
        <w:spacing w:after="200"/>
      </w:pPr>
      <w:r w:rsidRPr="001176A4">
        <w:br w:type="page"/>
      </w:r>
    </w:p>
    <w:p w14:paraId="50B8C602" w14:textId="073B36BC" w:rsidR="00F71784" w:rsidRPr="001176A4" w:rsidRDefault="00A508E6" w:rsidP="00F71784">
      <w:pPr>
        <w:pStyle w:val="Heading1"/>
      </w:pPr>
      <w:bookmarkStart w:id="16" w:name="_Toc170996107"/>
      <w:r w:rsidRPr="001176A4">
        <w:rPr>
          <w:noProof/>
        </w:rPr>
        <w:lastRenderedPageBreak/>
        <mc:AlternateContent>
          <mc:Choice Requires="wps">
            <w:drawing>
              <wp:anchor distT="45720" distB="45720" distL="114300" distR="114300" simplePos="0" relativeHeight="251658252" behindDoc="0" locked="0" layoutInCell="1" allowOverlap="1" wp14:anchorId="7C4198B2" wp14:editId="0B2177D3">
                <wp:simplePos x="0" y="0"/>
                <wp:positionH relativeFrom="margin">
                  <wp:posOffset>1905</wp:posOffset>
                </wp:positionH>
                <wp:positionV relativeFrom="page">
                  <wp:posOffset>1333500</wp:posOffset>
                </wp:positionV>
                <wp:extent cx="6076950" cy="1640205"/>
                <wp:effectExtent l="0" t="0" r="19050" b="17145"/>
                <wp:wrapSquare wrapText="bothSides"/>
                <wp:docPr id="50223993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640205"/>
                        </a:xfrm>
                        <a:prstGeom prst="rect">
                          <a:avLst/>
                        </a:prstGeom>
                        <a:solidFill>
                          <a:srgbClr val="FFFFFF"/>
                        </a:solidFill>
                        <a:ln w="9525">
                          <a:solidFill>
                            <a:srgbClr val="000000"/>
                          </a:solidFill>
                          <a:miter lim="800000"/>
                          <a:headEnd/>
                          <a:tailEnd/>
                        </a:ln>
                      </wps:spPr>
                      <wps:txbx>
                        <w:txbxContent>
                          <w:p w14:paraId="35967871" w14:textId="53D00A13" w:rsidR="00A508E6" w:rsidRDefault="00A508E6"/>
                          <w:tbl>
                            <w:tblPr>
                              <w:tblStyle w:val="PlainTable3"/>
                              <w:tblW w:w="0" w:type="auto"/>
                              <w:tblLook w:val="04A0" w:firstRow="1" w:lastRow="0" w:firstColumn="1" w:lastColumn="0" w:noHBand="0" w:noVBand="1"/>
                            </w:tblPr>
                            <w:tblGrid>
                              <w:gridCol w:w="2317"/>
                              <w:gridCol w:w="2275"/>
                              <w:gridCol w:w="2330"/>
                              <w:gridCol w:w="2361"/>
                            </w:tblGrid>
                            <w:tr w:rsidR="00B97FCA" w14:paraId="13232372"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7414084" w14:textId="77777777" w:rsidR="00A508E6" w:rsidRDefault="00A508E6" w:rsidP="00A508E6">
                                  <w:pPr>
                                    <w:spacing w:after="200"/>
                                  </w:pPr>
                                  <w:r>
                                    <w:rPr>
                                      <w:noProof/>
                                    </w:rPr>
                                    <w:drawing>
                                      <wp:inline distT="0" distB="0" distL="0" distR="0" wp14:anchorId="5270D9FE" wp14:editId="4E67B66C">
                                        <wp:extent cx="314960" cy="314960"/>
                                        <wp:effectExtent l="0" t="0" r="0" b="0"/>
                                        <wp:docPr id="1946268386" name="Graphic 1946268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2D54DE6C"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BCE1C35" wp14:editId="2D1D0854">
                                        <wp:extent cx="365760" cy="365760"/>
                                        <wp:effectExtent l="0" t="0" r="0" b="0"/>
                                        <wp:docPr id="1280651639" name="Graphic 128065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2BE5A03D"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DD547B8" wp14:editId="0A2D4972">
                                        <wp:extent cx="365760" cy="365760"/>
                                        <wp:effectExtent l="0" t="0" r="0" b="0"/>
                                        <wp:docPr id="1426857790" name="Graphic 1426857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2341172F"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667479A" wp14:editId="4332805D">
                                        <wp:extent cx="365760" cy="365760"/>
                                        <wp:effectExtent l="0" t="0" r="0" b="0"/>
                                        <wp:docPr id="1361234436" name="Graphic 1361234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A508E6" w14:paraId="27F739CB"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61376D3" w14:textId="77777777" w:rsidR="00A508E6" w:rsidRPr="009A53A0" w:rsidRDefault="00A508E6" w:rsidP="00A508E6">
                                  <w:pPr>
                                    <w:jc w:val="center"/>
                                    <w:rPr>
                                      <w:b w:val="0"/>
                                      <w:bCs w:val="0"/>
                                      <w:caps w:val="0"/>
                                    </w:rPr>
                                  </w:pPr>
                                  <w:r>
                                    <w:rPr>
                                      <w:b w:val="0"/>
                                      <w:bCs w:val="0"/>
                                      <w:caps w:val="0"/>
                                    </w:rPr>
                                    <w:t>20 minuten</w:t>
                                  </w:r>
                                </w:p>
                              </w:tc>
                              <w:tc>
                                <w:tcPr>
                                  <w:tcW w:w="2386" w:type="dxa"/>
                                </w:tcPr>
                                <w:p w14:paraId="73C24F25"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00633E20"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Tijdens leerteam over datapunten</w:t>
                                  </w:r>
                                </w:p>
                              </w:tc>
                              <w:tc>
                                <w:tcPr>
                                  <w:tcW w:w="2398" w:type="dxa"/>
                                </w:tcPr>
                                <w:p w14:paraId="7A52F284"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Leerteam week 4</w:t>
                                  </w:r>
                                </w:p>
                                <w:p w14:paraId="5B2EA831"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Datapuntentool</w:t>
                                  </w:r>
                                </w:p>
                              </w:tc>
                            </w:tr>
                          </w:tbl>
                          <w:p w14:paraId="5352B16A" w14:textId="04949977" w:rsidR="00A508E6" w:rsidRDefault="00A508E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4198B2" id="_x0000_s1038" type="#_x0000_t202" style="position:absolute;margin-left:.15pt;margin-top:105pt;width:478.5pt;height:129.15pt;z-index:2516582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">
                <v:textbox style="mso-fit-shape-to-text:t">
                  <w:txbxContent>
                    <w:p w14:paraId="35967871" w14:textId="53D00A13" w:rsidR="00A508E6" w:rsidRDefault="00A508E6"/>
                    <w:tbl>
                      <w:tblPr>
                        <w:tblStyle w:val="PlainTable3"/>
                        <w:tblW w:w="0" w:type="auto"/>
                        <w:tblLook w:val="04A0" w:firstRow="1" w:lastRow="0" w:firstColumn="1" w:lastColumn="0" w:noHBand="0" w:noVBand="1"/>
                      </w:tblPr>
                      <w:tblGrid>
                        <w:gridCol w:w="2317"/>
                        <w:gridCol w:w="2275"/>
                        <w:gridCol w:w="2330"/>
                        <w:gridCol w:w="2361"/>
                      </w:tblGrid>
                      <w:tr w:rsidR="00B97FCA" w14:paraId="13232372"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7414084" w14:textId="77777777" w:rsidR="00A508E6" w:rsidRDefault="00A508E6" w:rsidP="00A508E6">
                            <w:pPr>
                              <w:spacing w:after="200"/>
                            </w:pPr>
                            <w:r>
                              <w:rPr>
                                <w:noProof/>
                              </w:rPr>
                              <w:drawing>
                                <wp:inline distT="0" distB="0" distL="0" distR="0" wp14:anchorId="5270D9FE" wp14:editId="4E67B66C">
                                  <wp:extent cx="314960" cy="314960"/>
                                  <wp:effectExtent l="0" t="0" r="0" b="0"/>
                                  <wp:docPr id="1946268386" name="Graphic 1946268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2D54DE6C"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BCE1C35" wp14:editId="2D1D0854">
                                  <wp:extent cx="365760" cy="365760"/>
                                  <wp:effectExtent l="0" t="0" r="0" b="0"/>
                                  <wp:docPr id="1280651639" name="Graphic 128065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2BE5A03D"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DD547B8" wp14:editId="0A2D4972">
                                  <wp:extent cx="365760" cy="365760"/>
                                  <wp:effectExtent l="0" t="0" r="0" b="0"/>
                                  <wp:docPr id="1426857790" name="Graphic 1426857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2341172F"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667479A" wp14:editId="4332805D">
                                  <wp:extent cx="365760" cy="365760"/>
                                  <wp:effectExtent l="0" t="0" r="0" b="0"/>
                                  <wp:docPr id="1361234436" name="Graphic 1361234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A508E6" w14:paraId="27F739CB"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61376D3" w14:textId="77777777" w:rsidR="00A508E6" w:rsidRPr="009A53A0" w:rsidRDefault="00A508E6" w:rsidP="00A508E6">
                            <w:pPr>
                              <w:jc w:val="center"/>
                              <w:rPr>
                                <w:b w:val="0"/>
                                <w:bCs w:val="0"/>
                                <w:caps w:val="0"/>
                              </w:rPr>
                            </w:pPr>
                            <w:r>
                              <w:rPr>
                                <w:b w:val="0"/>
                                <w:bCs w:val="0"/>
                                <w:caps w:val="0"/>
                              </w:rPr>
                              <w:t>20 minuten</w:t>
                            </w:r>
                          </w:p>
                        </w:tc>
                        <w:tc>
                          <w:tcPr>
                            <w:tcW w:w="2386" w:type="dxa"/>
                          </w:tcPr>
                          <w:p w14:paraId="73C24F25"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00633E20"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Tijdens leerteam over datapunten</w:t>
                            </w:r>
                          </w:p>
                        </w:tc>
                        <w:tc>
                          <w:tcPr>
                            <w:tcW w:w="2398" w:type="dxa"/>
                          </w:tcPr>
                          <w:p w14:paraId="7A52F284"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Leerteam week 4</w:t>
                            </w:r>
                          </w:p>
                          <w:p w14:paraId="5B2EA831"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Datapuntentool</w:t>
                            </w:r>
                          </w:p>
                        </w:tc>
                      </w:tr>
                    </w:tbl>
                    <w:p w14:paraId="5352B16A" w14:textId="04949977" w:rsidR="00A508E6" w:rsidRDefault="00A508E6"/>
                  </w:txbxContent>
                </v:textbox>
                <w10:wrap type="square" anchorx="margin" anchory="page"/>
              </v:shape>
            </w:pict>
          </mc:Fallback>
        </mc:AlternateContent>
      </w:r>
      <w:r w:rsidR="00F71784" w:rsidRPr="001176A4">
        <w:t xml:space="preserve">Opdracht </w:t>
      </w:r>
      <w:r w:rsidR="00D8344A" w:rsidRPr="001176A4">
        <w:t>6</w:t>
      </w:r>
      <w:r w:rsidR="00F56758" w:rsidRPr="001176A4">
        <w:t xml:space="preserve"> Reflectie op datapunten - </w:t>
      </w:r>
      <w:r w:rsidR="68EEC038" w:rsidRPr="001176A4">
        <w:t>GI</w:t>
      </w:r>
      <w:bookmarkEnd w:id="16"/>
    </w:p>
    <w:p w14:paraId="48F51D13" w14:textId="0B10312D" w:rsidR="00F71784" w:rsidRPr="001176A4" w:rsidRDefault="00F71784" w:rsidP="00F71784">
      <w:pPr>
        <w:spacing w:after="200"/>
      </w:pPr>
    </w:p>
    <w:p w14:paraId="12A3CED3" w14:textId="1801747B" w:rsidR="00F71784" w:rsidRPr="001176A4" w:rsidRDefault="11FDE5C6" w:rsidP="21739E16">
      <w:pPr>
        <w:spacing w:after="200"/>
        <w:rPr>
          <w:rFonts w:eastAsia="Roboto" w:cs="Roboto"/>
          <w:sz w:val="22"/>
        </w:rPr>
      </w:pPr>
      <w:proofErr w:type="spellStart"/>
      <w:r w:rsidRPr="001176A4">
        <w:rPr>
          <w:rFonts w:eastAsia="Roboto" w:cs="Roboto"/>
          <w:b/>
          <w:bCs/>
          <w:sz w:val="22"/>
        </w:rPr>
        <w:t>Architectuurlaag</w:t>
      </w:r>
      <w:proofErr w:type="spellEnd"/>
      <w:r w:rsidRPr="001176A4">
        <w:rPr>
          <w:rFonts w:eastAsia="Roboto" w:cs="Roboto"/>
          <w:sz w:val="22"/>
        </w:rPr>
        <w:t>:</w:t>
      </w:r>
      <w:r w:rsidR="1805A919" w:rsidRPr="001176A4">
        <w:rPr>
          <w:rFonts w:eastAsia="Roboto" w:cs="Roboto"/>
          <w:sz w:val="22"/>
        </w:rPr>
        <w:t xml:space="preserve"> Gebruikersinteractie</w:t>
      </w:r>
      <w:r w:rsidR="00F71784" w:rsidRPr="001176A4">
        <w:tab/>
      </w:r>
      <w:r w:rsidR="00F71784" w:rsidRPr="001176A4">
        <w:tab/>
      </w:r>
    </w:p>
    <w:p w14:paraId="07B8E063" w14:textId="4ECD982C" w:rsidR="00F71784" w:rsidRPr="001176A4" w:rsidRDefault="20DB387B" w:rsidP="21739E16">
      <w:pPr>
        <w:spacing w:after="200"/>
        <w:rPr>
          <w:rFonts w:eastAsia="Roboto" w:cs="Roboto"/>
          <w:sz w:val="22"/>
          <w:u w:val="single"/>
        </w:rPr>
      </w:pPr>
      <w:r w:rsidRPr="001176A4">
        <w:rPr>
          <w:rFonts w:eastAsia="Roboto" w:cs="Roboto"/>
          <w:sz w:val="22"/>
          <w:u w:val="single"/>
        </w:rPr>
        <w:t>Tendens f</w:t>
      </w:r>
      <w:r w:rsidR="11FDE5C6" w:rsidRPr="001176A4">
        <w:rPr>
          <w:rFonts w:eastAsia="Roboto" w:cs="Roboto"/>
          <w:sz w:val="22"/>
          <w:u w:val="single"/>
        </w:rPr>
        <w:t>eedback op datapunten van afgelopen cyclus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69"/>
        <w:gridCol w:w="1843"/>
        <w:gridCol w:w="1843"/>
        <w:gridCol w:w="1955"/>
      </w:tblGrid>
      <w:tr w:rsidR="001176A4" w:rsidRPr="001176A4" w14:paraId="4CA0195B" w14:textId="77777777" w:rsidTr="004750E0">
        <w:trPr>
          <w:trHeight w:val="300"/>
        </w:trPr>
        <w:tc>
          <w:tcPr>
            <w:tcW w:w="2969" w:type="dxa"/>
            <w:shd w:val="clear" w:color="auto" w:fill="DEEAF6"/>
            <w:tcMar>
              <w:left w:w="105" w:type="dxa"/>
              <w:right w:w="105" w:type="dxa"/>
            </w:tcMar>
          </w:tcPr>
          <w:p w14:paraId="70E5E1AB" w14:textId="0AEEC25C" w:rsidR="003761B4" w:rsidRPr="001176A4" w:rsidRDefault="003761B4" w:rsidP="003761B4">
            <w:pPr>
              <w:spacing w:after="200" w:line="276" w:lineRule="auto"/>
              <w:rPr>
                <w:rFonts w:eastAsia="Roboto" w:cs="Roboto"/>
                <w:sz w:val="22"/>
              </w:rPr>
            </w:pPr>
            <w:proofErr w:type="spellStart"/>
            <w:r w:rsidRPr="001176A4">
              <w:rPr>
                <w:rFonts w:eastAsia="Roboto" w:cs="Roboto"/>
                <w:b/>
                <w:bCs/>
                <w:sz w:val="22"/>
              </w:rPr>
              <w:t>Architectuurlaag</w:t>
            </w:r>
            <w:proofErr w:type="spellEnd"/>
          </w:p>
        </w:tc>
        <w:tc>
          <w:tcPr>
            <w:tcW w:w="1843" w:type="dxa"/>
            <w:shd w:val="clear" w:color="auto" w:fill="DEEAF6"/>
            <w:tcMar>
              <w:left w:w="105" w:type="dxa"/>
              <w:right w:w="105" w:type="dxa"/>
            </w:tcMar>
          </w:tcPr>
          <w:p w14:paraId="7F42060F" w14:textId="78197A88" w:rsidR="003761B4" w:rsidRPr="001176A4" w:rsidRDefault="003761B4" w:rsidP="003761B4">
            <w:pPr>
              <w:spacing w:after="200" w:line="276" w:lineRule="auto"/>
              <w:rPr>
                <w:rFonts w:eastAsia="Roboto" w:cs="Roboto"/>
                <w:sz w:val="22"/>
              </w:rPr>
            </w:pPr>
            <w:r w:rsidRPr="001176A4">
              <w:rPr>
                <w:rFonts w:eastAsia="Roboto" w:cs="Roboto"/>
                <w:b/>
                <w:bCs/>
                <w:sz w:val="22"/>
              </w:rPr>
              <w:t>Boven niveau</w:t>
            </w:r>
          </w:p>
        </w:tc>
        <w:tc>
          <w:tcPr>
            <w:tcW w:w="1843" w:type="dxa"/>
            <w:shd w:val="clear" w:color="auto" w:fill="DEEAF6"/>
            <w:tcMar>
              <w:left w:w="105" w:type="dxa"/>
              <w:right w:w="105" w:type="dxa"/>
            </w:tcMar>
          </w:tcPr>
          <w:p w14:paraId="59D710F8" w14:textId="73E8628C" w:rsidR="003761B4" w:rsidRPr="001176A4" w:rsidRDefault="003761B4" w:rsidP="003761B4">
            <w:pPr>
              <w:spacing w:after="200" w:line="276" w:lineRule="auto"/>
              <w:rPr>
                <w:rFonts w:eastAsia="Roboto" w:cs="Roboto"/>
                <w:sz w:val="22"/>
              </w:rPr>
            </w:pPr>
            <w:r w:rsidRPr="001176A4">
              <w:rPr>
                <w:rFonts w:eastAsia="Roboto" w:cs="Roboto"/>
                <w:b/>
                <w:bCs/>
                <w:sz w:val="22"/>
              </w:rPr>
              <w:t>Op niveau</w:t>
            </w:r>
          </w:p>
        </w:tc>
        <w:tc>
          <w:tcPr>
            <w:tcW w:w="1955" w:type="dxa"/>
            <w:shd w:val="clear" w:color="auto" w:fill="DEEAF6"/>
            <w:tcMar>
              <w:left w:w="105" w:type="dxa"/>
              <w:right w:w="105" w:type="dxa"/>
            </w:tcMar>
          </w:tcPr>
          <w:p w14:paraId="5D948D28" w14:textId="4770A03C" w:rsidR="003761B4" w:rsidRPr="001176A4" w:rsidRDefault="003761B4" w:rsidP="003761B4">
            <w:pPr>
              <w:spacing w:after="200" w:line="276" w:lineRule="auto"/>
              <w:rPr>
                <w:rFonts w:eastAsia="Roboto" w:cs="Roboto"/>
                <w:b/>
                <w:bCs/>
                <w:sz w:val="22"/>
              </w:rPr>
            </w:pPr>
            <w:r w:rsidRPr="001176A4">
              <w:rPr>
                <w:rFonts w:eastAsia="Roboto" w:cs="Roboto"/>
                <w:b/>
                <w:bCs/>
                <w:sz w:val="22"/>
              </w:rPr>
              <w:t>In ontwikkeling</w:t>
            </w:r>
          </w:p>
        </w:tc>
      </w:tr>
      <w:tr w:rsidR="003761B4" w:rsidRPr="001176A4" w14:paraId="7AD77529" w14:textId="77777777" w:rsidTr="004750E0">
        <w:trPr>
          <w:trHeight w:val="300"/>
        </w:trPr>
        <w:tc>
          <w:tcPr>
            <w:tcW w:w="2969" w:type="dxa"/>
            <w:tcMar>
              <w:left w:w="105" w:type="dxa"/>
              <w:right w:w="105" w:type="dxa"/>
            </w:tcMar>
          </w:tcPr>
          <w:p w14:paraId="684BAA9F" w14:textId="46CD71FD" w:rsidR="003761B4" w:rsidRPr="001176A4" w:rsidRDefault="003761B4" w:rsidP="003761B4">
            <w:pPr>
              <w:spacing w:after="200" w:line="276" w:lineRule="auto"/>
              <w:rPr>
                <w:rFonts w:eastAsia="Roboto" w:cs="Roboto"/>
                <w:sz w:val="22"/>
              </w:rPr>
            </w:pPr>
            <w:r w:rsidRPr="001176A4">
              <w:rPr>
                <w:rFonts w:eastAsia="Roboto" w:cs="Roboto"/>
                <w:sz w:val="22"/>
              </w:rPr>
              <w:t>Gebruikersinteractie</w:t>
            </w:r>
          </w:p>
        </w:tc>
        <w:tc>
          <w:tcPr>
            <w:tcW w:w="1843" w:type="dxa"/>
            <w:tcMar>
              <w:left w:w="105" w:type="dxa"/>
              <w:right w:w="105" w:type="dxa"/>
            </w:tcMar>
          </w:tcPr>
          <w:p w14:paraId="052BF996" w14:textId="10D11E57" w:rsidR="003761B4" w:rsidRPr="001176A4" w:rsidRDefault="003761B4" w:rsidP="003761B4">
            <w:pPr>
              <w:spacing w:after="200" w:line="276" w:lineRule="auto"/>
              <w:rPr>
                <w:rFonts w:eastAsia="Roboto" w:cs="Roboto"/>
                <w:sz w:val="22"/>
              </w:rPr>
            </w:pPr>
          </w:p>
        </w:tc>
        <w:tc>
          <w:tcPr>
            <w:tcW w:w="1843" w:type="dxa"/>
            <w:tcMar>
              <w:left w:w="105" w:type="dxa"/>
              <w:right w:w="105" w:type="dxa"/>
            </w:tcMar>
          </w:tcPr>
          <w:p w14:paraId="504DAE17" w14:textId="0A55C39D" w:rsidR="003761B4" w:rsidRPr="001176A4" w:rsidRDefault="003761B4" w:rsidP="003761B4">
            <w:pPr>
              <w:spacing w:after="200" w:line="276" w:lineRule="auto"/>
              <w:rPr>
                <w:rFonts w:eastAsia="Roboto" w:cs="Roboto"/>
                <w:sz w:val="22"/>
              </w:rPr>
            </w:pPr>
          </w:p>
        </w:tc>
        <w:tc>
          <w:tcPr>
            <w:tcW w:w="1955" w:type="dxa"/>
            <w:tcMar>
              <w:left w:w="105" w:type="dxa"/>
              <w:right w:w="105" w:type="dxa"/>
            </w:tcMar>
          </w:tcPr>
          <w:p w14:paraId="70C6D59A" w14:textId="08508907" w:rsidR="003761B4" w:rsidRPr="001176A4" w:rsidRDefault="003761B4" w:rsidP="003761B4">
            <w:pPr>
              <w:spacing w:after="200" w:line="276" w:lineRule="auto"/>
              <w:rPr>
                <w:rFonts w:eastAsia="Roboto" w:cs="Roboto"/>
                <w:sz w:val="22"/>
              </w:rPr>
            </w:pPr>
          </w:p>
        </w:tc>
      </w:tr>
    </w:tbl>
    <w:p w14:paraId="566979EB" w14:textId="6632A9E3" w:rsidR="00F71784" w:rsidRPr="001176A4" w:rsidRDefault="00F71784" w:rsidP="21739E16">
      <w:pPr>
        <w:spacing w:after="200"/>
        <w:rPr>
          <w:rFonts w:eastAsia="Roboto" w:cs="Roboto"/>
          <w:sz w:val="22"/>
        </w:rPr>
      </w:pPr>
    </w:p>
    <w:p w14:paraId="2FD47F97" w14:textId="49B8DFED" w:rsidR="00F71784" w:rsidRPr="001176A4" w:rsidRDefault="11FDE5C6" w:rsidP="21739E16">
      <w:pPr>
        <w:spacing w:after="200"/>
        <w:rPr>
          <w:rFonts w:eastAsia="Roboto" w:cs="Roboto"/>
          <w:sz w:val="22"/>
        </w:rPr>
      </w:pPr>
      <w:r w:rsidRPr="001176A4">
        <w:rPr>
          <w:rFonts w:eastAsia="Roboto" w:cs="Roboto"/>
          <w:sz w:val="22"/>
          <w:u w:val="single"/>
        </w:rPr>
        <w:t>Vul onderstaande tabel in en pas de stelling toe op afgelopen cyclus</w:t>
      </w:r>
      <w:r w:rsidR="69CC56F6" w:rsidRPr="001176A4">
        <w:rPr>
          <w:rFonts w:eastAsia="Roboto" w:cs="Roboto"/>
          <w:sz w:val="22"/>
          <w:u w:val="single"/>
        </w:rPr>
        <w: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35"/>
        <w:gridCol w:w="1457"/>
        <w:gridCol w:w="1457"/>
        <w:gridCol w:w="1457"/>
        <w:gridCol w:w="1457"/>
        <w:gridCol w:w="1436"/>
      </w:tblGrid>
      <w:tr w:rsidR="001176A4" w:rsidRPr="001176A4" w14:paraId="63D1ED2B" w14:textId="77777777" w:rsidTr="21739E16">
        <w:trPr>
          <w:trHeight w:val="300"/>
        </w:trPr>
        <w:tc>
          <w:tcPr>
            <w:tcW w:w="2335" w:type="dxa"/>
            <w:shd w:val="clear" w:color="auto" w:fill="DEEAF6"/>
            <w:tcMar>
              <w:left w:w="105" w:type="dxa"/>
              <w:right w:w="105" w:type="dxa"/>
            </w:tcMar>
          </w:tcPr>
          <w:p w14:paraId="10F41B33" w14:textId="7CC2CF8D" w:rsidR="21739E16" w:rsidRPr="001176A4" w:rsidRDefault="21739E16" w:rsidP="21739E16">
            <w:pPr>
              <w:spacing w:after="200" w:line="276" w:lineRule="auto"/>
              <w:rPr>
                <w:rFonts w:eastAsia="Roboto" w:cs="Roboto"/>
                <w:sz w:val="22"/>
              </w:rPr>
            </w:pPr>
            <w:r w:rsidRPr="001176A4">
              <w:rPr>
                <w:rFonts w:eastAsia="Roboto" w:cs="Roboto"/>
                <w:b/>
                <w:bCs/>
                <w:sz w:val="22"/>
              </w:rPr>
              <w:t>Stelling</w:t>
            </w:r>
          </w:p>
        </w:tc>
        <w:tc>
          <w:tcPr>
            <w:tcW w:w="1457" w:type="dxa"/>
            <w:shd w:val="clear" w:color="auto" w:fill="DEEAF6"/>
            <w:tcMar>
              <w:left w:w="105" w:type="dxa"/>
              <w:right w:w="105" w:type="dxa"/>
            </w:tcMar>
          </w:tcPr>
          <w:p w14:paraId="389C3364" w14:textId="271B576A" w:rsidR="21739E16" w:rsidRPr="001176A4" w:rsidRDefault="21739E16" w:rsidP="21739E16">
            <w:pPr>
              <w:spacing w:after="200" w:line="276" w:lineRule="auto"/>
              <w:rPr>
                <w:rFonts w:eastAsia="Roboto" w:cs="Roboto"/>
                <w:sz w:val="22"/>
              </w:rPr>
            </w:pPr>
            <w:r w:rsidRPr="001176A4">
              <w:rPr>
                <w:rFonts w:eastAsia="Roboto" w:cs="Roboto"/>
                <w:b/>
                <w:bCs/>
                <w:sz w:val="22"/>
              </w:rPr>
              <w:t>Helemaal mee eens</w:t>
            </w:r>
          </w:p>
        </w:tc>
        <w:tc>
          <w:tcPr>
            <w:tcW w:w="1457" w:type="dxa"/>
            <w:shd w:val="clear" w:color="auto" w:fill="DEEAF6"/>
            <w:tcMar>
              <w:left w:w="105" w:type="dxa"/>
              <w:right w:w="105" w:type="dxa"/>
            </w:tcMar>
          </w:tcPr>
          <w:p w14:paraId="1A096336" w14:textId="2A2A4E6A" w:rsidR="21739E16" w:rsidRPr="001176A4" w:rsidRDefault="21739E16" w:rsidP="21739E16">
            <w:pPr>
              <w:spacing w:after="200" w:line="276" w:lineRule="auto"/>
              <w:rPr>
                <w:rFonts w:eastAsia="Roboto" w:cs="Roboto"/>
                <w:sz w:val="22"/>
              </w:rPr>
            </w:pPr>
            <w:r w:rsidRPr="001176A4">
              <w:rPr>
                <w:rFonts w:eastAsia="Roboto" w:cs="Roboto"/>
                <w:b/>
                <w:bCs/>
                <w:sz w:val="22"/>
              </w:rPr>
              <w:t>Eens</w:t>
            </w:r>
          </w:p>
        </w:tc>
        <w:tc>
          <w:tcPr>
            <w:tcW w:w="1457" w:type="dxa"/>
            <w:shd w:val="clear" w:color="auto" w:fill="DEEAF6"/>
            <w:tcMar>
              <w:left w:w="105" w:type="dxa"/>
              <w:right w:w="105" w:type="dxa"/>
            </w:tcMar>
          </w:tcPr>
          <w:p w14:paraId="4AA8BFC9" w14:textId="0F8B999C" w:rsidR="21739E16" w:rsidRPr="001176A4" w:rsidRDefault="21739E16" w:rsidP="21739E16">
            <w:pPr>
              <w:spacing w:after="200" w:line="276" w:lineRule="auto"/>
              <w:rPr>
                <w:rFonts w:eastAsia="Roboto" w:cs="Roboto"/>
                <w:sz w:val="22"/>
              </w:rPr>
            </w:pPr>
            <w:r w:rsidRPr="001176A4">
              <w:rPr>
                <w:rFonts w:eastAsia="Roboto" w:cs="Roboto"/>
                <w:b/>
                <w:bCs/>
                <w:sz w:val="22"/>
              </w:rPr>
              <w:t>Neutraal</w:t>
            </w:r>
          </w:p>
        </w:tc>
        <w:tc>
          <w:tcPr>
            <w:tcW w:w="1457" w:type="dxa"/>
            <w:shd w:val="clear" w:color="auto" w:fill="DEEAF6"/>
            <w:tcMar>
              <w:left w:w="105" w:type="dxa"/>
              <w:right w:w="105" w:type="dxa"/>
            </w:tcMar>
          </w:tcPr>
          <w:p w14:paraId="76C17539" w14:textId="1EB138EE" w:rsidR="21739E16" w:rsidRPr="001176A4" w:rsidRDefault="21739E16" w:rsidP="21739E16">
            <w:pPr>
              <w:spacing w:after="200" w:line="276" w:lineRule="auto"/>
              <w:rPr>
                <w:rFonts w:eastAsia="Roboto" w:cs="Roboto"/>
                <w:sz w:val="22"/>
              </w:rPr>
            </w:pPr>
            <w:r w:rsidRPr="001176A4">
              <w:rPr>
                <w:rFonts w:eastAsia="Roboto" w:cs="Roboto"/>
                <w:b/>
                <w:bCs/>
                <w:sz w:val="22"/>
              </w:rPr>
              <w:t>Oneens</w:t>
            </w:r>
          </w:p>
        </w:tc>
        <w:tc>
          <w:tcPr>
            <w:tcW w:w="1436" w:type="dxa"/>
            <w:shd w:val="clear" w:color="auto" w:fill="DEEAF6"/>
            <w:tcMar>
              <w:left w:w="105" w:type="dxa"/>
              <w:right w:w="105" w:type="dxa"/>
            </w:tcMar>
          </w:tcPr>
          <w:p w14:paraId="6921BC6B" w14:textId="6D86F146" w:rsidR="21739E16" w:rsidRPr="001176A4" w:rsidRDefault="21739E16" w:rsidP="21739E16">
            <w:pPr>
              <w:spacing w:after="200" w:line="276" w:lineRule="auto"/>
              <w:rPr>
                <w:rFonts w:eastAsia="Roboto" w:cs="Roboto"/>
                <w:sz w:val="22"/>
              </w:rPr>
            </w:pPr>
            <w:r w:rsidRPr="001176A4">
              <w:rPr>
                <w:rFonts w:eastAsia="Roboto" w:cs="Roboto"/>
                <w:b/>
                <w:bCs/>
                <w:sz w:val="22"/>
              </w:rPr>
              <w:t>Helemaal mee oneens</w:t>
            </w:r>
          </w:p>
        </w:tc>
      </w:tr>
      <w:tr w:rsidR="001176A4" w:rsidRPr="001176A4" w14:paraId="66285AC9" w14:textId="77777777" w:rsidTr="21739E16">
        <w:trPr>
          <w:trHeight w:val="300"/>
        </w:trPr>
        <w:tc>
          <w:tcPr>
            <w:tcW w:w="2335" w:type="dxa"/>
            <w:tcMar>
              <w:left w:w="105" w:type="dxa"/>
              <w:right w:w="105" w:type="dxa"/>
            </w:tcMar>
          </w:tcPr>
          <w:p w14:paraId="61D59F01" w14:textId="253AC567" w:rsidR="21739E16" w:rsidRPr="001176A4" w:rsidRDefault="00A37D34" w:rsidP="00A37D34">
            <w:pPr>
              <w:spacing w:after="200"/>
              <w:rPr>
                <w:rFonts w:eastAsia="Roboto" w:cs="Roboto"/>
                <w:sz w:val="22"/>
              </w:rPr>
            </w:pPr>
            <w:r w:rsidRPr="001176A4">
              <w:rPr>
                <w:rFonts w:eastAsia="Roboto" w:cs="Roboto"/>
                <w:sz w:val="22"/>
              </w:rPr>
              <w:t xml:space="preserve">1: </w:t>
            </w:r>
            <w:r w:rsidR="21739E16" w:rsidRPr="001176A4">
              <w:rPr>
                <w:rFonts w:eastAsia="Roboto" w:cs="Roboto"/>
                <w:sz w:val="22"/>
              </w:rPr>
              <w:t>Ik heb grip op de studie</w:t>
            </w:r>
          </w:p>
        </w:tc>
        <w:tc>
          <w:tcPr>
            <w:tcW w:w="1457" w:type="dxa"/>
            <w:tcMar>
              <w:left w:w="105" w:type="dxa"/>
              <w:right w:w="105" w:type="dxa"/>
            </w:tcMar>
          </w:tcPr>
          <w:p w14:paraId="46785000" w14:textId="037AAC8E"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3E61073E" w14:textId="5C5F3C5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2656962C" w14:textId="00D568D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0A6671A3" w14:textId="2EB41453"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7662100D" w14:textId="09C21BA8" w:rsidR="21739E16" w:rsidRPr="001176A4" w:rsidRDefault="21739E16" w:rsidP="21739E16">
            <w:pPr>
              <w:spacing w:after="200" w:line="276" w:lineRule="auto"/>
              <w:rPr>
                <w:rFonts w:eastAsia="Roboto" w:cs="Roboto"/>
                <w:sz w:val="22"/>
              </w:rPr>
            </w:pPr>
          </w:p>
        </w:tc>
      </w:tr>
      <w:tr w:rsidR="001176A4" w:rsidRPr="001176A4" w14:paraId="69201AD9" w14:textId="77777777" w:rsidTr="21739E16">
        <w:trPr>
          <w:trHeight w:val="300"/>
        </w:trPr>
        <w:tc>
          <w:tcPr>
            <w:tcW w:w="2335" w:type="dxa"/>
            <w:tcMar>
              <w:left w:w="105" w:type="dxa"/>
              <w:right w:w="105" w:type="dxa"/>
            </w:tcMar>
          </w:tcPr>
          <w:p w14:paraId="63111B87" w14:textId="51EB6029" w:rsidR="21739E16" w:rsidRPr="001176A4" w:rsidRDefault="00A37D34" w:rsidP="21739E16">
            <w:pPr>
              <w:spacing w:after="200" w:line="276" w:lineRule="auto"/>
              <w:rPr>
                <w:rFonts w:eastAsia="Roboto" w:cs="Roboto"/>
                <w:sz w:val="22"/>
              </w:rPr>
            </w:pPr>
            <w:r w:rsidRPr="001176A4">
              <w:rPr>
                <w:rFonts w:eastAsia="Roboto" w:cs="Roboto"/>
                <w:sz w:val="22"/>
              </w:rPr>
              <w:t xml:space="preserve">2: </w:t>
            </w:r>
            <w:r w:rsidR="21739E16" w:rsidRPr="001176A4">
              <w:rPr>
                <w:rFonts w:eastAsia="Roboto" w:cs="Roboto"/>
                <w:sz w:val="22"/>
              </w:rPr>
              <w:t>Het was duidelijk wat er van mij werd verwacht afgelopen cyclus</w:t>
            </w:r>
          </w:p>
        </w:tc>
        <w:tc>
          <w:tcPr>
            <w:tcW w:w="1457" w:type="dxa"/>
            <w:tcMar>
              <w:left w:w="105" w:type="dxa"/>
              <w:right w:w="105" w:type="dxa"/>
            </w:tcMar>
          </w:tcPr>
          <w:p w14:paraId="43BCEEFC" w14:textId="53CE8817"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616FF2C1" w14:textId="47063102"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28EB42AC" w14:textId="4749D42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025CBE03" w14:textId="5A95F3BF"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32B6D3C6" w14:textId="5D929523" w:rsidR="21739E16" w:rsidRPr="001176A4" w:rsidRDefault="21739E16" w:rsidP="21739E16">
            <w:pPr>
              <w:spacing w:after="200" w:line="276" w:lineRule="auto"/>
              <w:rPr>
                <w:rFonts w:eastAsia="Roboto" w:cs="Roboto"/>
                <w:sz w:val="22"/>
              </w:rPr>
            </w:pPr>
          </w:p>
        </w:tc>
      </w:tr>
      <w:tr w:rsidR="001176A4" w:rsidRPr="001176A4" w14:paraId="783201EE" w14:textId="77777777" w:rsidTr="21739E16">
        <w:trPr>
          <w:trHeight w:val="300"/>
        </w:trPr>
        <w:tc>
          <w:tcPr>
            <w:tcW w:w="2335" w:type="dxa"/>
            <w:tcMar>
              <w:left w:w="105" w:type="dxa"/>
              <w:right w:w="105" w:type="dxa"/>
            </w:tcMar>
          </w:tcPr>
          <w:p w14:paraId="59AD3743" w14:textId="39ABAEDB" w:rsidR="21739E16" w:rsidRPr="001176A4" w:rsidRDefault="00A37D34" w:rsidP="009D3C20">
            <w:pPr>
              <w:rPr>
                <w:sz w:val="22"/>
              </w:rPr>
            </w:pPr>
            <w:r w:rsidRPr="001176A4">
              <w:rPr>
                <w:sz w:val="22"/>
              </w:rPr>
              <w:t xml:space="preserve">3: </w:t>
            </w:r>
            <w:r w:rsidR="21739E16" w:rsidRPr="001176A4">
              <w:rPr>
                <w:sz w:val="22"/>
              </w:rPr>
              <w:t xml:space="preserve">Ik heb efficiënt gestudeerd (planning, leren </w:t>
            </w:r>
            <w:proofErr w:type="spellStart"/>
            <w:r w:rsidR="21739E16" w:rsidRPr="001176A4">
              <w:rPr>
                <w:sz w:val="22"/>
              </w:rPr>
              <w:t>leren</w:t>
            </w:r>
            <w:proofErr w:type="spellEnd"/>
            <w:r w:rsidR="21739E16" w:rsidRPr="001176A4">
              <w:rPr>
                <w:sz w:val="22"/>
              </w:rPr>
              <w:t>, deadlines)</w:t>
            </w:r>
          </w:p>
        </w:tc>
        <w:tc>
          <w:tcPr>
            <w:tcW w:w="1457" w:type="dxa"/>
            <w:tcMar>
              <w:left w:w="105" w:type="dxa"/>
              <w:right w:w="105" w:type="dxa"/>
            </w:tcMar>
          </w:tcPr>
          <w:p w14:paraId="752BFE8C" w14:textId="0A124CAE"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1EEB4513" w14:textId="099B6E52"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5B4E0E28" w14:textId="34DE04B6"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56B5FC06" w14:textId="306235F9"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41B35B24" w14:textId="1666967E" w:rsidR="21739E16" w:rsidRPr="001176A4" w:rsidRDefault="21739E16" w:rsidP="21739E16">
            <w:pPr>
              <w:spacing w:after="200" w:line="276" w:lineRule="auto"/>
              <w:rPr>
                <w:rFonts w:eastAsia="Roboto" w:cs="Roboto"/>
                <w:sz w:val="22"/>
              </w:rPr>
            </w:pPr>
          </w:p>
        </w:tc>
      </w:tr>
      <w:tr w:rsidR="001176A4" w:rsidRPr="001176A4" w14:paraId="18A59214" w14:textId="77777777" w:rsidTr="21739E16">
        <w:trPr>
          <w:trHeight w:val="300"/>
        </w:trPr>
        <w:tc>
          <w:tcPr>
            <w:tcW w:w="2335" w:type="dxa"/>
            <w:tcMar>
              <w:left w:w="105" w:type="dxa"/>
              <w:right w:w="105" w:type="dxa"/>
            </w:tcMar>
          </w:tcPr>
          <w:p w14:paraId="0E11ABB8" w14:textId="7D142EAE" w:rsidR="21739E16" w:rsidRPr="001176A4" w:rsidRDefault="00A37D34" w:rsidP="009D3C20">
            <w:pPr>
              <w:rPr>
                <w:sz w:val="22"/>
              </w:rPr>
            </w:pPr>
            <w:r w:rsidRPr="001176A4">
              <w:rPr>
                <w:sz w:val="22"/>
              </w:rPr>
              <w:t xml:space="preserve">4: </w:t>
            </w:r>
            <w:r w:rsidR="21739E16" w:rsidRPr="001176A4">
              <w:rPr>
                <w:sz w:val="22"/>
              </w:rPr>
              <w:t>De balans tussen mijn studie en andere aspecten in mijn leven was goed deze periode</w:t>
            </w:r>
          </w:p>
        </w:tc>
        <w:tc>
          <w:tcPr>
            <w:tcW w:w="1457" w:type="dxa"/>
            <w:tcMar>
              <w:left w:w="105" w:type="dxa"/>
              <w:right w:w="105" w:type="dxa"/>
            </w:tcMar>
          </w:tcPr>
          <w:p w14:paraId="44708EF6" w14:textId="3FF3D812"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0C19D78B" w14:textId="25D6730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0C8EB27D" w14:textId="6B3AEBF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69F794FE" w14:textId="58E8C639"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5556DF59" w14:textId="4A1EC61B" w:rsidR="21739E16" w:rsidRPr="001176A4" w:rsidRDefault="21739E16" w:rsidP="21739E16">
            <w:pPr>
              <w:spacing w:after="200" w:line="276" w:lineRule="auto"/>
              <w:rPr>
                <w:rFonts w:eastAsia="Roboto" w:cs="Roboto"/>
                <w:sz w:val="22"/>
              </w:rPr>
            </w:pPr>
          </w:p>
        </w:tc>
      </w:tr>
      <w:tr w:rsidR="001176A4" w:rsidRPr="001176A4" w14:paraId="6C197A19" w14:textId="77777777" w:rsidTr="21739E16">
        <w:trPr>
          <w:trHeight w:val="300"/>
        </w:trPr>
        <w:tc>
          <w:tcPr>
            <w:tcW w:w="2335" w:type="dxa"/>
            <w:tcMar>
              <w:left w:w="105" w:type="dxa"/>
              <w:right w:w="105" w:type="dxa"/>
            </w:tcMar>
          </w:tcPr>
          <w:p w14:paraId="16B9F6AC" w14:textId="2A1D9365" w:rsidR="21739E16" w:rsidRPr="001176A4" w:rsidRDefault="00A37D34" w:rsidP="00FE1DD6">
            <w:pPr>
              <w:spacing w:after="200"/>
              <w:rPr>
                <w:rFonts w:eastAsia="Roboto" w:cs="Roboto"/>
                <w:sz w:val="22"/>
              </w:rPr>
            </w:pPr>
            <w:r w:rsidRPr="001176A4">
              <w:rPr>
                <w:rFonts w:eastAsia="Roboto" w:cs="Roboto"/>
                <w:sz w:val="22"/>
              </w:rPr>
              <w:t xml:space="preserve">5: </w:t>
            </w:r>
            <w:r w:rsidR="21739E16" w:rsidRPr="001176A4">
              <w:rPr>
                <w:rFonts w:eastAsia="Roboto" w:cs="Roboto"/>
                <w:sz w:val="22"/>
              </w:rPr>
              <w:t>Ik begrijp de feedback van de docenten op de datapunten</w:t>
            </w:r>
          </w:p>
        </w:tc>
        <w:tc>
          <w:tcPr>
            <w:tcW w:w="1457" w:type="dxa"/>
            <w:tcMar>
              <w:left w:w="105" w:type="dxa"/>
              <w:right w:w="105" w:type="dxa"/>
            </w:tcMar>
          </w:tcPr>
          <w:p w14:paraId="7F829814" w14:textId="6AD27008"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2AEE13D4" w14:textId="21AA9961"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1919E876" w14:textId="504EE688"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216BC4F2" w14:textId="17D8FCCD"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398C4925" w14:textId="777EC09D" w:rsidR="21739E16" w:rsidRPr="001176A4" w:rsidRDefault="21739E16" w:rsidP="21739E16">
            <w:pPr>
              <w:spacing w:after="200" w:line="276" w:lineRule="auto"/>
              <w:rPr>
                <w:rFonts w:eastAsia="Roboto" w:cs="Roboto"/>
                <w:sz w:val="22"/>
              </w:rPr>
            </w:pPr>
          </w:p>
        </w:tc>
      </w:tr>
      <w:tr w:rsidR="001176A4" w:rsidRPr="001176A4" w14:paraId="1C3356D1" w14:textId="77777777" w:rsidTr="21739E16">
        <w:trPr>
          <w:trHeight w:val="300"/>
        </w:trPr>
        <w:tc>
          <w:tcPr>
            <w:tcW w:w="2335" w:type="dxa"/>
            <w:tcMar>
              <w:left w:w="105" w:type="dxa"/>
              <w:right w:w="105" w:type="dxa"/>
            </w:tcMar>
          </w:tcPr>
          <w:p w14:paraId="675EAA82" w14:textId="2793185F" w:rsidR="21739E16" w:rsidRPr="001176A4" w:rsidRDefault="00A37D34" w:rsidP="21739E16">
            <w:pPr>
              <w:spacing w:after="200" w:line="276" w:lineRule="auto"/>
              <w:rPr>
                <w:rFonts w:eastAsia="Roboto" w:cs="Roboto"/>
                <w:sz w:val="22"/>
              </w:rPr>
            </w:pPr>
            <w:r w:rsidRPr="001176A4">
              <w:rPr>
                <w:rFonts w:eastAsia="Roboto" w:cs="Roboto"/>
                <w:sz w:val="22"/>
              </w:rPr>
              <w:t xml:space="preserve">6: </w:t>
            </w:r>
            <w:r w:rsidR="21739E16" w:rsidRPr="001176A4">
              <w:rPr>
                <w:rFonts w:eastAsia="Roboto" w:cs="Roboto"/>
                <w:sz w:val="22"/>
              </w:rPr>
              <w:t xml:space="preserve">Ik heb mij in de afgelopen cyclus </w:t>
            </w:r>
            <w:r w:rsidR="21739E16" w:rsidRPr="001176A4">
              <w:rPr>
                <w:rFonts w:eastAsia="Roboto" w:cs="Roboto"/>
                <w:sz w:val="22"/>
              </w:rPr>
              <w:lastRenderedPageBreak/>
              <w:t>persoonlijk ontwikkeld (zelfvertrouwen, communicatievaardigheden, etc.)</w:t>
            </w:r>
          </w:p>
        </w:tc>
        <w:tc>
          <w:tcPr>
            <w:tcW w:w="1457" w:type="dxa"/>
            <w:tcMar>
              <w:left w:w="105" w:type="dxa"/>
              <w:right w:w="105" w:type="dxa"/>
            </w:tcMar>
          </w:tcPr>
          <w:p w14:paraId="03CD8958" w14:textId="6DBE8D24"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58B495DB" w14:textId="30DB7383"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7CFC2504" w14:textId="526A4476"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7A1D100C" w14:textId="24E9975F"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57F90588" w14:textId="43B968F7" w:rsidR="21739E16" w:rsidRPr="001176A4" w:rsidRDefault="21739E16" w:rsidP="21739E16">
            <w:pPr>
              <w:spacing w:after="200" w:line="276" w:lineRule="auto"/>
              <w:rPr>
                <w:rFonts w:eastAsia="Roboto" w:cs="Roboto"/>
                <w:sz w:val="22"/>
              </w:rPr>
            </w:pPr>
          </w:p>
        </w:tc>
      </w:tr>
      <w:tr w:rsidR="21739E16" w:rsidRPr="001176A4" w14:paraId="2B4795B7" w14:textId="77777777" w:rsidTr="21739E16">
        <w:trPr>
          <w:trHeight w:val="300"/>
        </w:trPr>
        <w:tc>
          <w:tcPr>
            <w:tcW w:w="2335" w:type="dxa"/>
            <w:tcMar>
              <w:left w:w="105" w:type="dxa"/>
              <w:right w:w="105" w:type="dxa"/>
            </w:tcMar>
          </w:tcPr>
          <w:p w14:paraId="013907B0" w14:textId="62C5A311" w:rsidR="21739E16" w:rsidRPr="001176A4" w:rsidRDefault="00A37D34" w:rsidP="21739E16">
            <w:pPr>
              <w:spacing w:after="200" w:line="276" w:lineRule="auto"/>
              <w:rPr>
                <w:rFonts w:eastAsia="Roboto" w:cs="Roboto"/>
                <w:sz w:val="22"/>
              </w:rPr>
            </w:pPr>
            <w:r w:rsidRPr="001176A4">
              <w:rPr>
                <w:rFonts w:eastAsia="Roboto" w:cs="Roboto"/>
                <w:sz w:val="22"/>
              </w:rPr>
              <w:t xml:space="preserve">7: </w:t>
            </w:r>
            <w:r w:rsidR="21739E16" w:rsidRPr="001176A4">
              <w:rPr>
                <w:rFonts w:eastAsia="Roboto" w:cs="Roboto"/>
                <w:sz w:val="22"/>
              </w:rPr>
              <w:t>Ik heb gebruik gemaakt van mijn leerteam</w:t>
            </w:r>
          </w:p>
        </w:tc>
        <w:tc>
          <w:tcPr>
            <w:tcW w:w="1457" w:type="dxa"/>
            <w:tcMar>
              <w:left w:w="105" w:type="dxa"/>
              <w:right w:w="105" w:type="dxa"/>
            </w:tcMar>
          </w:tcPr>
          <w:p w14:paraId="07287FB2" w14:textId="46A9DF9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3AA8287D" w14:textId="0F4306E6"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580EA8F3" w14:textId="05DABD1C"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5F16DB80" w14:textId="3611C5D7"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3F10A496" w14:textId="6F65E2E7" w:rsidR="21739E16" w:rsidRPr="001176A4" w:rsidRDefault="21739E16" w:rsidP="21739E16">
            <w:pPr>
              <w:spacing w:after="200" w:line="276" w:lineRule="auto"/>
              <w:rPr>
                <w:rFonts w:eastAsia="Roboto" w:cs="Roboto"/>
                <w:sz w:val="22"/>
              </w:rPr>
            </w:pPr>
          </w:p>
        </w:tc>
      </w:tr>
    </w:tbl>
    <w:p w14:paraId="48733067" w14:textId="1D77E54C" w:rsidR="00F71784" w:rsidRPr="001176A4" w:rsidRDefault="00F71784" w:rsidP="21739E16">
      <w:pPr>
        <w:spacing w:after="200"/>
        <w:rPr>
          <w:rFonts w:eastAsia="Roboto" w:cs="Roboto"/>
          <w:sz w:val="22"/>
        </w:rPr>
      </w:pPr>
    </w:p>
    <w:p w14:paraId="67694B70" w14:textId="6B427931" w:rsidR="00F71784" w:rsidRPr="001176A4" w:rsidRDefault="11FDE5C6" w:rsidP="21739E16">
      <w:pPr>
        <w:spacing w:after="200"/>
        <w:rPr>
          <w:rFonts w:eastAsia="Roboto" w:cs="Roboto"/>
          <w:sz w:val="22"/>
        </w:rPr>
      </w:pPr>
      <w:r w:rsidRPr="001176A4">
        <w:rPr>
          <w:rFonts w:eastAsia="Roboto" w:cs="Roboto"/>
          <w:sz w:val="22"/>
          <w:u w:val="single"/>
        </w:rPr>
        <w:t>Geef voor 3 van bovenstaande antwoorden een toelichting</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44"/>
        <w:gridCol w:w="7756"/>
      </w:tblGrid>
      <w:tr w:rsidR="001176A4" w:rsidRPr="001176A4" w14:paraId="4F6B2CCA" w14:textId="77777777" w:rsidTr="21739E16">
        <w:trPr>
          <w:trHeight w:val="300"/>
        </w:trPr>
        <w:tc>
          <w:tcPr>
            <w:tcW w:w="1844" w:type="dxa"/>
            <w:shd w:val="clear" w:color="auto" w:fill="DEEAF6"/>
            <w:tcMar>
              <w:left w:w="105" w:type="dxa"/>
              <w:right w:w="105" w:type="dxa"/>
            </w:tcMar>
          </w:tcPr>
          <w:p w14:paraId="06F04D2E" w14:textId="733D390C" w:rsidR="21739E16" w:rsidRPr="001176A4" w:rsidRDefault="21739E16" w:rsidP="21739E16">
            <w:pPr>
              <w:spacing w:after="200" w:line="276" w:lineRule="auto"/>
              <w:rPr>
                <w:rFonts w:eastAsia="Roboto" w:cs="Roboto"/>
                <w:sz w:val="22"/>
              </w:rPr>
            </w:pPr>
            <w:r w:rsidRPr="001176A4">
              <w:rPr>
                <w:rFonts w:eastAsia="Roboto" w:cs="Roboto"/>
                <w:b/>
                <w:bCs/>
                <w:sz w:val="22"/>
              </w:rPr>
              <w:t>Stelling</w:t>
            </w:r>
          </w:p>
        </w:tc>
        <w:tc>
          <w:tcPr>
            <w:tcW w:w="7756" w:type="dxa"/>
            <w:shd w:val="clear" w:color="auto" w:fill="DEEAF6"/>
            <w:tcMar>
              <w:left w:w="105" w:type="dxa"/>
              <w:right w:w="105" w:type="dxa"/>
            </w:tcMar>
          </w:tcPr>
          <w:p w14:paraId="34A7CAEB" w14:textId="09DF7BE4" w:rsidR="21739E16" w:rsidRPr="001176A4" w:rsidRDefault="21739E16" w:rsidP="21739E16">
            <w:pPr>
              <w:spacing w:after="200" w:line="276" w:lineRule="auto"/>
              <w:rPr>
                <w:rFonts w:eastAsia="Roboto" w:cs="Roboto"/>
                <w:sz w:val="22"/>
              </w:rPr>
            </w:pPr>
            <w:r w:rsidRPr="001176A4">
              <w:rPr>
                <w:rFonts w:eastAsia="Roboto" w:cs="Roboto"/>
                <w:b/>
                <w:bCs/>
                <w:sz w:val="22"/>
              </w:rPr>
              <w:t>Toelichting</w:t>
            </w:r>
          </w:p>
        </w:tc>
      </w:tr>
      <w:tr w:rsidR="001176A4" w:rsidRPr="001176A4" w14:paraId="413A4FCA" w14:textId="77777777" w:rsidTr="21739E16">
        <w:trPr>
          <w:trHeight w:val="300"/>
        </w:trPr>
        <w:tc>
          <w:tcPr>
            <w:tcW w:w="1844" w:type="dxa"/>
            <w:tcMar>
              <w:left w:w="105" w:type="dxa"/>
              <w:right w:w="105" w:type="dxa"/>
            </w:tcMar>
          </w:tcPr>
          <w:p w14:paraId="5EB5DC3C" w14:textId="20ED5DD8" w:rsidR="21739E16" w:rsidRPr="001176A4" w:rsidRDefault="21739E16" w:rsidP="21739E16">
            <w:pPr>
              <w:spacing w:after="200" w:line="276" w:lineRule="auto"/>
              <w:rPr>
                <w:rFonts w:eastAsia="Roboto" w:cs="Roboto"/>
                <w:sz w:val="22"/>
              </w:rPr>
            </w:pPr>
          </w:p>
        </w:tc>
        <w:tc>
          <w:tcPr>
            <w:tcW w:w="7756" w:type="dxa"/>
            <w:tcMar>
              <w:left w:w="105" w:type="dxa"/>
              <w:right w:w="105" w:type="dxa"/>
            </w:tcMar>
          </w:tcPr>
          <w:p w14:paraId="1260133E" w14:textId="54F136BC" w:rsidR="21739E16" w:rsidRPr="001176A4" w:rsidRDefault="21739E16" w:rsidP="21739E16">
            <w:pPr>
              <w:spacing w:after="200" w:line="276" w:lineRule="auto"/>
              <w:rPr>
                <w:rFonts w:eastAsia="Roboto" w:cs="Roboto"/>
                <w:sz w:val="22"/>
              </w:rPr>
            </w:pPr>
          </w:p>
        </w:tc>
      </w:tr>
      <w:tr w:rsidR="001176A4" w:rsidRPr="001176A4" w14:paraId="1BC77D2B" w14:textId="77777777" w:rsidTr="21739E16">
        <w:trPr>
          <w:trHeight w:val="300"/>
        </w:trPr>
        <w:tc>
          <w:tcPr>
            <w:tcW w:w="1844" w:type="dxa"/>
            <w:tcMar>
              <w:left w:w="105" w:type="dxa"/>
              <w:right w:w="105" w:type="dxa"/>
            </w:tcMar>
          </w:tcPr>
          <w:p w14:paraId="6E3A8B5E" w14:textId="62099575" w:rsidR="21739E16" w:rsidRPr="001176A4" w:rsidRDefault="21739E16" w:rsidP="21739E16">
            <w:pPr>
              <w:spacing w:after="200" w:line="276" w:lineRule="auto"/>
              <w:rPr>
                <w:rFonts w:eastAsia="Roboto" w:cs="Roboto"/>
                <w:sz w:val="22"/>
              </w:rPr>
            </w:pPr>
          </w:p>
        </w:tc>
        <w:tc>
          <w:tcPr>
            <w:tcW w:w="7756" w:type="dxa"/>
            <w:tcMar>
              <w:left w:w="105" w:type="dxa"/>
              <w:right w:w="105" w:type="dxa"/>
            </w:tcMar>
          </w:tcPr>
          <w:p w14:paraId="5B4A4EA6" w14:textId="5E00B62F" w:rsidR="21739E16" w:rsidRPr="001176A4" w:rsidRDefault="21739E16" w:rsidP="21739E16">
            <w:pPr>
              <w:spacing w:after="200" w:line="276" w:lineRule="auto"/>
              <w:rPr>
                <w:rFonts w:eastAsia="Roboto" w:cs="Roboto"/>
                <w:sz w:val="22"/>
              </w:rPr>
            </w:pPr>
          </w:p>
        </w:tc>
      </w:tr>
      <w:tr w:rsidR="21739E16" w:rsidRPr="001176A4" w14:paraId="78E02744" w14:textId="77777777" w:rsidTr="21739E16">
        <w:trPr>
          <w:trHeight w:val="300"/>
        </w:trPr>
        <w:tc>
          <w:tcPr>
            <w:tcW w:w="1844" w:type="dxa"/>
            <w:tcMar>
              <w:left w:w="105" w:type="dxa"/>
              <w:right w:w="105" w:type="dxa"/>
            </w:tcMar>
          </w:tcPr>
          <w:p w14:paraId="21F8D377" w14:textId="4BFDF90A" w:rsidR="21739E16" w:rsidRPr="001176A4" w:rsidRDefault="21739E16" w:rsidP="21739E16">
            <w:pPr>
              <w:spacing w:after="200" w:line="276" w:lineRule="auto"/>
              <w:rPr>
                <w:rFonts w:eastAsia="Roboto" w:cs="Roboto"/>
                <w:sz w:val="22"/>
              </w:rPr>
            </w:pPr>
          </w:p>
        </w:tc>
        <w:tc>
          <w:tcPr>
            <w:tcW w:w="7756" w:type="dxa"/>
            <w:tcMar>
              <w:left w:w="105" w:type="dxa"/>
              <w:right w:w="105" w:type="dxa"/>
            </w:tcMar>
          </w:tcPr>
          <w:p w14:paraId="02C14DC4" w14:textId="14811225" w:rsidR="21739E16" w:rsidRPr="001176A4" w:rsidRDefault="21739E16" w:rsidP="21739E16">
            <w:pPr>
              <w:spacing w:after="200" w:line="276" w:lineRule="auto"/>
              <w:rPr>
                <w:rFonts w:eastAsia="Roboto" w:cs="Roboto"/>
                <w:sz w:val="22"/>
              </w:rPr>
            </w:pPr>
          </w:p>
        </w:tc>
      </w:tr>
    </w:tbl>
    <w:p w14:paraId="37E7A976" w14:textId="6013DEBC" w:rsidR="00F71784" w:rsidRPr="001176A4" w:rsidRDefault="00F71784" w:rsidP="21739E16">
      <w:pPr>
        <w:spacing w:after="200"/>
        <w:rPr>
          <w:rFonts w:eastAsia="Roboto" w:cs="Roboto"/>
          <w:sz w:val="22"/>
        </w:rPr>
      </w:pPr>
    </w:p>
    <w:p w14:paraId="7C339B5F" w14:textId="15B5D488" w:rsidR="00F71784" w:rsidRPr="001176A4" w:rsidRDefault="11FDE5C6" w:rsidP="21739E16">
      <w:pPr>
        <w:spacing w:after="200"/>
        <w:rPr>
          <w:rFonts w:eastAsia="Roboto" w:cs="Roboto"/>
          <w:sz w:val="22"/>
        </w:rPr>
      </w:pPr>
      <w:r w:rsidRPr="001176A4">
        <w:rPr>
          <w:rFonts w:eastAsia="Roboto" w:cs="Roboto"/>
          <w:sz w:val="22"/>
          <w:u w:val="single"/>
        </w:rPr>
        <w:t xml:space="preserve">Formuleer een aantal ontwikkelpunten voor de komende cyclus op basis van de </w:t>
      </w:r>
      <w:proofErr w:type="spellStart"/>
      <w:r w:rsidRPr="001176A4">
        <w:rPr>
          <w:rFonts w:eastAsia="Roboto" w:cs="Roboto"/>
          <w:sz w:val="22"/>
          <w:u w:val="single"/>
        </w:rPr>
        <w:t>rubric</w:t>
      </w:r>
      <w:proofErr w:type="spellEnd"/>
      <w:r w:rsidRPr="001176A4">
        <w:rPr>
          <w:rFonts w:eastAsia="Roboto" w:cs="Roboto"/>
          <w:sz w:val="22"/>
          <w:u w:val="single"/>
        </w:rPr>
        <w:t xml:space="preserve"> hierboven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685"/>
        <w:gridCol w:w="3915"/>
      </w:tblGrid>
      <w:tr w:rsidR="001176A4" w:rsidRPr="001176A4" w14:paraId="6F6A7886" w14:textId="77777777" w:rsidTr="21739E16">
        <w:trPr>
          <w:trHeight w:val="495"/>
        </w:trPr>
        <w:tc>
          <w:tcPr>
            <w:tcW w:w="5685" w:type="dxa"/>
            <w:shd w:val="clear" w:color="auto" w:fill="DEEAF6"/>
            <w:tcMar>
              <w:left w:w="105" w:type="dxa"/>
              <w:right w:w="105" w:type="dxa"/>
            </w:tcMar>
          </w:tcPr>
          <w:p w14:paraId="0F28C659" w14:textId="2AFD043B" w:rsidR="21739E16" w:rsidRPr="001176A4" w:rsidRDefault="21739E16" w:rsidP="21739E16">
            <w:pPr>
              <w:spacing w:after="200" w:line="276" w:lineRule="auto"/>
              <w:rPr>
                <w:rFonts w:eastAsia="Roboto" w:cs="Roboto"/>
                <w:sz w:val="22"/>
              </w:rPr>
            </w:pPr>
            <w:r w:rsidRPr="001176A4">
              <w:rPr>
                <w:rFonts w:eastAsia="Roboto" w:cs="Roboto"/>
                <w:b/>
                <w:bCs/>
                <w:sz w:val="22"/>
              </w:rPr>
              <w:t>Ontwikkelpunten</w:t>
            </w:r>
          </w:p>
        </w:tc>
        <w:tc>
          <w:tcPr>
            <w:tcW w:w="3915" w:type="dxa"/>
            <w:shd w:val="clear" w:color="auto" w:fill="DEEAF6"/>
            <w:tcMar>
              <w:left w:w="105" w:type="dxa"/>
              <w:right w:w="105" w:type="dxa"/>
            </w:tcMar>
          </w:tcPr>
          <w:p w14:paraId="51125492" w14:textId="7B997E87" w:rsidR="21739E16" w:rsidRPr="001176A4" w:rsidRDefault="21739E16" w:rsidP="21739E16">
            <w:pPr>
              <w:spacing w:after="200" w:line="276" w:lineRule="auto"/>
              <w:rPr>
                <w:rFonts w:eastAsia="Roboto" w:cs="Roboto"/>
                <w:sz w:val="22"/>
              </w:rPr>
            </w:pPr>
            <w:r w:rsidRPr="001176A4">
              <w:rPr>
                <w:rFonts w:eastAsia="Roboto" w:cs="Roboto"/>
                <w:b/>
                <w:bCs/>
                <w:sz w:val="22"/>
              </w:rPr>
              <w:t>Hulpbronnen</w:t>
            </w:r>
          </w:p>
        </w:tc>
      </w:tr>
      <w:tr w:rsidR="001176A4" w:rsidRPr="001176A4" w14:paraId="4AFBD260" w14:textId="77777777" w:rsidTr="21739E16">
        <w:trPr>
          <w:trHeight w:val="555"/>
        </w:trPr>
        <w:tc>
          <w:tcPr>
            <w:tcW w:w="5685" w:type="dxa"/>
            <w:tcMar>
              <w:left w:w="105" w:type="dxa"/>
              <w:right w:w="105" w:type="dxa"/>
            </w:tcMar>
          </w:tcPr>
          <w:p w14:paraId="3D73FC25" w14:textId="3F8BA96F" w:rsidR="21739E16" w:rsidRPr="001176A4" w:rsidRDefault="21739E16" w:rsidP="21739E16">
            <w:pPr>
              <w:spacing w:after="200" w:line="276" w:lineRule="auto"/>
              <w:rPr>
                <w:rFonts w:eastAsia="Roboto" w:cs="Roboto"/>
                <w:sz w:val="22"/>
              </w:rPr>
            </w:pPr>
          </w:p>
        </w:tc>
        <w:tc>
          <w:tcPr>
            <w:tcW w:w="3915" w:type="dxa"/>
            <w:tcMar>
              <w:left w:w="105" w:type="dxa"/>
              <w:right w:w="105" w:type="dxa"/>
            </w:tcMar>
          </w:tcPr>
          <w:p w14:paraId="45A0A9F7" w14:textId="5800799D" w:rsidR="21739E16" w:rsidRPr="001176A4" w:rsidRDefault="21739E16" w:rsidP="21739E16">
            <w:pPr>
              <w:spacing w:after="200" w:line="276" w:lineRule="auto"/>
              <w:rPr>
                <w:rFonts w:eastAsia="Roboto" w:cs="Roboto"/>
                <w:sz w:val="22"/>
              </w:rPr>
            </w:pPr>
          </w:p>
        </w:tc>
      </w:tr>
      <w:tr w:rsidR="001176A4" w:rsidRPr="001176A4" w14:paraId="10BF316B" w14:textId="77777777" w:rsidTr="21739E16">
        <w:trPr>
          <w:trHeight w:val="555"/>
        </w:trPr>
        <w:tc>
          <w:tcPr>
            <w:tcW w:w="5685" w:type="dxa"/>
            <w:tcMar>
              <w:left w:w="105" w:type="dxa"/>
              <w:right w:w="105" w:type="dxa"/>
            </w:tcMar>
          </w:tcPr>
          <w:p w14:paraId="210084AC" w14:textId="37436B39" w:rsidR="21739E16" w:rsidRPr="001176A4" w:rsidRDefault="21739E16" w:rsidP="21739E16">
            <w:pPr>
              <w:spacing w:after="200" w:line="276" w:lineRule="auto"/>
              <w:rPr>
                <w:rFonts w:eastAsia="Roboto" w:cs="Roboto"/>
                <w:sz w:val="22"/>
              </w:rPr>
            </w:pPr>
          </w:p>
        </w:tc>
        <w:tc>
          <w:tcPr>
            <w:tcW w:w="3915" w:type="dxa"/>
            <w:tcMar>
              <w:left w:w="105" w:type="dxa"/>
              <w:right w:w="105" w:type="dxa"/>
            </w:tcMar>
          </w:tcPr>
          <w:p w14:paraId="0F975A82" w14:textId="2CCF79BD" w:rsidR="21739E16" w:rsidRPr="001176A4" w:rsidRDefault="21739E16" w:rsidP="21739E16">
            <w:pPr>
              <w:spacing w:after="200" w:line="276" w:lineRule="auto"/>
              <w:rPr>
                <w:rFonts w:eastAsia="Roboto" w:cs="Roboto"/>
                <w:sz w:val="22"/>
              </w:rPr>
            </w:pPr>
          </w:p>
        </w:tc>
      </w:tr>
      <w:tr w:rsidR="21739E16" w:rsidRPr="001176A4" w14:paraId="70D24955" w14:textId="77777777" w:rsidTr="21739E16">
        <w:trPr>
          <w:trHeight w:val="525"/>
        </w:trPr>
        <w:tc>
          <w:tcPr>
            <w:tcW w:w="5685" w:type="dxa"/>
            <w:tcMar>
              <w:left w:w="105" w:type="dxa"/>
              <w:right w:w="105" w:type="dxa"/>
            </w:tcMar>
          </w:tcPr>
          <w:p w14:paraId="388E5EEE" w14:textId="0254B3C1" w:rsidR="21739E16" w:rsidRPr="001176A4" w:rsidRDefault="21739E16" w:rsidP="21739E16">
            <w:pPr>
              <w:spacing w:after="200" w:line="276" w:lineRule="auto"/>
              <w:rPr>
                <w:rFonts w:eastAsia="Roboto" w:cs="Roboto"/>
                <w:sz w:val="22"/>
              </w:rPr>
            </w:pPr>
          </w:p>
        </w:tc>
        <w:tc>
          <w:tcPr>
            <w:tcW w:w="3915" w:type="dxa"/>
            <w:tcMar>
              <w:left w:w="105" w:type="dxa"/>
              <w:right w:w="105" w:type="dxa"/>
            </w:tcMar>
          </w:tcPr>
          <w:p w14:paraId="58A0ACDA" w14:textId="5700DD41" w:rsidR="21739E16" w:rsidRPr="001176A4" w:rsidRDefault="21739E16" w:rsidP="21739E16">
            <w:pPr>
              <w:spacing w:after="200" w:line="276" w:lineRule="auto"/>
              <w:rPr>
                <w:rFonts w:eastAsia="Roboto" w:cs="Roboto"/>
                <w:sz w:val="22"/>
              </w:rPr>
            </w:pPr>
          </w:p>
        </w:tc>
      </w:tr>
    </w:tbl>
    <w:p w14:paraId="72BA9CDD" w14:textId="2C218FC4" w:rsidR="00F71784" w:rsidRPr="001176A4" w:rsidRDefault="00F71784" w:rsidP="21739E16">
      <w:pPr>
        <w:spacing w:after="200"/>
        <w:rPr>
          <w:rFonts w:eastAsia="Roboto" w:cs="Roboto"/>
          <w:sz w:val="22"/>
        </w:rPr>
      </w:pPr>
    </w:p>
    <w:p w14:paraId="79CDD610" w14:textId="7A90CB0D" w:rsidR="00F71784" w:rsidRPr="001176A4" w:rsidRDefault="11FDE5C6" w:rsidP="21739E16">
      <w:pPr>
        <w:spacing w:after="200"/>
        <w:rPr>
          <w:rFonts w:eastAsia="Roboto" w:cs="Roboto"/>
          <w:sz w:val="22"/>
        </w:rPr>
      </w:pPr>
      <w:r w:rsidRPr="001176A4">
        <w:rPr>
          <w:rFonts w:eastAsia="Roboto" w:cs="Roboto"/>
          <w:sz w:val="22"/>
        </w:rPr>
        <w:t xml:space="preserve">Opmerkingen </w:t>
      </w:r>
      <w:proofErr w:type="spellStart"/>
      <w:r w:rsidRPr="001176A4">
        <w:rPr>
          <w:rFonts w:eastAsia="Roboto" w:cs="Roboto"/>
          <w:sz w:val="22"/>
        </w:rPr>
        <w:t>sb’er</w:t>
      </w:r>
      <w:proofErr w:type="spellEnd"/>
      <w:r w:rsidRPr="001176A4">
        <w:rPr>
          <w:rFonts w:eastAsia="Roboto" w:cs="Roboto"/>
          <w:sz w:val="22"/>
        </w:rPr>
        <w:t xml:space="preserve"> (eventueel):</w:t>
      </w:r>
    </w:p>
    <w:p w14:paraId="29C049EE" w14:textId="5971B864" w:rsidR="00F71784" w:rsidRPr="001176A4" w:rsidRDefault="00F71784">
      <w:pPr>
        <w:spacing w:after="200"/>
      </w:pPr>
    </w:p>
    <w:p w14:paraId="18A87FC1" w14:textId="022FC893" w:rsidR="21739E16" w:rsidRPr="001176A4" w:rsidRDefault="21739E16" w:rsidP="21739E16">
      <w:pPr>
        <w:spacing w:after="200"/>
      </w:pPr>
    </w:p>
    <w:p w14:paraId="7FED4862" w14:textId="2D8CB50C" w:rsidR="21739E16" w:rsidRPr="001176A4" w:rsidRDefault="003F1505" w:rsidP="21739E16">
      <w:pPr>
        <w:spacing w:after="200"/>
      </w:pPr>
      <w:r w:rsidRPr="001176A4">
        <w:br w:type="page"/>
      </w:r>
    </w:p>
    <w:p w14:paraId="6C6AA21B" w14:textId="0B98C171" w:rsidR="00F71784" w:rsidRPr="001176A4" w:rsidRDefault="00A508E6" w:rsidP="00F71784">
      <w:pPr>
        <w:pStyle w:val="Heading1"/>
      </w:pPr>
      <w:bookmarkStart w:id="17" w:name="_Toc170996108"/>
      <w:r w:rsidRPr="001176A4">
        <w:rPr>
          <w:noProof/>
        </w:rPr>
        <w:lastRenderedPageBreak/>
        <mc:AlternateContent>
          <mc:Choice Requires="wps">
            <w:drawing>
              <wp:anchor distT="45720" distB="45720" distL="114300" distR="114300" simplePos="0" relativeHeight="251658253" behindDoc="0" locked="0" layoutInCell="1" allowOverlap="1" wp14:anchorId="040314B4" wp14:editId="262CFAC5">
                <wp:simplePos x="0" y="0"/>
                <wp:positionH relativeFrom="margin">
                  <wp:posOffset>1905</wp:posOffset>
                </wp:positionH>
                <wp:positionV relativeFrom="page">
                  <wp:posOffset>1333500</wp:posOffset>
                </wp:positionV>
                <wp:extent cx="6067425" cy="1640205"/>
                <wp:effectExtent l="0" t="0" r="28575" b="17145"/>
                <wp:wrapSquare wrapText="bothSides"/>
                <wp:docPr id="161428384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640205"/>
                        </a:xfrm>
                        <a:prstGeom prst="rect">
                          <a:avLst/>
                        </a:prstGeom>
                        <a:solidFill>
                          <a:srgbClr val="FFFFFF"/>
                        </a:solidFill>
                        <a:ln w="9525">
                          <a:solidFill>
                            <a:srgbClr val="000000"/>
                          </a:solidFill>
                          <a:miter lim="800000"/>
                          <a:headEnd/>
                          <a:tailEnd/>
                        </a:ln>
                      </wps:spPr>
                      <wps:txbx>
                        <w:txbxContent>
                          <w:p w14:paraId="3D9CE610" w14:textId="59F5ED3B" w:rsidR="00A508E6" w:rsidRDefault="00A508E6"/>
                          <w:tbl>
                            <w:tblPr>
                              <w:tblStyle w:val="PlainTable3"/>
                              <w:tblW w:w="0" w:type="auto"/>
                              <w:tblLook w:val="04A0" w:firstRow="1" w:lastRow="0" w:firstColumn="1" w:lastColumn="0" w:noHBand="0" w:noVBand="1"/>
                            </w:tblPr>
                            <w:tblGrid>
                              <w:gridCol w:w="2338"/>
                              <w:gridCol w:w="2310"/>
                              <w:gridCol w:w="2317"/>
                              <w:gridCol w:w="2303"/>
                            </w:tblGrid>
                            <w:tr w:rsidR="00A508E6" w14:paraId="4E361E25"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6C3C8FF9" w14:textId="77777777" w:rsidR="00A508E6" w:rsidRDefault="00A508E6" w:rsidP="00A508E6">
                                  <w:pPr>
                                    <w:spacing w:after="200"/>
                                  </w:pPr>
                                  <w:r>
                                    <w:rPr>
                                      <w:noProof/>
                                    </w:rPr>
                                    <w:drawing>
                                      <wp:inline distT="0" distB="0" distL="0" distR="0" wp14:anchorId="03F27E6C" wp14:editId="08E8AE42">
                                        <wp:extent cx="314960" cy="314960"/>
                                        <wp:effectExtent l="0" t="0" r="0" b="0"/>
                                        <wp:docPr id="1691572162" name="Graphic 1691572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6A6C44CF"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171D638" wp14:editId="6733FDAE">
                                        <wp:extent cx="365760" cy="365760"/>
                                        <wp:effectExtent l="0" t="0" r="0" b="0"/>
                                        <wp:docPr id="1377323375" name="Graphic 1377323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5698AE29"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097E629" wp14:editId="6E658696">
                                        <wp:extent cx="365760" cy="365760"/>
                                        <wp:effectExtent l="0" t="0" r="0" b="0"/>
                                        <wp:docPr id="1804864588" name="Graphic 1804864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3A5E497D"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7E92493" wp14:editId="562CED73">
                                        <wp:extent cx="365760" cy="365760"/>
                                        <wp:effectExtent l="0" t="0" r="0" b="0"/>
                                        <wp:docPr id="558308238" name="Graphic 55830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A508E6" w14:paraId="67E98079"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D2F5433" w14:textId="77777777" w:rsidR="00A508E6" w:rsidRPr="009A53A0" w:rsidRDefault="00A508E6" w:rsidP="00A508E6">
                                  <w:pPr>
                                    <w:jc w:val="center"/>
                                    <w:rPr>
                                      <w:b w:val="0"/>
                                      <w:bCs w:val="0"/>
                                      <w:caps w:val="0"/>
                                    </w:rPr>
                                  </w:pPr>
                                  <w:r>
                                    <w:rPr>
                                      <w:b w:val="0"/>
                                      <w:bCs w:val="0"/>
                                      <w:caps w:val="0"/>
                                    </w:rPr>
                                    <w:t>Gedurende een week</w:t>
                                  </w:r>
                                </w:p>
                              </w:tc>
                              <w:tc>
                                <w:tcPr>
                                  <w:tcW w:w="2386" w:type="dxa"/>
                                </w:tcPr>
                                <w:p w14:paraId="6BBDEB70"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Workshop 2 Warming-up</w:t>
                                  </w:r>
                                </w:p>
                              </w:tc>
                              <w:tc>
                                <w:tcPr>
                                  <w:tcW w:w="2398" w:type="dxa"/>
                                </w:tcPr>
                                <w:p w14:paraId="6FFE0964"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Leerteam week 6</w:t>
                                  </w:r>
                                </w:p>
                              </w:tc>
                              <w:tc>
                                <w:tcPr>
                                  <w:tcW w:w="2398" w:type="dxa"/>
                                </w:tcPr>
                                <w:p w14:paraId="7FBB3C22"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Agenda</w:t>
                                  </w:r>
                                </w:p>
                                <w:p w14:paraId="4CFED977"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Zelf te kiezen tools</w:t>
                                  </w:r>
                                </w:p>
                              </w:tc>
                            </w:tr>
                          </w:tbl>
                          <w:p w14:paraId="77880E2D" w14:textId="6E414B62" w:rsidR="00A508E6" w:rsidRDefault="00A508E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0314B4" id="_x0000_s1039" type="#_x0000_t202" style="position:absolute;margin-left:.15pt;margin-top:105pt;width:477.75pt;height:129.15pt;z-index:25165825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">
                <v:textbox style="mso-fit-shape-to-text:t">
                  <w:txbxContent>
                    <w:p w14:paraId="3D9CE610" w14:textId="59F5ED3B" w:rsidR="00A508E6" w:rsidRDefault="00A508E6"/>
                    <w:tbl>
                      <w:tblPr>
                        <w:tblStyle w:val="PlainTable3"/>
                        <w:tblW w:w="0" w:type="auto"/>
                        <w:tblLook w:val="04A0" w:firstRow="1" w:lastRow="0" w:firstColumn="1" w:lastColumn="0" w:noHBand="0" w:noVBand="1"/>
                      </w:tblPr>
                      <w:tblGrid>
                        <w:gridCol w:w="2338"/>
                        <w:gridCol w:w="2310"/>
                        <w:gridCol w:w="2317"/>
                        <w:gridCol w:w="2303"/>
                      </w:tblGrid>
                      <w:tr w:rsidR="00A508E6" w14:paraId="4E361E25"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6C3C8FF9" w14:textId="77777777" w:rsidR="00A508E6" w:rsidRDefault="00A508E6" w:rsidP="00A508E6">
                            <w:pPr>
                              <w:spacing w:after="200"/>
                            </w:pPr>
                            <w:r>
                              <w:rPr>
                                <w:noProof/>
                              </w:rPr>
                              <w:drawing>
                                <wp:inline distT="0" distB="0" distL="0" distR="0" wp14:anchorId="03F27E6C" wp14:editId="08E8AE42">
                                  <wp:extent cx="314960" cy="314960"/>
                                  <wp:effectExtent l="0" t="0" r="0" b="0"/>
                                  <wp:docPr id="1691572162" name="Graphic 1691572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6A6C44CF"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171D638" wp14:editId="6733FDAE">
                                  <wp:extent cx="365760" cy="365760"/>
                                  <wp:effectExtent l="0" t="0" r="0" b="0"/>
                                  <wp:docPr id="1377323375" name="Graphic 1377323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5698AE29"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097E629" wp14:editId="6E658696">
                                  <wp:extent cx="365760" cy="365760"/>
                                  <wp:effectExtent l="0" t="0" r="0" b="0"/>
                                  <wp:docPr id="1804864588" name="Graphic 1804864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3A5E497D" w14:textId="77777777" w:rsidR="00A508E6" w:rsidRDefault="00A508E6" w:rsidP="00A508E6">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7E92493" wp14:editId="562CED73">
                                  <wp:extent cx="365760" cy="365760"/>
                                  <wp:effectExtent l="0" t="0" r="0" b="0"/>
                                  <wp:docPr id="558308238" name="Graphic 55830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A508E6" w14:paraId="67E98079"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D2F5433" w14:textId="77777777" w:rsidR="00A508E6" w:rsidRPr="009A53A0" w:rsidRDefault="00A508E6" w:rsidP="00A508E6">
                            <w:pPr>
                              <w:jc w:val="center"/>
                              <w:rPr>
                                <w:b w:val="0"/>
                                <w:bCs w:val="0"/>
                                <w:caps w:val="0"/>
                              </w:rPr>
                            </w:pPr>
                            <w:r>
                              <w:rPr>
                                <w:b w:val="0"/>
                                <w:bCs w:val="0"/>
                                <w:caps w:val="0"/>
                              </w:rPr>
                              <w:t>Gedurende een week</w:t>
                            </w:r>
                          </w:p>
                        </w:tc>
                        <w:tc>
                          <w:tcPr>
                            <w:tcW w:w="2386" w:type="dxa"/>
                          </w:tcPr>
                          <w:p w14:paraId="6BBDEB70"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Workshop 2 Warming-up</w:t>
                            </w:r>
                          </w:p>
                        </w:tc>
                        <w:tc>
                          <w:tcPr>
                            <w:tcW w:w="2398" w:type="dxa"/>
                          </w:tcPr>
                          <w:p w14:paraId="6FFE0964"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Leerteam week 6</w:t>
                            </w:r>
                          </w:p>
                        </w:tc>
                        <w:tc>
                          <w:tcPr>
                            <w:tcW w:w="2398" w:type="dxa"/>
                          </w:tcPr>
                          <w:p w14:paraId="7FBB3C22"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Agenda</w:t>
                            </w:r>
                          </w:p>
                          <w:p w14:paraId="4CFED977" w14:textId="77777777" w:rsidR="00A508E6" w:rsidRDefault="00A508E6" w:rsidP="00A508E6">
                            <w:pPr>
                              <w:spacing w:after="200"/>
                              <w:jc w:val="center"/>
                              <w:cnfStyle w:val="000000100000" w:firstRow="0" w:lastRow="0" w:firstColumn="0" w:lastColumn="0" w:oddVBand="0" w:evenVBand="0" w:oddHBand="1" w:evenHBand="0" w:firstRowFirstColumn="0" w:firstRowLastColumn="0" w:lastRowFirstColumn="0" w:lastRowLastColumn="0"/>
                            </w:pPr>
                            <w:r>
                              <w:t>Zelf te kiezen tools</w:t>
                            </w:r>
                          </w:p>
                        </w:tc>
                      </w:tr>
                    </w:tbl>
                    <w:p w14:paraId="77880E2D" w14:textId="6E414B62" w:rsidR="00A508E6" w:rsidRDefault="00A508E6"/>
                  </w:txbxContent>
                </v:textbox>
                <w10:wrap type="square" anchorx="margin" anchory="page"/>
              </v:shape>
            </w:pict>
          </mc:Fallback>
        </mc:AlternateContent>
      </w:r>
      <w:r w:rsidR="00F71784" w:rsidRPr="001176A4">
        <w:t xml:space="preserve">Opdracht </w:t>
      </w:r>
      <w:r w:rsidR="00F56758" w:rsidRPr="001176A4">
        <w:t>7</w:t>
      </w:r>
      <w:r w:rsidR="00F71784" w:rsidRPr="001176A4">
        <w:t xml:space="preserve"> </w:t>
      </w:r>
      <w:r w:rsidR="0035726E" w:rsidRPr="001176A4">
        <w:t>Beheer je week</w:t>
      </w:r>
      <w:bookmarkEnd w:id="17"/>
    </w:p>
    <w:p w14:paraId="36E814BF" w14:textId="6B89413D" w:rsidR="00F71784" w:rsidRPr="001176A4" w:rsidRDefault="00F71784" w:rsidP="00F71784">
      <w:pPr>
        <w:spacing w:after="200"/>
      </w:pPr>
    </w:p>
    <w:p w14:paraId="3108BDAB" w14:textId="1A5065F9" w:rsidR="0015707D" w:rsidRPr="001176A4" w:rsidRDefault="0015707D">
      <w:pPr>
        <w:spacing w:after="200"/>
      </w:pPr>
      <w:r w:rsidRPr="001176A4">
        <w:t xml:space="preserve">Pas de volgende </w:t>
      </w:r>
      <w:r w:rsidR="0013140C" w:rsidRPr="001176A4">
        <w:t xml:space="preserve">drie </w:t>
      </w:r>
      <w:r w:rsidRPr="001176A4">
        <w:t>principes toe.</w:t>
      </w:r>
    </w:p>
    <w:p w14:paraId="1143B074" w14:textId="4DAEEAEC" w:rsidR="00B67094" w:rsidRPr="001176A4" w:rsidRDefault="0015707D">
      <w:pPr>
        <w:spacing w:after="200"/>
        <w:rPr>
          <w:b/>
          <w:bCs/>
        </w:rPr>
      </w:pPr>
      <w:r w:rsidRPr="001176A4">
        <w:rPr>
          <w:b/>
          <w:bCs/>
        </w:rPr>
        <w:t xml:space="preserve">Principe </w:t>
      </w:r>
      <w:r w:rsidR="00B67094" w:rsidRPr="001176A4">
        <w:rPr>
          <w:b/>
          <w:bCs/>
        </w:rPr>
        <w:t>1</w:t>
      </w:r>
      <w:r w:rsidR="00B67094" w:rsidRPr="001176A4">
        <w:rPr>
          <w:b/>
          <w:bCs/>
        </w:rPr>
        <w:tab/>
        <w:t xml:space="preserve">Je agenda </w:t>
      </w:r>
      <w:r w:rsidR="0035726E" w:rsidRPr="001176A4">
        <w:rPr>
          <w:b/>
          <w:bCs/>
        </w:rPr>
        <w:t xml:space="preserve">is </w:t>
      </w:r>
      <w:r w:rsidR="00B67094" w:rsidRPr="001176A4">
        <w:rPr>
          <w:b/>
          <w:bCs/>
        </w:rPr>
        <w:t>heilig</w:t>
      </w:r>
    </w:p>
    <w:p w14:paraId="5D864FF1" w14:textId="4A2E673F" w:rsidR="0015707D" w:rsidRPr="001176A4" w:rsidRDefault="0015707D" w:rsidP="00732FA6">
      <w:pPr>
        <w:pStyle w:val="ListParagraph"/>
        <w:numPr>
          <w:ilvl w:val="0"/>
          <w:numId w:val="11"/>
        </w:numPr>
        <w:spacing w:after="200"/>
      </w:pPr>
      <w:r w:rsidRPr="001176A4">
        <w:t>Kies er een. Papier of online: het maakt niet uit</w:t>
      </w:r>
      <w:r w:rsidR="00517C5A" w:rsidRPr="001176A4">
        <w:t>.</w:t>
      </w:r>
    </w:p>
    <w:p w14:paraId="33583C7E" w14:textId="6AD9EA65" w:rsidR="00FE7142" w:rsidRPr="001176A4" w:rsidRDefault="00FE7142" w:rsidP="00732FA6">
      <w:pPr>
        <w:pStyle w:val="ListParagraph"/>
        <w:numPr>
          <w:ilvl w:val="0"/>
          <w:numId w:val="11"/>
        </w:numPr>
        <w:spacing w:after="200"/>
      </w:pPr>
      <w:r w:rsidRPr="001176A4">
        <w:t>Noteer alle afspraken.</w:t>
      </w:r>
    </w:p>
    <w:p w14:paraId="7D400317" w14:textId="7F8A11EF" w:rsidR="00FE7142" w:rsidRPr="001176A4" w:rsidRDefault="00FE7142" w:rsidP="00732FA6">
      <w:pPr>
        <w:pStyle w:val="ListParagraph"/>
        <w:numPr>
          <w:ilvl w:val="0"/>
          <w:numId w:val="11"/>
        </w:numPr>
        <w:spacing w:after="200"/>
      </w:pPr>
      <w:r w:rsidRPr="001176A4">
        <w:t>Noteer je activiteiten (huiswerk, sport</w:t>
      </w:r>
      <w:r w:rsidR="00B17680" w:rsidRPr="001176A4">
        <w:t>, werk, familie, gezin, vrienden, anders)</w:t>
      </w:r>
    </w:p>
    <w:p w14:paraId="1B62CA77" w14:textId="2D72E18B" w:rsidR="002D2C67" w:rsidRPr="001176A4" w:rsidRDefault="002D2C67" w:rsidP="00732FA6">
      <w:pPr>
        <w:pStyle w:val="ListParagraph"/>
        <w:numPr>
          <w:ilvl w:val="0"/>
          <w:numId w:val="11"/>
        </w:numPr>
        <w:spacing w:after="200"/>
      </w:pPr>
      <w:r w:rsidRPr="001176A4">
        <w:t xml:space="preserve">Noteer </w:t>
      </w:r>
      <w:r w:rsidR="00FE7142" w:rsidRPr="001176A4">
        <w:t>reistijden.</w:t>
      </w:r>
    </w:p>
    <w:p w14:paraId="4C2C72F6" w14:textId="0E363DDC" w:rsidR="0035726E" w:rsidRPr="001176A4" w:rsidRDefault="00B17680" w:rsidP="00732FA6">
      <w:pPr>
        <w:pStyle w:val="ListParagraph"/>
        <w:numPr>
          <w:ilvl w:val="0"/>
          <w:numId w:val="11"/>
        </w:numPr>
        <w:spacing w:after="200"/>
      </w:pPr>
      <w:r w:rsidRPr="001176A4">
        <w:t>S</w:t>
      </w:r>
      <w:r w:rsidR="00363D7D" w:rsidRPr="001176A4">
        <w:t xml:space="preserve">preekt met jezelf af </w:t>
      </w:r>
      <w:r w:rsidR="002A2457" w:rsidRPr="001176A4">
        <w:t>dat je vanaf dit moment daadwerkelijk gaat doen wat er in je agenda staat.</w:t>
      </w:r>
    </w:p>
    <w:p w14:paraId="7D0678FA" w14:textId="42483346" w:rsidR="005D015C" w:rsidRPr="001176A4" w:rsidRDefault="00197CBA">
      <w:pPr>
        <w:spacing w:after="200"/>
        <w:rPr>
          <w:b/>
          <w:bCs/>
        </w:rPr>
      </w:pPr>
      <w:r w:rsidRPr="001176A4">
        <w:rPr>
          <w:b/>
          <w:bCs/>
        </w:rPr>
        <w:t>Principe 2</w:t>
      </w:r>
      <w:r w:rsidRPr="001176A4">
        <w:rPr>
          <w:b/>
          <w:bCs/>
        </w:rPr>
        <w:tab/>
      </w:r>
      <w:r w:rsidR="005D015C" w:rsidRPr="001176A4">
        <w:rPr>
          <w:b/>
          <w:bCs/>
        </w:rPr>
        <w:t>Bewaar nooit meer iets in je hoofd</w:t>
      </w:r>
    </w:p>
    <w:p w14:paraId="1C05DD68" w14:textId="77777777" w:rsidR="00BF311E" w:rsidRPr="001176A4" w:rsidRDefault="00BF311E" w:rsidP="00732FA6">
      <w:pPr>
        <w:pStyle w:val="ListParagraph"/>
        <w:numPr>
          <w:ilvl w:val="0"/>
          <w:numId w:val="12"/>
        </w:numPr>
        <w:spacing w:after="200"/>
      </w:pPr>
      <w:r w:rsidRPr="001176A4">
        <w:t>Maak een takenlijst. Als je geen activiteit in je agenda hebt staan, werk je aan je lijst.</w:t>
      </w:r>
    </w:p>
    <w:p w14:paraId="1CD9C74A" w14:textId="62C889AC" w:rsidR="005D015C" w:rsidRPr="001176A4" w:rsidRDefault="00BF311E" w:rsidP="00732FA6">
      <w:pPr>
        <w:pStyle w:val="ListParagraph"/>
        <w:numPr>
          <w:ilvl w:val="0"/>
          <w:numId w:val="12"/>
        </w:numPr>
        <w:spacing w:after="200"/>
      </w:pPr>
      <w:r w:rsidRPr="001176A4">
        <w:t xml:space="preserve">Kies een </w:t>
      </w:r>
      <w:r w:rsidR="00AB4E21" w:rsidRPr="001176A4">
        <w:t>systeem. Daar zijn app</w:t>
      </w:r>
      <w:r w:rsidR="00E54052" w:rsidRPr="001176A4">
        <w:t>s</w:t>
      </w:r>
      <w:r w:rsidR="00AB4E21" w:rsidRPr="001176A4">
        <w:t xml:space="preserve"> voor zoals </w:t>
      </w:r>
      <w:proofErr w:type="spellStart"/>
      <w:r w:rsidR="00AB4E21" w:rsidRPr="001176A4">
        <w:t>Things</w:t>
      </w:r>
      <w:proofErr w:type="spellEnd"/>
      <w:r w:rsidR="00AB4E21" w:rsidRPr="001176A4">
        <w:t xml:space="preserve">, </w:t>
      </w:r>
      <w:proofErr w:type="spellStart"/>
      <w:r w:rsidR="00E54052" w:rsidRPr="001176A4">
        <w:t>Todoist</w:t>
      </w:r>
      <w:proofErr w:type="spellEnd"/>
      <w:r w:rsidR="00E54052" w:rsidRPr="001176A4">
        <w:t xml:space="preserve"> of </w:t>
      </w:r>
      <w:proofErr w:type="spellStart"/>
      <w:r w:rsidR="00E54052" w:rsidRPr="001176A4">
        <w:t>Trello</w:t>
      </w:r>
      <w:proofErr w:type="spellEnd"/>
      <w:r w:rsidR="00E54052" w:rsidRPr="001176A4">
        <w:t>.</w:t>
      </w:r>
    </w:p>
    <w:p w14:paraId="50C851BC" w14:textId="782AB70C" w:rsidR="000C3734" w:rsidRPr="001176A4" w:rsidRDefault="00CB4BDF" w:rsidP="00732FA6">
      <w:pPr>
        <w:pStyle w:val="ListParagraph"/>
        <w:numPr>
          <w:ilvl w:val="0"/>
          <w:numId w:val="12"/>
        </w:numPr>
        <w:spacing w:after="200"/>
      </w:pPr>
      <w:r w:rsidRPr="001176A4">
        <w:t>Zet een taak om in acties.</w:t>
      </w:r>
      <w:r w:rsidR="0029576C" w:rsidRPr="001176A4">
        <w:t xml:space="preserve"> En gebruik in de acties een werkwoord!</w:t>
      </w:r>
    </w:p>
    <w:p w14:paraId="6E5D2168" w14:textId="38957EB9" w:rsidR="00CB4BDF" w:rsidRPr="001176A4" w:rsidRDefault="00CB4BDF">
      <w:pPr>
        <w:spacing w:after="200"/>
      </w:pPr>
      <w:r w:rsidRPr="001176A4">
        <w:t>Voorbeeld</w:t>
      </w:r>
      <w:r w:rsidR="005B574F" w:rsidRPr="001176A4">
        <w:t>:</w:t>
      </w:r>
    </w:p>
    <w:tbl>
      <w:tblPr>
        <w:tblStyle w:val="PlainTable2"/>
        <w:tblW w:w="0" w:type="auto"/>
        <w:tblLook w:val="04A0" w:firstRow="1" w:lastRow="0" w:firstColumn="1" w:lastColumn="0" w:noHBand="0" w:noVBand="1"/>
      </w:tblPr>
      <w:tblGrid>
        <w:gridCol w:w="3119"/>
        <w:gridCol w:w="6473"/>
      </w:tblGrid>
      <w:tr w:rsidR="001176A4" w:rsidRPr="001176A4" w14:paraId="3602B10A" w14:textId="77777777" w:rsidTr="00B31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8227756" w14:textId="78AD8A57" w:rsidR="00B3136A" w:rsidRPr="001176A4" w:rsidRDefault="00B3136A">
            <w:pPr>
              <w:spacing w:after="200"/>
            </w:pPr>
            <w:r w:rsidRPr="001176A4">
              <w:t>Taak</w:t>
            </w:r>
          </w:p>
        </w:tc>
        <w:tc>
          <w:tcPr>
            <w:tcW w:w="6473" w:type="dxa"/>
          </w:tcPr>
          <w:p w14:paraId="3D49099D" w14:textId="5FE207A4" w:rsidR="00B3136A" w:rsidRPr="001176A4" w:rsidRDefault="00B3136A">
            <w:pPr>
              <w:spacing w:after="200"/>
              <w:cnfStyle w:val="100000000000" w:firstRow="1" w:lastRow="0" w:firstColumn="0" w:lastColumn="0" w:oddVBand="0" w:evenVBand="0" w:oddHBand="0" w:evenHBand="0" w:firstRowFirstColumn="0" w:firstRowLastColumn="0" w:lastRowFirstColumn="0" w:lastRowLastColumn="0"/>
            </w:pPr>
            <w:r w:rsidRPr="001176A4">
              <w:t>Acties</w:t>
            </w:r>
          </w:p>
        </w:tc>
      </w:tr>
      <w:tr w:rsidR="001176A4" w:rsidRPr="001176A4" w14:paraId="18DC2731" w14:textId="77777777" w:rsidTr="00B3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04EA0C8" w14:textId="72226D39" w:rsidR="00B3136A" w:rsidRPr="001176A4" w:rsidRDefault="009B26CD">
            <w:pPr>
              <w:spacing w:after="200"/>
              <w:rPr>
                <w:b w:val="0"/>
                <w:bCs w:val="0"/>
              </w:rPr>
            </w:pPr>
            <w:r w:rsidRPr="001176A4">
              <w:rPr>
                <w:b w:val="0"/>
                <w:bCs w:val="0"/>
              </w:rPr>
              <w:t xml:space="preserve">Verjaardag </w:t>
            </w:r>
            <w:r w:rsidR="00B5090E" w:rsidRPr="001176A4">
              <w:rPr>
                <w:b w:val="0"/>
                <w:bCs w:val="0"/>
              </w:rPr>
              <w:t>Marijn</w:t>
            </w:r>
          </w:p>
        </w:tc>
        <w:tc>
          <w:tcPr>
            <w:tcW w:w="6473" w:type="dxa"/>
          </w:tcPr>
          <w:p w14:paraId="037ACB76" w14:textId="0E1BF095" w:rsidR="00B3136A" w:rsidRPr="001176A4" w:rsidRDefault="000F2B1D">
            <w:pPr>
              <w:spacing w:after="200"/>
              <w:cnfStyle w:val="000000100000" w:firstRow="0" w:lastRow="0" w:firstColumn="0" w:lastColumn="0" w:oddVBand="0" w:evenVBand="0" w:oddHBand="1" w:evenHBand="0" w:firstRowFirstColumn="0" w:firstRowLastColumn="0" w:lastRowFirstColumn="0" w:lastRowLastColumn="0"/>
            </w:pPr>
            <w:r w:rsidRPr="001176A4">
              <w:rPr>
                <w:u w:val="single"/>
              </w:rPr>
              <w:t>Vragen</w:t>
            </w:r>
            <w:r w:rsidRPr="001176A4">
              <w:t xml:space="preserve"> wie er meedoen aan cadeau</w:t>
            </w:r>
            <w:r w:rsidR="00B5090E" w:rsidRPr="001176A4">
              <w:t xml:space="preserve"> </w:t>
            </w:r>
          </w:p>
        </w:tc>
      </w:tr>
      <w:tr w:rsidR="001176A4" w:rsidRPr="001176A4" w14:paraId="41A80200" w14:textId="77777777" w:rsidTr="00B3136A">
        <w:tc>
          <w:tcPr>
            <w:cnfStyle w:val="001000000000" w:firstRow="0" w:lastRow="0" w:firstColumn="1" w:lastColumn="0" w:oddVBand="0" w:evenVBand="0" w:oddHBand="0" w:evenHBand="0" w:firstRowFirstColumn="0" w:firstRowLastColumn="0" w:lastRowFirstColumn="0" w:lastRowLastColumn="0"/>
            <w:tcW w:w="3119" w:type="dxa"/>
          </w:tcPr>
          <w:p w14:paraId="3F2B97B1" w14:textId="77777777" w:rsidR="000F2B1D" w:rsidRPr="001176A4" w:rsidRDefault="000F2B1D">
            <w:pPr>
              <w:spacing w:after="200"/>
              <w:rPr>
                <w:b w:val="0"/>
                <w:bCs w:val="0"/>
              </w:rPr>
            </w:pPr>
          </w:p>
        </w:tc>
        <w:tc>
          <w:tcPr>
            <w:tcW w:w="6473" w:type="dxa"/>
          </w:tcPr>
          <w:p w14:paraId="06673D51" w14:textId="6AA498A5" w:rsidR="000F2B1D" w:rsidRPr="001176A4" w:rsidRDefault="000F2B1D">
            <w:pPr>
              <w:spacing w:after="200"/>
              <w:cnfStyle w:val="000000000000" w:firstRow="0" w:lastRow="0" w:firstColumn="0" w:lastColumn="0" w:oddVBand="0" w:evenVBand="0" w:oddHBand="0" w:evenHBand="0" w:firstRowFirstColumn="0" w:firstRowLastColumn="0" w:lastRowFirstColumn="0" w:lastRowLastColumn="0"/>
            </w:pPr>
            <w:r w:rsidRPr="001176A4">
              <w:t xml:space="preserve">Geld </w:t>
            </w:r>
            <w:r w:rsidRPr="001176A4">
              <w:rPr>
                <w:u w:val="single"/>
              </w:rPr>
              <w:t>verzamelen</w:t>
            </w:r>
            <w:r w:rsidRPr="001176A4">
              <w:t>: tikkie sturen</w:t>
            </w:r>
          </w:p>
        </w:tc>
      </w:tr>
      <w:tr w:rsidR="001176A4" w:rsidRPr="001176A4" w14:paraId="662D9CDB" w14:textId="77777777" w:rsidTr="00B3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1A64C0E" w14:textId="77777777" w:rsidR="000F2B1D" w:rsidRPr="001176A4" w:rsidRDefault="000F2B1D">
            <w:pPr>
              <w:spacing w:after="200"/>
              <w:rPr>
                <w:b w:val="0"/>
                <w:bCs w:val="0"/>
              </w:rPr>
            </w:pPr>
          </w:p>
        </w:tc>
        <w:tc>
          <w:tcPr>
            <w:tcW w:w="6473" w:type="dxa"/>
          </w:tcPr>
          <w:p w14:paraId="63C05FF1" w14:textId="332E4BFF" w:rsidR="000F2B1D" w:rsidRPr="001176A4" w:rsidRDefault="000F2B1D">
            <w:pPr>
              <w:spacing w:after="200"/>
              <w:cnfStyle w:val="000000100000" w:firstRow="0" w:lastRow="0" w:firstColumn="0" w:lastColumn="0" w:oddVBand="0" w:evenVBand="0" w:oddHBand="1" w:evenHBand="0" w:firstRowFirstColumn="0" w:firstRowLastColumn="0" w:lastRowFirstColumn="0" w:lastRowLastColumn="0"/>
            </w:pPr>
            <w:r w:rsidRPr="001176A4">
              <w:rPr>
                <w:u w:val="single"/>
              </w:rPr>
              <w:t>Bestellen</w:t>
            </w:r>
            <w:r w:rsidRPr="001176A4">
              <w:t xml:space="preserve"> voor </w:t>
            </w:r>
            <w:r w:rsidR="00E24AF9" w:rsidRPr="001176A4">
              <w:t>donderdag!</w:t>
            </w:r>
          </w:p>
        </w:tc>
      </w:tr>
    </w:tbl>
    <w:p w14:paraId="4A0A09CB" w14:textId="77777777" w:rsidR="005B574F" w:rsidRPr="001176A4" w:rsidRDefault="005B574F">
      <w:pPr>
        <w:spacing w:after="200"/>
      </w:pPr>
    </w:p>
    <w:p w14:paraId="74A5F746" w14:textId="77777777" w:rsidR="002F3A9B" w:rsidRPr="001176A4" w:rsidRDefault="0013140C" w:rsidP="0029576C">
      <w:pPr>
        <w:spacing w:after="200"/>
        <w:rPr>
          <w:b/>
          <w:bCs/>
        </w:rPr>
      </w:pPr>
      <w:r w:rsidRPr="001176A4">
        <w:rPr>
          <w:b/>
          <w:bCs/>
        </w:rPr>
        <w:t>Principe 3</w:t>
      </w:r>
      <w:r w:rsidRPr="001176A4">
        <w:rPr>
          <w:b/>
          <w:bCs/>
        </w:rPr>
        <w:tab/>
      </w:r>
      <w:r w:rsidR="003B11C6" w:rsidRPr="001176A4">
        <w:rPr>
          <w:b/>
          <w:bCs/>
        </w:rPr>
        <w:t>Noteer wat je hebt gedaan</w:t>
      </w:r>
    </w:p>
    <w:p w14:paraId="0C9E1121" w14:textId="0B03C288" w:rsidR="0029576C" w:rsidRPr="001176A4" w:rsidRDefault="00287348" w:rsidP="00CE7D16">
      <w:pPr>
        <w:spacing w:after="200"/>
      </w:pPr>
      <w:r w:rsidRPr="001176A4">
        <w:t>Houd bij wat je echt met je tijd hebt gedaan</w:t>
      </w:r>
      <w:r w:rsidR="00353DBC" w:rsidRPr="001176A4">
        <w:t>. Doe dat op het kwartier nauwkeurig</w:t>
      </w:r>
      <w:r w:rsidRPr="001176A4">
        <w:t xml:space="preserve">. </w:t>
      </w:r>
      <w:r w:rsidR="00515E77" w:rsidRPr="001176A4">
        <w:t>Noteer de activiteiten van opdracht 2 in je agenda. Wees precies en gebruik kleuren</w:t>
      </w:r>
      <w:r w:rsidR="00353DBC" w:rsidRPr="001176A4">
        <w:t>. Zo kun je ook zien of je ook hebt gedaan wat je je had voorgenomen.</w:t>
      </w:r>
    </w:p>
    <w:p w14:paraId="054F4981" w14:textId="00EF47E0" w:rsidR="00D007ED" w:rsidRPr="001176A4" w:rsidRDefault="00BE7191" w:rsidP="00CE7D16">
      <w:pPr>
        <w:spacing w:after="200"/>
        <w:rPr>
          <w:b/>
          <w:bCs/>
        </w:rPr>
      </w:pPr>
      <w:r w:rsidRPr="001176A4">
        <w:rPr>
          <w:b/>
          <w:bCs/>
        </w:rPr>
        <w:t>Je voegt screenshots van jouw agenda toe.</w:t>
      </w:r>
    </w:p>
    <w:p w14:paraId="62EE2924" w14:textId="77777777" w:rsidR="0013140C" w:rsidRPr="001176A4" w:rsidRDefault="0013140C">
      <w:pPr>
        <w:spacing w:after="200"/>
      </w:pPr>
    </w:p>
    <w:p w14:paraId="55D8776E" w14:textId="2FF48186" w:rsidR="00F71784" w:rsidRPr="001176A4" w:rsidRDefault="00F71784">
      <w:pPr>
        <w:spacing w:after="200"/>
      </w:pPr>
      <w:r w:rsidRPr="001176A4">
        <w:br w:type="page"/>
      </w:r>
    </w:p>
    <w:p w14:paraId="5F3CBEE2" w14:textId="23648011" w:rsidR="00F71784" w:rsidRPr="001176A4" w:rsidRDefault="005E5BA7" w:rsidP="00F71784">
      <w:pPr>
        <w:pStyle w:val="Heading1"/>
      </w:pPr>
      <w:bookmarkStart w:id="18" w:name="_Toc170996109"/>
      <w:r w:rsidRPr="001176A4">
        <w:rPr>
          <w:noProof/>
        </w:rPr>
        <w:lastRenderedPageBreak/>
        <mc:AlternateContent>
          <mc:Choice Requires="wps">
            <w:drawing>
              <wp:anchor distT="45720" distB="45720" distL="114300" distR="114300" simplePos="0" relativeHeight="251658254" behindDoc="0" locked="0" layoutInCell="1" allowOverlap="1" wp14:anchorId="7E107F10" wp14:editId="18D73985">
                <wp:simplePos x="0" y="0"/>
                <wp:positionH relativeFrom="margin">
                  <wp:posOffset>1905</wp:posOffset>
                </wp:positionH>
                <wp:positionV relativeFrom="page">
                  <wp:posOffset>1333500</wp:posOffset>
                </wp:positionV>
                <wp:extent cx="6067425" cy="2132965"/>
                <wp:effectExtent l="0" t="0" r="28575" b="19685"/>
                <wp:wrapSquare wrapText="bothSides"/>
                <wp:docPr id="207498770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2132965"/>
                        </a:xfrm>
                        <a:prstGeom prst="rect">
                          <a:avLst/>
                        </a:prstGeom>
                        <a:solidFill>
                          <a:srgbClr val="FFFFFF"/>
                        </a:solidFill>
                        <a:ln w="9525">
                          <a:solidFill>
                            <a:srgbClr val="000000"/>
                          </a:solidFill>
                          <a:miter lim="800000"/>
                          <a:headEnd/>
                          <a:tailEnd/>
                        </a:ln>
                      </wps:spPr>
                      <wps:txbx>
                        <w:txbxContent>
                          <w:p w14:paraId="4517A980" w14:textId="14D7305D" w:rsidR="005E5BA7" w:rsidRDefault="005E5BA7"/>
                          <w:tbl>
                            <w:tblPr>
                              <w:tblStyle w:val="PlainTable3"/>
                              <w:tblW w:w="0" w:type="auto"/>
                              <w:tblLook w:val="04A0" w:firstRow="1" w:lastRow="0" w:firstColumn="1" w:lastColumn="0" w:noHBand="0" w:noVBand="1"/>
                            </w:tblPr>
                            <w:tblGrid>
                              <w:gridCol w:w="2320"/>
                              <w:gridCol w:w="2306"/>
                              <w:gridCol w:w="2319"/>
                              <w:gridCol w:w="2323"/>
                            </w:tblGrid>
                            <w:tr w:rsidR="005E5BA7" w14:paraId="5027162B"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69710A45" w14:textId="77777777" w:rsidR="005E5BA7" w:rsidRDefault="005E5BA7" w:rsidP="005E5BA7">
                                  <w:pPr>
                                    <w:spacing w:after="200"/>
                                  </w:pPr>
                                  <w:r>
                                    <w:rPr>
                                      <w:noProof/>
                                    </w:rPr>
                                    <w:drawing>
                                      <wp:inline distT="0" distB="0" distL="0" distR="0" wp14:anchorId="6D0DB8A3" wp14:editId="42713469">
                                        <wp:extent cx="314960" cy="314960"/>
                                        <wp:effectExtent l="0" t="0" r="0" b="0"/>
                                        <wp:docPr id="1903827234" name="Graphic 1903827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30A3EF01" w14:textId="77777777" w:rsidR="005E5BA7" w:rsidRDefault="005E5BA7" w:rsidP="005E5BA7">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BF468E7" wp14:editId="3A6927B5">
                                        <wp:extent cx="365760" cy="365760"/>
                                        <wp:effectExtent l="0" t="0" r="0" b="0"/>
                                        <wp:docPr id="247768128" name="Graphic 24776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1C14CF75" w14:textId="77777777" w:rsidR="005E5BA7" w:rsidRDefault="005E5BA7" w:rsidP="005E5BA7">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F2510A9" wp14:editId="7BFD0F4A">
                                        <wp:extent cx="365760" cy="365760"/>
                                        <wp:effectExtent l="0" t="0" r="0" b="0"/>
                                        <wp:docPr id="555401480" name="Graphic 555401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65678A07" w14:textId="77777777" w:rsidR="005E5BA7" w:rsidRDefault="005E5BA7" w:rsidP="005E5BA7">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640794D" wp14:editId="627A5CB5">
                                        <wp:extent cx="365760" cy="365760"/>
                                        <wp:effectExtent l="0" t="0" r="0" b="0"/>
                                        <wp:docPr id="982547140" name="Graphic 982547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BB3247" w14:paraId="4F042509"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68A517B" w14:textId="77777777" w:rsidR="005E5BA7" w:rsidRPr="009A53A0" w:rsidRDefault="005E5BA7" w:rsidP="005E5BA7">
                                  <w:pPr>
                                    <w:jc w:val="center"/>
                                    <w:rPr>
                                      <w:b w:val="0"/>
                                      <w:bCs w:val="0"/>
                                      <w:caps w:val="0"/>
                                    </w:rPr>
                                  </w:pPr>
                                  <w:r>
                                    <w:rPr>
                                      <w:b w:val="0"/>
                                      <w:bCs w:val="0"/>
                                      <w:caps w:val="0"/>
                                    </w:rPr>
                                    <w:t>20 minuten</w:t>
                                  </w:r>
                                </w:p>
                              </w:tc>
                              <w:tc>
                                <w:tcPr>
                                  <w:tcW w:w="2386" w:type="dxa"/>
                                </w:tcPr>
                                <w:p w14:paraId="036497B5" w14:textId="77777777" w:rsidR="005E5BA7" w:rsidRDefault="005E5BA7" w:rsidP="005E5BA7">
                                  <w:pPr>
                                    <w:spacing w:after="200"/>
                                    <w:jc w:val="center"/>
                                    <w:cnfStyle w:val="000000100000" w:firstRow="0" w:lastRow="0" w:firstColumn="0" w:lastColumn="0" w:oddVBand="0" w:evenVBand="0" w:oddHBand="1" w:evenHBand="0" w:firstRowFirstColumn="0" w:firstRowLastColumn="0" w:lastRowFirstColumn="0" w:lastRowLastColumn="0"/>
                                  </w:pPr>
                                  <w:r>
                                    <w:t>Opdracht 7</w:t>
                                  </w:r>
                                </w:p>
                              </w:tc>
                              <w:tc>
                                <w:tcPr>
                                  <w:tcW w:w="2398" w:type="dxa"/>
                                </w:tcPr>
                                <w:p w14:paraId="451C9AD3" w14:textId="77777777" w:rsidR="005E5BA7" w:rsidRDefault="005E5BA7" w:rsidP="005E5BA7">
                                  <w:pPr>
                                    <w:spacing w:after="200"/>
                                    <w:jc w:val="center"/>
                                    <w:cnfStyle w:val="000000100000" w:firstRow="0" w:lastRow="0" w:firstColumn="0" w:lastColumn="0" w:oddVBand="0" w:evenVBand="0" w:oddHBand="1" w:evenHBand="0" w:firstRowFirstColumn="0" w:firstRowLastColumn="0" w:lastRowFirstColumn="0" w:lastRowLastColumn="0"/>
                                  </w:pPr>
                                  <w:r>
                                    <w:t>Leerteam week 6</w:t>
                                  </w:r>
                                </w:p>
                              </w:tc>
                              <w:tc>
                                <w:tcPr>
                                  <w:tcW w:w="2398" w:type="dxa"/>
                                </w:tcPr>
                                <w:p w14:paraId="756C6099" w14:textId="77777777" w:rsidR="005E5BA7" w:rsidRDefault="005E5BA7" w:rsidP="005E5BA7">
                                  <w:pPr>
                                    <w:spacing w:after="200"/>
                                    <w:jc w:val="center"/>
                                    <w:cnfStyle w:val="000000100000" w:firstRow="0" w:lastRow="0" w:firstColumn="0" w:lastColumn="0" w:oddVBand="0" w:evenVBand="0" w:oddHBand="1" w:evenHBand="0" w:firstRowFirstColumn="0" w:firstRowLastColumn="0" w:lastRowFirstColumn="0" w:lastRowLastColumn="0"/>
                                  </w:pPr>
                                  <w:r>
                                    <w:t>Workshop Warming-Up</w:t>
                                  </w:r>
                                </w:p>
                                <w:p w14:paraId="59C2C684" w14:textId="77777777" w:rsidR="005E5BA7" w:rsidRDefault="005E5BA7" w:rsidP="005E5BA7">
                                  <w:pPr>
                                    <w:spacing w:after="200"/>
                                    <w:jc w:val="center"/>
                                    <w:cnfStyle w:val="000000100000" w:firstRow="0" w:lastRow="0" w:firstColumn="0" w:lastColumn="0" w:oddVBand="0" w:evenVBand="0" w:oddHBand="1" w:evenHBand="0" w:firstRowFirstColumn="0" w:firstRowLastColumn="0" w:lastRowFirstColumn="0" w:lastRowLastColumn="0"/>
                                  </w:pPr>
                                  <w:r>
                                    <w:t>Agenda</w:t>
                                  </w:r>
                                </w:p>
                                <w:p w14:paraId="20469663" w14:textId="77777777" w:rsidR="005E5BA7" w:rsidRDefault="005E5BA7" w:rsidP="005E5BA7">
                                  <w:pPr>
                                    <w:spacing w:after="200"/>
                                    <w:jc w:val="center"/>
                                    <w:cnfStyle w:val="000000100000" w:firstRow="0" w:lastRow="0" w:firstColumn="0" w:lastColumn="0" w:oddVBand="0" w:evenVBand="0" w:oddHBand="1" w:evenHBand="0" w:firstRowFirstColumn="0" w:firstRowLastColumn="0" w:lastRowFirstColumn="0" w:lastRowLastColumn="0"/>
                                  </w:pPr>
                                  <w:r>
                                    <w:t>Zelf te kiezen tools</w:t>
                                  </w:r>
                                </w:p>
                              </w:tc>
                            </w:tr>
                          </w:tbl>
                          <w:p w14:paraId="6E2E4421" w14:textId="16389C77" w:rsidR="005E5BA7" w:rsidRDefault="005E5BA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107F10" id="_x0000_s1040" type="#_x0000_t202" style="position:absolute;margin-left:.15pt;margin-top:105pt;width:477.75pt;height:167.95pt;z-index:25165825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">
                <v:textbox style="mso-fit-shape-to-text:t">
                  <w:txbxContent>
                    <w:p w14:paraId="4517A980" w14:textId="14D7305D" w:rsidR="005E5BA7" w:rsidRDefault="005E5BA7"/>
                    <w:tbl>
                      <w:tblPr>
                        <w:tblStyle w:val="PlainTable3"/>
                        <w:tblW w:w="0" w:type="auto"/>
                        <w:tblLook w:val="04A0" w:firstRow="1" w:lastRow="0" w:firstColumn="1" w:lastColumn="0" w:noHBand="0" w:noVBand="1"/>
                      </w:tblPr>
                      <w:tblGrid>
                        <w:gridCol w:w="2320"/>
                        <w:gridCol w:w="2306"/>
                        <w:gridCol w:w="2319"/>
                        <w:gridCol w:w="2323"/>
                      </w:tblGrid>
                      <w:tr w:rsidR="005E5BA7" w14:paraId="5027162B"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69710A45" w14:textId="77777777" w:rsidR="005E5BA7" w:rsidRDefault="005E5BA7" w:rsidP="005E5BA7">
                            <w:pPr>
                              <w:spacing w:after="200"/>
                            </w:pPr>
                            <w:r>
                              <w:rPr>
                                <w:noProof/>
                              </w:rPr>
                              <w:drawing>
                                <wp:inline distT="0" distB="0" distL="0" distR="0" wp14:anchorId="6D0DB8A3" wp14:editId="42713469">
                                  <wp:extent cx="314960" cy="314960"/>
                                  <wp:effectExtent l="0" t="0" r="0" b="0"/>
                                  <wp:docPr id="1903827234" name="Graphic 1903827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30A3EF01" w14:textId="77777777" w:rsidR="005E5BA7" w:rsidRDefault="005E5BA7" w:rsidP="005E5BA7">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BF468E7" wp14:editId="3A6927B5">
                                  <wp:extent cx="365760" cy="365760"/>
                                  <wp:effectExtent l="0" t="0" r="0" b="0"/>
                                  <wp:docPr id="247768128" name="Graphic 24776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1C14CF75" w14:textId="77777777" w:rsidR="005E5BA7" w:rsidRDefault="005E5BA7" w:rsidP="005E5BA7">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F2510A9" wp14:editId="7BFD0F4A">
                                  <wp:extent cx="365760" cy="365760"/>
                                  <wp:effectExtent l="0" t="0" r="0" b="0"/>
                                  <wp:docPr id="555401480" name="Graphic 555401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65678A07" w14:textId="77777777" w:rsidR="005E5BA7" w:rsidRDefault="005E5BA7" w:rsidP="005E5BA7">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640794D" wp14:editId="627A5CB5">
                                  <wp:extent cx="365760" cy="365760"/>
                                  <wp:effectExtent l="0" t="0" r="0" b="0"/>
                                  <wp:docPr id="982547140" name="Graphic 982547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BB3247" w14:paraId="4F042509"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68A517B" w14:textId="77777777" w:rsidR="005E5BA7" w:rsidRPr="009A53A0" w:rsidRDefault="005E5BA7" w:rsidP="005E5BA7">
                            <w:pPr>
                              <w:jc w:val="center"/>
                              <w:rPr>
                                <w:b w:val="0"/>
                                <w:bCs w:val="0"/>
                                <w:caps w:val="0"/>
                              </w:rPr>
                            </w:pPr>
                            <w:r>
                              <w:rPr>
                                <w:b w:val="0"/>
                                <w:bCs w:val="0"/>
                                <w:caps w:val="0"/>
                              </w:rPr>
                              <w:t>20 minuten</w:t>
                            </w:r>
                          </w:p>
                        </w:tc>
                        <w:tc>
                          <w:tcPr>
                            <w:tcW w:w="2386" w:type="dxa"/>
                          </w:tcPr>
                          <w:p w14:paraId="036497B5" w14:textId="77777777" w:rsidR="005E5BA7" w:rsidRDefault="005E5BA7" w:rsidP="005E5BA7">
                            <w:pPr>
                              <w:spacing w:after="200"/>
                              <w:jc w:val="center"/>
                              <w:cnfStyle w:val="000000100000" w:firstRow="0" w:lastRow="0" w:firstColumn="0" w:lastColumn="0" w:oddVBand="0" w:evenVBand="0" w:oddHBand="1" w:evenHBand="0" w:firstRowFirstColumn="0" w:firstRowLastColumn="0" w:lastRowFirstColumn="0" w:lastRowLastColumn="0"/>
                            </w:pPr>
                            <w:r>
                              <w:t>Opdracht 7</w:t>
                            </w:r>
                          </w:p>
                        </w:tc>
                        <w:tc>
                          <w:tcPr>
                            <w:tcW w:w="2398" w:type="dxa"/>
                          </w:tcPr>
                          <w:p w14:paraId="451C9AD3" w14:textId="77777777" w:rsidR="005E5BA7" w:rsidRDefault="005E5BA7" w:rsidP="005E5BA7">
                            <w:pPr>
                              <w:spacing w:after="200"/>
                              <w:jc w:val="center"/>
                              <w:cnfStyle w:val="000000100000" w:firstRow="0" w:lastRow="0" w:firstColumn="0" w:lastColumn="0" w:oddVBand="0" w:evenVBand="0" w:oddHBand="1" w:evenHBand="0" w:firstRowFirstColumn="0" w:firstRowLastColumn="0" w:lastRowFirstColumn="0" w:lastRowLastColumn="0"/>
                            </w:pPr>
                            <w:r>
                              <w:t>Leerteam week 6</w:t>
                            </w:r>
                          </w:p>
                        </w:tc>
                        <w:tc>
                          <w:tcPr>
                            <w:tcW w:w="2398" w:type="dxa"/>
                          </w:tcPr>
                          <w:p w14:paraId="756C6099" w14:textId="77777777" w:rsidR="005E5BA7" w:rsidRDefault="005E5BA7" w:rsidP="005E5BA7">
                            <w:pPr>
                              <w:spacing w:after="200"/>
                              <w:jc w:val="center"/>
                              <w:cnfStyle w:val="000000100000" w:firstRow="0" w:lastRow="0" w:firstColumn="0" w:lastColumn="0" w:oddVBand="0" w:evenVBand="0" w:oddHBand="1" w:evenHBand="0" w:firstRowFirstColumn="0" w:firstRowLastColumn="0" w:lastRowFirstColumn="0" w:lastRowLastColumn="0"/>
                            </w:pPr>
                            <w:r>
                              <w:t>Workshop Warming-Up</w:t>
                            </w:r>
                          </w:p>
                          <w:p w14:paraId="59C2C684" w14:textId="77777777" w:rsidR="005E5BA7" w:rsidRDefault="005E5BA7" w:rsidP="005E5BA7">
                            <w:pPr>
                              <w:spacing w:after="200"/>
                              <w:jc w:val="center"/>
                              <w:cnfStyle w:val="000000100000" w:firstRow="0" w:lastRow="0" w:firstColumn="0" w:lastColumn="0" w:oddVBand="0" w:evenVBand="0" w:oddHBand="1" w:evenHBand="0" w:firstRowFirstColumn="0" w:firstRowLastColumn="0" w:lastRowFirstColumn="0" w:lastRowLastColumn="0"/>
                            </w:pPr>
                            <w:r>
                              <w:t>Agenda</w:t>
                            </w:r>
                          </w:p>
                          <w:p w14:paraId="20469663" w14:textId="77777777" w:rsidR="005E5BA7" w:rsidRDefault="005E5BA7" w:rsidP="005E5BA7">
                            <w:pPr>
                              <w:spacing w:after="200"/>
                              <w:jc w:val="center"/>
                              <w:cnfStyle w:val="000000100000" w:firstRow="0" w:lastRow="0" w:firstColumn="0" w:lastColumn="0" w:oddVBand="0" w:evenVBand="0" w:oddHBand="1" w:evenHBand="0" w:firstRowFirstColumn="0" w:firstRowLastColumn="0" w:lastRowFirstColumn="0" w:lastRowLastColumn="0"/>
                            </w:pPr>
                            <w:r>
                              <w:t>Zelf te kiezen tools</w:t>
                            </w:r>
                          </w:p>
                        </w:tc>
                      </w:tr>
                    </w:tbl>
                    <w:p w14:paraId="6E2E4421" w14:textId="16389C77" w:rsidR="005E5BA7" w:rsidRDefault="005E5BA7"/>
                  </w:txbxContent>
                </v:textbox>
                <w10:wrap type="square" anchorx="margin" anchory="page"/>
              </v:shape>
            </w:pict>
          </mc:Fallback>
        </mc:AlternateContent>
      </w:r>
      <w:r w:rsidR="00F71784" w:rsidRPr="001176A4">
        <w:t xml:space="preserve">Opdracht </w:t>
      </w:r>
      <w:r w:rsidR="00F56758" w:rsidRPr="001176A4">
        <w:t xml:space="preserve">8 </w:t>
      </w:r>
      <w:proofErr w:type="spellStart"/>
      <w:r w:rsidR="00F56758" w:rsidRPr="001176A4">
        <w:t>Eisenhowermatrix</w:t>
      </w:r>
      <w:bookmarkEnd w:id="18"/>
      <w:proofErr w:type="spellEnd"/>
    </w:p>
    <w:p w14:paraId="53A06E09" w14:textId="0123BC12" w:rsidR="00397D6A" w:rsidRPr="001176A4" w:rsidRDefault="000547FD">
      <w:pPr>
        <w:spacing w:after="200"/>
      </w:pPr>
      <w:r w:rsidRPr="001176A4">
        <w:t xml:space="preserve">Vul de </w:t>
      </w:r>
      <w:r w:rsidR="00631EDF" w:rsidRPr="001176A4">
        <w:t>activiteit</w:t>
      </w:r>
      <w:r w:rsidR="00405349" w:rsidRPr="001176A4">
        <w:t>en</w:t>
      </w:r>
      <w:r w:rsidR="00631EDF" w:rsidRPr="001176A4">
        <w:t xml:space="preserve"> </w:t>
      </w:r>
      <w:r w:rsidRPr="001176A4">
        <w:t xml:space="preserve">uit opdracht 7 </w:t>
      </w:r>
      <w:r w:rsidR="00631EDF" w:rsidRPr="001176A4">
        <w:t xml:space="preserve">in de </w:t>
      </w:r>
      <w:r w:rsidR="00405349" w:rsidRPr="001176A4">
        <w:t>kwadranten in</w:t>
      </w:r>
      <w:r w:rsidR="00A37D34" w:rsidRPr="001176A4">
        <w:t xml:space="preserve"> (zie ook volgende pagina)</w:t>
      </w:r>
      <w:r w:rsidR="00405349" w:rsidRPr="001176A4">
        <w:t>. In welk kwadrant besteed je de meeste tijd?</w:t>
      </w:r>
    </w:p>
    <w:tbl>
      <w:tblPr>
        <w:tblStyle w:val="TableGrid"/>
        <w:tblW w:w="0" w:type="auto"/>
        <w:tblLook w:val="04A0" w:firstRow="1" w:lastRow="0" w:firstColumn="1" w:lastColumn="0" w:noHBand="0" w:noVBand="1"/>
      </w:tblPr>
      <w:tblGrid>
        <w:gridCol w:w="718"/>
        <w:gridCol w:w="4390"/>
        <w:gridCol w:w="4484"/>
      </w:tblGrid>
      <w:tr w:rsidR="001176A4" w:rsidRPr="001176A4" w14:paraId="77A944DF" w14:textId="77777777" w:rsidTr="00106BA3">
        <w:tc>
          <w:tcPr>
            <w:tcW w:w="421" w:type="dxa"/>
          </w:tcPr>
          <w:p w14:paraId="5FFB7FD1" w14:textId="77777777" w:rsidR="00397D6A" w:rsidRPr="001176A4" w:rsidRDefault="00397D6A">
            <w:pPr>
              <w:spacing w:after="200"/>
              <w:rPr>
                <w:b/>
                <w:bCs/>
              </w:rPr>
            </w:pPr>
          </w:p>
        </w:tc>
        <w:tc>
          <w:tcPr>
            <w:tcW w:w="4536" w:type="dxa"/>
          </w:tcPr>
          <w:p w14:paraId="4E636F95" w14:textId="44B195BA" w:rsidR="00397D6A" w:rsidRPr="001176A4" w:rsidRDefault="00397D6A">
            <w:pPr>
              <w:spacing w:after="200"/>
              <w:rPr>
                <w:b/>
                <w:bCs/>
              </w:rPr>
            </w:pPr>
            <w:r w:rsidRPr="001176A4">
              <w:rPr>
                <w:b/>
                <w:bCs/>
              </w:rPr>
              <w:t>Urgent</w:t>
            </w:r>
          </w:p>
        </w:tc>
        <w:tc>
          <w:tcPr>
            <w:tcW w:w="4635" w:type="dxa"/>
          </w:tcPr>
          <w:p w14:paraId="57BC8E3B" w14:textId="319B945A" w:rsidR="00397D6A" w:rsidRPr="001176A4" w:rsidRDefault="00397D6A">
            <w:pPr>
              <w:spacing w:after="200"/>
              <w:rPr>
                <w:b/>
                <w:bCs/>
              </w:rPr>
            </w:pPr>
            <w:r w:rsidRPr="001176A4">
              <w:rPr>
                <w:b/>
                <w:bCs/>
              </w:rPr>
              <w:t>Niet urgent</w:t>
            </w:r>
          </w:p>
        </w:tc>
      </w:tr>
      <w:tr w:rsidR="001176A4" w:rsidRPr="001176A4" w14:paraId="116690D3" w14:textId="77777777" w:rsidTr="00106BA3">
        <w:trPr>
          <w:cantSplit/>
          <w:trHeight w:val="4679"/>
        </w:trPr>
        <w:tc>
          <w:tcPr>
            <w:tcW w:w="421" w:type="dxa"/>
            <w:textDirection w:val="btLr"/>
          </w:tcPr>
          <w:p w14:paraId="33C41E3E" w14:textId="0FE1CFC2" w:rsidR="00397D6A" w:rsidRPr="001176A4" w:rsidRDefault="00397D6A" w:rsidP="00631EDF">
            <w:pPr>
              <w:spacing w:after="200"/>
              <w:ind w:left="113" w:right="113"/>
              <w:rPr>
                <w:b/>
                <w:bCs/>
              </w:rPr>
            </w:pPr>
            <w:r w:rsidRPr="001176A4">
              <w:rPr>
                <w:b/>
                <w:bCs/>
              </w:rPr>
              <w:t>Belangrijk</w:t>
            </w:r>
          </w:p>
        </w:tc>
        <w:tc>
          <w:tcPr>
            <w:tcW w:w="4536" w:type="dxa"/>
          </w:tcPr>
          <w:p w14:paraId="05C8F47D" w14:textId="77777777" w:rsidR="00397D6A" w:rsidRPr="001176A4" w:rsidRDefault="00397D6A">
            <w:pPr>
              <w:spacing w:after="200"/>
            </w:pPr>
          </w:p>
        </w:tc>
        <w:tc>
          <w:tcPr>
            <w:tcW w:w="4635" w:type="dxa"/>
          </w:tcPr>
          <w:p w14:paraId="09580939" w14:textId="77777777" w:rsidR="00397D6A" w:rsidRPr="001176A4" w:rsidRDefault="00397D6A">
            <w:pPr>
              <w:spacing w:after="200"/>
            </w:pPr>
          </w:p>
        </w:tc>
      </w:tr>
      <w:tr w:rsidR="001176A4" w:rsidRPr="001176A4" w14:paraId="2F866E3A" w14:textId="77777777" w:rsidTr="00106BA3">
        <w:trPr>
          <w:cantSplit/>
          <w:trHeight w:val="5067"/>
        </w:trPr>
        <w:tc>
          <w:tcPr>
            <w:tcW w:w="421" w:type="dxa"/>
            <w:textDirection w:val="btLr"/>
          </w:tcPr>
          <w:p w14:paraId="26CE9C36" w14:textId="7FE8C05D" w:rsidR="00397D6A" w:rsidRPr="001176A4" w:rsidRDefault="00397D6A" w:rsidP="00631EDF">
            <w:pPr>
              <w:spacing w:after="200"/>
              <w:ind w:left="113" w:right="113"/>
              <w:rPr>
                <w:b/>
                <w:bCs/>
              </w:rPr>
            </w:pPr>
            <w:r w:rsidRPr="001176A4">
              <w:rPr>
                <w:b/>
                <w:bCs/>
              </w:rPr>
              <w:lastRenderedPageBreak/>
              <w:t>Niet belangrijk</w:t>
            </w:r>
          </w:p>
        </w:tc>
        <w:tc>
          <w:tcPr>
            <w:tcW w:w="4536" w:type="dxa"/>
          </w:tcPr>
          <w:p w14:paraId="5F4B87E0" w14:textId="77777777" w:rsidR="00397D6A" w:rsidRPr="001176A4" w:rsidRDefault="00397D6A">
            <w:pPr>
              <w:spacing w:after="200"/>
            </w:pPr>
          </w:p>
        </w:tc>
        <w:tc>
          <w:tcPr>
            <w:tcW w:w="4635" w:type="dxa"/>
          </w:tcPr>
          <w:p w14:paraId="6FA8886B" w14:textId="77777777" w:rsidR="00397D6A" w:rsidRPr="001176A4" w:rsidRDefault="00397D6A">
            <w:pPr>
              <w:spacing w:after="200"/>
            </w:pPr>
          </w:p>
        </w:tc>
      </w:tr>
    </w:tbl>
    <w:p w14:paraId="5C951B14" w14:textId="297048AA" w:rsidR="00F71784" w:rsidRPr="001176A4" w:rsidRDefault="00F71784">
      <w:pPr>
        <w:spacing w:after="200"/>
      </w:pPr>
      <w:r w:rsidRPr="001176A4">
        <w:br w:type="page"/>
      </w:r>
    </w:p>
    <w:p w14:paraId="4AEDC818" w14:textId="7A05773D" w:rsidR="00F71784" w:rsidRPr="001176A4" w:rsidRDefault="005E5BA7" w:rsidP="00F71784">
      <w:pPr>
        <w:pStyle w:val="Heading1"/>
      </w:pPr>
      <w:bookmarkStart w:id="19" w:name="_Toc170996110"/>
      <w:r w:rsidRPr="001176A4">
        <w:rPr>
          <w:noProof/>
        </w:rPr>
        <w:lastRenderedPageBreak/>
        <mc:AlternateContent>
          <mc:Choice Requires="wps">
            <w:drawing>
              <wp:anchor distT="45720" distB="45720" distL="114300" distR="114300" simplePos="0" relativeHeight="251658255" behindDoc="0" locked="0" layoutInCell="1" allowOverlap="1" wp14:anchorId="0E80E5C0" wp14:editId="5B410EBB">
                <wp:simplePos x="0" y="0"/>
                <wp:positionH relativeFrom="margin">
                  <wp:posOffset>1905</wp:posOffset>
                </wp:positionH>
                <wp:positionV relativeFrom="page">
                  <wp:posOffset>1333500</wp:posOffset>
                </wp:positionV>
                <wp:extent cx="6067425" cy="1513205"/>
                <wp:effectExtent l="0" t="0" r="28575" b="10795"/>
                <wp:wrapSquare wrapText="bothSides"/>
                <wp:docPr id="117555654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513205"/>
                        </a:xfrm>
                        <a:prstGeom prst="rect">
                          <a:avLst/>
                        </a:prstGeom>
                        <a:solidFill>
                          <a:srgbClr val="FFFFFF"/>
                        </a:solidFill>
                        <a:ln w="9525">
                          <a:solidFill>
                            <a:srgbClr val="000000"/>
                          </a:solidFill>
                          <a:miter lim="800000"/>
                          <a:headEnd/>
                          <a:tailEnd/>
                        </a:ln>
                      </wps:spPr>
                      <wps:txbx>
                        <w:txbxContent>
                          <w:p w14:paraId="71BA8149" w14:textId="598E44DA" w:rsidR="005E5BA7" w:rsidRDefault="005E5BA7"/>
                          <w:tbl>
                            <w:tblPr>
                              <w:tblStyle w:val="PlainTable3"/>
                              <w:tblW w:w="9592" w:type="dxa"/>
                              <w:tblLook w:val="04A0" w:firstRow="1" w:lastRow="0" w:firstColumn="1" w:lastColumn="0" w:noHBand="0" w:noVBand="1"/>
                            </w:tblPr>
                            <w:tblGrid>
                              <w:gridCol w:w="2410"/>
                              <w:gridCol w:w="2386"/>
                              <w:gridCol w:w="2550"/>
                              <w:gridCol w:w="2246"/>
                            </w:tblGrid>
                            <w:tr w:rsidR="005E5BA7" w14:paraId="3D9DD66E"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42E2EE0" w14:textId="77777777" w:rsidR="005E5BA7" w:rsidRDefault="005E5BA7" w:rsidP="005E5BA7">
                                  <w:pPr>
                                    <w:spacing w:after="200"/>
                                  </w:pPr>
                                  <w:r>
                                    <w:rPr>
                                      <w:noProof/>
                                    </w:rPr>
                                    <w:drawing>
                                      <wp:inline distT="0" distB="0" distL="0" distR="0" wp14:anchorId="0C850D55" wp14:editId="675D3E08">
                                        <wp:extent cx="314960" cy="314960"/>
                                        <wp:effectExtent l="0" t="0" r="0" b="0"/>
                                        <wp:docPr id="166115662" name="Graphic 166115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1AC92005" w14:textId="77777777" w:rsidR="005E5BA7" w:rsidRDefault="005E5BA7" w:rsidP="005E5BA7">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F21B608" wp14:editId="4B515E25">
                                        <wp:extent cx="365760" cy="365760"/>
                                        <wp:effectExtent l="0" t="0" r="0" b="0"/>
                                        <wp:docPr id="36852547" name="Graphic 3685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550" w:type="dxa"/>
                                </w:tcPr>
                                <w:p w14:paraId="30DE0EB9" w14:textId="77777777" w:rsidR="005E5BA7" w:rsidRDefault="005E5BA7" w:rsidP="005E5BA7">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B959A6B" wp14:editId="0551C0B5">
                                        <wp:extent cx="365760" cy="365760"/>
                                        <wp:effectExtent l="0" t="0" r="0" b="0"/>
                                        <wp:docPr id="396015441" name="Graphic 396015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246" w:type="dxa"/>
                                </w:tcPr>
                                <w:p w14:paraId="51E79DCE" w14:textId="77777777" w:rsidR="005E5BA7" w:rsidRDefault="005E5BA7" w:rsidP="005E5BA7">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C5A9E52" wp14:editId="2B787CF7">
                                        <wp:extent cx="365760" cy="365760"/>
                                        <wp:effectExtent l="0" t="0" r="0" b="0"/>
                                        <wp:docPr id="540063579" name="Graphic 540063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5E5BA7" w14:paraId="066C8709"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B3817B2" w14:textId="77777777" w:rsidR="005E5BA7" w:rsidRPr="009A53A0" w:rsidRDefault="005E5BA7" w:rsidP="005E5BA7">
                                  <w:pPr>
                                    <w:jc w:val="center"/>
                                    <w:rPr>
                                      <w:b w:val="0"/>
                                      <w:bCs w:val="0"/>
                                      <w:caps w:val="0"/>
                                    </w:rPr>
                                  </w:pPr>
                                  <w:r>
                                    <w:rPr>
                                      <w:b w:val="0"/>
                                      <w:bCs w:val="0"/>
                                      <w:caps w:val="0"/>
                                    </w:rPr>
                                    <w:t>25 minuten</w:t>
                                  </w:r>
                                </w:p>
                              </w:tc>
                              <w:tc>
                                <w:tcPr>
                                  <w:tcW w:w="2386" w:type="dxa"/>
                                </w:tcPr>
                                <w:p w14:paraId="61F1EA6B" w14:textId="77777777" w:rsidR="005E5BA7" w:rsidRDefault="005E5BA7" w:rsidP="005E5BA7">
                                  <w:pPr>
                                    <w:spacing w:after="200"/>
                                    <w:jc w:val="center"/>
                                    <w:cnfStyle w:val="000000100000" w:firstRow="0" w:lastRow="0" w:firstColumn="0" w:lastColumn="0" w:oddVBand="0" w:evenVBand="0" w:oddHBand="1" w:evenHBand="0" w:firstRowFirstColumn="0" w:firstRowLastColumn="0" w:lastRowFirstColumn="0" w:lastRowLastColumn="0"/>
                                  </w:pPr>
                                  <w:r>
                                    <w:t>Opdracht 4</w:t>
                                  </w:r>
                                </w:p>
                              </w:tc>
                              <w:tc>
                                <w:tcPr>
                                  <w:tcW w:w="2550" w:type="dxa"/>
                                </w:tcPr>
                                <w:p w14:paraId="18BAF44C" w14:textId="77777777" w:rsidR="005E5BA7" w:rsidRDefault="005E5BA7" w:rsidP="005E5BA7">
                                  <w:pPr>
                                    <w:spacing w:after="200"/>
                                    <w:jc w:val="center"/>
                                    <w:cnfStyle w:val="000000100000" w:firstRow="0" w:lastRow="0" w:firstColumn="0" w:lastColumn="0" w:oddVBand="0" w:evenVBand="0" w:oddHBand="1" w:evenHBand="0" w:firstRowFirstColumn="0" w:firstRowLastColumn="0" w:lastRowFirstColumn="0" w:lastRowLastColumn="0"/>
                                  </w:pPr>
                                  <w:r>
                                    <w:t>Tijdens leerteam week 5</w:t>
                                  </w:r>
                                </w:p>
                              </w:tc>
                              <w:tc>
                                <w:tcPr>
                                  <w:tcW w:w="2246" w:type="dxa"/>
                                </w:tcPr>
                                <w:p w14:paraId="573AD0E3" w14:textId="77777777" w:rsidR="005E5BA7" w:rsidRDefault="005E5BA7" w:rsidP="005E5BA7">
                                  <w:pPr>
                                    <w:spacing w:after="200"/>
                                    <w:jc w:val="center"/>
                                    <w:cnfStyle w:val="000000100000" w:firstRow="0" w:lastRow="0" w:firstColumn="0" w:lastColumn="0" w:oddVBand="0" w:evenVBand="0" w:oddHBand="1" w:evenHBand="0" w:firstRowFirstColumn="0" w:firstRowLastColumn="0" w:lastRowFirstColumn="0" w:lastRowLastColumn="0"/>
                                  </w:pPr>
                                  <w:r>
                                    <w:t>Leerteam week 5</w:t>
                                  </w:r>
                                </w:p>
                              </w:tc>
                            </w:tr>
                          </w:tbl>
                          <w:p w14:paraId="10E7E1DA" w14:textId="295FC17B" w:rsidR="005E5BA7" w:rsidRDefault="005E5BA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80E5C0" id="_x0000_s1041" type="#_x0000_t202" style="position:absolute;margin-left:.15pt;margin-top:105pt;width:477.75pt;height:119.15pt;z-index:25165825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">
                <v:textbox style="mso-fit-shape-to-text:t">
                  <w:txbxContent>
                    <w:p w14:paraId="71BA8149" w14:textId="598E44DA" w:rsidR="005E5BA7" w:rsidRDefault="005E5BA7"/>
                    <w:tbl>
                      <w:tblPr>
                        <w:tblStyle w:val="PlainTable3"/>
                        <w:tblW w:w="9592" w:type="dxa"/>
                        <w:tblLook w:val="04A0" w:firstRow="1" w:lastRow="0" w:firstColumn="1" w:lastColumn="0" w:noHBand="0" w:noVBand="1"/>
                      </w:tblPr>
                      <w:tblGrid>
                        <w:gridCol w:w="2410"/>
                        <w:gridCol w:w="2386"/>
                        <w:gridCol w:w="2550"/>
                        <w:gridCol w:w="2246"/>
                      </w:tblGrid>
                      <w:tr w:rsidR="005E5BA7" w14:paraId="3D9DD66E"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42E2EE0" w14:textId="77777777" w:rsidR="005E5BA7" w:rsidRDefault="005E5BA7" w:rsidP="005E5BA7">
                            <w:pPr>
                              <w:spacing w:after="200"/>
                            </w:pPr>
                            <w:r>
                              <w:rPr>
                                <w:noProof/>
                              </w:rPr>
                              <w:drawing>
                                <wp:inline distT="0" distB="0" distL="0" distR="0" wp14:anchorId="0C850D55" wp14:editId="675D3E08">
                                  <wp:extent cx="314960" cy="314960"/>
                                  <wp:effectExtent l="0" t="0" r="0" b="0"/>
                                  <wp:docPr id="166115662" name="Graphic 166115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1AC92005" w14:textId="77777777" w:rsidR="005E5BA7" w:rsidRDefault="005E5BA7" w:rsidP="005E5BA7">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F21B608" wp14:editId="4B515E25">
                                  <wp:extent cx="365760" cy="365760"/>
                                  <wp:effectExtent l="0" t="0" r="0" b="0"/>
                                  <wp:docPr id="36852547" name="Graphic 3685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550" w:type="dxa"/>
                          </w:tcPr>
                          <w:p w14:paraId="30DE0EB9" w14:textId="77777777" w:rsidR="005E5BA7" w:rsidRDefault="005E5BA7" w:rsidP="005E5BA7">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B959A6B" wp14:editId="0551C0B5">
                                  <wp:extent cx="365760" cy="365760"/>
                                  <wp:effectExtent l="0" t="0" r="0" b="0"/>
                                  <wp:docPr id="396015441" name="Graphic 396015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246" w:type="dxa"/>
                          </w:tcPr>
                          <w:p w14:paraId="51E79DCE" w14:textId="77777777" w:rsidR="005E5BA7" w:rsidRDefault="005E5BA7" w:rsidP="005E5BA7">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C5A9E52" wp14:editId="2B787CF7">
                                  <wp:extent cx="365760" cy="365760"/>
                                  <wp:effectExtent l="0" t="0" r="0" b="0"/>
                                  <wp:docPr id="540063579" name="Graphic 540063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5E5BA7" w14:paraId="066C8709"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B3817B2" w14:textId="77777777" w:rsidR="005E5BA7" w:rsidRPr="009A53A0" w:rsidRDefault="005E5BA7" w:rsidP="005E5BA7">
                            <w:pPr>
                              <w:jc w:val="center"/>
                              <w:rPr>
                                <w:b w:val="0"/>
                                <w:bCs w:val="0"/>
                                <w:caps w:val="0"/>
                              </w:rPr>
                            </w:pPr>
                            <w:r>
                              <w:rPr>
                                <w:b w:val="0"/>
                                <w:bCs w:val="0"/>
                                <w:caps w:val="0"/>
                              </w:rPr>
                              <w:t>25 minuten</w:t>
                            </w:r>
                          </w:p>
                        </w:tc>
                        <w:tc>
                          <w:tcPr>
                            <w:tcW w:w="2386" w:type="dxa"/>
                          </w:tcPr>
                          <w:p w14:paraId="61F1EA6B" w14:textId="77777777" w:rsidR="005E5BA7" w:rsidRDefault="005E5BA7" w:rsidP="005E5BA7">
                            <w:pPr>
                              <w:spacing w:after="200"/>
                              <w:jc w:val="center"/>
                              <w:cnfStyle w:val="000000100000" w:firstRow="0" w:lastRow="0" w:firstColumn="0" w:lastColumn="0" w:oddVBand="0" w:evenVBand="0" w:oddHBand="1" w:evenHBand="0" w:firstRowFirstColumn="0" w:firstRowLastColumn="0" w:lastRowFirstColumn="0" w:lastRowLastColumn="0"/>
                            </w:pPr>
                            <w:r>
                              <w:t>Opdracht 4</w:t>
                            </w:r>
                          </w:p>
                        </w:tc>
                        <w:tc>
                          <w:tcPr>
                            <w:tcW w:w="2550" w:type="dxa"/>
                          </w:tcPr>
                          <w:p w14:paraId="18BAF44C" w14:textId="77777777" w:rsidR="005E5BA7" w:rsidRDefault="005E5BA7" w:rsidP="005E5BA7">
                            <w:pPr>
                              <w:spacing w:after="200"/>
                              <w:jc w:val="center"/>
                              <w:cnfStyle w:val="000000100000" w:firstRow="0" w:lastRow="0" w:firstColumn="0" w:lastColumn="0" w:oddVBand="0" w:evenVBand="0" w:oddHBand="1" w:evenHBand="0" w:firstRowFirstColumn="0" w:firstRowLastColumn="0" w:lastRowFirstColumn="0" w:lastRowLastColumn="0"/>
                            </w:pPr>
                            <w:r>
                              <w:t>Tijdens leerteam week 5</w:t>
                            </w:r>
                          </w:p>
                        </w:tc>
                        <w:tc>
                          <w:tcPr>
                            <w:tcW w:w="2246" w:type="dxa"/>
                          </w:tcPr>
                          <w:p w14:paraId="573AD0E3" w14:textId="77777777" w:rsidR="005E5BA7" w:rsidRDefault="005E5BA7" w:rsidP="005E5BA7">
                            <w:pPr>
                              <w:spacing w:after="200"/>
                              <w:jc w:val="center"/>
                              <w:cnfStyle w:val="000000100000" w:firstRow="0" w:lastRow="0" w:firstColumn="0" w:lastColumn="0" w:oddVBand="0" w:evenVBand="0" w:oddHBand="1" w:evenHBand="0" w:firstRowFirstColumn="0" w:firstRowLastColumn="0" w:lastRowFirstColumn="0" w:lastRowLastColumn="0"/>
                            </w:pPr>
                            <w:r>
                              <w:t>Leerteam week 5</w:t>
                            </w:r>
                          </w:p>
                        </w:tc>
                      </w:tr>
                    </w:tbl>
                    <w:p w14:paraId="10E7E1DA" w14:textId="295FC17B" w:rsidR="005E5BA7" w:rsidRDefault="005E5BA7"/>
                  </w:txbxContent>
                </v:textbox>
                <w10:wrap type="square" anchorx="margin" anchory="page"/>
              </v:shape>
            </w:pict>
          </mc:Fallback>
        </mc:AlternateContent>
      </w:r>
      <w:r w:rsidR="00F71784" w:rsidRPr="001176A4">
        <w:t xml:space="preserve">Opdracht </w:t>
      </w:r>
      <w:r w:rsidR="00F56758" w:rsidRPr="001176A4">
        <w:t>9</w:t>
      </w:r>
      <w:r w:rsidR="00F71784" w:rsidRPr="001176A4">
        <w:t xml:space="preserve"> </w:t>
      </w:r>
      <w:r w:rsidR="00F56758" w:rsidRPr="001176A4">
        <w:t>Reflecteren met STARR</w:t>
      </w:r>
      <w:bookmarkEnd w:id="19"/>
    </w:p>
    <w:p w14:paraId="4F0069D7" w14:textId="219C08AC" w:rsidR="00F71784" w:rsidRPr="001176A4" w:rsidRDefault="00F71784" w:rsidP="21739E16">
      <w:pPr>
        <w:spacing w:after="200"/>
        <w:rPr>
          <w:rFonts w:eastAsia="Roboto" w:cs="Roboto"/>
          <w:szCs w:val="24"/>
        </w:rPr>
      </w:pPr>
      <w:r w:rsidRPr="001176A4">
        <w:br/>
      </w:r>
      <w:r w:rsidR="2B7EA916" w:rsidRPr="001176A4">
        <w:rPr>
          <w:rFonts w:eastAsia="Roboto" w:cs="Roboto"/>
          <w:szCs w:val="24"/>
        </w:rPr>
        <w:t xml:space="preserve">De </w:t>
      </w:r>
      <w:r w:rsidR="2B7EA916" w:rsidRPr="001176A4">
        <w:rPr>
          <w:rFonts w:eastAsia="Roboto" w:cs="Roboto"/>
          <w:b/>
          <w:bCs/>
          <w:szCs w:val="24"/>
        </w:rPr>
        <w:t>STARR</w:t>
      </w:r>
      <w:r w:rsidR="2B7EA916" w:rsidRPr="001176A4">
        <w:rPr>
          <w:rFonts w:eastAsia="Roboto" w:cs="Roboto"/>
          <w:szCs w:val="24"/>
        </w:rPr>
        <w:t xml:space="preserve">-methode is de meest gebruikte methode om te reflecteren op je eigen handelen, bijvoorbeeld in een reflectieverslag. STARR staat voor situatie, taak, actie, resultaat en reflectie. </w:t>
      </w:r>
      <w:r w:rsidR="7E344409" w:rsidRPr="001176A4">
        <w:rPr>
          <w:rFonts w:eastAsia="Roboto" w:cs="Roboto"/>
          <w:szCs w:val="24"/>
        </w:rPr>
        <w:t xml:space="preserve">Je gaat terugblikken op afgelopen cyclus met de STARR-methode. </w:t>
      </w:r>
      <w:r w:rsidR="6E82D2D6" w:rsidRPr="001176A4">
        <w:rPr>
          <w:rFonts w:eastAsia="Roboto" w:cs="Roboto"/>
          <w:szCs w:val="24"/>
        </w:rPr>
        <w:t>P</w:t>
      </w:r>
      <w:r w:rsidR="7E344409" w:rsidRPr="001176A4">
        <w:rPr>
          <w:rFonts w:eastAsia="Roboto" w:cs="Roboto"/>
          <w:szCs w:val="24"/>
        </w:rPr>
        <w:t>as</w:t>
      </w:r>
      <w:r w:rsidR="023E7A90" w:rsidRPr="001176A4">
        <w:rPr>
          <w:rFonts w:eastAsia="Roboto" w:cs="Roboto"/>
          <w:szCs w:val="24"/>
        </w:rPr>
        <w:t xml:space="preserve"> </w:t>
      </w:r>
      <w:r w:rsidR="7E344409" w:rsidRPr="001176A4">
        <w:rPr>
          <w:rFonts w:eastAsia="Roboto" w:cs="Roboto"/>
          <w:szCs w:val="24"/>
        </w:rPr>
        <w:t>de STARR-methode toe op een situatie van de afgelopen cyclus over Software.</w:t>
      </w:r>
    </w:p>
    <w:p w14:paraId="200095A8" w14:textId="4DE37EAA" w:rsidR="00F71784" w:rsidRPr="001176A4" w:rsidRDefault="78CFF555" w:rsidP="21739E16">
      <w:pPr>
        <w:spacing w:after="160"/>
        <w:rPr>
          <w:rFonts w:eastAsia="Roboto" w:cs="Roboto"/>
          <w:szCs w:val="24"/>
          <w:u w:val="single"/>
        </w:rPr>
      </w:pPr>
      <w:r w:rsidRPr="001176A4">
        <w:rPr>
          <w:noProof/>
        </w:rPr>
        <w:drawing>
          <wp:inline distT="0" distB="0" distL="0" distR="0" wp14:anchorId="3BD76E1C" wp14:editId="68A44B27">
            <wp:extent cx="1724025" cy="2057400"/>
            <wp:effectExtent l="114300" t="114300" r="85725" b="133350"/>
            <wp:docPr id="2016851336" name="Picture 2016851336" descr="Afbeelding met tekst, Lettertype, schermopnam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724025" cy="2057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F71784" w:rsidRPr="001176A4">
        <w:br/>
      </w:r>
      <w:r w:rsidR="00F71784" w:rsidRPr="001176A4">
        <w:br/>
      </w:r>
      <w:r w:rsidR="00F71784" w:rsidRPr="001176A4">
        <w:br/>
      </w:r>
      <w:r w:rsidR="7E344409" w:rsidRPr="001176A4">
        <w:rPr>
          <w:rFonts w:eastAsia="Roboto" w:cs="Roboto"/>
          <w:b/>
          <w:bCs/>
          <w:szCs w:val="24"/>
          <w:u w:val="single"/>
        </w:rPr>
        <w:t>S</w:t>
      </w:r>
      <w:r w:rsidR="7E344409" w:rsidRPr="001176A4">
        <w:rPr>
          <w:rFonts w:eastAsia="Roboto" w:cs="Roboto"/>
          <w:szCs w:val="24"/>
          <w:u w:val="single"/>
        </w:rPr>
        <w:t>ituatie: Wat was de situatie?</w:t>
      </w:r>
    </w:p>
    <w:p w14:paraId="2815BCDF" w14:textId="6B91CBC0" w:rsidR="00F71784" w:rsidRPr="001176A4" w:rsidRDefault="00F71784" w:rsidP="21739E16">
      <w:pPr>
        <w:spacing w:after="160"/>
        <w:rPr>
          <w:rFonts w:eastAsia="Roboto" w:cs="Roboto"/>
          <w:szCs w:val="24"/>
        </w:rPr>
      </w:pPr>
      <w:r w:rsidRPr="001176A4">
        <w:rPr>
          <w:szCs w:val="24"/>
        </w:rPr>
        <w:br/>
      </w:r>
      <w:r w:rsidR="7E344409" w:rsidRPr="001176A4">
        <w:rPr>
          <w:rFonts w:eastAsia="Roboto" w:cs="Roboto"/>
          <w:b/>
          <w:bCs/>
          <w:szCs w:val="24"/>
          <w:u w:val="single"/>
        </w:rPr>
        <w:t>T</w:t>
      </w:r>
      <w:r w:rsidR="7E344409" w:rsidRPr="001176A4">
        <w:rPr>
          <w:rFonts w:eastAsia="Roboto" w:cs="Roboto"/>
          <w:szCs w:val="24"/>
          <w:u w:val="single"/>
        </w:rPr>
        <w:t>aak: Wat was je taak?</w:t>
      </w:r>
    </w:p>
    <w:p w14:paraId="0EA56C6E" w14:textId="70A5703C" w:rsidR="00F71784" w:rsidRPr="001176A4" w:rsidRDefault="00F71784" w:rsidP="21739E16">
      <w:pPr>
        <w:spacing w:after="160"/>
        <w:rPr>
          <w:rFonts w:eastAsia="Roboto" w:cs="Roboto"/>
          <w:szCs w:val="24"/>
        </w:rPr>
      </w:pPr>
    </w:p>
    <w:p w14:paraId="2080BD7B" w14:textId="51F5E54D" w:rsidR="00F71784" w:rsidRPr="001176A4" w:rsidRDefault="7E344409" w:rsidP="21739E16">
      <w:pPr>
        <w:spacing w:after="160"/>
        <w:rPr>
          <w:rFonts w:eastAsia="Roboto" w:cs="Roboto"/>
          <w:szCs w:val="24"/>
          <w:u w:val="single"/>
        </w:rPr>
      </w:pPr>
      <w:r w:rsidRPr="001176A4">
        <w:rPr>
          <w:rFonts w:eastAsia="Roboto" w:cs="Roboto"/>
          <w:b/>
          <w:bCs/>
          <w:szCs w:val="24"/>
          <w:u w:val="single"/>
        </w:rPr>
        <w:t>A</w:t>
      </w:r>
      <w:r w:rsidRPr="001176A4">
        <w:rPr>
          <w:rFonts w:eastAsia="Roboto" w:cs="Roboto"/>
          <w:szCs w:val="24"/>
          <w:u w:val="single"/>
        </w:rPr>
        <w:t>ctie: Hoe heb je het aangepakt en waarom?</w:t>
      </w:r>
    </w:p>
    <w:p w14:paraId="0D5FC8CC" w14:textId="3046D2D0" w:rsidR="00F71784" w:rsidRPr="001176A4" w:rsidRDefault="00F71784" w:rsidP="21739E16">
      <w:pPr>
        <w:spacing w:after="160"/>
        <w:rPr>
          <w:rFonts w:eastAsia="Roboto" w:cs="Roboto"/>
          <w:szCs w:val="24"/>
          <w:u w:val="single"/>
        </w:rPr>
      </w:pPr>
      <w:r w:rsidRPr="001176A4">
        <w:rPr>
          <w:szCs w:val="24"/>
        </w:rPr>
        <w:br/>
      </w:r>
      <w:r w:rsidR="7E344409" w:rsidRPr="001176A4">
        <w:rPr>
          <w:rFonts w:eastAsia="Roboto" w:cs="Roboto"/>
          <w:b/>
          <w:bCs/>
          <w:szCs w:val="24"/>
          <w:u w:val="single"/>
        </w:rPr>
        <w:t>R</w:t>
      </w:r>
      <w:r w:rsidR="7E344409" w:rsidRPr="001176A4">
        <w:rPr>
          <w:rFonts w:eastAsia="Roboto" w:cs="Roboto"/>
          <w:szCs w:val="24"/>
          <w:u w:val="single"/>
        </w:rPr>
        <w:t>esultaat: Heeft het gewerkt en waarom?</w:t>
      </w:r>
    </w:p>
    <w:p w14:paraId="54BDACFF" w14:textId="1A4963C9" w:rsidR="00F71784" w:rsidRPr="001176A4" w:rsidRDefault="00F71784" w:rsidP="21739E16">
      <w:pPr>
        <w:spacing w:after="160"/>
        <w:rPr>
          <w:rFonts w:eastAsia="Roboto" w:cs="Roboto"/>
          <w:szCs w:val="24"/>
          <w:u w:val="single"/>
        </w:rPr>
      </w:pPr>
      <w:r w:rsidRPr="001176A4">
        <w:rPr>
          <w:szCs w:val="24"/>
        </w:rPr>
        <w:br/>
      </w:r>
      <w:r w:rsidR="7E344409" w:rsidRPr="001176A4">
        <w:rPr>
          <w:rFonts w:eastAsia="Roboto" w:cs="Roboto"/>
          <w:b/>
          <w:bCs/>
          <w:szCs w:val="24"/>
          <w:u w:val="single"/>
        </w:rPr>
        <w:t>R</w:t>
      </w:r>
      <w:r w:rsidR="7E344409" w:rsidRPr="001176A4">
        <w:rPr>
          <w:rFonts w:eastAsia="Roboto" w:cs="Roboto"/>
          <w:szCs w:val="24"/>
          <w:u w:val="single"/>
        </w:rPr>
        <w:t>eflectie: hoe tevreden ben je over de uitkomsten en wat heb je geleerd?</w:t>
      </w:r>
    </w:p>
    <w:p w14:paraId="0B4ACEDB" w14:textId="45526EB5" w:rsidR="00EA30EF" w:rsidRPr="001176A4" w:rsidRDefault="00EA30EF" w:rsidP="21739E16">
      <w:pPr>
        <w:spacing w:after="160"/>
        <w:rPr>
          <w:rFonts w:eastAsia="Roboto" w:cs="Roboto"/>
          <w:szCs w:val="24"/>
          <w:u w:val="single"/>
        </w:rPr>
      </w:pPr>
    </w:p>
    <w:p w14:paraId="55481F83" w14:textId="084862C5" w:rsidR="00F71784" w:rsidRPr="001176A4" w:rsidRDefault="00F71784">
      <w:pPr>
        <w:spacing w:after="200"/>
      </w:pPr>
    </w:p>
    <w:p w14:paraId="7D83B81E" w14:textId="22F3E18C" w:rsidR="00AD011D" w:rsidRPr="001176A4" w:rsidRDefault="00AD011D">
      <w:pPr>
        <w:spacing w:after="200"/>
      </w:pPr>
      <w:r w:rsidRPr="001176A4">
        <w:lastRenderedPageBreak/>
        <w:br w:type="page"/>
      </w:r>
    </w:p>
    <w:p w14:paraId="10BF9FC2" w14:textId="0C85D03E" w:rsidR="00F71784" w:rsidRPr="001176A4" w:rsidRDefault="00AD011D" w:rsidP="00F71784">
      <w:pPr>
        <w:pStyle w:val="Heading1"/>
      </w:pPr>
      <w:bookmarkStart w:id="20" w:name="_Toc170996111"/>
      <w:r w:rsidRPr="001176A4">
        <w:rPr>
          <w:noProof/>
        </w:rPr>
        <w:lastRenderedPageBreak/>
        <mc:AlternateContent>
          <mc:Choice Requires="wps">
            <w:drawing>
              <wp:anchor distT="45720" distB="45720" distL="114300" distR="114300" simplePos="0" relativeHeight="251658256" behindDoc="0" locked="0" layoutInCell="1" allowOverlap="1" wp14:anchorId="6C5B6C6C" wp14:editId="0CC5DCC7">
                <wp:simplePos x="0" y="0"/>
                <wp:positionH relativeFrom="margin">
                  <wp:posOffset>1905</wp:posOffset>
                </wp:positionH>
                <wp:positionV relativeFrom="page">
                  <wp:posOffset>1257300</wp:posOffset>
                </wp:positionV>
                <wp:extent cx="6067425" cy="1696085"/>
                <wp:effectExtent l="0" t="0" r="28575" b="18415"/>
                <wp:wrapSquare wrapText="bothSides"/>
                <wp:docPr id="26174686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696085"/>
                        </a:xfrm>
                        <a:prstGeom prst="rect">
                          <a:avLst/>
                        </a:prstGeom>
                        <a:solidFill>
                          <a:srgbClr val="FFFFFF"/>
                        </a:solidFill>
                        <a:ln w="9525">
                          <a:solidFill>
                            <a:srgbClr val="000000"/>
                          </a:solidFill>
                          <a:miter lim="800000"/>
                          <a:headEnd/>
                          <a:tailEnd/>
                        </a:ln>
                      </wps:spPr>
                      <wps:txbx>
                        <w:txbxContent>
                          <w:p w14:paraId="7E9AD555" w14:textId="3766AE24" w:rsidR="0080134C" w:rsidRDefault="0080134C"/>
                          <w:tbl>
                            <w:tblPr>
                              <w:tblStyle w:val="PlainTable3"/>
                              <w:tblW w:w="0" w:type="auto"/>
                              <w:tblLook w:val="04A0" w:firstRow="1" w:lastRow="0" w:firstColumn="1" w:lastColumn="0" w:noHBand="0" w:noVBand="1"/>
                            </w:tblPr>
                            <w:tblGrid>
                              <w:gridCol w:w="2315"/>
                              <w:gridCol w:w="2302"/>
                              <w:gridCol w:w="2336"/>
                              <w:gridCol w:w="2315"/>
                            </w:tblGrid>
                            <w:tr w:rsidR="0080134C" w14:paraId="5DD40E9B"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35E30ABC" w14:textId="77777777" w:rsidR="0080134C" w:rsidRDefault="0080134C" w:rsidP="0080134C">
                                  <w:pPr>
                                    <w:spacing w:after="200"/>
                                  </w:pPr>
                                  <w:r>
                                    <w:rPr>
                                      <w:noProof/>
                                    </w:rPr>
                                    <w:drawing>
                                      <wp:inline distT="0" distB="0" distL="0" distR="0" wp14:anchorId="3152229C" wp14:editId="37068D3E">
                                        <wp:extent cx="314960" cy="314960"/>
                                        <wp:effectExtent l="0" t="0" r="0" b="0"/>
                                        <wp:docPr id="188215235" name="Graphic 188215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621FAEE1" w14:textId="77777777" w:rsidR="0080134C" w:rsidRDefault="0080134C" w:rsidP="0080134C">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16563CF" wp14:editId="79B2BF55">
                                        <wp:extent cx="365760" cy="365760"/>
                                        <wp:effectExtent l="0" t="0" r="0" b="0"/>
                                        <wp:docPr id="1677824667" name="Graphic 167782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7484CCBF" w14:textId="77777777" w:rsidR="0080134C" w:rsidRDefault="0080134C" w:rsidP="0080134C">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963167D" wp14:editId="4962A7EE">
                                        <wp:extent cx="365760" cy="365760"/>
                                        <wp:effectExtent l="0" t="0" r="0" b="0"/>
                                        <wp:docPr id="1998915961" name="Graphic 1998915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25AFA184" w14:textId="77777777" w:rsidR="0080134C" w:rsidRDefault="0080134C" w:rsidP="0080134C">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8D12C3A" wp14:editId="3B9A93F3">
                                        <wp:extent cx="365760" cy="365760"/>
                                        <wp:effectExtent l="0" t="0" r="0" b="0"/>
                                        <wp:docPr id="955158584" name="Graphic 955158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1176A4" w:rsidRPr="001176A4" w14:paraId="1A3D00BD"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B413F5B" w14:textId="77777777" w:rsidR="0080134C" w:rsidRPr="001176A4" w:rsidRDefault="0080134C" w:rsidP="0080134C">
                                  <w:pPr>
                                    <w:jc w:val="center"/>
                                    <w:rPr>
                                      <w:color w:val="FFFFFF" w:themeColor="background1"/>
                                    </w:rPr>
                                  </w:pPr>
                                  <w:r w:rsidRPr="001176A4">
                                    <w:rPr>
                                      <w:b w:val="0"/>
                                      <w:bCs w:val="0"/>
                                      <w:caps w:val="0"/>
                                      <w:color w:val="FFFFFF" w:themeColor="background1"/>
                                    </w:rPr>
                                    <w:t>7 x 10 minuten</w:t>
                                  </w:r>
                                </w:p>
                                <w:p w14:paraId="012840E2" w14:textId="77777777" w:rsidR="0080134C" w:rsidRPr="001176A4" w:rsidRDefault="0080134C" w:rsidP="0080134C">
                                  <w:pPr>
                                    <w:jc w:val="center"/>
                                    <w:rPr>
                                      <w:b w:val="0"/>
                                      <w:bCs w:val="0"/>
                                      <w:caps w:val="0"/>
                                      <w:color w:val="FFFFFF" w:themeColor="background1"/>
                                    </w:rPr>
                                  </w:pPr>
                                  <w:r w:rsidRPr="001176A4">
                                    <w:rPr>
                                      <w:b w:val="0"/>
                                      <w:bCs w:val="0"/>
                                      <w:caps w:val="0"/>
                                      <w:color w:val="FFFFFF" w:themeColor="background1"/>
                                    </w:rPr>
                                    <w:t>1 x30 minuten</w:t>
                                  </w:r>
                                </w:p>
                              </w:tc>
                              <w:tc>
                                <w:tcPr>
                                  <w:tcW w:w="2386" w:type="dxa"/>
                                </w:tcPr>
                                <w:p w14:paraId="004DC1C6" w14:textId="77777777" w:rsidR="0080134C" w:rsidRPr="001176A4" w:rsidRDefault="0080134C" w:rsidP="0080134C">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Opdracht 7 en 8</w:t>
                                  </w:r>
                                </w:p>
                              </w:tc>
                              <w:tc>
                                <w:tcPr>
                                  <w:tcW w:w="2398" w:type="dxa"/>
                                </w:tcPr>
                                <w:p w14:paraId="420F67BA" w14:textId="77777777" w:rsidR="0080134C" w:rsidRPr="001176A4" w:rsidRDefault="0080134C" w:rsidP="0080134C">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Klassikale bijeenkomst week 9</w:t>
                                  </w:r>
                                </w:p>
                              </w:tc>
                              <w:tc>
                                <w:tcPr>
                                  <w:tcW w:w="2398" w:type="dxa"/>
                                </w:tcPr>
                                <w:p w14:paraId="640B22A5" w14:textId="77777777" w:rsidR="0080134C" w:rsidRPr="001176A4" w:rsidRDefault="0080134C" w:rsidP="0080134C">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Leerteam week 7</w:t>
                                  </w:r>
                                </w:p>
                              </w:tc>
                            </w:tr>
                          </w:tbl>
                          <w:p w14:paraId="71642D9A" w14:textId="76AF1FDF" w:rsidR="0080134C" w:rsidRDefault="0080134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5B6C6C" id="_x0000_s1042" type="#_x0000_t202" style="position:absolute;margin-left:.15pt;margin-top:99pt;width:477.75pt;height:133.55pt;z-index:251658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">
                <v:textbox style="mso-fit-shape-to-text:t">
                  <w:txbxContent>
                    <w:p w14:paraId="7E9AD555" w14:textId="3766AE24" w:rsidR="0080134C" w:rsidRDefault="0080134C"/>
                    <w:tbl>
                      <w:tblPr>
                        <w:tblStyle w:val="PlainTable3"/>
                        <w:tblW w:w="0" w:type="auto"/>
                        <w:tblLook w:val="04A0" w:firstRow="1" w:lastRow="0" w:firstColumn="1" w:lastColumn="0" w:noHBand="0" w:noVBand="1"/>
                      </w:tblPr>
                      <w:tblGrid>
                        <w:gridCol w:w="2315"/>
                        <w:gridCol w:w="2302"/>
                        <w:gridCol w:w="2336"/>
                        <w:gridCol w:w="2315"/>
                      </w:tblGrid>
                      <w:tr w:rsidR="0080134C" w14:paraId="5DD40E9B"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35E30ABC" w14:textId="77777777" w:rsidR="0080134C" w:rsidRDefault="0080134C" w:rsidP="0080134C">
                            <w:pPr>
                              <w:spacing w:after="200"/>
                            </w:pPr>
                            <w:r>
                              <w:rPr>
                                <w:noProof/>
                              </w:rPr>
                              <w:drawing>
                                <wp:inline distT="0" distB="0" distL="0" distR="0" wp14:anchorId="3152229C" wp14:editId="37068D3E">
                                  <wp:extent cx="314960" cy="314960"/>
                                  <wp:effectExtent l="0" t="0" r="0" b="0"/>
                                  <wp:docPr id="188215235" name="Graphic 188215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621FAEE1" w14:textId="77777777" w:rsidR="0080134C" w:rsidRDefault="0080134C" w:rsidP="0080134C">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16563CF" wp14:editId="79B2BF55">
                                  <wp:extent cx="365760" cy="365760"/>
                                  <wp:effectExtent l="0" t="0" r="0" b="0"/>
                                  <wp:docPr id="1677824667" name="Graphic 167782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7484CCBF" w14:textId="77777777" w:rsidR="0080134C" w:rsidRDefault="0080134C" w:rsidP="0080134C">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963167D" wp14:editId="4962A7EE">
                                  <wp:extent cx="365760" cy="365760"/>
                                  <wp:effectExtent l="0" t="0" r="0" b="0"/>
                                  <wp:docPr id="1998915961" name="Graphic 1998915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25AFA184" w14:textId="77777777" w:rsidR="0080134C" w:rsidRDefault="0080134C" w:rsidP="0080134C">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8D12C3A" wp14:editId="3B9A93F3">
                                  <wp:extent cx="365760" cy="365760"/>
                                  <wp:effectExtent l="0" t="0" r="0" b="0"/>
                                  <wp:docPr id="955158584" name="Graphic 955158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1176A4" w:rsidRPr="001176A4" w14:paraId="1A3D00BD"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B413F5B" w14:textId="77777777" w:rsidR="0080134C" w:rsidRPr="001176A4" w:rsidRDefault="0080134C" w:rsidP="0080134C">
                            <w:pPr>
                              <w:jc w:val="center"/>
                              <w:rPr>
                                <w:color w:val="FFFFFF" w:themeColor="background1"/>
                              </w:rPr>
                            </w:pPr>
                            <w:r w:rsidRPr="001176A4">
                              <w:rPr>
                                <w:b w:val="0"/>
                                <w:bCs w:val="0"/>
                                <w:caps w:val="0"/>
                                <w:color w:val="FFFFFF" w:themeColor="background1"/>
                              </w:rPr>
                              <w:t>7 x 10 minuten</w:t>
                            </w:r>
                          </w:p>
                          <w:p w14:paraId="012840E2" w14:textId="77777777" w:rsidR="0080134C" w:rsidRPr="001176A4" w:rsidRDefault="0080134C" w:rsidP="0080134C">
                            <w:pPr>
                              <w:jc w:val="center"/>
                              <w:rPr>
                                <w:b w:val="0"/>
                                <w:bCs w:val="0"/>
                                <w:caps w:val="0"/>
                                <w:color w:val="FFFFFF" w:themeColor="background1"/>
                              </w:rPr>
                            </w:pPr>
                            <w:r w:rsidRPr="001176A4">
                              <w:rPr>
                                <w:b w:val="0"/>
                                <w:bCs w:val="0"/>
                                <w:caps w:val="0"/>
                                <w:color w:val="FFFFFF" w:themeColor="background1"/>
                              </w:rPr>
                              <w:t>1 x30 minuten</w:t>
                            </w:r>
                          </w:p>
                        </w:tc>
                        <w:tc>
                          <w:tcPr>
                            <w:tcW w:w="2386" w:type="dxa"/>
                          </w:tcPr>
                          <w:p w14:paraId="004DC1C6" w14:textId="77777777" w:rsidR="0080134C" w:rsidRPr="001176A4" w:rsidRDefault="0080134C" w:rsidP="0080134C">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Opdracht 7 en 8</w:t>
                            </w:r>
                          </w:p>
                        </w:tc>
                        <w:tc>
                          <w:tcPr>
                            <w:tcW w:w="2398" w:type="dxa"/>
                          </w:tcPr>
                          <w:p w14:paraId="420F67BA" w14:textId="77777777" w:rsidR="0080134C" w:rsidRPr="001176A4" w:rsidRDefault="0080134C" w:rsidP="0080134C">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Klassikale bijeenkomst week 9</w:t>
                            </w:r>
                          </w:p>
                        </w:tc>
                        <w:tc>
                          <w:tcPr>
                            <w:tcW w:w="2398" w:type="dxa"/>
                          </w:tcPr>
                          <w:p w14:paraId="640B22A5" w14:textId="77777777" w:rsidR="0080134C" w:rsidRPr="001176A4" w:rsidRDefault="0080134C" w:rsidP="0080134C">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Leerteam week 7</w:t>
                            </w:r>
                          </w:p>
                        </w:tc>
                      </w:tr>
                    </w:tbl>
                    <w:p w14:paraId="71642D9A" w14:textId="76AF1FDF" w:rsidR="0080134C" w:rsidRDefault="0080134C"/>
                  </w:txbxContent>
                </v:textbox>
                <w10:wrap type="square" anchorx="margin" anchory="page"/>
              </v:shape>
            </w:pict>
          </mc:Fallback>
        </mc:AlternateContent>
      </w:r>
      <w:r w:rsidR="00F71784" w:rsidRPr="001176A4">
        <w:t xml:space="preserve">Opdracht </w:t>
      </w:r>
      <w:r w:rsidR="00210FF6" w:rsidRPr="001176A4">
        <w:t>10</w:t>
      </w:r>
      <w:r w:rsidR="00F71784" w:rsidRPr="001176A4">
        <w:t xml:space="preserve"> </w:t>
      </w:r>
      <w:r w:rsidR="00210FF6" w:rsidRPr="001176A4">
        <w:t>Challenge nieuwe gewoontes</w:t>
      </w:r>
      <w:bookmarkEnd w:id="20"/>
    </w:p>
    <w:p w14:paraId="38FC5770" w14:textId="4A377399" w:rsidR="00F71784" w:rsidRPr="001176A4" w:rsidRDefault="00F71784" w:rsidP="00F71784">
      <w:pPr>
        <w:spacing w:after="200"/>
      </w:pPr>
    </w:p>
    <w:p w14:paraId="5EEAF40A" w14:textId="4EAEB449" w:rsidR="00846EBB" w:rsidRPr="001176A4" w:rsidRDefault="00846EBB" w:rsidP="00732FA6">
      <w:pPr>
        <w:pStyle w:val="ListParagraph"/>
        <w:numPr>
          <w:ilvl w:val="0"/>
          <w:numId w:val="13"/>
        </w:numPr>
        <w:spacing w:after="200"/>
        <w:rPr>
          <w:rStyle w:val="normaltextrun"/>
          <w:sz w:val="22"/>
          <w:shd w:val="clear" w:color="auto" w:fill="FFFFFF"/>
        </w:rPr>
      </w:pPr>
      <w:r w:rsidRPr="001176A4">
        <w:rPr>
          <w:rStyle w:val="normaltextrun"/>
          <w:sz w:val="22"/>
          <w:shd w:val="clear" w:color="auto" w:fill="FFFFFF"/>
        </w:rPr>
        <w:t>Noteer hier je voornemens. Naar wel</w:t>
      </w:r>
      <w:r w:rsidR="00943674" w:rsidRPr="001176A4">
        <w:rPr>
          <w:rStyle w:val="normaltextrun"/>
          <w:sz w:val="22"/>
          <w:shd w:val="clear" w:color="auto" w:fill="FFFFFF"/>
        </w:rPr>
        <w:t>k</w:t>
      </w:r>
      <w:r w:rsidRPr="001176A4">
        <w:rPr>
          <w:rStyle w:val="normaltextrun"/>
          <w:sz w:val="22"/>
          <w:shd w:val="clear" w:color="auto" w:fill="FFFFFF"/>
        </w:rPr>
        <w:t xml:space="preserve"> gedrag streef je?</w:t>
      </w:r>
    </w:p>
    <w:p w14:paraId="586B9942" w14:textId="52BADDE4" w:rsidR="00943674" w:rsidRPr="001176A4" w:rsidRDefault="00943674" w:rsidP="00943674">
      <w:pPr>
        <w:pStyle w:val="ListParagraph"/>
        <w:spacing w:after="200"/>
        <w:rPr>
          <w:rStyle w:val="normaltextrun"/>
          <w:sz w:val="22"/>
          <w:shd w:val="clear" w:color="auto" w:fill="FFFFFF"/>
        </w:rPr>
      </w:pPr>
    </w:p>
    <w:p w14:paraId="5E4EC384" w14:textId="4738F380" w:rsidR="00A21332" w:rsidRPr="001176A4" w:rsidRDefault="00AF6C7C" w:rsidP="00732FA6">
      <w:pPr>
        <w:pStyle w:val="ListParagraph"/>
        <w:numPr>
          <w:ilvl w:val="0"/>
          <w:numId w:val="13"/>
        </w:numPr>
        <w:spacing w:after="200"/>
        <w:rPr>
          <w:rStyle w:val="normaltextrun"/>
          <w:sz w:val="22"/>
          <w:shd w:val="clear" w:color="auto" w:fill="FFFFFF"/>
        </w:rPr>
      </w:pPr>
      <w:r w:rsidRPr="001176A4">
        <w:rPr>
          <w:rStyle w:val="normaltextrun"/>
          <w:sz w:val="22"/>
          <w:shd w:val="clear" w:color="auto" w:fill="FFFFFF"/>
        </w:rPr>
        <w:t xml:space="preserve">Werk in de komende week aan je nieuwe gedrag. </w:t>
      </w:r>
      <w:r w:rsidR="00A21332" w:rsidRPr="001176A4">
        <w:rPr>
          <w:rStyle w:val="normaltextrun"/>
          <w:sz w:val="22"/>
          <w:shd w:val="clear" w:color="auto" w:fill="FFFFFF"/>
        </w:rPr>
        <w:t xml:space="preserve">Schrijf elke dag van deze week </w:t>
      </w:r>
      <w:r w:rsidRPr="001176A4">
        <w:rPr>
          <w:rStyle w:val="normaltextrun"/>
          <w:sz w:val="22"/>
          <w:shd w:val="clear" w:color="auto" w:fill="FFFFFF"/>
        </w:rPr>
        <w:t xml:space="preserve">op welke manier je met het nieuwe gedrag aan de slag bent gegaan. </w:t>
      </w:r>
      <w:r w:rsidR="005C3391" w:rsidRPr="001176A4">
        <w:rPr>
          <w:rStyle w:val="normaltextrun"/>
          <w:sz w:val="22"/>
          <w:shd w:val="clear" w:color="auto" w:fill="FFFFFF"/>
        </w:rPr>
        <w:t>(7 x 10 minuten)</w:t>
      </w:r>
    </w:p>
    <w:p w14:paraId="04F7E95A" w14:textId="77777777" w:rsidR="00A537CD" w:rsidRPr="001176A4" w:rsidRDefault="00A537CD" w:rsidP="00A537CD">
      <w:pPr>
        <w:pStyle w:val="ListParagraph"/>
        <w:spacing w:after="200"/>
        <w:rPr>
          <w:rStyle w:val="normaltextrun"/>
          <w:sz w:val="22"/>
          <w:shd w:val="clear" w:color="auto" w:fill="FFFFFF"/>
        </w:rPr>
      </w:pPr>
    </w:p>
    <w:p w14:paraId="2F52E404" w14:textId="77777777" w:rsidR="003320BF" w:rsidRPr="001176A4" w:rsidRDefault="00A21332" w:rsidP="00732FA6">
      <w:pPr>
        <w:pStyle w:val="ListParagraph"/>
        <w:numPr>
          <w:ilvl w:val="0"/>
          <w:numId w:val="13"/>
        </w:numPr>
        <w:spacing w:after="200"/>
        <w:rPr>
          <w:rStyle w:val="normaltextrun"/>
          <w:sz w:val="22"/>
          <w:shd w:val="clear" w:color="auto" w:fill="FFFFFF"/>
        </w:rPr>
      </w:pPr>
      <w:r w:rsidRPr="001176A4">
        <w:rPr>
          <w:rStyle w:val="normaltextrun"/>
          <w:sz w:val="22"/>
          <w:shd w:val="clear" w:color="auto" w:fill="FFFFFF"/>
        </w:rPr>
        <w:t xml:space="preserve">Schrijf aan het einde van </w:t>
      </w:r>
      <w:r w:rsidR="00AF6C7C" w:rsidRPr="001176A4">
        <w:rPr>
          <w:rStyle w:val="normaltextrun"/>
          <w:sz w:val="22"/>
          <w:shd w:val="clear" w:color="auto" w:fill="FFFFFF"/>
        </w:rPr>
        <w:t xml:space="preserve">de week een </w:t>
      </w:r>
      <w:r w:rsidR="00AF6C7C" w:rsidRPr="001176A4">
        <w:rPr>
          <w:rStyle w:val="normaltextrun"/>
          <w:b/>
          <w:bCs/>
          <w:sz w:val="22"/>
          <w:shd w:val="clear" w:color="auto" w:fill="FFFFFF"/>
        </w:rPr>
        <w:t xml:space="preserve">reflectie </w:t>
      </w:r>
      <w:r w:rsidR="00AF6C7C" w:rsidRPr="001176A4">
        <w:rPr>
          <w:rStyle w:val="normaltextrun"/>
          <w:sz w:val="22"/>
          <w:shd w:val="clear" w:color="auto" w:fill="FFFFFF"/>
        </w:rPr>
        <w:t>over je ervaringen.</w:t>
      </w:r>
      <w:r w:rsidR="005C3391" w:rsidRPr="001176A4">
        <w:rPr>
          <w:rStyle w:val="normaltextrun"/>
          <w:sz w:val="22"/>
          <w:shd w:val="clear" w:color="auto" w:fill="FFFFFF"/>
        </w:rPr>
        <w:t xml:space="preserve"> (1 x 30 minuten)</w:t>
      </w:r>
    </w:p>
    <w:p w14:paraId="1A024592" w14:textId="77777777" w:rsidR="003320BF" w:rsidRPr="001176A4" w:rsidRDefault="003320BF" w:rsidP="003320BF">
      <w:pPr>
        <w:pStyle w:val="ListParagraph"/>
      </w:pPr>
    </w:p>
    <w:p w14:paraId="0E3EE02E" w14:textId="77777777" w:rsidR="003320BF" w:rsidRPr="001176A4" w:rsidRDefault="003320BF" w:rsidP="003320BF">
      <w:pPr>
        <w:spacing w:after="200"/>
      </w:pPr>
    </w:p>
    <w:p w14:paraId="065D188C" w14:textId="77777777" w:rsidR="00AD011D" w:rsidRPr="001176A4" w:rsidRDefault="00AD011D" w:rsidP="003320BF">
      <w:pPr>
        <w:spacing w:after="200"/>
      </w:pPr>
    </w:p>
    <w:p w14:paraId="4231EF8C" w14:textId="0A6CE2A1" w:rsidR="00F71784" w:rsidRPr="001176A4" w:rsidRDefault="00F71784" w:rsidP="003320BF">
      <w:pPr>
        <w:spacing w:after="200"/>
        <w:rPr>
          <w:sz w:val="22"/>
          <w:shd w:val="clear" w:color="auto" w:fill="FFFFFF"/>
        </w:rPr>
      </w:pPr>
      <w:r w:rsidRPr="001176A4">
        <w:br w:type="page"/>
      </w:r>
    </w:p>
    <w:p w14:paraId="6A84103B" w14:textId="0714B88E" w:rsidR="00F71784" w:rsidRPr="001176A4" w:rsidRDefault="00172B7E" w:rsidP="00F71784">
      <w:pPr>
        <w:pStyle w:val="Heading1"/>
      </w:pPr>
      <w:bookmarkStart w:id="21" w:name="_Toc170996112"/>
      <w:r w:rsidRPr="001176A4">
        <w:rPr>
          <w:noProof/>
        </w:rPr>
        <w:lastRenderedPageBreak/>
        <mc:AlternateContent>
          <mc:Choice Requires="wps">
            <w:drawing>
              <wp:anchor distT="45720" distB="45720" distL="114300" distR="114300" simplePos="0" relativeHeight="251658257" behindDoc="0" locked="0" layoutInCell="1" allowOverlap="1" wp14:anchorId="4CED67B4" wp14:editId="1133DA48">
                <wp:simplePos x="0" y="0"/>
                <wp:positionH relativeFrom="margin">
                  <wp:posOffset>1905</wp:posOffset>
                </wp:positionH>
                <wp:positionV relativeFrom="page">
                  <wp:posOffset>1333500</wp:posOffset>
                </wp:positionV>
                <wp:extent cx="6076950" cy="1330325"/>
                <wp:effectExtent l="0" t="0" r="19050" b="22225"/>
                <wp:wrapSquare wrapText="bothSides"/>
                <wp:docPr id="177339555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330325"/>
                        </a:xfrm>
                        <a:prstGeom prst="rect">
                          <a:avLst/>
                        </a:prstGeom>
                        <a:solidFill>
                          <a:srgbClr val="FFFFFF"/>
                        </a:solidFill>
                        <a:ln w="9525">
                          <a:solidFill>
                            <a:srgbClr val="000000"/>
                          </a:solidFill>
                          <a:miter lim="800000"/>
                          <a:headEnd/>
                          <a:tailEnd/>
                        </a:ln>
                      </wps:spPr>
                      <wps:txbx>
                        <w:txbxContent>
                          <w:p w14:paraId="0F1DE7BF" w14:textId="27CC4B08" w:rsidR="00172B7E" w:rsidRPr="001176A4" w:rsidRDefault="00172B7E">
                            <w:pPr>
                              <w:rPr>
                                <w:color w:val="FFFFFF" w:themeColor="background1"/>
                              </w:rPr>
                            </w:pPr>
                          </w:p>
                          <w:tbl>
                            <w:tblPr>
                              <w:tblStyle w:val="PlainTable3"/>
                              <w:tblW w:w="0" w:type="auto"/>
                              <w:tblLook w:val="04A0" w:firstRow="1" w:lastRow="0" w:firstColumn="1" w:lastColumn="0" w:noHBand="0" w:noVBand="1"/>
                            </w:tblPr>
                            <w:tblGrid>
                              <w:gridCol w:w="2337"/>
                              <w:gridCol w:w="2329"/>
                              <w:gridCol w:w="2309"/>
                              <w:gridCol w:w="2308"/>
                            </w:tblGrid>
                            <w:tr w:rsidR="001176A4" w:rsidRPr="001176A4" w14:paraId="39507DD3"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608C45F5" w14:textId="77777777" w:rsidR="00172B7E" w:rsidRPr="001176A4" w:rsidRDefault="00172B7E" w:rsidP="00172B7E">
                                  <w:pPr>
                                    <w:spacing w:after="200"/>
                                    <w:rPr>
                                      <w:color w:val="FFFFFF" w:themeColor="background1"/>
                                    </w:rPr>
                                  </w:pPr>
                                  <w:r w:rsidRPr="001176A4">
                                    <w:rPr>
                                      <w:noProof/>
                                      <w:color w:val="FFFFFF" w:themeColor="background1"/>
                                    </w:rPr>
                                    <w:drawing>
                                      <wp:inline distT="0" distB="0" distL="0" distR="0" wp14:anchorId="6927A7C0" wp14:editId="315B57ED">
                                        <wp:extent cx="314960" cy="314960"/>
                                        <wp:effectExtent l="0" t="0" r="0" b="0"/>
                                        <wp:docPr id="220636184" name="Graphic 220636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0064BD6C" w14:textId="77777777" w:rsidR="00172B7E" w:rsidRPr="001176A4" w:rsidRDefault="00172B7E" w:rsidP="00172B7E">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1848FD83" wp14:editId="433238F8">
                                        <wp:extent cx="365760" cy="365760"/>
                                        <wp:effectExtent l="0" t="0" r="0" b="0"/>
                                        <wp:docPr id="538970704" name="Graphic 53897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33C37D8D" w14:textId="77777777" w:rsidR="00172B7E" w:rsidRPr="001176A4" w:rsidRDefault="00172B7E" w:rsidP="00172B7E">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78C06CA3" wp14:editId="0914B4A9">
                                        <wp:extent cx="365760" cy="365760"/>
                                        <wp:effectExtent l="0" t="0" r="0" b="0"/>
                                        <wp:docPr id="1884753059" name="Graphic 1884753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6DB44F3B" w14:textId="77777777" w:rsidR="00172B7E" w:rsidRPr="001176A4" w:rsidRDefault="00172B7E" w:rsidP="00172B7E">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7A636C37" wp14:editId="533B7C5B">
                                        <wp:extent cx="365760" cy="365760"/>
                                        <wp:effectExtent l="0" t="0" r="0" b="0"/>
                                        <wp:docPr id="1264517575" name="Graphic 1264517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1176A4" w:rsidRPr="001176A4" w14:paraId="543750E8"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FF7D700" w14:textId="77777777" w:rsidR="00172B7E" w:rsidRPr="001176A4" w:rsidRDefault="00172B7E" w:rsidP="00172B7E">
                                  <w:pPr>
                                    <w:jc w:val="center"/>
                                    <w:rPr>
                                      <w:b w:val="0"/>
                                      <w:bCs w:val="0"/>
                                      <w:caps w:val="0"/>
                                      <w:color w:val="FFFFFF" w:themeColor="background1"/>
                                    </w:rPr>
                                  </w:pPr>
                                  <w:r w:rsidRPr="001176A4">
                                    <w:rPr>
                                      <w:b w:val="0"/>
                                      <w:bCs w:val="0"/>
                                      <w:caps w:val="0"/>
                                      <w:color w:val="FFFFFF" w:themeColor="background1"/>
                                    </w:rPr>
                                    <w:t>10 minuten</w:t>
                                  </w:r>
                                </w:p>
                              </w:tc>
                              <w:tc>
                                <w:tcPr>
                                  <w:tcW w:w="2386" w:type="dxa"/>
                                </w:tcPr>
                                <w:p w14:paraId="4200028D" w14:textId="77777777" w:rsidR="00172B7E" w:rsidRPr="001176A4" w:rsidRDefault="00172B7E" w:rsidP="00172B7E">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Individueel gesprek</w:t>
                                  </w:r>
                                </w:p>
                              </w:tc>
                              <w:tc>
                                <w:tcPr>
                                  <w:tcW w:w="2398" w:type="dxa"/>
                                </w:tcPr>
                                <w:p w14:paraId="156EB61D" w14:textId="77777777" w:rsidR="00172B7E" w:rsidRPr="001176A4" w:rsidRDefault="00172B7E" w:rsidP="00172B7E">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Week 6</w:t>
                                  </w:r>
                                </w:p>
                              </w:tc>
                              <w:tc>
                                <w:tcPr>
                                  <w:tcW w:w="2398" w:type="dxa"/>
                                </w:tcPr>
                                <w:p w14:paraId="534D36AC" w14:textId="77777777" w:rsidR="00172B7E" w:rsidRPr="001176A4" w:rsidRDefault="00172B7E" w:rsidP="00172B7E">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r>
                          </w:tbl>
                          <w:p w14:paraId="4AE48770" w14:textId="7FACEB50" w:rsidR="00172B7E" w:rsidRPr="001176A4" w:rsidRDefault="00172B7E">
                            <w:pPr>
                              <w:rPr>
                                <w:color w:val="FFFFFF" w:themeColor="background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ED67B4" id="_x0000_s1043" type="#_x0000_t202" style="position:absolute;margin-left:.15pt;margin-top:105pt;width:478.5pt;height:104.75pt;z-index:25165825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">
                <v:textbox style="mso-fit-shape-to-text:t">
                  <w:txbxContent>
                    <w:p w14:paraId="0F1DE7BF" w14:textId="27CC4B08" w:rsidR="00172B7E" w:rsidRPr="001176A4" w:rsidRDefault="00172B7E">
                      <w:pPr>
                        <w:rPr>
                          <w:color w:val="FFFFFF" w:themeColor="background1"/>
                        </w:rPr>
                      </w:pPr>
                    </w:p>
                    <w:tbl>
                      <w:tblPr>
                        <w:tblStyle w:val="PlainTable3"/>
                        <w:tblW w:w="0" w:type="auto"/>
                        <w:tblLook w:val="04A0" w:firstRow="1" w:lastRow="0" w:firstColumn="1" w:lastColumn="0" w:noHBand="0" w:noVBand="1"/>
                      </w:tblPr>
                      <w:tblGrid>
                        <w:gridCol w:w="2337"/>
                        <w:gridCol w:w="2329"/>
                        <w:gridCol w:w="2309"/>
                        <w:gridCol w:w="2308"/>
                      </w:tblGrid>
                      <w:tr w:rsidR="001176A4" w:rsidRPr="001176A4" w14:paraId="39507DD3"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608C45F5" w14:textId="77777777" w:rsidR="00172B7E" w:rsidRPr="001176A4" w:rsidRDefault="00172B7E" w:rsidP="00172B7E">
                            <w:pPr>
                              <w:spacing w:after="200"/>
                              <w:rPr>
                                <w:color w:val="FFFFFF" w:themeColor="background1"/>
                              </w:rPr>
                            </w:pPr>
                            <w:r w:rsidRPr="001176A4">
                              <w:rPr>
                                <w:noProof/>
                                <w:color w:val="FFFFFF" w:themeColor="background1"/>
                              </w:rPr>
                              <w:drawing>
                                <wp:inline distT="0" distB="0" distL="0" distR="0" wp14:anchorId="6927A7C0" wp14:editId="315B57ED">
                                  <wp:extent cx="314960" cy="314960"/>
                                  <wp:effectExtent l="0" t="0" r="0" b="0"/>
                                  <wp:docPr id="220636184" name="Graphic 220636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0064BD6C" w14:textId="77777777" w:rsidR="00172B7E" w:rsidRPr="001176A4" w:rsidRDefault="00172B7E" w:rsidP="00172B7E">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1848FD83" wp14:editId="433238F8">
                                  <wp:extent cx="365760" cy="365760"/>
                                  <wp:effectExtent l="0" t="0" r="0" b="0"/>
                                  <wp:docPr id="538970704" name="Graphic 53897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33C37D8D" w14:textId="77777777" w:rsidR="00172B7E" w:rsidRPr="001176A4" w:rsidRDefault="00172B7E" w:rsidP="00172B7E">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78C06CA3" wp14:editId="0914B4A9">
                                  <wp:extent cx="365760" cy="365760"/>
                                  <wp:effectExtent l="0" t="0" r="0" b="0"/>
                                  <wp:docPr id="1884753059" name="Graphic 1884753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6DB44F3B" w14:textId="77777777" w:rsidR="00172B7E" w:rsidRPr="001176A4" w:rsidRDefault="00172B7E" w:rsidP="00172B7E">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7A636C37" wp14:editId="533B7C5B">
                                  <wp:extent cx="365760" cy="365760"/>
                                  <wp:effectExtent l="0" t="0" r="0" b="0"/>
                                  <wp:docPr id="1264517575" name="Graphic 1264517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1176A4" w:rsidRPr="001176A4" w14:paraId="543750E8"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FF7D700" w14:textId="77777777" w:rsidR="00172B7E" w:rsidRPr="001176A4" w:rsidRDefault="00172B7E" w:rsidP="00172B7E">
                            <w:pPr>
                              <w:jc w:val="center"/>
                              <w:rPr>
                                <w:b w:val="0"/>
                                <w:bCs w:val="0"/>
                                <w:caps w:val="0"/>
                                <w:color w:val="FFFFFF" w:themeColor="background1"/>
                              </w:rPr>
                            </w:pPr>
                            <w:r w:rsidRPr="001176A4">
                              <w:rPr>
                                <w:b w:val="0"/>
                                <w:bCs w:val="0"/>
                                <w:caps w:val="0"/>
                                <w:color w:val="FFFFFF" w:themeColor="background1"/>
                              </w:rPr>
                              <w:t>10 minuten</w:t>
                            </w:r>
                          </w:p>
                        </w:tc>
                        <w:tc>
                          <w:tcPr>
                            <w:tcW w:w="2386" w:type="dxa"/>
                          </w:tcPr>
                          <w:p w14:paraId="4200028D" w14:textId="77777777" w:rsidR="00172B7E" w:rsidRPr="001176A4" w:rsidRDefault="00172B7E" w:rsidP="00172B7E">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Individueel gesprek</w:t>
                            </w:r>
                          </w:p>
                        </w:tc>
                        <w:tc>
                          <w:tcPr>
                            <w:tcW w:w="2398" w:type="dxa"/>
                          </w:tcPr>
                          <w:p w14:paraId="156EB61D" w14:textId="77777777" w:rsidR="00172B7E" w:rsidRPr="001176A4" w:rsidRDefault="00172B7E" w:rsidP="00172B7E">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Week 6</w:t>
                            </w:r>
                          </w:p>
                        </w:tc>
                        <w:tc>
                          <w:tcPr>
                            <w:tcW w:w="2398" w:type="dxa"/>
                          </w:tcPr>
                          <w:p w14:paraId="534D36AC" w14:textId="77777777" w:rsidR="00172B7E" w:rsidRPr="001176A4" w:rsidRDefault="00172B7E" w:rsidP="00172B7E">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r>
                    </w:tbl>
                    <w:p w14:paraId="4AE48770" w14:textId="7FACEB50" w:rsidR="00172B7E" w:rsidRPr="001176A4" w:rsidRDefault="00172B7E">
                      <w:pPr>
                        <w:rPr>
                          <w:color w:val="FFFFFF" w:themeColor="background1"/>
                        </w:rPr>
                      </w:pPr>
                    </w:p>
                  </w:txbxContent>
                </v:textbox>
                <w10:wrap type="square" anchorx="margin" anchory="page"/>
              </v:shape>
            </w:pict>
          </mc:Fallback>
        </mc:AlternateContent>
      </w:r>
      <w:r w:rsidR="00F71784" w:rsidRPr="001176A4">
        <w:t xml:space="preserve">Opdracht </w:t>
      </w:r>
      <w:r w:rsidR="00210FF6" w:rsidRPr="001176A4">
        <w:t>11 Leervragen</w:t>
      </w:r>
      <w:bookmarkEnd w:id="21"/>
    </w:p>
    <w:p w14:paraId="4F0C66D2" w14:textId="0ADE23EC" w:rsidR="00F71784" w:rsidRPr="001176A4" w:rsidRDefault="00F71784" w:rsidP="00F71784">
      <w:pPr>
        <w:spacing w:after="200"/>
      </w:pPr>
    </w:p>
    <w:p w14:paraId="7A685C3B" w14:textId="77777777" w:rsidR="00AD011D" w:rsidRPr="001176A4" w:rsidRDefault="008E46CC">
      <w:pPr>
        <w:spacing w:after="200"/>
      </w:pPr>
      <w:r w:rsidRPr="001176A4">
        <w:t xml:space="preserve">Ruimte om acties en leervragen te noteren </w:t>
      </w:r>
      <w:r w:rsidR="00376E44" w:rsidRPr="001176A4">
        <w:t xml:space="preserve">na het gesprek met je </w:t>
      </w:r>
      <w:proofErr w:type="spellStart"/>
      <w:r w:rsidR="00376E44" w:rsidRPr="001176A4">
        <w:t>sb’er</w:t>
      </w:r>
      <w:proofErr w:type="spellEnd"/>
      <w:r w:rsidR="00376E44" w:rsidRPr="001176A4">
        <w:t>.</w:t>
      </w:r>
      <w:r w:rsidRPr="001176A4">
        <w:t xml:space="preserve"> </w:t>
      </w:r>
    </w:p>
    <w:p w14:paraId="7B679B22" w14:textId="77777777" w:rsidR="00AD011D" w:rsidRPr="001176A4" w:rsidRDefault="00AD011D">
      <w:pPr>
        <w:spacing w:after="200"/>
      </w:pPr>
    </w:p>
    <w:p w14:paraId="23FBC7B7" w14:textId="77777777" w:rsidR="00AD011D" w:rsidRPr="001176A4" w:rsidRDefault="00AD011D">
      <w:pPr>
        <w:spacing w:after="200"/>
      </w:pPr>
    </w:p>
    <w:p w14:paraId="11A7B980" w14:textId="50B75319" w:rsidR="00F71784" w:rsidRPr="001176A4" w:rsidRDefault="00F71784">
      <w:pPr>
        <w:spacing w:after="200"/>
      </w:pPr>
      <w:r w:rsidRPr="001176A4">
        <w:br w:type="page"/>
      </w:r>
    </w:p>
    <w:p w14:paraId="16CB4F10" w14:textId="3F3752AE" w:rsidR="00F71784" w:rsidRPr="001176A4" w:rsidRDefault="00172B7E" w:rsidP="00F71784">
      <w:pPr>
        <w:pStyle w:val="Heading1"/>
      </w:pPr>
      <w:bookmarkStart w:id="22" w:name="_Toc170996113"/>
      <w:r w:rsidRPr="001176A4">
        <w:rPr>
          <w:rFonts w:eastAsia="Roboto" w:cs="Roboto"/>
          <w:b w:val="0"/>
          <w:noProof/>
        </w:rPr>
        <w:lastRenderedPageBreak/>
        <mc:AlternateContent>
          <mc:Choice Requires="wps">
            <w:drawing>
              <wp:anchor distT="45720" distB="45720" distL="114300" distR="114300" simplePos="0" relativeHeight="251658258" behindDoc="0" locked="0" layoutInCell="1" allowOverlap="1" wp14:anchorId="3E1AB776" wp14:editId="455886A5">
                <wp:simplePos x="0" y="0"/>
                <wp:positionH relativeFrom="margin">
                  <wp:posOffset>1905</wp:posOffset>
                </wp:positionH>
                <wp:positionV relativeFrom="page">
                  <wp:posOffset>1333500</wp:posOffset>
                </wp:positionV>
                <wp:extent cx="6067425" cy="1696085"/>
                <wp:effectExtent l="0" t="0" r="28575" b="18415"/>
                <wp:wrapSquare wrapText="bothSides"/>
                <wp:docPr id="83007822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696085"/>
                        </a:xfrm>
                        <a:prstGeom prst="rect">
                          <a:avLst/>
                        </a:prstGeom>
                        <a:solidFill>
                          <a:srgbClr val="FFFFFF"/>
                        </a:solidFill>
                        <a:ln w="9525">
                          <a:solidFill>
                            <a:srgbClr val="000000"/>
                          </a:solidFill>
                          <a:miter lim="800000"/>
                          <a:headEnd/>
                          <a:tailEnd/>
                        </a:ln>
                      </wps:spPr>
                      <wps:txbx>
                        <w:txbxContent>
                          <w:p w14:paraId="66C7BB87" w14:textId="0FA79C37" w:rsidR="00172B7E" w:rsidRPr="001176A4" w:rsidRDefault="00172B7E">
                            <w:pPr>
                              <w:rPr>
                                <w:color w:val="FFFFFF" w:themeColor="background1"/>
                              </w:rPr>
                            </w:pPr>
                          </w:p>
                          <w:tbl>
                            <w:tblPr>
                              <w:tblStyle w:val="PlainTable3"/>
                              <w:tblW w:w="0" w:type="auto"/>
                              <w:tblLook w:val="04A0" w:firstRow="1" w:lastRow="0" w:firstColumn="1" w:lastColumn="0" w:noHBand="0" w:noVBand="1"/>
                            </w:tblPr>
                            <w:tblGrid>
                              <w:gridCol w:w="2313"/>
                              <w:gridCol w:w="2269"/>
                              <w:gridCol w:w="2327"/>
                              <w:gridCol w:w="2359"/>
                            </w:tblGrid>
                            <w:tr w:rsidR="001176A4" w:rsidRPr="001176A4" w14:paraId="5AC2322D"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FCD7926" w14:textId="77777777" w:rsidR="00172B7E" w:rsidRPr="001176A4" w:rsidRDefault="00172B7E" w:rsidP="00172B7E">
                                  <w:pPr>
                                    <w:spacing w:after="200"/>
                                    <w:rPr>
                                      <w:color w:val="FFFFFF" w:themeColor="background1"/>
                                    </w:rPr>
                                  </w:pPr>
                                  <w:r w:rsidRPr="001176A4">
                                    <w:rPr>
                                      <w:noProof/>
                                      <w:color w:val="FFFFFF" w:themeColor="background1"/>
                                    </w:rPr>
                                    <w:drawing>
                                      <wp:inline distT="0" distB="0" distL="0" distR="0" wp14:anchorId="151D25DC" wp14:editId="1A4223F8">
                                        <wp:extent cx="314960" cy="314960"/>
                                        <wp:effectExtent l="0" t="0" r="0" b="0"/>
                                        <wp:docPr id="191858210" name="Graphic 191858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18AD84D8" w14:textId="77777777" w:rsidR="00172B7E" w:rsidRPr="001176A4" w:rsidRDefault="00172B7E" w:rsidP="00172B7E">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766A99A9" wp14:editId="7295EDEA">
                                        <wp:extent cx="365760" cy="365760"/>
                                        <wp:effectExtent l="0" t="0" r="0" b="0"/>
                                        <wp:docPr id="1949236934" name="Graphic 1949236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53CE045F" w14:textId="77777777" w:rsidR="00172B7E" w:rsidRPr="001176A4" w:rsidRDefault="00172B7E" w:rsidP="00172B7E">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7CD51E38" wp14:editId="16F5400F">
                                        <wp:extent cx="365760" cy="365760"/>
                                        <wp:effectExtent l="0" t="0" r="0" b="0"/>
                                        <wp:docPr id="1711502329" name="Graphic 171150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218A894E" w14:textId="77777777" w:rsidR="00172B7E" w:rsidRPr="001176A4" w:rsidRDefault="00172B7E" w:rsidP="00172B7E">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59A740B6" wp14:editId="006A67FA">
                                        <wp:extent cx="365760" cy="365760"/>
                                        <wp:effectExtent l="0" t="0" r="0" b="0"/>
                                        <wp:docPr id="2115961165" name="Graphic 211596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1176A4" w:rsidRPr="001176A4" w14:paraId="5723D7DD"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70BD511" w14:textId="77777777" w:rsidR="00172B7E" w:rsidRPr="001176A4" w:rsidRDefault="00172B7E" w:rsidP="00172B7E">
                                  <w:pPr>
                                    <w:jc w:val="center"/>
                                    <w:rPr>
                                      <w:b w:val="0"/>
                                      <w:bCs w:val="0"/>
                                      <w:caps w:val="0"/>
                                      <w:color w:val="FFFFFF" w:themeColor="background1"/>
                                    </w:rPr>
                                  </w:pPr>
                                  <w:r w:rsidRPr="001176A4">
                                    <w:rPr>
                                      <w:b w:val="0"/>
                                      <w:bCs w:val="0"/>
                                      <w:caps w:val="0"/>
                                      <w:color w:val="FFFFFF" w:themeColor="background1"/>
                                    </w:rPr>
                                    <w:t>20 minuten</w:t>
                                  </w:r>
                                </w:p>
                              </w:tc>
                              <w:tc>
                                <w:tcPr>
                                  <w:tcW w:w="2386" w:type="dxa"/>
                                </w:tcPr>
                                <w:p w14:paraId="4BF9DC85" w14:textId="77777777" w:rsidR="00172B7E" w:rsidRPr="001176A4" w:rsidRDefault="00172B7E" w:rsidP="00172B7E">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geen</w:t>
                                  </w:r>
                                </w:p>
                              </w:tc>
                              <w:tc>
                                <w:tcPr>
                                  <w:tcW w:w="2398" w:type="dxa"/>
                                </w:tcPr>
                                <w:p w14:paraId="4B8DB102" w14:textId="77777777" w:rsidR="00172B7E" w:rsidRPr="001176A4" w:rsidRDefault="00172B7E" w:rsidP="00172B7E">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Tijdens leerteam week 7 over datapunten</w:t>
                                  </w:r>
                                </w:p>
                              </w:tc>
                              <w:tc>
                                <w:tcPr>
                                  <w:tcW w:w="2398" w:type="dxa"/>
                                </w:tcPr>
                                <w:p w14:paraId="15CC79A3" w14:textId="77777777" w:rsidR="00172B7E" w:rsidRPr="001176A4" w:rsidRDefault="00172B7E" w:rsidP="00172B7E">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Leerteam week 7</w:t>
                                  </w:r>
                                </w:p>
                                <w:p w14:paraId="606328DF" w14:textId="77777777" w:rsidR="00172B7E" w:rsidRPr="001176A4" w:rsidRDefault="00172B7E" w:rsidP="00172B7E">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Datapuntentool</w:t>
                                  </w:r>
                                </w:p>
                              </w:tc>
                            </w:tr>
                          </w:tbl>
                          <w:p w14:paraId="188DE86A" w14:textId="66636F09" w:rsidR="00172B7E" w:rsidRPr="001176A4" w:rsidRDefault="00172B7E">
                            <w:pPr>
                              <w:rPr>
                                <w:color w:val="FFFFFF" w:themeColor="background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AB776" id="_x0000_s1044" type="#_x0000_t202" style="position:absolute;margin-left:.15pt;margin-top:105pt;width:477.75pt;height:133.55pt;z-index:25165825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">
                <v:textbox style="mso-fit-shape-to-text:t">
                  <w:txbxContent>
                    <w:p w14:paraId="66C7BB87" w14:textId="0FA79C37" w:rsidR="00172B7E" w:rsidRPr="001176A4" w:rsidRDefault="00172B7E">
                      <w:pPr>
                        <w:rPr>
                          <w:color w:val="FFFFFF" w:themeColor="background1"/>
                        </w:rPr>
                      </w:pPr>
                    </w:p>
                    <w:tbl>
                      <w:tblPr>
                        <w:tblStyle w:val="PlainTable3"/>
                        <w:tblW w:w="0" w:type="auto"/>
                        <w:tblLook w:val="04A0" w:firstRow="1" w:lastRow="0" w:firstColumn="1" w:lastColumn="0" w:noHBand="0" w:noVBand="1"/>
                      </w:tblPr>
                      <w:tblGrid>
                        <w:gridCol w:w="2313"/>
                        <w:gridCol w:w="2269"/>
                        <w:gridCol w:w="2327"/>
                        <w:gridCol w:w="2359"/>
                      </w:tblGrid>
                      <w:tr w:rsidR="001176A4" w:rsidRPr="001176A4" w14:paraId="5AC2322D"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FCD7926" w14:textId="77777777" w:rsidR="00172B7E" w:rsidRPr="001176A4" w:rsidRDefault="00172B7E" w:rsidP="00172B7E">
                            <w:pPr>
                              <w:spacing w:after="200"/>
                              <w:rPr>
                                <w:color w:val="FFFFFF" w:themeColor="background1"/>
                              </w:rPr>
                            </w:pPr>
                            <w:r w:rsidRPr="001176A4">
                              <w:rPr>
                                <w:noProof/>
                                <w:color w:val="FFFFFF" w:themeColor="background1"/>
                              </w:rPr>
                              <w:drawing>
                                <wp:inline distT="0" distB="0" distL="0" distR="0" wp14:anchorId="151D25DC" wp14:editId="1A4223F8">
                                  <wp:extent cx="314960" cy="314960"/>
                                  <wp:effectExtent l="0" t="0" r="0" b="0"/>
                                  <wp:docPr id="191858210" name="Graphic 191858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18AD84D8" w14:textId="77777777" w:rsidR="00172B7E" w:rsidRPr="001176A4" w:rsidRDefault="00172B7E" w:rsidP="00172B7E">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766A99A9" wp14:editId="7295EDEA">
                                  <wp:extent cx="365760" cy="365760"/>
                                  <wp:effectExtent l="0" t="0" r="0" b="0"/>
                                  <wp:docPr id="1949236934" name="Graphic 1949236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53CE045F" w14:textId="77777777" w:rsidR="00172B7E" w:rsidRPr="001176A4" w:rsidRDefault="00172B7E" w:rsidP="00172B7E">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7CD51E38" wp14:editId="16F5400F">
                                  <wp:extent cx="365760" cy="365760"/>
                                  <wp:effectExtent l="0" t="0" r="0" b="0"/>
                                  <wp:docPr id="1711502329" name="Graphic 171150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218A894E" w14:textId="77777777" w:rsidR="00172B7E" w:rsidRPr="001176A4" w:rsidRDefault="00172B7E" w:rsidP="00172B7E">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59A740B6" wp14:editId="006A67FA">
                                  <wp:extent cx="365760" cy="365760"/>
                                  <wp:effectExtent l="0" t="0" r="0" b="0"/>
                                  <wp:docPr id="2115961165" name="Graphic 211596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1176A4" w:rsidRPr="001176A4" w14:paraId="5723D7DD"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70BD511" w14:textId="77777777" w:rsidR="00172B7E" w:rsidRPr="001176A4" w:rsidRDefault="00172B7E" w:rsidP="00172B7E">
                            <w:pPr>
                              <w:jc w:val="center"/>
                              <w:rPr>
                                <w:b w:val="0"/>
                                <w:bCs w:val="0"/>
                                <w:caps w:val="0"/>
                                <w:color w:val="FFFFFF" w:themeColor="background1"/>
                              </w:rPr>
                            </w:pPr>
                            <w:r w:rsidRPr="001176A4">
                              <w:rPr>
                                <w:b w:val="0"/>
                                <w:bCs w:val="0"/>
                                <w:caps w:val="0"/>
                                <w:color w:val="FFFFFF" w:themeColor="background1"/>
                              </w:rPr>
                              <w:t>20 minuten</w:t>
                            </w:r>
                          </w:p>
                        </w:tc>
                        <w:tc>
                          <w:tcPr>
                            <w:tcW w:w="2386" w:type="dxa"/>
                          </w:tcPr>
                          <w:p w14:paraId="4BF9DC85" w14:textId="77777777" w:rsidR="00172B7E" w:rsidRPr="001176A4" w:rsidRDefault="00172B7E" w:rsidP="00172B7E">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geen</w:t>
                            </w:r>
                          </w:p>
                        </w:tc>
                        <w:tc>
                          <w:tcPr>
                            <w:tcW w:w="2398" w:type="dxa"/>
                          </w:tcPr>
                          <w:p w14:paraId="4B8DB102" w14:textId="77777777" w:rsidR="00172B7E" w:rsidRPr="001176A4" w:rsidRDefault="00172B7E" w:rsidP="00172B7E">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Tijdens leerteam week 7 over datapunten</w:t>
                            </w:r>
                          </w:p>
                        </w:tc>
                        <w:tc>
                          <w:tcPr>
                            <w:tcW w:w="2398" w:type="dxa"/>
                          </w:tcPr>
                          <w:p w14:paraId="15CC79A3" w14:textId="77777777" w:rsidR="00172B7E" w:rsidRPr="001176A4" w:rsidRDefault="00172B7E" w:rsidP="00172B7E">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Leerteam week 7</w:t>
                            </w:r>
                          </w:p>
                          <w:p w14:paraId="606328DF" w14:textId="77777777" w:rsidR="00172B7E" w:rsidRPr="001176A4" w:rsidRDefault="00172B7E" w:rsidP="00172B7E">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Datapuntentool</w:t>
                            </w:r>
                          </w:p>
                        </w:tc>
                      </w:tr>
                    </w:tbl>
                    <w:p w14:paraId="188DE86A" w14:textId="66636F09" w:rsidR="00172B7E" w:rsidRPr="001176A4" w:rsidRDefault="00172B7E">
                      <w:pPr>
                        <w:rPr>
                          <w:color w:val="FFFFFF" w:themeColor="background1"/>
                        </w:rPr>
                      </w:pPr>
                    </w:p>
                  </w:txbxContent>
                </v:textbox>
                <w10:wrap type="square" anchorx="margin" anchory="page"/>
              </v:shape>
            </w:pict>
          </mc:Fallback>
        </mc:AlternateContent>
      </w:r>
      <w:r w:rsidR="00F71784" w:rsidRPr="001176A4">
        <w:t xml:space="preserve">Opdracht </w:t>
      </w:r>
      <w:r w:rsidR="00210FF6" w:rsidRPr="001176A4">
        <w:t xml:space="preserve">12 Reflectie op datapunten - </w:t>
      </w:r>
      <w:r w:rsidR="00ED21C7" w:rsidRPr="001176A4">
        <w:t>SW</w:t>
      </w:r>
      <w:bookmarkEnd w:id="22"/>
    </w:p>
    <w:p w14:paraId="4B1D8CBD" w14:textId="701DB861" w:rsidR="00F71784" w:rsidRPr="001176A4" w:rsidRDefault="00F71784" w:rsidP="00F71784">
      <w:pPr>
        <w:spacing w:after="200"/>
        <w:rPr>
          <w:rFonts w:eastAsia="Roboto" w:cs="Roboto"/>
          <w:b/>
          <w:szCs w:val="24"/>
        </w:rPr>
      </w:pPr>
    </w:p>
    <w:p w14:paraId="32EC5AB8" w14:textId="24DCF130" w:rsidR="00210FF6" w:rsidRPr="001176A4" w:rsidRDefault="663F09C7" w:rsidP="21739E16">
      <w:pPr>
        <w:spacing w:after="200"/>
        <w:rPr>
          <w:rFonts w:eastAsia="Roboto" w:cs="Roboto"/>
          <w:szCs w:val="24"/>
        </w:rPr>
      </w:pPr>
      <w:proofErr w:type="spellStart"/>
      <w:r w:rsidRPr="001176A4">
        <w:rPr>
          <w:rFonts w:eastAsia="Roboto" w:cs="Roboto"/>
          <w:b/>
          <w:bCs/>
          <w:szCs w:val="24"/>
        </w:rPr>
        <w:t>A</w:t>
      </w:r>
      <w:r w:rsidR="5E24004E" w:rsidRPr="001176A4">
        <w:rPr>
          <w:rFonts w:eastAsia="Roboto" w:cs="Roboto"/>
          <w:b/>
          <w:bCs/>
          <w:szCs w:val="24"/>
        </w:rPr>
        <w:t>rchitectuurlaag</w:t>
      </w:r>
      <w:proofErr w:type="spellEnd"/>
      <w:r w:rsidR="5E24004E" w:rsidRPr="001176A4">
        <w:rPr>
          <w:rFonts w:eastAsia="Roboto" w:cs="Roboto"/>
          <w:szCs w:val="24"/>
        </w:rPr>
        <w:t>:</w:t>
      </w:r>
      <w:r w:rsidR="00210FF6" w:rsidRPr="001176A4">
        <w:rPr>
          <w:szCs w:val="24"/>
        </w:rPr>
        <w:tab/>
      </w:r>
      <w:r w:rsidR="00210FF6" w:rsidRPr="001176A4">
        <w:rPr>
          <w:szCs w:val="24"/>
        </w:rPr>
        <w:tab/>
      </w:r>
      <w:r w:rsidR="00210FF6" w:rsidRPr="001176A4">
        <w:rPr>
          <w:szCs w:val="24"/>
        </w:rPr>
        <w:tab/>
      </w:r>
    </w:p>
    <w:p w14:paraId="1213DA72" w14:textId="1C0036D4" w:rsidR="00210FF6" w:rsidRPr="001176A4" w:rsidRDefault="5E24004E" w:rsidP="21739E16">
      <w:pPr>
        <w:spacing w:after="200"/>
        <w:rPr>
          <w:rFonts w:eastAsia="Roboto" w:cs="Roboto"/>
          <w:szCs w:val="24"/>
          <w:u w:val="single"/>
        </w:rPr>
      </w:pPr>
      <w:r w:rsidRPr="001176A4">
        <w:rPr>
          <w:rFonts w:eastAsia="Roboto" w:cs="Roboto"/>
          <w:szCs w:val="24"/>
          <w:u w:val="single"/>
        </w:rPr>
        <w:t>Tendens feedback op datapunten van afgelopen cycl</w:t>
      </w:r>
      <w:r w:rsidR="42B1CB10" w:rsidRPr="001176A4">
        <w:rPr>
          <w:rFonts w:eastAsia="Roboto" w:cs="Roboto"/>
          <w:szCs w:val="24"/>
          <w:u w:val="single"/>
        </w:rPr>
        <w:t>i:</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495"/>
        <w:gridCol w:w="1600"/>
        <w:gridCol w:w="1730"/>
        <w:gridCol w:w="1785"/>
      </w:tblGrid>
      <w:tr w:rsidR="001176A4" w:rsidRPr="001176A4" w14:paraId="0F0D3DEC" w14:textId="77777777" w:rsidTr="00AA6AC5">
        <w:trPr>
          <w:trHeight w:val="300"/>
        </w:trPr>
        <w:tc>
          <w:tcPr>
            <w:tcW w:w="3495" w:type="dxa"/>
            <w:shd w:val="clear" w:color="auto" w:fill="DEEAF6"/>
            <w:tcMar>
              <w:left w:w="105" w:type="dxa"/>
              <w:right w:w="105" w:type="dxa"/>
            </w:tcMar>
          </w:tcPr>
          <w:p w14:paraId="1909E324" w14:textId="0AEEC25C" w:rsidR="21739E16" w:rsidRPr="001176A4" w:rsidRDefault="21739E16" w:rsidP="21739E16">
            <w:pPr>
              <w:spacing w:after="200" w:line="276" w:lineRule="auto"/>
              <w:rPr>
                <w:rFonts w:eastAsia="Roboto" w:cs="Roboto"/>
                <w:sz w:val="22"/>
              </w:rPr>
            </w:pPr>
            <w:proofErr w:type="spellStart"/>
            <w:r w:rsidRPr="001176A4">
              <w:rPr>
                <w:rFonts w:eastAsia="Roboto" w:cs="Roboto"/>
                <w:b/>
                <w:bCs/>
                <w:sz w:val="22"/>
              </w:rPr>
              <w:t>Architectuurlaag</w:t>
            </w:r>
            <w:proofErr w:type="spellEnd"/>
          </w:p>
        </w:tc>
        <w:tc>
          <w:tcPr>
            <w:tcW w:w="1600" w:type="dxa"/>
            <w:shd w:val="clear" w:color="auto" w:fill="DEEAF6"/>
            <w:tcMar>
              <w:left w:w="105" w:type="dxa"/>
              <w:right w:w="105" w:type="dxa"/>
            </w:tcMar>
          </w:tcPr>
          <w:p w14:paraId="4844978E" w14:textId="78197A88" w:rsidR="21739E16" w:rsidRPr="001176A4" w:rsidRDefault="21739E16" w:rsidP="21739E16">
            <w:pPr>
              <w:spacing w:after="200" w:line="276" w:lineRule="auto"/>
              <w:rPr>
                <w:rFonts w:eastAsia="Roboto" w:cs="Roboto"/>
                <w:sz w:val="22"/>
              </w:rPr>
            </w:pPr>
            <w:r w:rsidRPr="001176A4">
              <w:rPr>
                <w:rFonts w:eastAsia="Roboto" w:cs="Roboto"/>
                <w:b/>
                <w:bCs/>
                <w:sz w:val="22"/>
              </w:rPr>
              <w:t>Boven niveau</w:t>
            </w:r>
          </w:p>
        </w:tc>
        <w:tc>
          <w:tcPr>
            <w:tcW w:w="1730" w:type="dxa"/>
            <w:shd w:val="clear" w:color="auto" w:fill="DEEAF6"/>
            <w:tcMar>
              <w:left w:w="105" w:type="dxa"/>
              <w:right w:w="105" w:type="dxa"/>
            </w:tcMar>
          </w:tcPr>
          <w:p w14:paraId="14BE5AA1" w14:textId="0B5D1D9D" w:rsidR="21739E16" w:rsidRPr="001176A4" w:rsidRDefault="008A75A4" w:rsidP="21739E16">
            <w:pPr>
              <w:spacing w:after="200" w:line="276" w:lineRule="auto"/>
              <w:rPr>
                <w:rFonts w:eastAsia="Roboto" w:cs="Roboto"/>
                <w:sz w:val="22"/>
              </w:rPr>
            </w:pPr>
            <w:r w:rsidRPr="001176A4">
              <w:rPr>
                <w:rFonts w:eastAsia="Roboto" w:cs="Roboto"/>
                <w:b/>
                <w:bCs/>
                <w:sz w:val="22"/>
              </w:rPr>
              <w:t>Op niveau</w:t>
            </w:r>
          </w:p>
        </w:tc>
        <w:tc>
          <w:tcPr>
            <w:tcW w:w="1785" w:type="dxa"/>
            <w:shd w:val="clear" w:color="auto" w:fill="DEEAF6"/>
            <w:tcMar>
              <w:left w:w="105" w:type="dxa"/>
              <w:right w:w="105" w:type="dxa"/>
            </w:tcMar>
          </w:tcPr>
          <w:p w14:paraId="0D5BAD58" w14:textId="0E45D619" w:rsidR="21739E16" w:rsidRPr="001176A4" w:rsidRDefault="008A75A4" w:rsidP="21739E16">
            <w:pPr>
              <w:spacing w:after="200" w:line="276" w:lineRule="auto"/>
              <w:rPr>
                <w:rFonts w:eastAsia="Roboto" w:cs="Roboto"/>
                <w:sz w:val="22"/>
              </w:rPr>
            </w:pPr>
            <w:r w:rsidRPr="001176A4">
              <w:rPr>
                <w:rFonts w:eastAsia="Roboto" w:cs="Roboto"/>
                <w:b/>
                <w:bCs/>
                <w:sz w:val="22"/>
              </w:rPr>
              <w:t>In ontwikkeling</w:t>
            </w:r>
          </w:p>
        </w:tc>
      </w:tr>
      <w:tr w:rsidR="001176A4" w:rsidRPr="001176A4" w14:paraId="166FEC80" w14:textId="77777777" w:rsidTr="00AA6AC5">
        <w:trPr>
          <w:trHeight w:val="300"/>
        </w:trPr>
        <w:tc>
          <w:tcPr>
            <w:tcW w:w="3495" w:type="dxa"/>
            <w:tcMar>
              <w:left w:w="105" w:type="dxa"/>
              <w:right w:w="105" w:type="dxa"/>
            </w:tcMar>
          </w:tcPr>
          <w:p w14:paraId="61CACD73" w14:textId="46CD71FD" w:rsidR="21739E16" w:rsidRPr="001176A4" w:rsidRDefault="21739E16" w:rsidP="21739E16">
            <w:pPr>
              <w:spacing w:after="200" w:line="276" w:lineRule="auto"/>
              <w:rPr>
                <w:rFonts w:eastAsia="Roboto" w:cs="Roboto"/>
                <w:sz w:val="22"/>
              </w:rPr>
            </w:pPr>
            <w:r w:rsidRPr="001176A4">
              <w:rPr>
                <w:rFonts w:eastAsia="Roboto" w:cs="Roboto"/>
                <w:sz w:val="22"/>
              </w:rPr>
              <w:t>Gebruikersinteractie</w:t>
            </w:r>
          </w:p>
        </w:tc>
        <w:tc>
          <w:tcPr>
            <w:tcW w:w="1600" w:type="dxa"/>
            <w:tcMar>
              <w:left w:w="105" w:type="dxa"/>
              <w:right w:w="105" w:type="dxa"/>
            </w:tcMar>
          </w:tcPr>
          <w:p w14:paraId="3A47617A" w14:textId="10D11E57" w:rsidR="21739E16" w:rsidRPr="001176A4" w:rsidRDefault="21739E16" w:rsidP="21739E16">
            <w:pPr>
              <w:spacing w:after="200" w:line="276" w:lineRule="auto"/>
              <w:rPr>
                <w:rFonts w:eastAsia="Roboto" w:cs="Roboto"/>
                <w:sz w:val="22"/>
              </w:rPr>
            </w:pPr>
          </w:p>
        </w:tc>
        <w:tc>
          <w:tcPr>
            <w:tcW w:w="1730" w:type="dxa"/>
            <w:tcMar>
              <w:left w:w="105" w:type="dxa"/>
              <w:right w:w="105" w:type="dxa"/>
            </w:tcMar>
          </w:tcPr>
          <w:p w14:paraId="25C91F89" w14:textId="0A55C39D" w:rsidR="21739E16" w:rsidRPr="001176A4" w:rsidRDefault="21739E16" w:rsidP="21739E16">
            <w:pPr>
              <w:spacing w:after="200" w:line="276" w:lineRule="auto"/>
              <w:rPr>
                <w:rFonts w:eastAsia="Roboto" w:cs="Roboto"/>
                <w:sz w:val="22"/>
              </w:rPr>
            </w:pPr>
          </w:p>
        </w:tc>
        <w:tc>
          <w:tcPr>
            <w:tcW w:w="1785" w:type="dxa"/>
            <w:tcMar>
              <w:left w:w="105" w:type="dxa"/>
              <w:right w:w="105" w:type="dxa"/>
            </w:tcMar>
          </w:tcPr>
          <w:p w14:paraId="32D80D93" w14:textId="08508907" w:rsidR="21739E16" w:rsidRPr="001176A4" w:rsidRDefault="21739E16" w:rsidP="21739E16">
            <w:pPr>
              <w:spacing w:after="200" w:line="276" w:lineRule="auto"/>
              <w:rPr>
                <w:rFonts w:eastAsia="Roboto" w:cs="Roboto"/>
                <w:sz w:val="22"/>
              </w:rPr>
            </w:pPr>
          </w:p>
        </w:tc>
      </w:tr>
      <w:tr w:rsidR="21739E16" w:rsidRPr="001176A4" w14:paraId="76DB4E50" w14:textId="77777777" w:rsidTr="00AA6AC5">
        <w:trPr>
          <w:trHeight w:val="450"/>
        </w:trPr>
        <w:tc>
          <w:tcPr>
            <w:tcW w:w="3495" w:type="dxa"/>
            <w:tcMar>
              <w:left w:w="105" w:type="dxa"/>
              <w:right w:w="105" w:type="dxa"/>
            </w:tcMar>
          </w:tcPr>
          <w:p w14:paraId="131A3272" w14:textId="593A766C" w:rsidR="21739E16" w:rsidRPr="001176A4" w:rsidRDefault="21739E16" w:rsidP="21739E16">
            <w:pPr>
              <w:spacing w:after="200" w:line="276" w:lineRule="auto"/>
              <w:rPr>
                <w:rFonts w:eastAsia="Roboto" w:cs="Roboto"/>
                <w:sz w:val="22"/>
              </w:rPr>
            </w:pPr>
            <w:r w:rsidRPr="001176A4">
              <w:rPr>
                <w:rFonts w:eastAsia="Roboto" w:cs="Roboto"/>
                <w:sz w:val="22"/>
              </w:rPr>
              <w:t>Software</w:t>
            </w:r>
          </w:p>
        </w:tc>
        <w:tc>
          <w:tcPr>
            <w:tcW w:w="1600" w:type="dxa"/>
            <w:tcMar>
              <w:left w:w="105" w:type="dxa"/>
              <w:right w:w="105" w:type="dxa"/>
            </w:tcMar>
          </w:tcPr>
          <w:p w14:paraId="0B244191" w14:textId="5C7D3307" w:rsidR="21739E16" w:rsidRPr="001176A4" w:rsidRDefault="21739E16" w:rsidP="21739E16">
            <w:pPr>
              <w:spacing w:after="200" w:line="276" w:lineRule="auto"/>
              <w:rPr>
                <w:rFonts w:eastAsia="Roboto" w:cs="Roboto"/>
                <w:sz w:val="22"/>
              </w:rPr>
            </w:pPr>
          </w:p>
        </w:tc>
        <w:tc>
          <w:tcPr>
            <w:tcW w:w="1730" w:type="dxa"/>
            <w:tcMar>
              <w:left w:w="105" w:type="dxa"/>
              <w:right w:w="105" w:type="dxa"/>
            </w:tcMar>
          </w:tcPr>
          <w:p w14:paraId="53EC27CB" w14:textId="6FF6CDFF" w:rsidR="21739E16" w:rsidRPr="001176A4" w:rsidRDefault="21739E16" w:rsidP="21739E16">
            <w:pPr>
              <w:spacing w:after="200" w:line="276" w:lineRule="auto"/>
              <w:rPr>
                <w:rFonts w:eastAsia="Roboto" w:cs="Roboto"/>
                <w:sz w:val="22"/>
              </w:rPr>
            </w:pPr>
          </w:p>
        </w:tc>
        <w:tc>
          <w:tcPr>
            <w:tcW w:w="1785" w:type="dxa"/>
            <w:tcMar>
              <w:left w:w="105" w:type="dxa"/>
              <w:right w:w="105" w:type="dxa"/>
            </w:tcMar>
          </w:tcPr>
          <w:p w14:paraId="0A773ADA" w14:textId="52EC3B2E" w:rsidR="21739E16" w:rsidRPr="001176A4" w:rsidRDefault="21739E16" w:rsidP="21739E16">
            <w:pPr>
              <w:spacing w:after="200" w:line="276" w:lineRule="auto"/>
              <w:rPr>
                <w:rFonts w:eastAsia="Roboto" w:cs="Roboto"/>
                <w:sz w:val="22"/>
              </w:rPr>
            </w:pPr>
          </w:p>
        </w:tc>
      </w:tr>
    </w:tbl>
    <w:p w14:paraId="706AFA3C" w14:textId="6632A9E3" w:rsidR="00210FF6" w:rsidRPr="001176A4" w:rsidRDefault="00210FF6" w:rsidP="21739E16">
      <w:pPr>
        <w:spacing w:after="200"/>
        <w:rPr>
          <w:rFonts w:eastAsia="Roboto" w:cs="Roboto"/>
          <w:sz w:val="22"/>
        </w:rPr>
      </w:pPr>
    </w:p>
    <w:p w14:paraId="176C3CB8" w14:textId="49B8DFED" w:rsidR="00210FF6" w:rsidRPr="001176A4" w:rsidRDefault="5E24004E" w:rsidP="21739E16">
      <w:pPr>
        <w:spacing w:after="200"/>
        <w:rPr>
          <w:rFonts w:eastAsia="Roboto" w:cs="Roboto"/>
          <w:szCs w:val="24"/>
        </w:rPr>
      </w:pPr>
      <w:r w:rsidRPr="001176A4">
        <w:rPr>
          <w:rFonts w:eastAsia="Roboto" w:cs="Roboto"/>
          <w:szCs w:val="24"/>
          <w:u w:val="single"/>
        </w:rPr>
        <w:t>Vul onderstaande tabel in en pas de stelling toe op afgelopen cyclus: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35"/>
        <w:gridCol w:w="1457"/>
        <w:gridCol w:w="1457"/>
        <w:gridCol w:w="1457"/>
        <w:gridCol w:w="1457"/>
        <w:gridCol w:w="1436"/>
      </w:tblGrid>
      <w:tr w:rsidR="001176A4" w:rsidRPr="001176A4" w14:paraId="7E28AF82" w14:textId="77777777" w:rsidTr="21739E16">
        <w:trPr>
          <w:trHeight w:val="300"/>
        </w:trPr>
        <w:tc>
          <w:tcPr>
            <w:tcW w:w="2335" w:type="dxa"/>
            <w:shd w:val="clear" w:color="auto" w:fill="DEEAF6"/>
            <w:tcMar>
              <w:left w:w="105" w:type="dxa"/>
              <w:right w:w="105" w:type="dxa"/>
            </w:tcMar>
          </w:tcPr>
          <w:p w14:paraId="6534284A" w14:textId="7CC2CF8D" w:rsidR="21739E16" w:rsidRPr="001176A4" w:rsidRDefault="21739E16" w:rsidP="21739E16">
            <w:pPr>
              <w:spacing w:after="200" w:line="276" w:lineRule="auto"/>
              <w:rPr>
                <w:rFonts w:eastAsia="Roboto" w:cs="Roboto"/>
                <w:sz w:val="22"/>
              </w:rPr>
            </w:pPr>
            <w:r w:rsidRPr="001176A4">
              <w:rPr>
                <w:rFonts w:eastAsia="Roboto" w:cs="Roboto"/>
                <w:b/>
                <w:bCs/>
                <w:sz w:val="22"/>
              </w:rPr>
              <w:t>Stelling</w:t>
            </w:r>
          </w:p>
        </w:tc>
        <w:tc>
          <w:tcPr>
            <w:tcW w:w="1457" w:type="dxa"/>
            <w:shd w:val="clear" w:color="auto" w:fill="DEEAF6"/>
            <w:tcMar>
              <w:left w:w="105" w:type="dxa"/>
              <w:right w:w="105" w:type="dxa"/>
            </w:tcMar>
          </w:tcPr>
          <w:p w14:paraId="3EBE4881" w14:textId="271B576A" w:rsidR="21739E16" w:rsidRPr="001176A4" w:rsidRDefault="21739E16" w:rsidP="21739E16">
            <w:pPr>
              <w:spacing w:after="200" w:line="276" w:lineRule="auto"/>
              <w:rPr>
                <w:rFonts w:eastAsia="Roboto" w:cs="Roboto"/>
                <w:sz w:val="22"/>
              </w:rPr>
            </w:pPr>
            <w:r w:rsidRPr="001176A4">
              <w:rPr>
                <w:rFonts w:eastAsia="Roboto" w:cs="Roboto"/>
                <w:b/>
                <w:bCs/>
                <w:sz w:val="22"/>
              </w:rPr>
              <w:t>Helemaal mee eens</w:t>
            </w:r>
          </w:p>
        </w:tc>
        <w:tc>
          <w:tcPr>
            <w:tcW w:w="1457" w:type="dxa"/>
            <w:shd w:val="clear" w:color="auto" w:fill="DEEAF6"/>
            <w:tcMar>
              <w:left w:w="105" w:type="dxa"/>
              <w:right w:w="105" w:type="dxa"/>
            </w:tcMar>
          </w:tcPr>
          <w:p w14:paraId="692D6E5D" w14:textId="2A2A4E6A" w:rsidR="21739E16" w:rsidRPr="001176A4" w:rsidRDefault="21739E16" w:rsidP="21739E16">
            <w:pPr>
              <w:spacing w:after="200" w:line="276" w:lineRule="auto"/>
              <w:rPr>
                <w:rFonts w:eastAsia="Roboto" w:cs="Roboto"/>
                <w:sz w:val="22"/>
              </w:rPr>
            </w:pPr>
            <w:r w:rsidRPr="001176A4">
              <w:rPr>
                <w:rFonts w:eastAsia="Roboto" w:cs="Roboto"/>
                <w:b/>
                <w:bCs/>
                <w:sz w:val="22"/>
              </w:rPr>
              <w:t>Eens</w:t>
            </w:r>
          </w:p>
        </w:tc>
        <w:tc>
          <w:tcPr>
            <w:tcW w:w="1457" w:type="dxa"/>
            <w:shd w:val="clear" w:color="auto" w:fill="DEEAF6"/>
            <w:tcMar>
              <w:left w:w="105" w:type="dxa"/>
              <w:right w:w="105" w:type="dxa"/>
            </w:tcMar>
          </w:tcPr>
          <w:p w14:paraId="7DB46832" w14:textId="0F8B999C" w:rsidR="21739E16" w:rsidRPr="001176A4" w:rsidRDefault="21739E16" w:rsidP="21739E16">
            <w:pPr>
              <w:spacing w:after="200" w:line="276" w:lineRule="auto"/>
              <w:rPr>
                <w:rFonts w:eastAsia="Roboto" w:cs="Roboto"/>
                <w:sz w:val="22"/>
              </w:rPr>
            </w:pPr>
            <w:r w:rsidRPr="001176A4">
              <w:rPr>
                <w:rFonts w:eastAsia="Roboto" w:cs="Roboto"/>
                <w:b/>
                <w:bCs/>
                <w:sz w:val="22"/>
              </w:rPr>
              <w:t>Neutraal</w:t>
            </w:r>
          </w:p>
        </w:tc>
        <w:tc>
          <w:tcPr>
            <w:tcW w:w="1457" w:type="dxa"/>
            <w:shd w:val="clear" w:color="auto" w:fill="DEEAF6"/>
            <w:tcMar>
              <w:left w:w="105" w:type="dxa"/>
              <w:right w:w="105" w:type="dxa"/>
            </w:tcMar>
          </w:tcPr>
          <w:p w14:paraId="7E2927B8" w14:textId="1EB138EE" w:rsidR="21739E16" w:rsidRPr="001176A4" w:rsidRDefault="21739E16" w:rsidP="21739E16">
            <w:pPr>
              <w:spacing w:after="200" w:line="276" w:lineRule="auto"/>
              <w:rPr>
                <w:rFonts w:eastAsia="Roboto" w:cs="Roboto"/>
                <w:sz w:val="22"/>
              </w:rPr>
            </w:pPr>
            <w:r w:rsidRPr="001176A4">
              <w:rPr>
                <w:rFonts w:eastAsia="Roboto" w:cs="Roboto"/>
                <w:b/>
                <w:bCs/>
                <w:sz w:val="22"/>
              </w:rPr>
              <w:t>Oneens</w:t>
            </w:r>
          </w:p>
        </w:tc>
        <w:tc>
          <w:tcPr>
            <w:tcW w:w="1436" w:type="dxa"/>
            <w:shd w:val="clear" w:color="auto" w:fill="DEEAF6"/>
            <w:tcMar>
              <w:left w:w="105" w:type="dxa"/>
              <w:right w:w="105" w:type="dxa"/>
            </w:tcMar>
          </w:tcPr>
          <w:p w14:paraId="682A1AC9" w14:textId="6D86F146" w:rsidR="21739E16" w:rsidRPr="001176A4" w:rsidRDefault="21739E16" w:rsidP="21739E16">
            <w:pPr>
              <w:spacing w:after="200" w:line="276" w:lineRule="auto"/>
              <w:rPr>
                <w:rFonts w:eastAsia="Roboto" w:cs="Roboto"/>
                <w:sz w:val="22"/>
              </w:rPr>
            </w:pPr>
            <w:r w:rsidRPr="001176A4">
              <w:rPr>
                <w:rFonts w:eastAsia="Roboto" w:cs="Roboto"/>
                <w:b/>
                <w:bCs/>
                <w:sz w:val="22"/>
              </w:rPr>
              <w:t>Helemaal mee oneens</w:t>
            </w:r>
          </w:p>
        </w:tc>
      </w:tr>
      <w:tr w:rsidR="001176A4" w:rsidRPr="001176A4" w14:paraId="5A8E867F" w14:textId="77777777" w:rsidTr="21739E16">
        <w:trPr>
          <w:trHeight w:val="300"/>
        </w:trPr>
        <w:tc>
          <w:tcPr>
            <w:tcW w:w="2335" w:type="dxa"/>
            <w:tcMar>
              <w:left w:w="105" w:type="dxa"/>
              <w:right w:w="105" w:type="dxa"/>
            </w:tcMar>
          </w:tcPr>
          <w:p w14:paraId="1E9DCE41" w14:textId="143EA3DB" w:rsidR="21739E16" w:rsidRPr="001176A4" w:rsidRDefault="00A37D34" w:rsidP="21739E16">
            <w:pPr>
              <w:spacing w:after="200" w:line="276" w:lineRule="auto"/>
              <w:rPr>
                <w:rFonts w:eastAsia="Roboto" w:cs="Roboto"/>
                <w:sz w:val="22"/>
              </w:rPr>
            </w:pPr>
            <w:r w:rsidRPr="001176A4">
              <w:rPr>
                <w:rFonts w:eastAsia="Roboto" w:cs="Roboto"/>
                <w:sz w:val="22"/>
              </w:rPr>
              <w:t xml:space="preserve">1: </w:t>
            </w:r>
            <w:r w:rsidR="21739E16" w:rsidRPr="001176A4">
              <w:rPr>
                <w:rFonts w:eastAsia="Roboto" w:cs="Roboto"/>
                <w:sz w:val="22"/>
              </w:rPr>
              <w:t>Ik heb grip op de studie</w:t>
            </w:r>
          </w:p>
        </w:tc>
        <w:tc>
          <w:tcPr>
            <w:tcW w:w="1457" w:type="dxa"/>
            <w:tcMar>
              <w:left w:w="105" w:type="dxa"/>
              <w:right w:w="105" w:type="dxa"/>
            </w:tcMar>
          </w:tcPr>
          <w:p w14:paraId="1A3A278F" w14:textId="037AAC8E"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48BF4BAE" w14:textId="5C5F3C5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039601CD" w14:textId="00D568D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11C53292" w14:textId="2EB41453"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13B00463" w14:textId="09C21BA8" w:rsidR="21739E16" w:rsidRPr="001176A4" w:rsidRDefault="21739E16" w:rsidP="21739E16">
            <w:pPr>
              <w:spacing w:after="200" w:line="276" w:lineRule="auto"/>
              <w:rPr>
                <w:rFonts w:eastAsia="Roboto" w:cs="Roboto"/>
                <w:sz w:val="22"/>
              </w:rPr>
            </w:pPr>
          </w:p>
        </w:tc>
      </w:tr>
      <w:tr w:rsidR="001176A4" w:rsidRPr="001176A4" w14:paraId="02E942B6" w14:textId="77777777" w:rsidTr="21739E16">
        <w:trPr>
          <w:trHeight w:val="300"/>
        </w:trPr>
        <w:tc>
          <w:tcPr>
            <w:tcW w:w="2335" w:type="dxa"/>
            <w:tcMar>
              <w:left w:w="105" w:type="dxa"/>
              <w:right w:w="105" w:type="dxa"/>
            </w:tcMar>
          </w:tcPr>
          <w:p w14:paraId="1D772648" w14:textId="69C68121" w:rsidR="21739E16" w:rsidRPr="001176A4" w:rsidRDefault="00A37D34" w:rsidP="21739E16">
            <w:pPr>
              <w:spacing w:after="200" w:line="276" w:lineRule="auto"/>
              <w:rPr>
                <w:rFonts w:eastAsia="Roboto" w:cs="Roboto"/>
                <w:sz w:val="22"/>
              </w:rPr>
            </w:pPr>
            <w:r w:rsidRPr="001176A4">
              <w:rPr>
                <w:rFonts w:eastAsia="Roboto" w:cs="Roboto"/>
                <w:sz w:val="22"/>
              </w:rPr>
              <w:t xml:space="preserve">2: </w:t>
            </w:r>
            <w:r w:rsidR="21739E16" w:rsidRPr="001176A4">
              <w:rPr>
                <w:rFonts w:eastAsia="Roboto" w:cs="Roboto"/>
                <w:sz w:val="22"/>
              </w:rPr>
              <w:t>Het was duidelijk wat er van mij werd verwacht afgelopen cyclus</w:t>
            </w:r>
          </w:p>
        </w:tc>
        <w:tc>
          <w:tcPr>
            <w:tcW w:w="1457" w:type="dxa"/>
            <w:tcMar>
              <w:left w:w="105" w:type="dxa"/>
              <w:right w:w="105" w:type="dxa"/>
            </w:tcMar>
          </w:tcPr>
          <w:p w14:paraId="578A5ACC" w14:textId="53CE8817"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1C1F1E11" w14:textId="47063102"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09C36E4E" w14:textId="4749D42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127E5D09" w14:textId="5A95F3BF"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24226352" w14:textId="5D929523" w:rsidR="21739E16" w:rsidRPr="001176A4" w:rsidRDefault="21739E16" w:rsidP="21739E16">
            <w:pPr>
              <w:spacing w:after="200" w:line="276" w:lineRule="auto"/>
              <w:rPr>
                <w:rFonts w:eastAsia="Roboto" w:cs="Roboto"/>
                <w:sz w:val="22"/>
              </w:rPr>
            </w:pPr>
          </w:p>
        </w:tc>
      </w:tr>
      <w:tr w:rsidR="001176A4" w:rsidRPr="001176A4" w14:paraId="4E9CEB58" w14:textId="77777777" w:rsidTr="21739E16">
        <w:trPr>
          <w:trHeight w:val="300"/>
        </w:trPr>
        <w:tc>
          <w:tcPr>
            <w:tcW w:w="2335" w:type="dxa"/>
            <w:tcMar>
              <w:left w:w="105" w:type="dxa"/>
              <w:right w:w="105" w:type="dxa"/>
            </w:tcMar>
          </w:tcPr>
          <w:p w14:paraId="7A396869" w14:textId="30494920" w:rsidR="21739E16" w:rsidRPr="001176A4" w:rsidRDefault="00A37D34" w:rsidP="21739E16">
            <w:pPr>
              <w:spacing w:after="200" w:line="276" w:lineRule="auto"/>
              <w:rPr>
                <w:rFonts w:eastAsia="Roboto" w:cs="Roboto"/>
                <w:sz w:val="22"/>
              </w:rPr>
            </w:pPr>
            <w:r w:rsidRPr="001176A4">
              <w:rPr>
                <w:rFonts w:eastAsia="Roboto" w:cs="Roboto"/>
                <w:sz w:val="22"/>
              </w:rPr>
              <w:t xml:space="preserve">3: </w:t>
            </w:r>
            <w:r w:rsidR="21739E16" w:rsidRPr="001176A4">
              <w:rPr>
                <w:rFonts w:eastAsia="Roboto" w:cs="Roboto"/>
                <w:sz w:val="22"/>
              </w:rPr>
              <w:t xml:space="preserve">Ik heb efficiënt gestudeerd (planning, leren </w:t>
            </w:r>
            <w:proofErr w:type="spellStart"/>
            <w:r w:rsidR="21739E16" w:rsidRPr="001176A4">
              <w:rPr>
                <w:rFonts w:eastAsia="Roboto" w:cs="Roboto"/>
                <w:sz w:val="22"/>
              </w:rPr>
              <w:t>leren</w:t>
            </w:r>
            <w:proofErr w:type="spellEnd"/>
            <w:r w:rsidR="21739E16" w:rsidRPr="001176A4">
              <w:rPr>
                <w:rFonts w:eastAsia="Roboto" w:cs="Roboto"/>
                <w:sz w:val="22"/>
              </w:rPr>
              <w:t>, deadlines)</w:t>
            </w:r>
          </w:p>
        </w:tc>
        <w:tc>
          <w:tcPr>
            <w:tcW w:w="1457" w:type="dxa"/>
            <w:tcMar>
              <w:left w:w="105" w:type="dxa"/>
              <w:right w:w="105" w:type="dxa"/>
            </w:tcMar>
          </w:tcPr>
          <w:p w14:paraId="01DE2F21" w14:textId="0A124CAE"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68EE6B9E" w14:textId="099B6E52"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6BD999AA" w14:textId="34DE04B6"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78253E8B" w14:textId="306235F9"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5A8015D3" w14:textId="1666967E" w:rsidR="21739E16" w:rsidRPr="001176A4" w:rsidRDefault="21739E16" w:rsidP="21739E16">
            <w:pPr>
              <w:spacing w:after="200" w:line="276" w:lineRule="auto"/>
              <w:rPr>
                <w:rFonts w:eastAsia="Roboto" w:cs="Roboto"/>
                <w:sz w:val="22"/>
              </w:rPr>
            </w:pPr>
          </w:p>
        </w:tc>
      </w:tr>
      <w:tr w:rsidR="001176A4" w:rsidRPr="001176A4" w14:paraId="5C6287D1" w14:textId="77777777" w:rsidTr="21739E16">
        <w:trPr>
          <w:trHeight w:val="300"/>
        </w:trPr>
        <w:tc>
          <w:tcPr>
            <w:tcW w:w="2335" w:type="dxa"/>
            <w:tcMar>
              <w:left w:w="105" w:type="dxa"/>
              <w:right w:w="105" w:type="dxa"/>
            </w:tcMar>
          </w:tcPr>
          <w:p w14:paraId="6FF23B54" w14:textId="17473D0D" w:rsidR="21739E16" w:rsidRPr="001176A4" w:rsidRDefault="00A37D34" w:rsidP="21739E16">
            <w:pPr>
              <w:spacing w:after="200" w:line="276" w:lineRule="auto"/>
              <w:rPr>
                <w:rFonts w:eastAsia="Roboto" w:cs="Roboto"/>
                <w:sz w:val="22"/>
              </w:rPr>
            </w:pPr>
            <w:r w:rsidRPr="001176A4">
              <w:rPr>
                <w:rFonts w:eastAsia="Roboto" w:cs="Roboto"/>
                <w:sz w:val="22"/>
              </w:rPr>
              <w:t xml:space="preserve">4: </w:t>
            </w:r>
            <w:r w:rsidR="21739E16" w:rsidRPr="001176A4">
              <w:rPr>
                <w:rFonts w:eastAsia="Roboto" w:cs="Roboto"/>
                <w:sz w:val="22"/>
              </w:rPr>
              <w:t>De balans tussen mijn studie en andere aspecten in mijn leven was goed deze periode</w:t>
            </w:r>
          </w:p>
        </w:tc>
        <w:tc>
          <w:tcPr>
            <w:tcW w:w="1457" w:type="dxa"/>
            <w:tcMar>
              <w:left w:w="105" w:type="dxa"/>
              <w:right w:w="105" w:type="dxa"/>
            </w:tcMar>
          </w:tcPr>
          <w:p w14:paraId="6E2D0AE1" w14:textId="3FF3D812"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0DB751E4" w14:textId="25D6730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0BE1C664" w14:textId="6B3AEBF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581F8336" w14:textId="58E8C639"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2684D6A8" w14:textId="4A1EC61B" w:rsidR="21739E16" w:rsidRPr="001176A4" w:rsidRDefault="21739E16" w:rsidP="21739E16">
            <w:pPr>
              <w:spacing w:after="200" w:line="276" w:lineRule="auto"/>
              <w:rPr>
                <w:rFonts w:eastAsia="Roboto" w:cs="Roboto"/>
                <w:sz w:val="22"/>
              </w:rPr>
            </w:pPr>
          </w:p>
        </w:tc>
      </w:tr>
      <w:tr w:rsidR="001176A4" w:rsidRPr="001176A4" w14:paraId="1058C58E" w14:textId="77777777" w:rsidTr="21739E16">
        <w:trPr>
          <w:trHeight w:val="300"/>
        </w:trPr>
        <w:tc>
          <w:tcPr>
            <w:tcW w:w="2335" w:type="dxa"/>
            <w:tcMar>
              <w:left w:w="105" w:type="dxa"/>
              <w:right w:w="105" w:type="dxa"/>
            </w:tcMar>
          </w:tcPr>
          <w:p w14:paraId="476DF138" w14:textId="52E8929F" w:rsidR="21739E16" w:rsidRPr="001176A4" w:rsidRDefault="00A37D34" w:rsidP="21739E16">
            <w:pPr>
              <w:spacing w:after="200" w:line="276" w:lineRule="auto"/>
              <w:rPr>
                <w:rFonts w:eastAsia="Roboto" w:cs="Roboto"/>
                <w:sz w:val="22"/>
              </w:rPr>
            </w:pPr>
            <w:r w:rsidRPr="001176A4">
              <w:rPr>
                <w:rFonts w:eastAsia="Roboto" w:cs="Roboto"/>
                <w:sz w:val="22"/>
              </w:rPr>
              <w:lastRenderedPageBreak/>
              <w:t xml:space="preserve">5: </w:t>
            </w:r>
            <w:r w:rsidR="21739E16" w:rsidRPr="001176A4">
              <w:rPr>
                <w:rFonts w:eastAsia="Roboto" w:cs="Roboto"/>
                <w:sz w:val="22"/>
              </w:rPr>
              <w:t>Ik begrijp de feedback van de docenten op de datapunten</w:t>
            </w:r>
          </w:p>
        </w:tc>
        <w:tc>
          <w:tcPr>
            <w:tcW w:w="1457" w:type="dxa"/>
            <w:tcMar>
              <w:left w:w="105" w:type="dxa"/>
              <w:right w:w="105" w:type="dxa"/>
            </w:tcMar>
          </w:tcPr>
          <w:p w14:paraId="735D9BD0" w14:textId="6AD27008"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7911310E" w14:textId="21AA9961"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121B26A6" w14:textId="504EE688"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0C0E02E4" w14:textId="17D8FCCD"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0702B8C0" w14:textId="777EC09D" w:rsidR="21739E16" w:rsidRPr="001176A4" w:rsidRDefault="21739E16" w:rsidP="21739E16">
            <w:pPr>
              <w:spacing w:after="200" w:line="276" w:lineRule="auto"/>
              <w:rPr>
                <w:rFonts w:eastAsia="Roboto" w:cs="Roboto"/>
                <w:sz w:val="22"/>
              </w:rPr>
            </w:pPr>
          </w:p>
        </w:tc>
      </w:tr>
      <w:tr w:rsidR="001176A4" w:rsidRPr="001176A4" w14:paraId="3F2AA972" w14:textId="77777777" w:rsidTr="21739E16">
        <w:trPr>
          <w:trHeight w:val="300"/>
        </w:trPr>
        <w:tc>
          <w:tcPr>
            <w:tcW w:w="2335" w:type="dxa"/>
            <w:tcMar>
              <w:left w:w="105" w:type="dxa"/>
              <w:right w:w="105" w:type="dxa"/>
            </w:tcMar>
          </w:tcPr>
          <w:p w14:paraId="00F22507" w14:textId="011C2FF1" w:rsidR="21739E16" w:rsidRPr="001176A4" w:rsidRDefault="00C121C1" w:rsidP="21739E16">
            <w:pPr>
              <w:spacing w:after="200" w:line="276" w:lineRule="auto"/>
              <w:rPr>
                <w:rFonts w:eastAsia="Roboto" w:cs="Roboto"/>
                <w:sz w:val="22"/>
              </w:rPr>
            </w:pPr>
            <w:r w:rsidRPr="001176A4">
              <w:rPr>
                <w:rFonts w:eastAsia="Roboto" w:cs="Roboto"/>
                <w:sz w:val="22"/>
              </w:rPr>
              <w:t xml:space="preserve">6: </w:t>
            </w:r>
            <w:r w:rsidR="21739E16" w:rsidRPr="001176A4">
              <w:rPr>
                <w:rFonts w:eastAsia="Roboto" w:cs="Roboto"/>
                <w:sz w:val="22"/>
              </w:rPr>
              <w:t>Ik heb mij in de afgelopen cyclus persoonlijk ontwikkeld (zelfvertrouwen, communicatievaardigheden, etc.)</w:t>
            </w:r>
          </w:p>
        </w:tc>
        <w:tc>
          <w:tcPr>
            <w:tcW w:w="1457" w:type="dxa"/>
            <w:tcMar>
              <w:left w:w="105" w:type="dxa"/>
              <w:right w:w="105" w:type="dxa"/>
            </w:tcMar>
          </w:tcPr>
          <w:p w14:paraId="2E0E5B64" w14:textId="6DBE8D24"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7C0D1D2C" w14:textId="30DB7383"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4935A5A7" w14:textId="526A4476"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203EC685" w14:textId="24E9975F"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40EC7926" w14:textId="43B968F7" w:rsidR="21739E16" w:rsidRPr="001176A4" w:rsidRDefault="21739E16" w:rsidP="21739E16">
            <w:pPr>
              <w:spacing w:after="200" w:line="276" w:lineRule="auto"/>
              <w:rPr>
                <w:rFonts w:eastAsia="Roboto" w:cs="Roboto"/>
                <w:sz w:val="22"/>
              </w:rPr>
            </w:pPr>
          </w:p>
        </w:tc>
      </w:tr>
      <w:tr w:rsidR="21739E16" w:rsidRPr="001176A4" w14:paraId="2B96EC09" w14:textId="77777777" w:rsidTr="21739E16">
        <w:trPr>
          <w:trHeight w:val="300"/>
        </w:trPr>
        <w:tc>
          <w:tcPr>
            <w:tcW w:w="2335" w:type="dxa"/>
            <w:tcMar>
              <w:left w:w="105" w:type="dxa"/>
              <w:right w:w="105" w:type="dxa"/>
            </w:tcMar>
          </w:tcPr>
          <w:p w14:paraId="7EE8167B" w14:textId="4326A674" w:rsidR="21739E16" w:rsidRPr="001176A4" w:rsidRDefault="00C121C1" w:rsidP="21739E16">
            <w:pPr>
              <w:spacing w:after="200" w:line="276" w:lineRule="auto"/>
              <w:rPr>
                <w:rFonts w:eastAsia="Roboto" w:cs="Roboto"/>
                <w:sz w:val="22"/>
              </w:rPr>
            </w:pPr>
            <w:r w:rsidRPr="001176A4">
              <w:rPr>
                <w:rFonts w:eastAsia="Roboto" w:cs="Roboto"/>
                <w:sz w:val="22"/>
              </w:rPr>
              <w:t xml:space="preserve">7: </w:t>
            </w:r>
            <w:r w:rsidR="21739E16" w:rsidRPr="001176A4">
              <w:rPr>
                <w:rFonts w:eastAsia="Roboto" w:cs="Roboto"/>
                <w:sz w:val="22"/>
              </w:rPr>
              <w:t>Ik heb gebruik gemaakt van mijn leerteam</w:t>
            </w:r>
          </w:p>
        </w:tc>
        <w:tc>
          <w:tcPr>
            <w:tcW w:w="1457" w:type="dxa"/>
            <w:tcMar>
              <w:left w:w="105" w:type="dxa"/>
              <w:right w:w="105" w:type="dxa"/>
            </w:tcMar>
          </w:tcPr>
          <w:p w14:paraId="20E80E78" w14:textId="46A9DF9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71D22200" w14:textId="0F4306E6"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0C328D38" w14:textId="05DABD1C"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543C4B01" w14:textId="3611C5D7"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74CB797E" w14:textId="6F65E2E7" w:rsidR="21739E16" w:rsidRPr="001176A4" w:rsidRDefault="21739E16" w:rsidP="21739E16">
            <w:pPr>
              <w:spacing w:after="200" w:line="276" w:lineRule="auto"/>
              <w:rPr>
                <w:rFonts w:eastAsia="Roboto" w:cs="Roboto"/>
                <w:sz w:val="22"/>
              </w:rPr>
            </w:pPr>
          </w:p>
        </w:tc>
      </w:tr>
    </w:tbl>
    <w:p w14:paraId="65F3F749" w14:textId="1D77E54C" w:rsidR="00210FF6" w:rsidRPr="001176A4" w:rsidRDefault="00210FF6" w:rsidP="21739E16">
      <w:pPr>
        <w:spacing w:after="200"/>
        <w:rPr>
          <w:rFonts w:eastAsia="Roboto" w:cs="Roboto"/>
          <w:sz w:val="22"/>
        </w:rPr>
      </w:pPr>
    </w:p>
    <w:p w14:paraId="5E974907" w14:textId="6B427931" w:rsidR="00210FF6" w:rsidRPr="001176A4" w:rsidRDefault="5E24004E" w:rsidP="21739E16">
      <w:pPr>
        <w:spacing w:after="200"/>
        <w:rPr>
          <w:rFonts w:eastAsia="Roboto" w:cs="Roboto"/>
          <w:szCs w:val="24"/>
        </w:rPr>
      </w:pPr>
      <w:r w:rsidRPr="001176A4">
        <w:rPr>
          <w:rFonts w:eastAsia="Roboto" w:cs="Roboto"/>
          <w:szCs w:val="24"/>
          <w:u w:val="single"/>
        </w:rPr>
        <w:t>Geef voor 3 van bovenstaande antwoorden een toelichting</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44"/>
        <w:gridCol w:w="7756"/>
      </w:tblGrid>
      <w:tr w:rsidR="001176A4" w:rsidRPr="001176A4" w14:paraId="41E3A2A0" w14:textId="77777777" w:rsidTr="21739E16">
        <w:trPr>
          <w:trHeight w:val="300"/>
        </w:trPr>
        <w:tc>
          <w:tcPr>
            <w:tcW w:w="1844" w:type="dxa"/>
            <w:shd w:val="clear" w:color="auto" w:fill="DEEAF6"/>
            <w:tcMar>
              <w:left w:w="105" w:type="dxa"/>
              <w:right w:w="105" w:type="dxa"/>
            </w:tcMar>
          </w:tcPr>
          <w:p w14:paraId="4B06A145" w14:textId="733D390C" w:rsidR="21739E16" w:rsidRPr="001176A4" w:rsidRDefault="21739E16" w:rsidP="21739E16">
            <w:pPr>
              <w:spacing w:after="200" w:line="276" w:lineRule="auto"/>
              <w:rPr>
                <w:rFonts w:eastAsia="Roboto" w:cs="Roboto"/>
                <w:sz w:val="22"/>
              </w:rPr>
            </w:pPr>
            <w:r w:rsidRPr="001176A4">
              <w:rPr>
                <w:rFonts w:eastAsia="Roboto" w:cs="Roboto"/>
                <w:b/>
                <w:bCs/>
                <w:sz w:val="22"/>
              </w:rPr>
              <w:t>Stelling</w:t>
            </w:r>
          </w:p>
        </w:tc>
        <w:tc>
          <w:tcPr>
            <w:tcW w:w="7756" w:type="dxa"/>
            <w:shd w:val="clear" w:color="auto" w:fill="DEEAF6"/>
            <w:tcMar>
              <w:left w:w="105" w:type="dxa"/>
              <w:right w:w="105" w:type="dxa"/>
            </w:tcMar>
          </w:tcPr>
          <w:p w14:paraId="53F6871C" w14:textId="09DF7BE4" w:rsidR="21739E16" w:rsidRPr="001176A4" w:rsidRDefault="21739E16" w:rsidP="21739E16">
            <w:pPr>
              <w:spacing w:after="200" w:line="276" w:lineRule="auto"/>
              <w:rPr>
                <w:rFonts w:eastAsia="Roboto" w:cs="Roboto"/>
                <w:sz w:val="22"/>
              </w:rPr>
            </w:pPr>
            <w:r w:rsidRPr="001176A4">
              <w:rPr>
                <w:rFonts w:eastAsia="Roboto" w:cs="Roboto"/>
                <w:b/>
                <w:bCs/>
                <w:sz w:val="22"/>
              </w:rPr>
              <w:t>Toelichting</w:t>
            </w:r>
          </w:p>
        </w:tc>
      </w:tr>
      <w:tr w:rsidR="001176A4" w:rsidRPr="001176A4" w14:paraId="2DC36842" w14:textId="77777777" w:rsidTr="21739E16">
        <w:trPr>
          <w:trHeight w:val="300"/>
        </w:trPr>
        <w:tc>
          <w:tcPr>
            <w:tcW w:w="1844" w:type="dxa"/>
            <w:tcMar>
              <w:left w:w="105" w:type="dxa"/>
              <w:right w:w="105" w:type="dxa"/>
            </w:tcMar>
          </w:tcPr>
          <w:p w14:paraId="5A89D3F0" w14:textId="20ED5DD8" w:rsidR="21739E16" w:rsidRPr="001176A4" w:rsidRDefault="21739E16" w:rsidP="21739E16">
            <w:pPr>
              <w:spacing w:after="200" w:line="276" w:lineRule="auto"/>
              <w:rPr>
                <w:rFonts w:eastAsia="Roboto" w:cs="Roboto"/>
                <w:color w:val="FFFFFF" w:themeColor="background1"/>
                <w:sz w:val="22"/>
              </w:rPr>
            </w:pPr>
          </w:p>
        </w:tc>
        <w:tc>
          <w:tcPr>
            <w:tcW w:w="7756" w:type="dxa"/>
            <w:tcMar>
              <w:left w:w="105" w:type="dxa"/>
              <w:right w:w="105" w:type="dxa"/>
            </w:tcMar>
          </w:tcPr>
          <w:p w14:paraId="2C78B3EB" w14:textId="54F136BC" w:rsidR="21739E16" w:rsidRPr="001176A4" w:rsidRDefault="21739E16" w:rsidP="21739E16">
            <w:pPr>
              <w:spacing w:after="200" w:line="276" w:lineRule="auto"/>
              <w:rPr>
                <w:rFonts w:eastAsia="Roboto" w:cs="Roboto"/>
                <w:color w:val="FFFFFF" w:themeColor="background1"/>
                <w:sz w:val="22"/>
              </w:rPr>
            </w:pPr>
          </w:p>
        </w:tc>
      </w:tr>
      <w:tr w:rsidR="001176A4" w:rsidRPr="001176A4" w14:paraId="4B2E4CFC" w14:textId="77777777" w:rsidTr="21739E16">
        <w:trPr>
          <w:trHeight w:val="300"/>
        </w:trPr>
        <w:tc>
          <w:tcPr>
            <w:tcW w:w="1844" w:type="dxa"/>
            <w:tcMar>
              <w:left w:w="105" w:type="dxa"/>
              <w:right w:w="105" w:type="dxa"/>
            </w:tcMar>
          </w:tcPr>
          <w:p w14:paraId="193B18FD" w14:textId="62099575" w:rsidR="21739E16" w:rsidRPr="001176A4" w:rsidRDefault="21739E16" w:rsidP="21739E16">
            <w:pPr>
              <w:spacing w:after="200" w:line="276" w:lineRule="auto"/>
              <w:rPr>
                <w:rFonts w:eastAsia="Roboto" w:cs="Roboto"/>
                <w:color w:val="FFFFFF" w:themeColor="background1"/>
                <w:sz w:val="22"/>
              </w:rPr>
            </w:pPr>
          </w:p>
        </w:tc>
        <w:tc>
          <w:tcPr>
            <w:tcW w:w="7756" w:type="dxa"/>
            <w:tcMar>
              <w:left w:w="105" w:type="dxa"/>
              <w:right w:w="105" w:type="dxa"/>
            </w:tcMar>
          </w:tcPr>
          <w:p w14:paraId="46892C7B" w14:textId="5E00B62F" w:rsidR="21739E16" w:rsidRPr="001176A4" w:rsidRDefault="21739E16" w:rsidP="21739E16">
            <w:pPr>
              <w:spacing w:after="200" w:line="276" w:lineRule="auto"/>
              <w:rPr>
                <w:rFonts w:eastAsia="Roboto" w:cs="Roboto"/>
                <w:color w:val="FFFFFF" w:themeColor="background1"/>
                <w:sz w:val="22"/>
              </w:rPr>
            </w:pPr>
          </w:p>
        </w:tc>
      </w:tr>
      <w:tr w:rsidR="21739E16" w:rsidRPr="001176A4" w14:paraId="4AF2BFFA" w14:textId="77777777" w:rsidTr="21739E16">
        <w:trPr>
          <w:trHeight w:val="300"/>
        </w:trPr>
        <w:tc>
          <w:tcPr>
            <w:tcW w:w="1844" w:type="dxa"/>
            <w:tcMar>
              <w:left w:w="105" w:type="dxa"/>
              <w:right w:w="105" w:type="dxa"/>
            </w:tcMar>
          </w:tcPr>
          <w:p w14:paraId="3E0EC810" w14:textId="4BFDF90A" w:rsidR="21739E16" w:rsidRPr="001176A4" w:rsidRDefault="21739E16" w:rsidP="21739E16">
            <w:pPr>
              <w:spacing w:after="200" w:line="276" w:lineRule="auto"/>
              <w:rPr>
                <w:rFonts w:eastAsia="Roboto" w:cs="Roboto"/>
                <w:color w:val="FFFFFF" w:themeColor="background1"/>
                <w:sz w:val="22"/>
              </w:rPr>
            </w:pPr>
          </w:p>
        </w:tc>
        <w:tc>
          <w:tcPr>
            <w:tcW w:w="7756" w:type="dxa"/>
            <w:tcMar>
              <w:left w:w="105" w:type="dxa"/>
              <w:right w:w="105" w:type="dxa"/>
            </w:tcMar>
          </w:tcPr>
          <w:p w14:paraId="484F5DB2" w14:textId="14811225" w:rsidR="21739E16" w:rsidRPr="001176A4" w:rsidRDefault="21739E16" w:rsidP="21739E16">
            <w:pPr>
              <w:spacing w:after="200" w:line="276" w:lineRule="auto"/>
              <w:rPr>
                <w:rFonts w:eastAsia="Roboto" w:cs="Roboto"/>
                <w:color w:val="FFFFFF" w:themeColor="background1"/>
                <w:sz w:val="22"/>
              </w:rPr>
            </w:pPr>
          </w:p>
        </w:tc>
      </w:tr>
    </w:tbl>
    <w:p w14:paraId="4A8B6042" w14:textId="6013DEBC" w:rsidR="00210FF6" w:rsidRPr="001176A4" w:rsidRDefault="00210FF6" w:rsidP="21739E16">
      <w:pPr>
        <w:spacing w:after="200"/>
        <w:rPr>
          <w:rFonts w:eastAsia="Roboto" w:cs="Roboto"/>
          <w:color w:val="FFFFFF" w:themeColor="background1"/>
          <w:sz w:val="22"/>
        </w:rPr>
      </w:pPr>
    </w:p>
    <w:p w14:paraId="43862BD2" w14:textId="15B5D488" w:rsidR="00210FF6" w:rsidRPr="001176A4" w:rsidRDefault="5E24004E" w:rsidP="21739E16">
      <w:pPr>
        <w:spacing w:after="200"/>
        <w:rPr>
          <w:rFonts w:eastAsia="Roboto" w:cs="Roboto"/>
          <w:szCs w:val="24"/>
        </w:rPr>
      </w:pPr>
      <w:r w:rsidRPr="001176A4">
        <w:rPr>
          <w:rFonts w:eastAsia="Roboto" w:cs="Roboto"/>
          <w:szCs w:val="24"/>
          <w:u w:val="single"/>
        </w:rPr>
        <w:t xml:space="preserve">Formuleer een aantal ontwikkelpunten voor de komende cyclus op basis van de </w:t>
      </w:r>
      <w:proofErr w:type="spellStart"/>
      <w:r w:rsidRPr="001176A4">
        <w:rPr>
          <w:rFonts w:eastAsia="Roboto" w:cs="Roboto"/>
          <w:szCs w:val="24"/>
          <w:u w:val="single"/>
        </w:rPr>
        <w:t>rubric</w:t>
      </w:r>
      <w:proofErr w:type="spellEnd"/>
      <w:r w:rsidRPr="001176A4">
        <w:rPr>
          <w:rFonts w:eastAsia="Roboto" w:cs="Roboto"/>
          <w:szCs w:val="24"/>
          <w:u w:val="single"/>
        </w:rPr>
        <w:t xml:space="preserve"> hierboven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685"/>
        <w:gridCol w:w="3915"/>
      </w:tblGrid>
      <w:tr w:rsidR="001176A4" w:rsidRPr="001176A4" w14:paraId="2A078769" w14:textId="77777777" w:rsidTr="21739E16">
        <w:trPr>
          <w:trHeight w:val="495"/>
        </w:trPr>
        <w:tc>
          <w:tcPr>
            <w:tcW w:w="5685" w:type="dxa"/>
            <w:shd w:val="clear" w:color="auto" w:fill="DEEAF6"/>
            <w:tcMar>
              <w:left w:w="105" w:type="dxa"/>
              <w:right w:w="105" w:type="dxa"/>
            </w:tcMar>
          </w:tcPr>
          <w:p w14:paraId="3C0245A3" w14:textId="2AFD043B" w:rsidR="21739E16" w:rsidRPr="001176A4" w:rsidRDefault="21739E16" w:rsidP="21739E16">
            <w:pPr>
              <w:spacing w:after="200" w:line="276" w:lineRule="auto"/>
              <w:rPr>
                <w:rFonts w:eastAsia="Roboto" w:cs="Roboto"/>
                <w:sz w:val="22"/>
              </w:rPr>
            </w:pPr>
            <w:r w:rsidRPr="001176A4">
              <w:rPr>
                <w:rFonts w:eastAsia="Roboto" w:cs="Roboto"/>
                <w:b/>
                <w:bCs/>
                <w:sz w:val="22"/>
              </w:rPr>
              <w:t>Ontwikkelpunten</w:t>
            </w:r>
          </w:p>
        </w:tc>
        <w:tc>
          <w:tcPr>
            <w:tcW w:w="3915" w:type="dxa"/>
            <w:shd w:val="clear" w:color="auto" w:fill="DEEAF6"/>
            <w:tcMar>
              <w:left w:w="105" w:type="dxa"/>
              <w:right w:w="105" w:type="dxa"/>
            </w:tcMar>
          </w:tcPr>
          <w:p w14:paraId="463BBC20" w14:textId="7B997E87" w:rsidR="21739E16" w:rsidRPr="001176A4" w:rsidRDefault="21739E16" w:rsidP="21739E16">
            <w:pPr>
              <w:spacing w:after="200" w:line="276" w:lineRule="auto"/>
              <w:rPr>
                <w:rFonts w:eastAsia="Roboto" w:cs="Roboto"/>
                <w:sz w:val="22"/>
              </w:rPr>
            </w:pPr>
            <w:r w:rsidRPr="001176A4">
              <w:rPr>
                <w:rFonts w:eastAsia="Roboto" w:cs="Roboto"/>
                <w:b/>
                <w:bCs/>
                <w:sz w:val="22"/>
              </w:rPr>
              <w:t>Hulpbronnen</w:t>
            </w:r>
          </w:p>
        </w:tc>
      </w:tr>
      <w:tr w:rsidR="001176A4" w:rsidRPr="001176A4" w14:paraId="7621B6EE" w14:textId="77777777" w:rsidTr="21739E16">
        <w:trPr>
          <w:trHeight w:val="555"/>
        </w:trPr>
        <w:tc>
          <w:tcPr>
            <w:tcW w:w="5685" w:type="dxa"/>
            <w:tcMar>
              <w:left w:w="105" w:type="dxa"/>
              <w:right w:w="105" w:type="dxa"/>
            </w:tcMar>
          </w:tcPr>
          <w:p w14:paraId="6A2A5DAA" w14:textId="3F8BA96F" w:rsidR="21739E16" w:rsidRPr="001176A4" w:rsidRDefault="21739E16" w:rsidP="21739E16">
            <w:pPr>
              <w:spacing w:after="200" w:line="276" w:lineRule="auto"/>
              <w:rPr>
                <w:rFonts w:eastAsia="Roboto" w:cs="Roboto"/>
                <w:sz w:val="22"/>
              </w:rPr>
            </w:pPr>
          </w:p>
        </w:tc>
        <w:tc>
          <w:tcPr>
            <w:tcW w:w="3915" w:type="dxa"/>
            <w:tcMar>
              <w:left w:w="105" w:type="dxa"/>
              <w:right w:w="105" w:type="dxa"/>
            </w:tcMar>
          </w:tcPr>
          <w:p w14:paraId="4765B343" w14:textId="5800799D" w:rsidR="21739E16" w:rsidRPr="001176A4" w:rsidRDefault="21739E16" w:rsidP="21739E16">
            <w:pPr>
              <w:spacing w:after="200" w:line="276" w:lineRule="auto"/>
              <w:rPr>
                <w:rFonts w:eastAsia="Roboto" w:cs="Roboto"/>
                <w:sz w:val="22"/>
              </w:rPr>
            </w:pPr>
          </w:p>
        </w:tc>
      </w:tr>
      <w:tr w:rsidR="001176A4" w:rsidRPr="001176A4" w14:paraId="5C8A156F" w14:textId="77777777" w:rsidTr="21739E16">
        <w:trPr>
          <w:trHeight w:val="555"/>
        </w:trPr>
        <w:tc>
          <w:tcPr>
            <w:tcW w:w="5685" w:type="dxa"/>
            <w:tcMar>
              <w:left w:w="105" w:type="dxa"/>
              <w:right w:w="105" w:type="dxa"/>
            </w:tcMar>
          </w:tcPr>
          <w:p w14:paraId="7295EED1" w14:textId="37436B39" w:rsidR="21739E16" w:rsidRPr="001176A4" w:rsidRDefault="21739E16" w:rsidP="21739E16">
            <w:pPr>
              <w:spacing w:after="200" w:line="276" w:lineRule="auto"/>
              <w:rPr>
                <w:rFonts w:eastAsia="Roboto" w:cs="Roboto"/>
                <w:sz w:val="22"/>
              </w:rPr>
            </w:pPr>
          </w:p>
        </w:tc>
        <w:tc>
          <w:tcPr>
            <w:tcW w:w="3915" w:type="dxa"/>
            <w:tcMar>
              <w:left w:w="105" w:type="dxa"/>
              <w:right w:w="105" w:type="dxa"/>
            </w:tcMar>
          </w:tcPr>
          <w:p w14:paraId="2D01CB71" w14:textId="2CCF79BD" w:rsidR="21739E16" w:rsidRPr="001176A4" w:rsidRDefault="21739E16" w:rsidP="21739E16">
            <w:pPr>
              <w:spacing w:after="200" w:line="276" w:lineRule="auto"/>
              <w:rPr>
                <w:rFonts w:eastAsia="Roboto" w:cs="Roboto"/>
                <w:sz w:val="22"/>
              </w:rPr>
            </w:pPr>
          </w:p>
        </w:tc>
      </w:tr>
      <w:tr w:rsidR="21739E16" w:rsidRPr="001176A4" w14:paraId="148AE603" w14:textId="77777777" w:rsidTr="21739E16">
        <w:trPr>
          <w:trHeight w:val="525"/>
        </w:trPr>
        <w:tc>
          <w:tcPr>
            <w:tcW w:w="5685" w:type="dxa"/>
            <w:tcMar>
              <w:left w:w="105" w:type="dxa"/>
              <w:right w:w="105" w:type="dxa"/>
            </w:tcMar>
          </w:tcPr>
          <w:p w14:paraId="793659E4" w14:textId="0254B3C1" w:rsidR="21739E16" w:rsidRPr="001176A4" w:rsidRDefault="21739E16" w:rsidP="21739E16">
            <w:pPr>
              <w:spacing w:after="200" w:line="276" w:lineRule="auto"/>
              <w:rPr>
                <w:rFonts w:eastAsia="Roboto" w:cs="Roboto"/>
                <w:sz w:val="22"/>
              </w:rPr>
            </w:pPr>
          </w:p>
        </w:tc>
        <w:tc>
          <w:tcPr>
            <w:tcW w:w="3915" w:type="dxa"/>
            <w:tcMar>
              <w:left w:w="105" w:type="dxa"/>
              <w:right w:w="105" w:type="dxa"/>
            </w:tcMar>
          </w:tcPr>
          <w:p w14:paraId="63CF6D92" w14:textId="5700DD41" w:rsidR="21739E16" w:rsidRPr="001176A4" w:rsidRDefault="21739E16" w:rsidP="21739E16">
            <w:pPr>
              <w:spacing w:after="200" w:line="276" w:lineRule="auto"/>
              <w:rPr>
                <w:rFonts w:eastAsia="Roboto" w:cs="Roboto"/>
                <w:sz w:val="22"/>
              </w:rPr>
            </w:pPr>
          </w:p>
        </w:tc>
      </w:tr>
    </w:tbl>
    <w:p w14:paraId="681D0D4A" w14:textId="2C218FC4" w:rsidR="00210FF6" w:rsidRPr="001176A4" w:rsidRDefault="00210FF6" w:rsidP="21739E16">
      <w:pPr>
        <w:spacing w:after="200"/>
        <w:rPr>
          <w:rFonts w:eastAsia="Roboto" w:cs="Roboto"/>
          <w:sz w:val="22"/>
        </w:rPr>
      </w:pPr>
    </w:p>
    <w:p w14:paraId="048F33CF" w14:textId="7A90CB0D" w:rsidR="00210FF6" w:rsidRPr="001176A4" w:rsidRDefault="5E24004E" w:rsidP="21739E16">
      <w:pPr>
        <w:spacing w:after="200"/>
        <w:rPr>
          <w:rFonts w:eastAsia="Roboto" w:cs="Roboto"/>
          <w:szCs w:val="24"/>
        </w:rPr>
      </w:pPr>
      <w:r w:rsidRPr="001176A4">
        <w:rPr>
          <w:rFonts w:eastAsia="Roboto" w:cs="Roboto"/>
          <w:szCs w:val="24"/>
        </w:rPr>
        <w:t xml:space="preserve">Opmerkingen </w:t>
      </w:r>
      <w:proofErr w:type="spellStart"/>
      <w:r w:rsidRPr="001176A4">
        <w:rPr>
          <w:rFonts w:eastAsia="Roboto" w:cs="Roboto"/>
          <w:szCs w:val="24"/>
        </w:rPr>
        <w:t>sb’er</w:t>
      </w:r>
      <w:proofErr w:type="spellEnd"/>
      <w:r w:rsidRPr="001176A4">
        <w:rPr>
          <w:rFonts w:eastAsia="Roboto" w:cs="Roboto"/>
          <w:szCs w:val="24"/>
        </w:rPr>
        <w:t xml:space="preserve"> (eventueel):</w:t>
      </w:r>
    </w:p>
    <w:p w14:paraId="0EF71FA7" w14:textId="66E6853E" w:rsidR="00210FF6" w:rsidRPr="001176A4" w:rsidRDefault="00210FF6">
      <w:pPr>
        <w:spacing w:after="200"/>
      </w:pPr>
    </w:p>
    <w:p w14:paraId="1284E866" w14:textId="7739EB0A" w:rsidR="21739E16" w:rsidRPr="001176A4" w:rsidRDefault="00977826" w:rsidP="21739E16">
      <w:pPr>
        <w:spacing w:after="200"/>
      </w:pPr>
      <w:r w:rsidRPr="001176A4">
        <w:br w:type="page"/>
      </w:r>
    </w:p>
    <w:p w14:paraId="240A386E" w14:textId="1BA75544" w:rsidR="00F71784" w:rsidRPr="001176A4" w:rsidRDefault="00CE3D7D" w:rsidP="00F71784">
      <w:pPr>
        <w:pStyle w:val="Heading1"/>
      </w:pPr>
      <w:bookmarkStart w:id="23" w:name="_Toc170996114"/>
      <w:r w:rsidRPr="001176A4">
        <w:rPr>
          <w:noProof/>
        </w:rPr>
        <w:lastRenderedPageBreak/>
        <mc:AlternateContent>
          <mc:Choice Requires="wps">
            <w:drawing>
              <wp:anchor distT="45720" distB="45720" distL="114300" distR="114300" simplePos="0" relativeHeight="251658259" behindDoc="0" locked="0" layoutInCell="1" allowOverlap="1" wp14:anchorId="7A5D3A9E" wp14:editId="2C33E524">
                <wp:simplePos x="0" y="0"/>
                <wp:positionH relativeFrom="margin">
                  <wp:align>left</wp:align>
                </wp:positionH>
                <wp:positionV relativeFrom="page">
                  <wp:posOffset>1333500</wp:posOffset>
                </wp:positionV>
                <wp:extent cx="6362700" cy="2005965"/>
                <wp:effectExtent l="0" t="0" r="19050" b="13335"/>
                <wp:wrapSquare wrapText="bothSides"/>
                <wp:docPr id="185982874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005965"/>
                        </a:xfrm>
                        <a:prstGeom prst="rect">
                          <a:avLst/>
                        </a:prstGeom>
                        <a:solidFill>
                          <a:srgbClr val="FFFFFF"/>
                        </a:solidFill>
                        <a:ln w="9525">
                          <a:solidFill>
                            <a:srgbClr val="000000"/>
                          </a:solidFill>
                          <a:miter lim="800000"/>
                          <a:headEnd/>
                          <a:tailEnd/>
                        </a:ln>
                      </wps:spPr>
                      <wps:txbx>
                        <w:txbxContent>
                          <w:p w14:paraId="097389DF" w14:textId="498AA111" w:rsidR="00CE3D7D" w:rsidRDefault="00CE3D7D"/>
                          <w:tbl>
                            <w:tblPr>
                              <w:tblStyle w:val="PlainTable3"/>
                              <w:tblW w:w="9781" w:type="dxa"/>
                              <w:tblLook w:val="04A0" w:firstRow="1" w:lastRow="0" w:firstColumn="1" w:lastColumn="0" w:noHBand="0" w:noVBand="1"/>
                            </w:tblPr>
                            <w:tblGrid>
                              <w:gridCol w:w="2410"/>
                              <w:gridCol w:w="2386"/>
                              <w:gridCol w:w="2398"/>
                              <w:gridCol w:w="2587"/>
                            </w:tblGrid>
                            <w:tr w:rsidR="00CE3D7D" w14:paraId="1CD49ADB"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F58D51E" w14:textId="77777777" w:rsidR="00CE3D7D" w:rsidRPr="001176A4" w:rsidRDefault="00CE3D7D" w:rsidP="00CE3D7D">
                                  <w:pPr>
                                    <w:spacing w:after="200"/>
                                    <w:rPr>
                                      <w:color w:val="FFFFFF" w:themeColor="background1"/>
                                    </w:rPr>
                                  </w:pPr>
                                  <w:r w:rsidRPr="001176A4">
                                    <w:rPr>
                                      <w:noProof/>
                                      <w:color w:val="FFFFFF" w:themeColor="background1"/>
                                    </w:rPr>
                                    <w:drawing>
                                      <wp:inline distT="0" distB="0" distL="0" distR="0" wp14:anchorId="753D154F" wp14:editId="4367756E">
                                        <wp:extent cx="314960" cy="314960"/>
                                        <wp:effectExtent l="0" t="0" r="0" b="0"/>
                                        <wp:docPr id="1356292832" name="Graphic 135629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5DF492C6" w14:textId="77777777" w:rsidR="00CE3D7D" w:rsidRPr="001176A4" w:rsidRDefault="00CE3D7D" w:rsidP="00CE3D7D">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7310CF01" wp14:editId="66E25598">
                                        <wp:extent cx="365760" cy="365760"/>
                                        <wp:effectExtent l="0" t="0" r="0" b="0"/>
                                        <wp:docPr id="2053650555" name="Graphic 205365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0AAF9C96" w14:textId="77777777" w:rsidR="00CE3D7D" w:rsidRPr="001176A4" w:rsidRDefault="00CE3D7D" w:rsidP="00CE3D7D">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13FA885B" wp14:editId="0D4DC043">
                                        <wp:extent cx="365760" cy="365760"/>
                                        <wp:effectExtent l="0" t="0" r="0" b="0"/>
                                        <wp:docPr id="1124369152" name="Graphic 112436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587" w:type="dxa"/>
                                </w:tcPr>
                                <w:p w14:paraId="0E16D420" w14:textId="77777777" w:rsidR="00CE3D7D" w:rsidRPr="001176A4" w:rsidRDefault="00CE3D7D" w:rsidP="00CE3D7D">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7AD57C77" wp14:editId="6B14CEEC">
                                        <wp:extent cx="365760" cy="365760"/>
                                        <wp:effectExtent l="0" t="0" r="0" b="0"/>
                                        <wp:docPr id="390545366" name="Graphic 390545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CE3D7D" w14:paraId="644CE6BF"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345851F" w14:textId="77777777" w:rsidR="00CE3D7D" w:rsidRPr="001176A4" w:rsidRDefault="00CE3D7D" w:rsidP="00CE3D7D">
                                  <w:pPr>
                                    <w:jc w:val="center"/>
                                    <w:rPr>
                                      <w:b w:val="0"/>
                                      <w:bCs w:val="0"/>
                                      <w:caps w:val="0"/>
                                      <w:color w:val="FFFFFF" w:themeColor="background1"/>
                                    </w:rPr>
                                  </w:pPr>
                                  <w:r w:rsidRPr="001176A4">
                                    <w:rPr>
                                      <w:b w:val="0"/>
                                      <w:bCs w:val="0"/>
                                      <w:caps w:val="0"/>
                                      <w:color w:val="FFFFFF" w:themeColor="background1"/>
                                    </w:rPr>
                                    <w:t>Gedurende de week uitvoeren. 30 minuten voor de vragen.</w:t>
                                  </w:r>
                                </w:p>
                              </w:tc>
                              <w:tc>
                                <w:tcPr>
                                  <w:tcW w:w="2386" w:type="dxa"/>
                                </w:tcPr>
                                <w:p w14:paraId="3D10CDA1" w14:textId="77777777" w:rsidR="00CE3D7D" w:rsidRPr="001176A4" w:rsidRDefault="00CE3D7D" w:rsidP="00CE3D7D">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Klassikale bijeenkomst week 9</w:t>
                                  </w:r>
                                </w:p>
                              </w:tc>
                              <w:tc>
                                <w:tcPr>
                                  <w:tcW w:w="2398" w:type="dxa"/>
                                </w:tcPr>
                                <w:p w14:paraId="48AD6B62" w14:textId="77777777" w:rsidR="00CE3D7D" w:rsidRPr="001176A4" w:rsidRDefault="00CE3D7D" w:rsidP="00CE3D7D">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Leerteam week 10</w:t>
                                  </w:r>
                                </w:p>
                              </w:tc>
                              <w:tc>
                                <w:tcPr>
                                  <w:tcW w:w="2587" w:type="dxa"/>
                                </w:tcPr>
                                <w:p w14:paraId="3FFD7CE5" w14:textId="77777777" w:rsidR="00CE3D7D" w:rsidRPr="001176A4" w:rsidRDefault="00CE3D7D" w:rsidP="00CE3D7D">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Klassikale bijeenkomst week 9</w:t>
                                  </w:r>
                                </w:p>
                                <w:p w14:paraId="7AAD456A" w14:textId="77777777" w:rsidR="00CE3D7D" w:rsidRPr="001176A4" w:rsidRDefault="00CE3D7D" w:rsidP="00CE3D7D">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Pdf Studeren met succes</w:t>
                                  </w:r>
                                </w:p>
                              </w:tc>
                            </w:tr>
                          </w:tbl>
                          <w:p w14:paraId="401276D3" w14:textId="1192D88F" w:rsidR="00CE3D7D" w:rsidRDefault="00CE3D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5D3A9E" id="_x0000_s1045" type="#_x0000_t202" style="position:absolute;margin-left:0;margin-top:105pt;width:501pt;height:157.95pt;z-index:251658259;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">
                <v:textbox style="mso-fit-shape-to-text:t">
                  <w:txbxContent>
                    <w:p w14:paraId="097389DF" w14:textId="498AA111" w:rsidR="00CE3D7D" w:rsidRDefault="00CE3D7D"/>
                    <w:tbl>
                      <w:tblPr>
                        <w:tblStyle w:val="PlainTable3"/>
                        <w:tblW w:w="9781" w:type="dxa"/>
                        <w:tblLook w:val="04A0" w:firstRow="1" w:lastRow="0" w:firstColumn="1" w:lastColumn="0" w:noHBand="0" w:noVBand="1"/>
                      </w:tblPr>
                      <w:tblGrid>
                        <w:gridCol w:w="2410"/>
                        <w:gridCol w:w="2386"/>
                        <w:gridCol w:w="2398"/>
                        <w:gridCol w:w="2587"/>
                      </w:tblGrid>
                      <w:tr w:rsidR="00CE3D7D" w14:paraId="1CD49ADB"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F58D51E" w14:textId="77777777" w:rsidR="00CE3D7D" w:rsidRPr="001176A4" w:rsidRDefault="00CE3D7D" w:rsidP="00CE3D7D">
                            <w:pPr>
                              <w:spacing w:after="200"/>
                              <w:rPr>
                                <w:color w:val="FFFFFF" w:themeColor="background1"/>
                              </w:rPr>
                            </w:pPr>
                            <w:r w:rsidRPr="001176A4">
                              <w:rPr>
                                <w:noProof/>
                                <w:color w:val="FFFFFF" w:themeColor="background1"/>
                              </w:rPr>
                              <w:drawing>
                                <wp:inline distT="0" distB="0" distL="0" distR="0" wp14:anchorId="753D154F" wp14:editId="4367756E">
                                  <wp:extent cx="314960" cy="314960"/>
                                  <wp:effectExtent l="0" t="0" r="0" b="0"/>
                                  <wp:docPr id="1356292832" name="Graphic 135629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5DF492C6" w14:textId="77777777" w:rsidR="00CE3D7D" w:rsidRPr="001176A4" w:rsidRDefault="00CE3D7D" w:rsidP="00CE3D7D">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7310CF01" wp14:editId="66E25598">
                                  <wp:extent cx="365760" cy="365760"/>
                                  <wp:effectExtent l="0" t="0" r="0" b="0"/>
                                  <wp:docPr id="2053650555" name="Graphic 205365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0AAF9C96" w14:textId="77777777" w:rsidR="00CE3D7D" w:rsidRPr="001176A4" w:rsidRDefault="00CE3D7D" w:rsidP="00CE3D7D">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13FA885B" wp14:editId="0D4DC043">
                                  <wp:extent cx="365760" cy="365760"/>
                                  <wp:effectExtent l="0" t="0" r="0" b="0"/>
                                  <wp:docPr id="1124369152" name="Graphic 112436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587" w:type="dxa"/>
                          </w:tcPr>
                          <w:p w14:paraId="0E16D420" w14:textId="77777777" w:rsidR="00CE3D7D" w:rsidRPr="001176A4" w:rsidRDefault="00CE3D7D" w:rsidP="00CE3D7D">
                            <w:pPr>
                              <w:spacing w:after="200"/>
                              <w:cnfStyle w:val="100000000000" w:firstRow="1" w:lastRow="0" w:firstColumn="0" w:lastColumn="0" w:oddVBand="0" w:evenVBand="0" w:oddHBand="0" w:evenHBand="0" w:firstRowFirstColumn="0" w:firstRowLastColumn="0" w:lastRowFirstColumn="0" w:lastRowLastColumn="0"/>
                              <w:rPr>
                                <w:color w:val="FFFFFF" w:themeColor="background1"/>
                              </w:rPr>
                            </w:pPr>
                            <w:r w:rsidRPr="001176A4">
                              <w:rPr>
                                <w:noProof/>
                                <w:color w:val="FFFFFF" w:themeColor="background1"/>
                              </w:rPr>
                              <w:drawing>
                                <wp:inline distT="0" distB="0" distL="0" distR="0" wp14:anchorId="7AD57C77" wp14:editId="6B14CEEC">
                                  <wp:extent cx="365760" cy="365760"/>
                                  <wp:effectExtent l="0" t="0" r="0" b="0"/>
                                  <wp:docPr id="390545366" name="Graphic 390545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CE3D7D" w14:paraId="644CE6BF"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345851F" w14:textId="77777777" w:rsidR="00CE3D7D" w:rsidRPr="001176A4" w:rsidRDefault="00CE3D7D" w:rsidP="00CE3D7D">
                            <w:pPr>
                              <w:jc w:val="center"/>
                              <w:rPr>
                                <w:b w:val="0"/>
                                <w:bCs w:val="0"/>
                                <w:caps w:val="0"/>
                                <w:color w:val="FFFFFF" w:themeColor="background1"/>
                              </w:rPr>
                            </w:pPr>
                            <w:r w:rsidRPr="001176A4">
                              <w:rPr>
                                <w:b w:val="0"/>
                                <w:bCs w:val="0"/>
                                <w:caps w:val="0"/>
                                <w:color w:val="FFFFFF" w:themeColor="background1"/>
                              </w:rPr>
                              <w:t>Gedurende de week uitvoeren. 30 minuten voor de vragen.</w:t>
                            </w:r>
                          </w:p>
                        </w:tc>
                        <w:tc>
                          <w:tcPr>
                            <w:tcW w:w="2386" w:type="dxa"/>
                          </w:tcPr>
                          <w:p w14:paraId="3D10CDA1" w14:textId="77777777" w:rsidR="00CE3D7D" w:rsidRPr="001176A4" w:rsidRDefault="00CE3D7D" w:rsidP="00CE3D7D">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Klassikale bijeenkomst week 9</w:t>
                            </w:r>
                          </w:p>
                        </w:tc>
                        <w:tc>
                          <w:tcPr>
                            <w:tcW w:w="2398" w:type="dxa"/>
                          </w:tcPr>
                          <w:p w14:paraId="48AD6B62" w14:textId="77777777" w:rsidR="00CE3D7D" w:rsidRPr="001176A4" w:rsidRDefault="00CE3D7D" w:rsidP="00CE3D7D">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Leerteam week 10</w:t>
                            </w:r>
                          </w:p>
                        </w:tc>
                        <w:tc>
                          <w:tcPr>
                            <w:tcW w:w="2587" w:type="dxa"/>
                          </w:tcPr>
                          <w:p w14:paraId="3FFD7CE5" w14:textId="77777777" w:rsidR="00CE3D7D" w:rsidRPr="001176A4" w:rsidRDefault="00CE3D7D" w:rsidP="00CE3D7D">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Klassikale bijeenkomst week 9</w:t>
                            </w:r>
                          </w:p>
                          <w:p w14:paraId="7AAD456A" w14:textId="77777777" w:rsidR="00CE3D7D" w:rsidRPr="001176A4" w:rsidRDefault="00CE3D7D" w:rsidP="00CE3D7D">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Pdf Studeren met succes</w:t>
                            </w:r>
                          </w:p>
                        </w:tc>
                      </w:tr>
                    </w:tbl>
                    <w:p w14:paraId="401276D3" w14:textId="1192D88F" w:rsidR="00CE3D7D" w:rsidRDefault="00CE3D7D"/>
                  </w:txbxContent>
                </v:textbox>
                <w10:wrap type="square" anchorx="margin" anchory="page"/>
              </v:shape>
            </w:pict>
          </mc:Fallback>
        </mc:AlternateContent>
      </w:r>
      <w:r w:rsidR="00F71784" w:rsidRPr="001176A4">
        <w:t xml:space="preserve">Opdracht </w:t>
      </w:r>
      <w:r w:rsidR="009714BA" w:rsidRPr="001176A4">
        <w:t>13</w:t>
      </w:r>
      <w:r w:rsidR="00B96979" w:rsidRPr="001176A4">
        <w:t xml:space="preserve"> Strategieën</w:t>
      </w:r>
      <w:bookmarkEnd w:id="23"/>
    </w:p>
    <w:p w14:paraId="6C1855AC" w14:textId="61E14F2D" w:rsidR="00F71784" w:rsidRPr="001176A4" w:rsidRDefault="00F71784" w:rsidP="00F71784">
      <w:pPr>
        <w:spacing w:after="200"/>
      </w:pPr>
    </w:p>
    <w:p w14:paraId="4DCF5266" w14:textId="10E3F6D0" w:rsidR="00E65E3B" w:rsidRPr="001176A4" w:rsidRDefault="007E571B" w:rsidP="006E0D22">
      <w:r w:rsidRPr="001176A4">
        <w:t>Gebruik hoofdstuk 3 van ‘Studeren met succes’. </w:t>
      </w:r>
      <w:r w:rsidR="00E65E3B" w:rsidRPr="001176A4">
        <w:t xml:space="preserve">Kies één effectieve strategie uit. </w:t>
      </w:r>
    </w:p>
    <w:p w14:paraId="74ED7412" w14:textId="2A79FA3C" w:rsidR="00E65E3B" w:rsidRPr="001176A4" w:rsidRDefault="00E65E3B" w:rsidP="006E0D22">
      <w:r w:rsidRPr="001176A4">
        <w:t xml:space="preserve">Ga hier direct mee oefenen en houd dit vol! Werk uit wat je hebt gebruikt en wat het effect is </w:t>
      </w:r>
      <w:r w:rsidR="001124B1" w:rsidRPr="001176A4">
        <w:t xml:space="preserve">op </w:t>
      </w:r>
      <w:r w:rsidRPr="001176A4">
        <w:t>jouw leren. </w:t>
      </w:r>
      <w:r w:rsidR="009356F2" w:rsidRPr="001176A4">
        <w:t xml:space="preserve"> Geef antwoord op de volgende vragen.</w:t>
      </w:r>
    </w:p>
    <w:p w14:paraId="67776509" w14:textId="77777777" w:rsidR="001124B1" w:rsidRPr="001176A4" w:rsidRDefault="001124B1" w:rsidP="006E0D22"/>
    <w:p w14:paraId="17C38E05" w14:textId="1ED20455" w:rsidR="007E571B" w:rsidRPr="001176A4" w:rsidRDefault="001124B1" w:rsidP="001124B1">
      <w:r w:rsidRPr="001176A4">
        <w:t xml:space="preserve">1 Welke </w:t>
      </w:r>
      <w:r w:rsidR="006E0D22" w:rsidRPr="001176A4">
        <w:t xml:space="preserve">strategie </w:t>
      </w:r>
      <w:r w:rsidRPr="001176A4">
        <w:t>heb je gekozen en waarom?</w:t>
      </w:r>
    </w:p>
    <w:p w14:paraId="17CABCED" w14:textId="0C3C2522" w:rsidR="001124B1" w:rsidRPr="001176A4" w:rsidRDefault="001124B1" w:rsidP="001124B1">
      <w:r w:rsidRPr="001176A4">
        <w:t xml:space="preserve">2 </w:t>
      </w:r>
      <w:r w:rsidR="00784AF2" w:rsidRPr="001176A4">
        <w:t>Op</w:t>
      </w:r>
      <w:r w:rsidRPr="001176A4">
        <w:t xml:space="preserve"> welke leermomenten heb je hier gebruik van gemaakt?</w:t>
      </w:r>
    </w:p>
    <w:p w14:paraId="2E645B6A" w14:textId="26F1C49A" w:rsidR="009356F2" w:rsidRPr="001176A4" w:rsidRDefault="009356F2" w:rsidP="001124B1">
      <w:r w:rsidRPr="001176A4">
        <w:t>3 Wat is het effect tot nu toe?</w:t>
      </w:r>
    </w:p>
    <w:p w14:paraId="465B367F" w14:textId="77777777" w:rsidR="00977826" w:rsidRPr="001176A4" w:rsidRDefault="00977826" w:rsidP="001124B1">
      <w:pPr>
        <w:rPr>
          <w:rFonts w:cs="Segoe UI"/>
        </w:rPr>
      </w:pPr>
    </w:p>
    <w:p w14:paraId="3E2EFFC5" w14:textId="77777777" w:rsidR="00AD011D" w:rsidRPr="001176A4" w:rsidRDefault="00AD011D" w:rsidP="001124B1">
      <w:pPr>
        <w:rPr>
          <w:rFonts w:cs="Segoe UI"/>
        </w:rPr>
      </w:pPr>
    </w:p>
    <w:p w14:paraId="0CDE7DCE" w14:textId="565120C2" w:rsidR="00AD011D" w:rsidRPr="001176A4" w:rsidRDefault="00E65E3B" w:rsidP="00E65E3B">
      <w:pPr>
        <w:pStyle w:val="paragraph"/>
        <w:spacing w:before="0" w:beforeAutospacing="0" w:after="0" w:afterAutospacing="0"/>
        <w:textAlignment w:val="baseline"/>
        <w:rPr>
          <w:rFonts w:ascii="Roboto" w:hAnsi="Roboto" w:cs="Segoe UI"/>
        </w:rPr>
      </w:pPr>
      <w:r w:rsidRPr="001176A4">
        <w:rPr>
          <w:rStyle w:val="eop"/>
          <w:rFonts w:ascii="Roboto" w:hAnsi="Roboto" w:cs="Segoe UI"/>
        </w:rPr>
        <w:t> </w:t>
      </w:r>
    </w:p>
    <w:p w14:paraId="2196C003" w14:textId="77777777" w:rsidR="00E65E3B" w:rsidRPr="001176A4" w:rsidRDefault="00E65E3B" w:rsidP="00E65E3B">
      <w:pPr>
        <w:pStyle w:val="paragraph"/>
        <w:spacing w:before="0" w:beforeAutospacing="0" w:after="0" w:afterAutospacing="0"/>
        <w:textAlignment w:val="baseline"/>
        <w:rPr>
          <w:rFonts w:ascii="Segoe UI" w:hAnsi="Segoe UI" w:cs="Segoe UI"/>
          <w:sz w:val="18"/>
          <w:szCs w:val="18"/>
        </w:rPr>
      </w:pPr>
      <w:r w:rsidRPr="001176A4">
        <w:rPr>
          <w:rStyle w:val="eop"/>
          <w:rFonts w:ascii="Roboto" w:hAnsi="Roboto" w:cs="Segoe UI"/>
        </w:rPr>
        <w:t> </w:t>
      </w:r>
    </w:p>
    <w:p w14:paraId="31BC68B8" w14:textId="38000BC8" w:rsidR="00F71784" w:rsidRPr="001176A4" w:rsidRDefault="00F71784">
      <w:pPr>
        <w:spacing w:after="200"/>
      </w:pPr>
      <w:r w:rsidRPr="001176A4">
        <w:br w:type="page"/>
      </w:r>
    </w:p>
    <w:p w14:paraId="06F9A9BB" w14:textId="5AFDEAD3" w:rsidR="00F71784" w:rsidRPr="001176A4" w:rsidRDefault="00CE3D7D" w:rsidP="00F71784">
      <w:pPr>
        <w:pStyle w:val="Heading1"/>
      </w:pPr>
      <w:bookmarkStart w:id="24" w:name="_Toc170996115"/>
      <w:r w:rsidRPr="001176A4">
        <w:rPr>
          <w:noProof/>
        </w:rPr>
        <w:lastRenderedPageBreak/>
        <mc:AlternateContent>
          <mc:Choice Requires="wps">
            <w:drawing>
              <wp:anchor distT="45720" distB="45720" distL="114300" distR="114300" simplePos="0" relativeHeight="251658260" behindDoc="0" locked="0" layoutInCell="1" allowOverlap="1" wp14:anchorId="3C2E271F" wp14:editId="255C1712">
                <wp:simplePos x="0" y="0"/>
                <wp:positionH relativeFrom="margin">
                  <wp:posOffset>1905</wp:posOffset>
                </wp:positionH>
                <wp:positionV relativeFrom="page">
                  <wp:posOffset>1333500</wp:posOffset>
                </wp:positionV>
                <wp:extent cx="6067425" cy="1513205"/>
                <wp:effectExtent l="0" t="0" r="28575" b="10795"/>
                <wp:wrapSquare wrapText="bothSides"/>
                <wp:docPr id="46836490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513205"/>
                        </a:xfrm>
                        <a:prstGeom prst="rect">
                          <a:avLst/>
                        </a:prstGeom>
                        <a:solidFill>
                          <a:srgbClr val="FFFFFF"/>
                        </a:solidFill>
                        <a:ln w="9525">
                          <a:solidFill>
                            <a:srgbClr val="000000"/>
                          </a:solidFill>
                          <a:miter lim="800000"/>
                          <a:headEnd/>
                          <a:tailEnd/>
                        </a:ln>
                      </wps:spPr>
                      <wps:txbx>
                        <w:txbxContent>
                          <w:p w14:paraId="40EAA673" w14:textId="2CD68947" w:rsidR="00CE3D7D" w:rsidRDefault="00CE3D7D"/>
                          <w:tbl>
                            <w:tblPr>
                              <w:tblStyle w:val="PlainTable3"/>
                              <w:tblW w:w="0" w:type="auto"/>
                              <w:tblLook w:val="04A0" w:firstRow="1" w:lastRow="0" w:firstColumn="1" w:lastColumn="0" w:noHBand="0" w:noVBand="1"/>
                            </w:tblPr>
                            <w:tblGrid>
                              <w:gridCol w:w="2319"/>
                              <w:gridCol w:w="2305"/>
                              <w:gridCol w:w="2326"/>
                              <w:gridCol w:w="2318"/>
                            </w:tblGrid>
                            <w:tr w:rsidR="00BB3247" w14:paraId="6A23007B"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C1D4E69" w14:textId="77777777" w:rsidR="00CE3D7D" w:rsidRDefault="00CE3D7D" w:rsidP="00CE3D7D">
                                  <w:pPr>
                                    <w:spacing w:after="200"/>
                                  </w:pPr>
                                  <w:r>
                                    <w:rPr>
                                      <w:noProof/>
                                    </w:rPr>
                                    <w:drawing>
                                      <wp:inline distT="0" distB="0" distL="0" distR="0" wp14:anchorId="137386C2" wp14:editId="52058470">
                                        <wp:extent cx="314960" cy="314960"/>
                                        <wp:effectExtent l="0" t="0" r="0" b="0"/>
                                        <wp:docPr id="1929245708" name="Graphic 1929245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1B55FB1F" w14:textId="77777777" w:rsidR="00CE3D7D" w:rsidRDefault="00CE3D7D" w:rsidP="00CE3D7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8B68CDD" wp14:editId="4E46BB66">
                                        <wp:extent cx="365760" cy="365760"/>
                                        <wp:effectExtent l="0" t="0" r="0" b="0"/>
                                        <wp:docPr id="1105268089" name="Graphic 1105268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4C8F9A18" w14:textId="77777777" w:rsidR="00CE3D7D" w:rsidRDefault="00CE3D7D" w:rsidP="00CE3D7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A900BFA" wp14:editId="53283A14">
                                        <wp:extent cx="365760" cy="365760"/>
                                        <wp:effectExtent l="0" t="0" r="0" b="0"/>
                                        <wp:docPr id="836719237" name="Graphic 836719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3C176FA6" w14:textId="77777777" w:rsidR="00CE3D7D" w:rsidRDefault="00CE3D7D" w:rsidP="00CE3D7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948FD50" wp14:editId="102ABD0F">
                                        <wp:extent cx="365760" cy="365760"/>
                                        <wp:effectExtent l="0" t="0" r="0" b="0"/>
                                        <wp:docPr id="37864211" name="Graphic 3786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1176A4" w:rsidRPr="001176A4" w14:paraId="661A2111"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BD64BF8" w14:textId="77777777" w:rsidR="00CE3D7D" w:rsidRPr="001176A4" w:rsidRDefault="00CE3D7D" w:rsidP="00CE3D7D">
                                  <w:pPr>
                                    <w:jc w:val="center"/>
                                    <w:rPr>
                                      <w:b w:val="0"/>
                                      <w:bCs w:val="0"/>
                                      <w:caps w:val="0"/>
                                      <w:color w:val="FFFFFF" w:themeColor="background1"/>
                                    </w:rPr>
                                  </w:pPr>
                                  <w:r w:rsidRPr="001176A4">
                                    <w:rPr>
                                      <w:b w:val="0"/>
                                      <w:bCs w:val="0"/>
                                      <w:caps w:val="0"/>
                                      <w:color w:val="FFFFFF" w:themeColor="background1"/>
                                    </w:rPr>
                                    <w:t>30 minuten</w:t>
                                  </w:r>
                                </w:p>
                              </w:tc>
                              <w:tc>
                                <w:tcPr>
                                  <w:tcW w:w="2386" w:type="dxa"/>
                                </w:tcPr>
                                <w:p w14:paraId="472D4867" w14:textId="77777777" w:rsidR="00CE3D7D" w:rsidRPr="001176A4" w:rsidRDefault="00CE3D7D" w:rsidP="00CE3D7D">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Opdracht 13</w:t>
                                  </w:r>
                                </w:p>
                              </w:tc>
                              <w:tc>
                                <w:tcPr>
                                  <w:tcW w:w="2398" w:type="dxa"/>
                                </w:tcPr>
                                <w:p w14:paraId="2F3F730E" w14:textId="77777777" w:rsidR="00CE3D7D" w:rsidRPr="001176A4" w:rsidRDefault="00CE3D7D" w:rsidP="00CE3D7D">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 xml:space="preserve">Week </w:t>
                                  </w:r>
                                  <w:proofErr w:type="gramStart"/>
                                  <w:r w:rsidRPr="001176A4">
                                    <w:rPr>
                                      <w:color w:val="FFFFFF" w:themeColor="background1"/>
                                    </w:rPr>
                                    <w:t>11 /</w:t>
                                  </w:r>
                                  <w:proofErr w:type="gramEnd"/>
                                  <w:r w:rsidRPr="001176A4">
                                    <w:rPr>
                                      <w:color w:val="FFFFFF" w:themeColor="background1"/>
                                    </w:rPr>
                                    <w:t xml:space="preserve"> individueel gesprek</w:t>
                                  </w:r>
                                </w:p>
                              </w:tc>
                              <w:tc>
                                <w:tcPr>
                                  <w:tcW w:w="2398" w:type="dxa"/>
                                </w:tcPr>
                                <w:p w14:paraId="302DBF8C" w14:textId="77777777" w:rsidR="00CE3D7D" w:rsidRPr="001176A4" w:rsidRDefault="00CE3D7D" w:rsidP="00CE3D7D">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Leerteam week 10</w:t>
                                  </w:r>
                                </w:p>
                              </w:tc>
                            </w:tr>
                          </w:tbl>
                          <w:p w14:paraId="0680D241" w14:textId="7DD9EFEE" w:rsidR="00CE3D7D" w:rsidRDefault="00CE3D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2E271F" id="_x0000_s1046" type="#_x0000_t202" style="position:absolute;margin-left:.15pt;margin-top:105pt;width:477.75pt;height:119.15pt;z-index:2516582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">
                <v:textbox style="mso-fit-shape-to-text:t">
                  <w:txbxContent>
                    <w:p w14:paraId="40EAA673" w14:textId="2CD68947" w:rsidR="00CE3D7D" w:rsidRDefault="00CE3D7D"/>
                    <w:tbl>
                      <w:tblPr>
                        <w:tblStyle w:val="PlainTable3"/>
                        <w:tblW w:w="0" w:type="auto"/>
                        <w:tblLook w:val="04A0" w:firstRow="1" w:lastRow="0" w:firstColumn="1" w:lastColumn="0" w:noHBand="0" w:noVBand="1"/>
                      </w:tblPr>
                      <w:tblGrid>
                        <w:gridCol w:w="2319"/>
                        <w:gridCol w:w="2305"/>
                        <w:gridCol w:w="2326"/>
                        <w:gridCol w:w="2318"/>
                      </w:tblGrid>
                      <w:tr w:rsidR="00BB3247" w14:paraId="6A23007B"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C1D4E69" w14:textId="77777777" w:rsidR="00CE3D7D" w:rsidRDefault="00CE3D7D" w:rsidP="00CE3D7D">
                            <w:pPr>
                              <w:spacing w:after="200"/>
                            </w:pPr>
                            <w:r>
                              <w:rPr>
                                <w:noProof/>
                              </w:rPr>
                              <w:drawing>
                                <wp:inline distT="0" distB="0" distL="0" distR="0" wp14:anchorId="137386C2" wp14:editId="52058470">
                                  <wp:extent cx="314960" cy="314960"/>
                                  <wp:effectExtent l="0" t="0" r="0" b="0"/>
                                  <wp:docPr id="1929245708" name="Graphic 1929245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1B55FB1F" w14:textId="77777777" w:rsidR="00CE3D7D" w:rsidRDefault="00CE3D7D" w:rsidP="00CE3D7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8B68CDD" wp14:editId="4E46BB66">
                                  <wp:extent cx="365760" cy="365760"/>
                                  <wp:effectExtent l="0" t="0" r="0" b="0"/>
                                  <wp:docPr id="1105268089" name="Graphic 1105268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4C8F9A18" w14:textId="77777777" w:rsidR="00CE3D7D" w:rsidRDefault="00CE3D7D" w:rsidP="00CE3D7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A900BFA" wp14:editId="53283A14">
                                  <wp:extent cx="365760" cy="365760"/>
                                  <wp:effectExtent l="0" t="0" r="0" b="0"/>
                                  <wp:docPr id="836719237" name="Graphic 836719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3C176FA6" w14:textId="77777777" w:rsidR="00CE3D7D" w:rsidRDefault="00CE3D7D" w:rsidP="00CE3D7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948FD50" wp14:editId="102ABD0F">
                                  <wp:extent cx="365760" cy="365760"/>
                                  <wp:effectExtent l="0" t="0" r="0" b="0"/>
                                  <wp:docPr id="37864211" name="Graphic 3786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1176A4" w:rsidRPr="001176A4" w14:paraId="661A2111"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BD64BF8" w14:textId="77777777" w:rsidR="00CE3D7D" w:rsidRPr="001176A4" w:rsidRDefault="00CE3D7D" w:rsidP="00CE3D7D">
                            <w:pPr>
                              <w:jc w:val="center"/>
                              <w:rPr>
                                <w:b w:val="0"/>
                                <w:bCs w:val="0"/>
                                <w:caps w:val="0"/>
                                <w:color w:val="FFFFFF" w:themeColor="background1"/>
                              </w:rPr>
                            </w:pPr>
                            <w:r w:rsidRPr="001176A4">
                              <w:rPr>
                                <w:b w:val="0"/>
                                <w:bCs w:val="0"/>
                                <w:caps w:val="0"/>
                                <w:color w:val="FFFFFF" w:themeColor="background1"/>
                              </w:rPr>
                              <w:t>30 minuten</w:t>
                            </w:r>
                          </w:p>
                        </w:tc>
                        <w:tc>
                          <w:tcPr>
                            <w:tcW w:w="2386" w:type="dxa"/>
                          </w:tcPr>
                          <w:p w14:paraId="472D4867" w14:textId="77777777" w:rsidR="00CE3D7D" w:rsidRPr="001176A4" w:rsidRDefault="00CE3D7D" w:rsidP="00CE3D7D">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Opdracht 13</w:t>
                            </w:r>
                          </w:p>
                        </w:tc>
                        <w:tc>
                          <w:tcPr>
                            <w:tcW w:w="2398" w:type="dxa"/>
                          </w:tcPr>
                          <w:p w14:paraId="2F3F730E" w14:textId="77777777" w:rsidR="00CE3D7D" w:rsidRPr="001176A4" w:rsidRDefault="00CE3D7D" w:rsidP="00CE3D7D">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 xml:space="preserve">Week </w:t>
                            </w:r>
                            <w:proofErr w:type="gramStart"/>
                            <w:r w:rsidRPr="001176A4">
                              <w:rPr>
                                <w:color w:val="FFFFFF" w:themeColor="background1"/>
                              </w:rPr>
                              <w:t>11 /</w:t>
                            </w:r>
                            <w:proofErr w:type="gramEnd"/>
                            <w:r w:rsidRPr="001176A4">
                              <w:rPr>
                                <w:color w:val="FFFFFF" w:themeColor="background1"/>
                              </w:rPr>
                              <w:t xml:space="preserve"> individueel gesprek</w:t>
                            </w:r>
                          </w:p>
                        </w:tc>
                        <w:tc>
                          <w:tcPr>
                            <w:tcW w:w="2398" w:type="dxa"/>
                          </w:tcPr>
                          <w:p w14:paraId="302DBF8C" w14:textId="77777777" w:rsidR="00CE3D7D" w:rsidRPr="001176A4" w:rsidRDefault="00CE3D7D" w:rsidP="00CE3D7D">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Leerteam week 10</w:t>
                            </w:r>
                          </w:p>
                        </w:tc>
                      </w:tr>
                    </w:tbl>
                    <w:p w14:paraId="0680D241" w14:textId="7DD9EFEE" w:rsidR="00CE3D7D" w:rsidRDefault="00CE3D7D"/>
                  </w:txbxContent>
                </v:textbox>
                <w10:wrap type="square" anchorx="margin" anchory="page"/>
              </v:shape>
            </w:pict>
          </mc:Fallback>
        </mc:AlternateContent>
      </w:r>
      <w:r w:rsidR="00F71784" w:rsidRPr="001176A4">
        <w:t xml:space="preserve">Opdracht </w:t>
      </w:r>
      <w:r w:rsidR="00B96979" w:rsidRPr="001176A4">
        <w:t xml:space="preserve">14 </w:t>
      </w:r>
      <w:r w:rsidR="00033790" w:rsidRPr="001176A4">
        <w:t>Vervolg strategieën</w:t>
      </w:r>
      <w:bookmarkEnd w:id="24"/>
    </w:p>
    <w:p w14:paraId="2F32B99E" w14:textId="56CEEA43" w:rsidR="00F71784" w:rsidRPr="001176A4" w:rsidRDefault="00F71784" w:rsidP="00F71784">
      <w:pPr>
        <w:spacing w:after="200"/>
      </w:pPr>
    </w:p>
    <w:p w14:paraId="47D41F0F" w14:textId="77777777" w:rsidR="00CB213B" w:rsidRPr="001176A4" w:rsidRDefault="00455D7F" w:rsidP="00455D7F">
      <w:pPr>
        <w:spacing w:after="200"/>
      </w:pPr>
      <w:r w:rsidRPr="001176A4">
        <w:t xml:space="preserve">Hoe kun je ervoor zorgen dat je één of meerdere effectieve strategieën gebruikt en ook </w:t>
      </w:r>
      <w:r w:rsidRPr="001176A4">
        <w:rPr>
          <w:u w:val="single"/>
        </w:rPr>
        <w:t>blijft</w:t>
      </w:r>
      <w:r w:rsidRPr="001176A4">
        <w:t xml:space="preserve"> gebruiken? </w:t>
      </w:r>
    </w:p>
    <w:p w14:paraId="4289F713" w14:textId="77777777" w:rsidR="00CB213B" w:rsidRPr="001176A4" w:rsidRDefault="00CB213B" w:rsidP="00CB213B">
      <w:r w:rsidRPr="001176A4">
        <w:t xml:space="preserve">1 </w:t>
      </w:r>
      <w:r w:rsidR="006D4318" w:rsidRPr="001176A4">
        <w:t xml:space="preserve">Benoem ten minste drie </w:t>
      </w:r>
      <w:r w:rsidR="00455D7F" w:rsidRPr="001176A4">
        <w:t>activiteiten die je hiervoor gaat uitvoeren</w:t>
      </w:r>
      <w:r w:rsidR="006D4318" w:rsidRPr="001176A4">
        <w:t>.</w:t>
      </w:r>
      <w:r w:rsidR="0051360D" w:rsidRPr="001176A4">
        <w:t xml:space="preserve"> </w:t>
      </w:r>
    </w:p>
    <w:p w14:paraId="7E9E8963" w14:textId="25CBF126" w:rsidR="00455D7F" w:rsidRPr="001176A4" w:rsidRDefault="00CB213B" w:rsidP="00CB213B">
      <w:r w:rsidRPr="001176A4">
        <w:t xml:space="preserve">2 </w:t>
      </w:r>
      <w:r w:rsidR="0051360D" w:rsidRPr="001176A4">
        <w:t xml:space="preserve">Beschrijf per activiteit hoe je </w:t>
      </w:r>
      <w:r w:rsidRPr="001176A4">
        <w:t>vasthoudt aan die strategieën en activiteiten.</w:t>
      </w:r>
    </w:p>
    <w:p w14:paraId="23098657" w14:textId="77777777" w:rsidR="00455D7F" w:rsidRPr="001176A4" w:rsidRDefault="00455D7F" w:rsidP="00455D7F">
      <w:pPr>
        <w:spacing w:after="200"/>
      </w:pPr>
    </w:p>
    <w:p w14:paraId="7C8EA0C6" w14:textId="77777777" w:rsidR="00CB213B" w:rsidRPr="001176A4" w:rsidRDefault="00CB213B">
      <w:pPr>
        <w:spacing w:after="200"/>
        <w:rPr>
          <w:rFonts w:eastAsia="Times New Roman" w:cs="Times New Roman"/>
          <w:b/>
          <w:sz w:val="36"/>
          <w:szCs w:val="24"/>
        </w:rPr>
      </w:pPr>
      <w:r w:rsidRPr="001176A4">
        <w:br w:type="page"/>
      </w:r>
    </w:p>
    <w:p w14:paraId="5C1EEB13" w14:textId="38D70BB0" w:rsidR="00F71784" w:rsidRPr="001176A4" w:rsidRDefault="00762DF1" w:rsidP="00F71784">
      <w:pPr>
        <w:pStyle w:val="Heading1"/>
      </w:pPr>
      <w:bookmarkStart w:id="25" w:name="_Toc170996116"/>
      <w:r w:rsidRPr="001176A4">
        <w:rPr>
          <w:noProof/>
        </w:rPr>
        <w:lastRenderedPageBreak/>
        <mc:AlternateContent>
          <mc:Choice Requires="wps">
            <w:drawing>
              <wp:anchor distT="45720" distB="45720" distL="114300" distR="114300" simplePos="0" relativeHeight="251658261" behindDoc="0" locked="0" layoutInCell="1" allowOverlap="1" wp14:anchorId="18FFA381" wp14:editId="2BCE8C18">
                <wp:simplePos x="0" y="0"/>
                <wp:positionH relativeFrom="margin">
                  <wp:posOffset>1905</wp:posOffset>
                </wp:positionH>
                <wp:positionV relativeFrom="page">
                  <wp:posOffset>1333500</wp:posOffset>
                </wp:positionV>
                <wp:extent cx="6076950" cy="1513205"/>
                <wp:effectExtent l="0" t="0" r="19050" b="10795"/>
                <wp:wrapSquare wrapText="bothSides"/>
                <wp:docPr id="148890422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513205"/>
                        </a:xfrm>
                        <a:prstGeom prst="rect">
                          <a:avLst/>
                        </a:prstGeom>
                        <a:solidFill>
                          <a:srgbClr val="FFFFFF"/>
                        </a:solidFill>
                        <a:ln w="9525">
                          <a:solidFill>
                            <a:srgbClr val="000000"/>
                          </a:solidFill>
                          <a:miter lim="800000"/>
                          <a:headEnd/>
                          <a:tailEnd/>
                        </a:ln>
                      </wps:spPr>
                      <wps:txbx>
                        <w:txbxContent>
                          <w:p w14:paraId="695D76FD" w14:textId="0D66A452" w:rsidR="00762DF1" w:rsidRDefault="00762DF1"/>
                          <w:tbl>
                            <w:tblPr>
                              <w:tblStyle w:val="PlainTable3"/>
                              <w:tblW w:w="0" w:type="auto"/>
                              <w:tblLook w:val="04A0" w:firstRow="1" w:lastRow="0" w:firstColumn="1" w:lastColumn="0" w:noHBand="0" w:noVBand="1"/>
                            </w:tblPr>
                            <w:tblGrid>
                              <w:gridCol w:w="2302"/>
                              <w:gridCol w:w="2285"/>
                              <w:gridCol w:w="2332"/>
                              <w:gridCol w:w="2364"/>
                            </w:tblGrid>
                            <w:tr w:rsidR="00B97FCA" w14:paraId="7D590D11"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0DC3041" w14:textId="77777777" w:rsidR="00762DF1" w:rsidRDefault="00762DF1" w:rsidP="00762DF1">
                                  <w:pPr>
                                    <w:spacing w:after="200"/>
                                  </w:pPr>
                                  <w:r>
                                    <w:rPr>
                                      <w:noProof/>
                                    </w:rPr>
                                    <w:drawing>
                                      <wp:inline distT="0" distB="0" distL="0" distR="0" wp14:anchorId="64CEB26F" wp14:editId="68A0436C">
                                        <wp:extent cx="314960" cy="314960"/>
                                        <wp:effectExtent l="0" t="0" r="0" b="0"/>
                                        <wp:docPr id="1000398311" name="Graphic 1000398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1A33E404"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7476863" wp14:editId="397C9C38">
                                        <wp:extent cx="365760" cy="365760"/>
                                        <wp:effectExtent l="0" t="0" r="0" b="0"/>
                                        <wp:docPr id="1443845037" name="Graphic 1443845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53BF1BFC"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C81ECA7" wp14:editId="1F60BA7B">
                                        <wp:extent cx="365760" cy="365760"/>
                                        <wp:effectExtent l="0" t="0" r="0" b="0"/>
                                        <wp:docPr id="523003853" name="Graphic 52300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65A1702B"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CDEC53E" wp14:editId="6941BD14">
                                        <wp:extent cx="365760" cy="365760"/>
                                        <wp:effectExtent l="0" t="0" r="0" b="0"/>
                                        <wp:docPr id="1134593220" name="Graphic 113459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1176A4" w:rsidRPr="001176A4" w14:paraId="1AC72477"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C573125" w14:textId="77777777" w:rsidR="00762DF1" w:rsidRPr="001176A4" w:rsidRDefault="00762DF1" w:rsidP="00762DF1">
                                  <w:pPr>
                                    <w:jc w:val="center"/>
                                    <w:rPr>
                                      <w:b w:val="0"/>
                                      <w:bCs w:val="0"/>
                                      <w:caps w:val="0"/>
                                      <w:color w:val="FFFFFF" w:themeColor="background1"/>
                                    </w:rPr>
                                  </w:pPr>
                                  <w:r w:rsidRPr="001176A4">
                                    <w:rPr>
                                      <w:b w:val="0"/>
                                      <w:bCs w:val="0"/>
                                      <w:caps w:val="0"/>
                                      <w:color w:val="FFFFFF" w:themeColor="background1"/>
                                    </w:rPr>
                                    <w:t>20 min</w:t>
                                  </w:r>
                                </w:p>
                              </w:tc>
                              <w:tc>
                                <w:tcPr>
                                  <w:tcW w:w="2386" w:type="dxa"/>
                                </w:tcPr>
                                <w:p w14:paraId="18054EE8"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geen</w:t>
                                  </w:r>
                                </w:p>
                              </w:tc>
                              <w:tc>
                                <w:tcPr>
                                  <w:tcW w:w="2398" w:type="dxa"/>
                                </w:tcPr>
                                <w:p w14:paraId="1EB0D46E"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 xml:space="preserve">Week </w:t>
                                  </w:r>
                                  <w:proofErr w:type="gramStart"/>
                                  <w:r w:rsidRPr="001176A4">
                                    <w:rPr>
                                      <w:color w:val="FFFFFF" w:themeColor="background1"/>
                                    </w:rPr>
                                    <w:t>11 /</w:t>
                                  </w:r>
                                  <w:proofErr w:type="gramEnd"/>
                                  <w:r w:rsidRPr="001176A4">
                                    <w:rPr>
                                      <w:color w:val="FFFFFF" w:themeColor="background1"/>
                                    </w:rPr>
                                    <w:t xml:space="preserve"> individueel gesprek</w:t>
                                  </w:r>
                                </w:p>
                              </w:tc>
                              <w:tc>
                                <w:tcPr>
                                  <w:tcW w:w="2398" w:type="dxa"/>
                                </w:tcPr>
                                <w:p w14:paraId="00D231A5"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Datapuntentool</w:t>
                                  </w:r>
                                </w:p>
                              </w:tc>
                            </w:tr>
                          </w:tbl>
                          <w:p w14:paraId="502B1251" w14:textId="1F8A0821" w:rsidR="00762DF1" w:rsidRDefault="00762DF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FA381" id="_x0000_s1047" type="#_x0000_t202" style="position:absolute;margin-left:.15pt;margin-top:105pt;width:478.5pt;height:119.15pt;z-index:25165826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">
                <v:textbox style="mso-fit-shape-to-text:t">
                  <w:txbxContent>
                    <w:p w14:paraId="695D76FD" w14:textId="0D66A452" w:rsidR="00762DF1" w:rsidRDefault="00762DF1"/>
                    <w:tbl>
                      <w:tblPr>
                        <w:tblStyle w:val="PlainTable3"/>
                        <w:tblW w:w="0" w:type="auto"/>
                        <w:tblLook w:val="04A0" w:firstRow="1" w:lastRow="0" w:firstColumn="1" w:lastColumn="0" w:noHBand="0" w:noVBand="1"/>
                      </w:tblPr>
                      <w:tblGrid>
                        <w:gridCol w:w="2302"/>
                        <w:gridCol w:w="2285"/>
                        <w:gridCol w:w="2332"/>
                        <w:gridCol w:w="2364"/>
                      </w:tblGrid>
                      <w:tr w:rsidR="00B97FCA" w14:paraId="7D590D11"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0DC3041" w14:textId="77777777" w:rsidR="00762DF1" w:rsidRDefault="00762DF1" w:rsidP="00762DF1">
                            <w:pPr>
                              <w:spacing w:after="200"/>
                            </w:pPr>
                            <w:r>
                              <w:rPr>
                                <w:noProof/>
                              </w:rPr>
                              <w:drawing>
                                <wp:inline distT="0" distB="0" distL="0" distR="0" wp14:anchorId="64CEB26F" wp14:editId="68A0436C">
                                  <wp:extent cx="314960" cy="314960"/>
                                  <wp:effectExtent l="0" t="0" r="0" b="0"/>
                                  <wp:docPr id="1000398311" name="Graphic 1000398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1A33E404"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7476863" wp14:editId="397C9C38">
                                  <wp:extent cx="365760" cy="365760"/>
                                  <wp:effectExtent l="0" t="0" r="0" b="0"/>
                                  <wp:docPr id="1443845037" name="Graphic 1443845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53BF1BFC"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C81ECA7" wp14:editId="1F60BA7B">
                                  <wp:extent cx="365760" cy="365760"/>
                                  <wp:effectExtent l="0" t="0" r="0" b="0"/>
                                  <wp:docPr id="523003853" name="Graphic 52300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65A1702B"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CDEC53E" wp14:editId="6941BD14">
                                  <wp:extent cx="365760" cy="365760"/>
                                  <wp:effectExtent l="0" t="0" r="0" b="0"/>
                                  <wp:docPr id="1134593220" name="Graphic 113459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1176A4" w:rsidRPr="001176A4" w14:paraId="1AC72477"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C573125" w14:textId="77777777" w:rsidR="00762DF1" w:rsidRPr="001176A4" w:rsidRDefault="00762DF1" w:rsidP="00762DF1">
                            <w:pPr>
                              <w:jc w:val="center"/>
                              <w:rPr>
                                <w:b w:val="0"/>
                                <w:bCs w:val="0"/>
                                <w:caps w:val="0"/>
                                <w:color w:val="FFFFFF" w:themeColor="background1"/>
                              </w:rPr>
                            </w:pPr>
                            <w:r w:rsidRPr="001176A4">
                              <w:rPr>
                                <w:b w:val="0"/>
                                <w:bCs w:val="0"/>
                                <w:caps w:val="0"/>
                                <w:color w:val="FFFFFF" w:themeColor="background1"/>
                              </w:rPr>
                              <w:t>20 min</w:t>
                            </w:r>
                          </w:p>
                        </w:tc>
                        <w:tc>
                          <w:tcPr>
                            <w:tcW w:w="2386" w:type="dxa"/>
                          </w:tcPr>
                          <w:p w14:paraId="18054EE8"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geen</w:t>
                            </w:r>
                          </w:p>
                        </w:tc>
                        <w:tc>
                          <w:tcPr>
                            <w:tcW w:w="2398" w:type="dxa"/>
                          </w:tcPr>
                          <w:p w14:paraId="1EB0D46E"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 xml:space="preserve">Week </w:t>
                            </w:r>
                            <w:proofErr w:type="gramStart"/>
                            <w:r w:rsidRPr="001176A4">
                              <w:rPr>
                                <w:color w:val="FFFFFF" w:themeColor="background1"/>
                              </w:rPr>
                              <w:t>11 /</w:t>
                            </w:r>
                            <w:proofErr w:type="gramEnd"/>
                            <w:r w:rsidRPr="001176A4">
                              <w:rPr>
                                <w:color w:val="FFFFFF" w:themeColor="background1"/>
                              </w:rPr>
                              <w:t xml:space="preserve"> individueel gesprek</w:t>
                            </w:r>
                          </w:p>
                        </w:tc>
                        <w:tc>
                          <w:tcPr>
                            <w:tcW w:w="2398" w:type="dxa"/>
                          </w:tcPr>
                          <w:p w14:paraId="00D231A5"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Datapuntentool</w:t>
                            </w:r>
                          </w:p>
                        </w:tc>
                      </w:tr>
                    </w:tbl>
                    <w:p w14:paraId="502B1251" w14:textId="1F8A0821" w:rsidR="00762DF1" w:rsidRDefault="00762DF1"/>
                  </w:txbxContent>
                </v:textbox>
                <w10:wrap type="square" anchorx="margin" anchory="page"/>
              </v:shape>
            </w:pict>
          </mc:Fallback>
        </mc:AlternateContent>
      </w:r>
      <w:r w:rsidR="00F71784" w:rsidRPr="001176A4">
        <w:t xml:space="preserve">Opdracht </w:t>
      </w:r>
      <w:r w:rsidR="00CB213B" w:rsidRPr="001176A4">
        <w:t xml:space="preserve">15 </w:t>
      </w:r>
      <w:proofErr w:type="spellStart"/>
      <w:r w:rsidR="00496B48" w:rsidRPr="001176A4">
        <w:t>Intermediate</w:t>
      </w:r>
      <w:proofErr w:type="spellEnd"/>
      <w:r w:rsidR="00496B48" w:rsidRPr="001176A4">
        <w:t xml:space="preserve"> </w:t>
      </w:r>
      <w:proofErr w:type="spellStart"/>
      <w:r w:rsidR="00496B48" w:rsidRPr="001176A4">
        <w:t>stake</w:t>
      </w:r>
      <w:proofErr w:type="spellEnd"/>
      <w:r w:rsidR="00496B48" w:rsidRPr="001176A4">
        <w:t xml:space="preserve"> - gespreksverslag</w:t>
      </w:r>
      <w:bookmarkEnd w:id="25"/>
    </w:p>
    <w:p w14:paraId="1AACD68C" w14:textId="4F24261D" w:rsidR="006C4764" w:rsidRPr="001176A4" w:rsidRDefault="17D13468" w:rsidP="00F71784">
      <w:pPr>
        <w:spacing w:after="200"/>
      </w:pPr>
      <w:r w:rsidRPr="001176A4">
        <w:t>Vul onderstaand format in</w:t>
      </w:r>
      <w:r w:rsidR="006C4764" w:rsidRPr="001176A4">
        <w:t>.</w:t>
      </w:r>
    </w:p>
    <w:p w14:paraId="4A35573B" w14:textId="66F87EE3" w:rsidR="00F71784" w:rsidRPr="001176A4" w:rsidRDefault="006C4764" w:rsidP="00F71784">
      <w:pPr>
        <w:spacing w:after="200"/>
      </w:pPr>
      <w:r w:rsidRPr="001176A4">
        <w:t xml:space="preserve">Je mailt deze opdracht in een apart bestand naar je </w:t>
      </w:r>
      <w:proofErr w:type="spellStart"/>
      <w:r w:rsidRPr="001176A4">
        <w:t>sb’er</w:t>
      </w:r>
      <w:proofErr w:type="spellEnd"/>
      <w:r w:rsidRPr="001176A4">
        <w:t xml:space="preserve"> e</w:t>
      </w:r>
      <w:r w:rsidR="00B953AA" w:rsidRPr="001176A4">
        <w:t>n</w:t>
      </w:r>
      <w:r w:rsidRPr="001176A4">
        <w:t xml:space="preserve"> je doet dat voorafgaand aan het gesprek </w:t>
      </w:r>
      <w:r w:rsidR="17D13468" w:rsidRPr="001176A4">
        <w:t xml:space="preserve">over de </w:t>
      </w:r>
      <w:proofErr w:type="spellStart"/>
      <w:r w:rsidR="17D13468" w:rsidRPr="001176A4">
        <w:rPr>
          <w:i/>
          <w:iCs/>
        </w:rPr>
        <w:t>Intermediate</w:t>
      </w:r>
      <w:proofErr w:type="spellEnd"/>
      <w:r w:rsidR="17D13468" w:rsidRPr="001176A4">
        <w:rPr>
          <w:i/>
          <w:iCs/>
        </w:rPr>
        <w:t xml:space="preserve"> </w:t>
      </w:r>
      <w:proofErr w:type="spellStart"/>
      <w:r w:rsidR="17D13468" w:rsidRPr="001176A4">
        <w:rPr>
          <w:i/>
          <w:iCs/>
        </w:rPr>
        <w:t>Stake</w:t>
      </w:r>
      <w:proofErr w:type="spellEnd"/>
      <w:r w:rsidR="17D13468" w:rsidRPr="001176A4">
        <w:t>.</w:t>
      </w:r>
    </w:p>
    <w:p w14:paraId="51082346" w14:textId="23B98CD5" w:rsidR="00F71784" w:rsidRPr="001176A4" w:rsidRDefault="17D13468" w:rsidP="21739E16">
      <w:pPr>
        <w:spacing w:after="200"/>
        <w:rPr>
          <w:rFonts w:eastAsia="Roboto" w:cs="Roboto"/>
          <w:szCs w:val="24"/>
        </w:rPr>
      </w:pPr>
      <w:proofErr w:type="spellStart"/>
      <w:r w:rsidRPr="001176A4">
        <w:rPr>
          <w:rFonts w:eastAsia="Roboto" w:cs="Roboto"/>
          <w:b/>
          <w:bCs/>
          <w:szCs w:val="24"/>
        </w:rPr>
        <w:t>Architectuurlaag</w:t>
      </w:r>
      <w:proofErr w:type="spellEnd"/>
      <w:r w:rsidRPr="001176A4">
        <w:rPr>
          <w:rFonts w:eastAsia="Roboto" w:cs="Roboto"/>
          <w:szCs w:val="24"/>
        </w:rPr>
        <w:t>: Organisatieprocessen</w:t>
      </w:r>
      <w:r w:rsidR="00F71784" w:rsidRPr="001176A4">
        <w:rPr>
          <w:szCs w:val="24"/>
        </w:rPr>
        <w:tab/>
      </w:r>
      <w:r w:rsidR="00F71784" w:rsidRPr="001176A4">
        <w:rPr>
          <w:szCs w:val="24"/>
        </w:rPr>
        <w:tab/>
      </w:r>
    </w:p>
    <w:p w14:paraId="2F4BD418" w14:textId="1C0036D4" w:rsidR="00F71784" w:rsidRPr="001176A4" w:rsidRDefault="17D13468" w:rsidP="21739E16">
      <w:pPr>
        <w:spacing w:after="200"/>
        <w:rPr>
          <w:rFonts w:eastAsia="Roboto" w:cs="Roboto"/>
          <w:szCs w:val="24"/>
          <w:u w:val="single"/>
        </w:rPr>
      </w:pPr>
      <w:r w:rsidRPr="001176A4">
        <w:rPr>
          <w:rFonts w:eastAsia="Roboto" w:cs="Roboto"/>
          <w:szCs w:val="24"/>
          <w:u w:val="single"/>
        </w:rPr>
        <w:t>Tendens feedback op datapunten van afgelopen cycli:</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495"/>
        <w:gridCol w:w="1600"/>
        <w:gridCol w:w="1730"/>
        <w:gridCol w:w="1785"/>
      </w:tblGrid>
      <w:tr w:rsidR="001176A4" w:rsidRPr="001176A4" w14:paraId="6DEC31E5" w14:textId="77777777" w:rsidTr="002761E9">
        <w:trPr>
          <w:trHeight w:val="300"/>
        </w:trPr>
        <w:tc>
          <w:tcPr>
            <w:tcW w:w="3495" w:type="dxa"/>
            <w:tcBorders>
              <w:top w:val="single" w:sz="6" w:space="0" w:color="auto"/>
              <w:bottom w:val="single" w:sz="4" w:space="0" w:color="auto"/>
            </w:tcBorders>
            <w:shd w:val="clear" w:color="auto" w:fill="DEEAF6"/>
            <w:tcMar>
              <w:left w:w="105" w:type="dxa"/>
              <w:right w:w="105" w:type="dxa"/>
            </w:tcMar>
          </w:tcPr>
          <w:p w14:paraId="396F06D8" w14:textId="0AEEC25C" w:rsidR="21739E16" w:rsidRPr="001176A4" w:rsidRDefault="21739E16" w:rsidP="21739E16">
            <w:pPr>
              <w:spacing w:after="200" w:line="276" w:lineRule="auto"/>
              <w:rPr>
                <w:rFonts w:eastAsia="Roboto" w:cs="Roboto"/>
                <w:sz w:val="22"/>
              </w:rPr>
            </w:pPr>
            <w:proofErr w:type="spellStart"/>
            <w:r w:rsidRPr="001176A4">
              <w:rPr>
                <w:rFonts w:eastAsia="Roboto" w:cs="Roboto"/>
                <w:b/>
                <w:bCs/>
                <w:sz w:val="22"/>
              </w:rPr>
              <w:t>Architectuurlaag</w:t>
            </w:r>
            <w:proofErr w:type="spellEnd"/>
          </w:p>
        </w:tc>
        <w:tc>
          <w:tcPr>
            <w:tcW w:w="1600" w:type="dxa"/>
            <w:tcBorders>
              <w:top w:val="single" w:sz="6" w:space="0" w:color="auto"/>
              <w:bottom w:val="single" w:sz="4" w:space="0" w:color="auto"/>
            </w:tcBorders>
            <w:shd w:val="clear" w:color="auto" w:fill="DEEAF6"/>
            <w:tcMar>
              <w:left w:w="105" w:type="dxa"/>
              <w:right w:w="105" w:type="dxa"/>
            </w:tcMar>
          </w:tcPr>
          <w:p w14:paraId="22297DA9" w14:textId="78197A88" w:rsidR="21739E16" w:rsidRPr="001176A4" w:rsidRDefault="21739E16" w:rsidP="21739E16">
            <w:pPr>
              <w:spacing w:after="200" w:line="276" w:lineRule="auto"/>
              <w:rPr>
                <w:rFonts w:eastAsia="Roboto" w:cs="Roboto"/>
                <w:sz w:val="22"/>
              </w:rPr>
            </w:pPr>
            <w:r w:rsidRPr="001176A4">
              <w:rPr>
                <w:rFonts w:eastAsia="Roboto" w:cs="Roboto"/>
                <w:b/>
                <w:bCs/>
                <w:sz w:val="22"/>
              </w:rPr>
              <w:t>Boven niveau</w:t>
            </w:r>
          </w:p>
        </w:tc>
        <w:tc>
          <w:tcPr>
            <w:tcW w:w="1730" w:type="dxa"/>
            <w:tcBorders>
              <w:top w:val="single" w:sz="6" w:space="0" w:color="auto"/>
              <w:bottom w:val="single" w:sz="4" w:space="0" w:color="auto"/>
            </w:tcBorders>
            <w:shd w:val="clear" w:color="auto" w:fill="DEEAF6"/>
            <w:tcMar>
              <w:left w:w="105" w:type="dxa"/>
              <w:right w:w="105" w:type="dxa"/>
            </w:tcMar>
          </w:tcPr>
          <w:p w14:paraId="3869BAAE" w14:textId="31059805" w:rsidR="21739E16" w:rsidRPr="001176A4" w:rsidRDefault="00CB5A2B" w:rsidP="21739E16">
            <w:pPr>
              <w:spacing w:after="200" w:line="276" w:lineRule="auto"/>
              <w:rPr>
                <w:rFonts w:eastAsia="Roboto" w:cs="Roboto"/>
                <w:sz w:val="22"/>
              </w:rPr>
            </w:pPr>
            <w:r w:rsidRPr="001176A4">
              <w:rPr>
                <w:rFonts w:eastAsia="Roboto" w:cs="Roboto"/>
                <w:b/>
                <w:bCs/>
                <w:sz w:val="22"/>
              </w:rPr>
              <w:t xml:space="preserve">Op niveau </w:t>
            </w:r>
          </w:p>
        </w:tc>
        <w:tc>
          <w:tcPr>
            <w:tcW w:w="1785" w:type="dxa"/>
            <w:tcBorders>
              <w:top w:val="single" w:sz="6" w:space="0" w:color="auto"/>
              <w:bottom w:val="single" w:sz="4" w:space="0" w:color="auto"/>
            </w:tcBorders>
            <w:shd w:val="clear" w:color="auto" w:fill="DEEAF6"/>
            <w:tcMar>
              <w:left w:w="105" w:type="dxa"/>
              <w:right w:w="105" w:type="dxa"/>
            </w:tcMar>
          </w:tcPr>
          <w:p w14:paraId="467ADE70" w14:textId="3EA5C84A" w:rsidR="21739E16" w:rsidRPr="001176A4" w:rsidRDefault="00CB5A2B" w:rsidP="21739E16">
            <w:pPr>
              <w:spacing w:after="200" w:line="276" w:lineRule="auto"/>
              <w:rPr>
                <w:rFonts w:eastAsia="Roboto" w:cs="Roboto"/>
                <w:sz w:val="22"/>
              </w:rPr>
            </w:pPr>
            <w:r w:rsidRPr="001176A4">
              <w:rPr>
                <w:rFonts w:eastAsia="Roboto" w:cs="Roboto"/>
                <w:b/>
                <w:bCs/>
                <w:sz w:val="22"/>
              </w:rPr>
              <w:t>In ontwikkeling</w:t>
            </w:r>
          </w:p>
        </w:tc>
      </w:tr>
      <w:tr w:rsidR="001176A4" w:rsidRPr="001176A4" w14:paraId="0436184D" w14:textId="77777777" w:rsidTr="002761E9">
        <w:trPr>
          <w:trHeight w:val="300"/>
        </w:trPr>
        <w:tc>
          <w:tcPr>
            <w:tcW w:w="3495" w:type="dxa"/>
            <w:tcBorders>
              <w:top w:val="single" w:sz="4" w:space="0" w:color="auto"/>
            </w:tcBorders>
            <w:tcMar>
              <w:left w:w="105" w:type="dxa"/>
              <w:right w:w="105" w:type="dxa"/>
            </w:tcMar>
          </w:tcPr>
          <w:p w14:paraId="6DC88EA9" w14:textId="46CD71FD" w:rsidR="21739E16" w:rsidRPr="001176A4" w:rsidRDefault="21739E16" w:rsidP="21739E16">
            <w:pPr>
              <w:spacing w:after="200" w:line="276" w:lineRule="auto"/>
              <w:rPr>
                <w:rFonts w:eastAsia="Roboto" w:cs="Roboto"/>
                <w:sz w:val="22"/>
              </w:rPr>
            </w:pPr>
            <w:r w:rsidRPr="001176A4">
              <w:rPr>
                <w:rFonts w:eastAsia="Roboto" w:cs="Roboto"/>
                <w:sz w:val="22"/>
              </w:rPr>
              <w:t>Gebruikersinteractie</w:t>
            </w:r>
          </w:p>
        </w:tc>
        <w:tc>
          <w:tcPr>
            <w:tcW w:w="1600" w:type="dxa"/>
            <w:tcBorders>
              <w:top w:val="single" w:sz="4" w:space="0" w:color="auto"/>
            </w:tcBorders>
            <w:tcMar>
              <w:left w:w="105" w:type="dxa"/>
              <w:right w:w="105" w:type="dxa"/>
            </w:tcMar>
          </w:tcPr>
          <w:p w14:paraId="14B57000" w14:textId="10D11E57" w:rsidR="21739E16" w:rsidRPr="001176A4" w:rsidRDefault="21739E16" w:rsidP="21739E16">
            <w:pPr>
              <w:spacing w:after="200" w:line="276" w:lineRule="auto"/>
              <w:rPr>
                <w:rFonts w:eastAsia="Roboto" w:cs="Roboto"/>
                <w:sz w:val="22"/>
              </w:rPr>
            </w:pPr>
          </w:p>
        </w:tc>
        <w:tc>
          <w:tcPr>
            <w:tcW w:w="1730" w:type="dxa"/>
            <w:tcBorders>
              <w:top w:val="single" w:sz="4" w:space="0" w:color="auto"/>
            </w:tcBorders>
            <w:tcMar>
              <w:left w:w="105" w:type="dxa"/>
              <w:right w:w="105" w:type="dxa"/>
            </w:tcMar>
          </w:tcPr>
          <w:p w14:paraId="24DEDA71" w14:textId="0A55C39D" w:rsidR="21739E16" w:rsidRPr="001176A4" w:rsidRDefault="21739E16" w:rsidP="21739E16">
            <w:pPr>
              <w:spacing w:after="200" w:line="276" w:lineRule="auto"/>
              <w:rPr>
                <w:rFonts w:eastAsia="Roboto" w:cs="Roboto"/>
                <w:sz w:val="22"/>
              </w:rPr>
            </w:pPr>
          </w:p>
        </w:tc>
        <w:tc>
          <w:tcPr>
            <w:tcW w:w="1785" w:type="dxa"/>
            <w:tcBorders>
              <w:top w:val="single" w:sz="4" w:space="0" w:color="auto"/>
            </w:tcBorders>
            <w:tcMar>
              <w:left w:w="105" w:type="dxa"/>
              <w:right w:w="105" w:type="dxa"/>
            </w:tcMar>
          </w:tcPr>
          <w:p w14:paraId="694AAC97" w14:textId="08508907" w:rsidR="21739E16" w:rsidRPr="001176A4" w:rsidRDefault="21739E16" w:rsidP="21739E16">
            <w:pPr>
              <w:spacing w:after="200" w:line="276" w:lineRule="auto"/>
              <w:rPr>
                <w:rFonts w:eastAsia="Roboto" w:cs="Roboto"/>
                <w:sz w:val="22"/>
              </w:rPr>
            </w:pPr>
          </w:p>
        </w:tc>
      </w:tr>
      <w:tr w:rsidR="001176A4" w:rsidRPr="001176A4" w14:paraId="58E3F0DC" w14:textId="77777777" w:rsidTr="008920F7">
        <w:trPr>
          <w:trHeight w:val="450"/>
        </w:trPr>
        <w:tc>
          <w:tcPr>
            <w:tcW w:w="3495" w:type="dxa"/>
            <w:tcMar>
              <w:left w:w="105" w:type="dxa"/>
              <w:right w:w="105" w:type="dxa"/>
            </w:tcMar>
          </w:tcPr>
          <w:p w14:paraId="553C0866" w14:textId="593A766C" w:rsidR="21739E16" w:rsidRPr="001176A4" w:rsidRDefault="21739E16" w:rsidP="21739E16">
            <w:pPr>
              <w:spacing w:after="200" w:line="276" w:lineRule="auto"/>
              <w:rPr>
                <w:rFonts w:eastAsia="Roboto" w:cs="Roboto"/>
                <w:sz w:val="22"/>
              </w:rPr>
            </w:pPr>
            <w:r w:rsidRPr="001176A4">
              <w:rPr>
                <w:rFonts w:eastAsia="Roboto" w:cs="Roboto"/>
                <w:sz w:val="22"/>
              </w:rPr>
              <w:t>Software</w:t>
            </w:r>
          </w:p>
        </w:tc>
        <w:tc>
          <w:tcPr>
            <w:tcW w:w="1600" w:type="dxa"/>
            <w:tcMar>
              <w:left w:w="105" w:type="dxa"/>
              <w:right w:w="105" w:type="dxa"/>
            </w:tcMar>
          </w:tcPr>
          <w:p w14:paraId="246F07A7" w14:textId="5C7D3307" w:rsidR="21739E16" w:rsidRPr="001176A4" w:rsidRDefault="21739E16" w:rsidP="21739E16">
            <w:pPr>
              <w:spacing w:after="200" w:line="276" w:lineRule="auto"/>
              <w:rPr>
                <w:rFonts w:eastAsia="Roboto" w:cs="Roboto"/>
                <w:sz w:val="22"/>
              </w:rPr>
            </w:pPr>
          </w:p>
        </w:tc>
        <w:tc>
          <w:tcPr>
            <w:tcW w:w="1730" w:type="dxa"/>
            <w:tcMar>
              <w:left w:w="105" w:type="dxa"/>
              <w:right w:w="105" w:type="dxa"/>
            </w:tcMar>
          </w:tcPr>
          <w:p w14:paraId="3BB38042" w14:textId="6FF6CDFF" w:rsidR="21739E16" w:rsidRPr="001176A4" w:rsidRDefault="21739E16" w:rsidP="21739E16">
            <w:pPr>
              <w:spacing w:after="200" w:line="276" w:lineRule="auto"/>
              <w:rPr>
                <w:rFonts w:eastAsia="Roboto" w:cs="Roboto"/>
                <w:sz w:val="22"/>
              </w:rPr>
            </w:pPr>
          </w:p>
        </w:tc>
        <w:tc>
          <w:tcPr>
            <w:tcW w:w="1785" w:type="dxa"/>
            <w:tcMar>
              <w:left w:w="105" w:type="dxa"/>
              <w:right w:w="105" w:type="dxa"/>
            </w:tcMar>
          </w:tcPr>
          <w:p w14:paraId="3C5B120A" w14:textId="52EC3B2E" w:rsidR="21739E16" w:rsidRPr="001176A4" w:rsidRDefault="21739E16" w:rsidP="21739E16">
            <w:pPr>
              <w:spacing w:after="200" w:line="276" w:lineRule="auto"/>
              <w:rPr>
                <w:rFonts w:eastAsia="Roboto" w:cs="Roboto"/>
                <w:sz w:val="22"/>
              </w:rPr>
            </w:pPr>
          </w:p>
        </w:tc>
      </w:tr>
      <w:tr w:rsidR="21739E16" w:rsidRPr="001176A4" w14:paraId="5D2911FB" w14:textId="77777777" w:rsidTr="008920F7">
        <w:trPr>
          <w:trHeight w:val="300"/>
        </w:trPr>
        <w:tc>
          <w:tcPr>
            <w:tcW w:w="3495" w:type="dxa"/>
            <w:tcMar>
              <w:left w:w="105" w:type="dxa"/>
              <w:right w:w="105" w:type="dxa"/>
            </w:tcMar>
          </w:tcPr>
          <w:p w14:paraId="5E0D688C" w14:textId="4F748B21" w:rsidR="21739E16" w:rsidRPr="001176A4" w:rsidRDefault="21739E16" w:rsidP="21739E16">
            <w:pPr>
              <w:spacing w:after="200" w:line="276" w:lineRule="auto"/>
              <w:rPr>
                <w:rFonts w:eastAsia="Roboto" w:cs="Roboto"/>
                <w:sz w:val="22"/>
              </w:rPr>
            </w:pPr>
            <w:r w:rsidRPr="001176A4">
              <w:rPr>
                <w:rFonts w:eastAsia="Roboto" w:cs="Roboto"/>
                <w:sz w:val="22"/>
              </w:rPr>
              <w:t>Organisatieprocessen</w:t>
            </w:r>
          </w:p>
        </w:tc>
        <w:tc>
          <w:tcPr>
            <w:tcW w:w="1600" w:type="dxa"/>
            <w:tcMar>
              <w:left w:w="105" w:type="dxa"/>
              <w:right w:w="105" w:type="dxa"/>
            </w:tcMar>
          </w:tcPr>
          <w:p w14:paraId="6774E292" w14:textId="1FB09925" w:rsidR="21739E16" w:rsidRPr="001176A4" w:rsidRDefault="21739E16" w:rsidP="21739E16">
            <w:pPr>
              <w:spacing w:after="200" w:line="276" w:lineRule="auto"/>
              <w:rPr>
                <w:rFonts w:eastAsia="Roboto" w:cs="Roboto"/>
                <w:sz w:val="22"/>
              </w:rPr>
            </w:pPr>
          </w:p>
        </w:tc>
        <w:tc>
          <w:tcPr>
            <w:tcW w:w="1730" w:type="dxa"/>
            <w:tcMar>
              <w:left w:w="105" w:type="dxa"/>
              <w:right w:w="105" w:type="dxa"/>
            </w:tcMar>
          </w:tcPr>
          <w:p w14:paraId="6BDB39DC" w14:textId="4BCD9939" w:rsidR="21739E16" w:rsidRPr="001176A4" w:rsidRDefault="21739E16" w:rsidP="21739E16">
            <w:pPr>
              <w:spacing w:after="200" w:line="276" w:lineRule="auto"/>
              <w:rPr>
                <w:rFonts w:eastAsia="Roboto" w:cs="Roboto"/>
                <w:sz w:val="22"/>
              </w:rPr>
            </w:pPr>
          </w:p>
        </w:tc>
        <w:tc>
          <w:tcPr>
            <w:tcW w:w="1785" w:type="dxa"/>
            <w:tcMar>
              <w:left w:w="105" w:type="dxa"/>
              <w:right w:w="105" w:type="dxa"/>
            </w:tcMar>
          </w:tcPr>
          <w:p w14:paraId="61411292" w14:textId="170C6B5B" w:rsidR="21739E16" w:rsidRPr="001176A4" w:rsidRDefault="21739E16" w:rsidP="21739E16">
            <w:pPr>
              <w:spacing w:after="200" w:line="276" w:lineRule="auto"/>
              <w:rPr>
                <w:rFonts w:eastAsia="Roboto" w:cs="Roboto"/>
                <w:sz w:val="22"/>
              </w:rPr>
            </w:pPr>
          </w:p>
        </w:tc>
      </w:tr>
    </w:tbl>
    <w:p w14:paraId="6B5078D7" w14:textId="01F43ECD" w:rsidR="00F71784" w:rsidRPr="001176A4" w:rsidRDefault="00F71784" w:rsidP="21739E16"/>
    <w:p w14:paraId="54E94756" w14:textId="49B8DFED" w:rsidR="00F71784" w:rsidRPr="001176A4" w:rsidRDefault="17D13468" w:rsidP="21739E16">
      <w:pPr>
        <w:spacing w:after="200"/>
        <w:rPr>
          <w:rFonts w:eastAsia="Roboto" w:cs="Roboto"/>
          <w:szCs w:val="24"/>
        </w:rPr>
      </w:pPr>
      <w:r w:rsidRPr="001176A4">
        <w:rPr>
          <w:rFonts w:eastAsia="Roboto" w:cs="Roboto"/>
          <w:szCs w:val="24"/>
          <w:u w:val="single"/>
        </w:rPr>
        <w:t>Vul onderstaande tabel in en pas de stelling toe op afgelopen cyclus: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35"/>
        <w:gridCol w:w="1457"/>
        <w:gridCol w:w="1457"/>
        <w:gridCol w:w="1457"/>
        <w:gridCol w:w="1457"/>
        <w:gridCol w:w="1436"/>
      </w:tblGrid>
      <w:tr w:rsidR="001176A4" w:rsidRPr="001176A4" w14:paraId="0FCCCFCB" w14:textId="77777777" w:rsidTr="21739E16">
        <w:trPr>
          <w:trHeight w:val="300"/>
        </w:trPr>
        <w:tc>
          <w:tcPr>
            <w:tcW w:w="2335" w:type="dxa"/>
            <w:shd w:val="clear" w:color="auto" w:fill="DEEAF6"/>
            <w:tcMar>
              <w:left w:w="105" w:type="dxa"/>
              <w:right w:w="105" w:type="dxa"/>
            </w:tcMar>
          </w:tcPr>
          <w:p w14:paraId="333B729F" w14:textId="7CC2CF8D" w:rsidR="21739E16" w:rsidRPr="001176A4" w:rsidRDefault="21739E16" w:rsidP="21739E16">
            <w:pPr>
              <w:spacing w:after="200" w:line="276" w:lineRule="auto"/>
              <w:rPr>
                <w:rFonts w:eastAsia="Roboto" w:cs="Roboto"/>
                <w:sz w:val="22"/>
              </w:rPr>
            </w:pPr>
            <w:r w:rsidRPr="001176A4">
              <w:rPr>
                <w:rFonts w:eastAsia="Roboto" w:cs="Roboto"/>
                <w:b/>
                <w:bCs/>
                <w:sz w:val="22"/>
              </w:rPr>
              <w:t>Stelling</w:t>
            </w:r>
          </w:p>
        </w:tc>
        <w:tc>
          <w:tcPr>
            <w:tcW w:w="1457" w:type="dxa"/>
            <w:shd w:val="clear" w:color="auto" w:fill="DEEAF6"/>
            <w:tcMar>
              <w:left w:w="105" w:type="dxa"/>
              <w:right w:w="105" w:type="dxa"/>
            </w:tcMar>
          </w:tcPr>
          <w:p w14:paraId="15F67489" w14:textId="271B576A" w:rsidR="21739E16" w:rsidRPr="001176A4" w:rsidRDefault="21739E16" w:rsidP="21739E16">
            <w:pPr>
              <w:spacing w:after="200" w:line="276" w:lineRule="auto"/>
              <w:rPr>
                <w:rFonts w:eastAsia="Roboto" w:cs="Roboto"/>
                <w:sz w:val="22"/>
              </w:rPr>
            </w:pPr>
            <w:r w:rsidRPr="001176A4">
              <w:rPr>
                <w:rFonts w:eastAsia="Roboto" w:cs="Roboto"/>
                <w:b/>
                <w:bCs/>
                <w:sz w:val="22"/>
              </w:rPr>
              <w:t>Helemaal mee eens</w:t>
            </w:r>
          </w:p>
        </w:tc>
        <w:tc>
          <w:tcPr>
            <w:tcW w:w="1457" w:type="dxa"/>
            <w:shd w:val="clear" w:color="auto" w:fill="DEEAF6"/>
            <w:tcMar>
              <w:left w:w="105" w:type="dxa"/>
              <w:right w:w="105" w:type="dxa"/>
            </w:tcMar>
          </w:tcPr>
          <w:p w14:paraId="61FDBFC4" w14:textId="2A2A4E6A" w:rsidR="21739E16" w:rsidRPr="001176A4" w:rsidRDefault="21739E16" w:rsidP="21739E16">
            <w:pPr>
              <w:spacing w:after="200" w:line="276" w:lineRule="auto"/>
              <w:rPr>
                <w:rFonts w:eastAsia="Roboto" w:cs="Roboto"/>
                <w:sz w:val="22"/>
              </w:rPr>
            </w:pPr>
            <w:r w:rsidRPr="001176A4">
              <w:rPr>
                <w:rFonts w:eastAsia="Roboto" w:cs="Roboto"/>
                <w:b/>
                <w:bCs/>
                <w:sz w:val="22"/>
              </w:rPr>
              <w:t>Eens</w:t>
            </w:r>
          </w:p>
        </w:tc>
        <w:tc>
          <w:tcPr>
            <w:tcW w:w="1457" w:type="dxa"/>
            <w:shd w:val="clear" w:color="auto" w:fill="DEEAF6"/>
            <w:tcMar>
              <w:left w:w="105" w:type="dxa"/>
              <w:right w:w="105" w:type="dxa"/>
            </w:tcMar>
          </w:tcPr>
          <w:p w14:paraId="19BCB9E9" w14:textId="0F8B999C" w:rsidR="21739E16" w:rsidRPr="001176A4" w:rsidRDefault="21739E16" w:rsidP="21739E16">
            <w:pPr>
              <w:spacing w:after="200" w:line="276" w:lineRule="auto"/>
              <w:rPr>
                <w:rFonts w:eastAsia="Roboto" w:cs="Roboto"/>
                <w:sz w:val="22"/>
              </w:rPr>
            </w:pPr>
            <w:r w:rsidRPr="001176A4">
              <w:rPr>
                <w:rFonts w:eastAsia="Roboto" w:cs="Roboto"/>
                <w:b/>
                <w:bCs/>
                <w:sz w:val="22"/>
              </w:rPr>
              <w:t>Neutraal</w:t>
            </w:r>
          </w:p>
        </w:tc>
        <w:tc>
          <w:tcPr>
            <w:tcW w:w="1457" w:type="dxa"/>
            <w:shd w:val="clear" w:color="auto" w:fill="DEEAF6"/>
            <w:tcMar>
              <w:left w:w="105" w:type="dxa"/>
              <w:right w:w="105" w:type="dxa"/>
            </w:tcMar>
          </w:tcPr>
          <w:p w14:paraId="7587EAB8" w14:textId="1EB138EE" w:rsidR="21739E16" w:rsidRPr="001176A4" w:rsidRDefault="21739E16" w:rsidP="21739E16">
            <w:pPr>
              <w:spacing w:after="200" w:line="276" w:lineRule="auto"/>
              <w:rPr>
                <w:rFonts w:eastAsia="Roboto" w:cs="Roboto"/>
                <w:sz w:val="22"/>
              </w:rPr>
            </w:pPr>
            <w:r w:rsidRPr="001176A4">
              <w:rPr>
                <w:rFonts w:eastAsia="Roboto" w:cs="Roboto"/>
                <w:b/>
                <w:bCs/>
                <w:sz w:val="22"/>
              </w:rPr>
              <w:t>Oneens</w:t>
            </w:r>
          </w:p>
        </w:tc>
        <w:tc>
          <w:tcPr>
            <w:tcW w:w="1436" w:type="dxa"/>
            <w:shd w:val="clear" w:color="auto" w:fill="DEEAF6"/>
            <w:tcMar>
              <w:left w:w="105" w:type="dxa"/>
              <w:right w:w="105" w:type="dxa"/>
            </w:tcMar>
          </w:tcPr>
          <w:p w14:paraId="490B5C7A" w14:textId="6D86F146" w:rsidR="21739E16" w:rsidRPr="001176A4" w:rsidRDefault="21739E16" w:rsidP="21739E16">
            <w:pPr>
              <w:spacing w:after="200" w:line="276" w:lineRule="auto"/>
              <w:rPr>
                <w:rFonts w:eastAsia="Roboto" w:cs="Roboto"/>
                <w:sz w:val="22"/>
              </w:rPr>
            </w:pPr>
            <w:r w:rsidRPr="001176A4">
              <w:rPr>
                <w:rFonts w:eastAsia="Roboto" w:cs="Roboto"/>
                <w:b/>
                <w:bCs/>
                <w:sz w:val="22"/>
              </w:rPr>
              <w:t>Helemaal mee oneens</w:t>
            </w:r>
          </w:p>
        </w:tc>
      </w:tr>
      <w:tr w:rsidR="001176A4" w:rsidRPr="001176A4" w14:paraId="1834C20D" w14:textId="77777777" w:rsidTr="21739E16">
        <w:trPr>
          <w:trHeight w:val="300"/>
        </w:trPr>
        <w:tc>
          <w:tcPr>
            <w:tcW w:w="2335" w:type="dxa"/>
            <w:tcMar>
              <w:left w:w="105" w:type="dxa"/>
              <w:right w:w="105" w:type="dxa"/>
            </w:tcMar>
          </w:tcPr>
          <w:p w14:paraId="23E76D4F" w14:textId="61E89F59" w:rsidR="21739E16" w:rsidRPr="001176A4" w:rsidRDefault="00C121C1" w:rsidP="21739E16">
            <w:pPr>
              <w:spacing w:after="200" w:line="276" w:lineRule="auto"/>
              <w:rPr>
                <w:rFonts w:eastAsia="Roboto" w:cs="Roboto"/>
                <w:sz w:val="22"/>
              </w:rPr>
            </w:pPr>
            <w:r w:rsidRPr="001176A4">
              <w:rPr>
                <w:rFonts w:eastAsia="Roboto" w:cs="Roboto"/>
                <w:sz w:val="22"/>
              </w:rPr>
              <w:t xml:space="preserve">1: </w:t>
            </w:r>
            <w:r w:rsidR="21739E16" w:rsidRPr="001176A4">
              <w:rPr>
                <w:rFonts w:eastAsia="Roboto" w:cs="Roboto"/>
                <w:sz w:val="22"/>
              </w:rPr>
              <w:t>Ik heb grip op de studie</w:t>
            </w:r>
          </w:p>
        </w:tc>
        <w:tc>
          <w:tcPr>
            <w:tcW w:w="1457" w:type="dxa"/>
            <w:tcMar>
              <w:left w:w="105" w:type="dxa"/>
              <w:right w:w="105" w:type="dxa"/>
            </w:tcMar>
          </w:tcPr>
          <w:p w14:paraId="2E664B05" w14:textId="037AAC8E"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26379153" w14:textId="5C5F3C5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2182FC8E" w14:textId="00D568D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26FA1B11" w14:textId="2EB41453"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43011515" w14:textId="09C21BA8" w:rsidR="21739E16" w:rsidRPr="001176A4" w:rsidRDefault="21739E16" w:rsidP="21739E16">
            <w:pPr>
              <w:spacing w:after="200" w:line="276" w:lineRule="auto"/>
              <w:rPr>
                <w:rFonts w:eastAsia="Roboto" w:cs="Roboto"/>
                <w:sz w:val="22"/>
              </w:rPr>
            </w:pPr>
          </w:p>
        </w:tc>
      </w:tr>
      <w:tr w:rsidR="001176A4" w:rsidRPr="001176A4" w14:paraId="40103A00" w14:textId="77777777" w:rsidTr="21739E16">
        <w:trPr>
          <w:trHeight w:val="300"/>
        </w:trPr>
        <w:tc>
          <w:tcPr>
            <w:tcW w:w="2335" w:type="dxa"/>
            <w:tcMar>
              <w:left w:w="105" w:type="dxa"/>
              <w:right w:w="105" w:type="dxa"/>
            </w:tcMar>
          </w:tcPr>
          <w:p w14:paraId="3DC20D7C" w14:textId="0D4B8C6D" w:rsidR="21739E16" w:rsidRPr="001176A4" w:rsidRDefault="00C121C1" w:rsidP="21739E16">
            <w:pPr>
              <w:spacing w:after="200" w:line="276" w:lineRule="auto"/>
              <w:rPr>
                <w:rFonts w:eastAsia="Roboto" w:cs="Roboto"/>
                <w:sz w:val="22"/>
              </w:rPr>
            </w:pPr>
            <w:r w:rsidRPr="001176A4">
              <w:rPr>
                <w:rFonts w:eastAsia="Roboto" w:cs="Roboto"/>
                <w:sz w:val="22"/>
              </w:rPr>
              <w:t xml:space="preserve">2: </w:t>
            </w:r>
            <w:r w:rsidR="21739E16" w:rsidRPr="001176A4">
              <w:rPr>
                <w:rFonts w:eastAsia="Roboto" w:cs="Roboto"/>
                <w:sz w:val="22"/>
              </w:rPr>
              <w:t>Het was duidelijk wat er van mij werd verwacht afgelopen cyclus</w:t>
            </w:r>
          </w:p>
        </w:tc>
        <w:tc>
          <w:tcPr>
            <w:tcW w:w="1457" w:type="dxa"/>
            <w:tcMar>
              <w:left w:w="105" w:type="dxa"/>
              <w:right w:w="105" w:type="dxa"/>
            </w:tcMar>
          </w:tcPr>
          <w:p w14:paraId="1135B892" w14:textId="53CE8817"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7E7C9A6B" w14:textId="47063102"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729220D6" w14:textId="4749D42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0BBAF35E" w14:textId="5A95F3BF"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63D062D3" w14:textId="5D929523" w:rsidR="21739E16" w:rsidRPr="001176A4" w:rsidRDefault="21739E16" w:rsidP="21739E16">
            <w:pPr>
              <w:spacing w:after="200" w:line="276" w:lineRule="auto"/>
              <w:rPr>
                <w:rFonts w:eastAsia="Roboto" w:cs="Roboto"/>
                <w:sz w:val="22"/>
              </w:rPr>
            </w:pPr>
          </w:p>
        </w:tc>
      </w:tr>
      <w:tr w:rsidR="001176A4" w:rsidRPr="001176A4" w14:paraId="38F55EC7" w14:textId="77777777" w:rsidTr="21739E16">
        <w:trPr>
          <w:trHeight w:val="300"/>
        </w:trPr>
        <w:tc>
          <w:tcPr>
            <w:tcW w:w="2335" w:type="dxa"/>
            <w:tcMar>
              <w:left w:w="105" w:type="dxa"/>
              <w:right w:w="105" w:type="dxa"/>
            </w:tcMar>
          </w:tcPr>
          <w:p w14:paraId="31091446" w14:textId="6D2720AA" w:rsidR="21739E16" w:rsidRPr="001176A4" w:rsidRDefault="00C121C1" w:rsidP="21739E16">
            <w:pPr>
              <w:spacing w:after="200" w:line="276" w:lineRule="auto"/>
              <w:rPr>
                <w:rFonts w:eastAsia="Roboto" w:cs="Roboto"/>
                <w:sz w:val="22"/>
              </w:rPr>
            </w:pPr>
            <w:r w:rsidRPr="001176A4">
              <w:rPr>
                <w:rFonts w:eastAsia="Roboto" w:cs="Roboto"/>
                <w:sz w:val="22"/>
              </w:rPr>
              <w:t xml:space="preserve">3: </w:t>
            </w:r>
            <w:r w:rsidR="21739E16" w:rsidRPr="001176A4">
              <w:rPr>
                <w:rFonts w:eastAsia="Roboto" w:cs="Roboto"/>
                <w:sz w:val="22"/>
              </w:rPr>
              <w:t xml:space="preserve">Ik heb efficiënt gestudeerd (planning, leren </w:t>
            </w:r>
            <w:proofErr w:type="spellStart"/>
            <w:r w:rsidR="21739E16" w:rsidRPr="001176A4">
              <w:rPr>
                <w:rFonts w:eastAsia="Roboto" w:cs="Roboto"/>
                <w:sz w:val="22"/>
              </w:rPr>
              <w:t>leren</w:t>
            </w:r>
            <w:proofErr w:type="spellEnd"/>
            <w:r w:rsidR="21739E16" w:rsidRPr="001176A4">
              <w:rPr>
                <w:rFonts w:eastAsia="Roboto" w:cs="Roboto"/>
                <w:sz w:val="22"/>
              </w:rPr>
              <w:t>, deadlines)</w:t>
            </w:r>
          </w:p>
        </w:tc>
        <w:tc>
          <w:tcPr>
            <w:tcW w:w="1457" w:type="dxa"/>
            <w:tcMar>
              <w:left w:w="105" w:type="dxa"/>
              <w:right w:w="105" w:type="dxa"/>
            </w:tcMar>
          </w:tcPr>
          <w:p w14:paraId="19F2AD7C" w14:textId="0A124CAE"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4059B264" w14:textId="099B6E52"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7A20E5E5" w14:textId="34DE04B6"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701781A0" w14:textId="306235F9"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1C36F028" w14:textId="1666967E" w:rsidR="21739E16" w:rsidRPr="001176A4" w:rsidRDefault="21739E16" w:rsidP="21739E16">
            <w:pPr>
              <w:spacing w:after="200" w:line="276" w:lineRule="auto"/>
              <w:rPr>
                <w:rFonts w:eastAsia="Roboto" w:cs="Roboto"/>
                <w:sz w:val="22"/>
              </w:rPr>
            </w:pPr>
          </w:p>
        </w:tc>
      </w:tr>
      <w:tr w:rsidR="001176A4" w:rsidRPr="001176A4" w14:paraId="335F5252" w14:textId="77777777" w:rsidTr="21739E16">
        <w:trPr>
          <w:trHeight w:val="300"/>
        </w:trPr>
        <w:tc>
          <w:tcPr>
            <w:tcW w:w="2335" w:type="dxa"/>
            <w:tcMar>
              <w:left w:w="105" w:type="dxa"/>
              <w:right w:w="105" w:type="dxa"/>
            </w:tcMar>
          </w:tcPr>
          <w:p w14:paraId="1C77B995" w14:textId="5D092E1A" w:rsidR="21739E16" w:rsidRPr="001176A4" w:rsidRDefault="00C121C1" w:rsidP="21739E16">
            <w:pPr>
              <w:spacing w:after="200" w:line="276" w:lineRule="auto"/>
              <w:rPr>
                <w:rFonts w:eastAsia="Roboto" w:cs="Roboto"/>
                <w:sz w:val="22"/>
              </w:rPr>
            </w:pPr>
            <w:r w:rsidRPr="001176A4">
              <w:rPr>
                <w:rFonts w:eastAsia="Roboto" w:cs="Roboto"/>
                <w:sz w:val="22"/>
              </w:rPr>
              <w:t xml:space="preserve">4: </w:t>
            </w:r>
            <w:r w:rsidR="21739E16" w:rsidRPr="001176A4">
              <w:rPr>
                <w:rFonts w:eastAsia="Roboto" w:cs="Roboto"/>
                <w:sz w:val="22"/>
              </w:rPr>
              <w:t xml:space="preserve">De balans tussen mijn studie en andere aspecten in mijn </w:t>
            </w:r>
            <w:r w:rsidR="21739E16" w:rsidRPr="001176A4">
              <w:rPr>
                <w:rFonts w:eastAsia="Roboto" w:cs="Roboto"/>
                <w:sz w:val="22"/>
              </w:rPr>
              <w:lastRenderedPageBreak/>
              <w:t>leven was goed deze periode</w:t>
            </w:r>
          </w:p>
        </w:tc>
        <w:tc>
          <w:tcPr>
            <w:tcW w:w="1457" w:type="dxa"/>
            <w:tcMar>
              <w:left w:w="105" w:type="dxa"/>
              <w:right w:w="105" w:type="dxa"/>
            </w:tcMar>
          </w:tcPr>
          <w:p w14:paraId="1E3417B8" w14:textId="3FF3D812"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36132D72" w14:textId="25D6730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625761FB" w14:textId="6B3AEBF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4B4FF626" w14:textId="58E8C639"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7D6F8AA0" w14:textId="4A1EC61B" w:rsidR="21739E16" w:rsidRPr="001176A4" w:rsidRDefault="21739E16" w:rsidP="21739E16">
            <w:pPr>
              <w:spacing w:after="200" w:line="276" w:lineRule="auto"/>
              <w:rPr>
                <w:rFonts w:eastAsia="Roboto" w:cs="Roboto"/>
                <w:sz w:val="22"/>
              </w:rPr>
            </w:pPr>
          </w:p>
        </w:tc>
      </w:tr>
      <w:tr w:rsidR="001176A4" w:rsidRPr="001176A4" w14:paraId="77DB0979" w14:textId="77777777" w:rsidTr="21739E16">
        <w:trPr>
          <w:trHeight w:val="300"/>
        </w:trPr>
        <w:tc>
          <w:tcPr>
            <w:tcW w:w="2335" w:type="dxa"/>
            <w:tcMar>
              <w:left w:w="105" w:type="dxa"/>
              <w:right w:w="105" w:type="dxa"/>
            </w:tcMar>
          </w:tcPr>
          <w:p w14:paraId="78486F9D" w14:textId="58B3C944" w:rsidR="21739E16" w:rsidRPr="001176A4" w:rsidRDefault="00C121C1" w:rsidP="21739E16">
            <w:pPr>
              <w:spacing w:after="200" w:line="276" w:lineRule="auto"/>
              <w:rPr>
                <w:rFonts w:eastAsia="Roboto" w:cs="Roboto"/>
                <w:sz w:val="22"/>
              </w:rPr>
            </w:pPr>
            <w:r w:rsidRPr="001176A4">
              <w:rPr>
                <w:rFonts w:eastAsia="Roboto" w:cs="Roboto"/>
                <w:sz w:val="22"/>
              </w:rPr>
              <w:t xml:space="preserve">5: </w:t>
            </w:r>
            <w:r w:rsidR="21739E16" w:rsidRPr="001176A4">
              <w:rPr>
                <w:rFonts w:eastAsia="Roboto" w:cs="Roboto"/>
                <w:sz w:val="22"/>
              </w:rPr>
              <w:t>Ik begrijp de feedback van de docenten op de datapunten</w:t>
            </w:r>
          </w:p>
        </w:tc>
        <w:tc>
          <w:tcPr>
            <w:tcW w:w="1457" w:type="dxa"/>
            <w:tcMar>
              <w:left w:w="105" w:type="dxa"/>
              <w:right w:w="105" w:type="dxa"/>
            </w:tcMar>
          </w:tcPr>
          <w:p w14:paraId="1B46AF65" w14:textId="6AD27008"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4BDD00CC" w14:textId="21AA9961"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4CD9FED7" w14:textId="504EE688"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4AD33732" w14:textId="17D8FCCD"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1AA8A773" w14:textId="777EC09D" w:rsidR="21739E16" w:rsidRPr="001176A4" w:rsidRDefault="21739E16" w:rsidP="21739E16">
            <w:pPr>
              <w:spacing w:after="200" w:line="276" w:lineRule="auto"/>
              <w:rPr>
                <w:rFonts w:eastAsia="Roboto" w:cs="Roboto"/>
                <w:sz w:val="22"/>
              </w:rPr>
            </w:pPr>
          </w:p>
        </w:tc>
      </w:tr>
      <w:tr w:rsidR="001176A4" w:rsidRPr="001176A4" w14:paraId="4FF31144" w14:textId="77777777" w:rsidTr="21739E16">
        <w:trPr>
          <w:trHeight w:val="300"/>
        </w:trPr>
        <w:tc>
          <w:tcPr>
            <w:tcW w:w="2335" w:type="dxa"/>
            <w:tcMar>
              <w:left w:w="105" w:type="dxa"/>
              <w:right w:w="105" w:type="dxa"/>
            </w:tcMar>
          </w:tcPr>
          <w:p w14:paraId="7D6A5DEF" w14:textId="646F3047" w:rsidR="21739E16" w:rsidRPr="001176A4" w:rsidRDefault="00C121C1" w:rsidP="21739E16">
            <w:pPr>
              <w:spacing w:after="200" w:line="276" w:lineRule="auto"/>
              <w:rPr>
                <w:rFonts w:eastAsia="Roboto" w:cs="Roboto"/>
                <w:sz w:val="22"/>
              </w:rPr>
            </w:pPr>
            <w:r w:rsidRPr="001176A4">
              <w:rPr>
                <w:rFonts w:eastAsia="Roboto" w:cs="Roboto"/>
                <w:sz w:val="22"/>
              </w:rPr>
              <w:t xml:space="preserve">6: </w:t>
            </w:r>
            <w:r w:rsidR="21739E16" w:rsidRPr="001176A4">
              <w:rPr>
                <w:rFonts w:eastAsia="Roboto" w:cs="Roboto"/>
                <w:sz w:val="22"/>
              </w:rPr>
              <w:t>Ik heb mij in de afgelopen cyclus persoonlijk ontwikkeld (zelfvertrouwen, communicatievaardigheden, etc.)</w:t>
            </w:r>
          </w:p>
        </w:tc>
        <w:tc>
          <w:tcPr>
            <w:tcW w:w="1457" w:type="dxa"/>
            <w:tcMar>
              <w:left w:w="105" w:type="dxa"/>
              <w:right w:w="105" w:type="dxa"/>
            </w:tcMar>
          </w:tcPr>
          <w:p w14:paraId="73375DFF" w14:textId="6DBE8D24"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6AF7AA4D" w14:textId="30DB7383"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34C69E97" w14:textId="526A4476"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301E4840" w14:textId="24E9975F"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5746D4A1" w14:textId="43B968F7" w:rsidR="21739E16" w:rsidRPr="001176A4" w:rsidRDefault="21739E16" w:rsidP="21739E16">
            <w:pPr>
              <w:spacing w:after="200" w:line="276" w:lineRule="auto"/>
              <w:rPr>
                <w:rFonts w:eastAsia="Roboto" w:cs="Roboto"/>
                <w:sz w:val="22"/>
              </w:rPr>
            </w:pPr>
          </w:p>
        </w:tc>
      </w:tr>
      <w:tr w:rsidR="21739E16" w:rsidRPr="001176A4" w14:paraId="7F169B75" w14:textId="77777777" w:rsidTr="21739E16">
        <w:trPr>
          <w:trHeight w:val="300"/>
        </w:trPr>
        <w:tc>
          <w:tcPr>
            <w:tcW w:w="2335" w:type="dxa"/>
            <w:tcMar>
              <w:left w:w="105" w:type="dxa"/>
              <w:right w:w="105" w:type="dxa"/>
            </w:tcMar>
          </w:tcPr>
          <w:p w14:paraId="6F3441BA" w14:textId="2BB176F7" w:rsidR="21739E16" w:rsidRPr="001176A4" w:rsidRDefault="00C121C1" w:rsidP="21739E16">
            <w:pPr>
              <w:spacing w:after="200" w:line="276" w:lineRule="auto"/>
              <w:rPr>
                <w:rFonts w:eastAsia="Roboto" w:cs="Roboto"/>
                <w:sz w:val="22"/>
              </w:rPr>
            </w:pPr>
            <w:r w:rsidRPr="001176A4">
              <w:rPr>
                <w:rFonts w:eastAsia="Roboto" w:cs="Roboto"/>
                <w:sz w:val="22"/>
              </w:rPr>
              <w:t xml:space="preserve">7: </w:t>
            </w:r>
            <w:r w:rsidR="21739E16" w:rsidRPr="001176A4">
              <w:rPr>
                <w:rFonts w:eastAsia="Roboto" w:cs="Roboto"/>
                <w:sz w:val="22"/>
              </w:rPr>
              <w:t>Ik heb gebruik gemaakt van mijn leerteam</w:t>
            </w:r>
          </w:p>
        </w:tc>
        <w:tc>
          <w:tcPr>
            <w:tcW w:w="1457" w:type="dxa"/>
            <w:tcMar>
              <w:left w:w="105" w:type="dxa"/>
              <w:right w:w="105" w:type="dxa"/>
            </w:tcMar>
          </w:tcPr>
          <w:p w14:paraId="2D817887" w14:textId="46A9DF9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37EB5FF3" w14:textId="0F4306E6"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599E80A2" w14:textId="05DABD1C"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247F2C99" w14:textId="3611C5D7"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4554CE52" w14:textId="6F65E2E7" w:rsidR="21739E16" w:rsidRPr="001176A4" w:rsidRDefault="21739E16" w:rsidP="21739E16">
            <w:pPr>
              <w:spacing w:after="200" w:line="276" w:lineRule="auto"/>
              <w:rPr>
                <w:rFonts w:eastAsia="Roboto" w:cs="Roboto"/>
                <w:sz w:val="22"/>
              </w:rPr>
            </w:pPr>
          </w:p>
        </w:tc>
      </w:tr>
    </w:tbl>
    <w:p w14:paraId="1F184D5E" w14:textId="1D77E54C" w:rsidR="00F71784" w:rsidRPr="001176A4" w:rsidRDefault="00F71784" w:rsidP="21739E16">
      <w:pPr>
        <w:spacing w:after="200"/>
        <w:rPr>
          <w:rFonts w:eastAsia="Roboto" w:cs="Roboto"/>
          <w:sz w:val="22"/>
        </w:rPr>
      </w:pPr>
    </w:p>
    <w:p w14:paraId="1659EF5A" w14:textId="5B4FBFE8" w:rsidR="00F71784" w:rsidRPr="001176A4" w:rsidRDefault="17D13468" w:rsidP="21739E16">
      <w:pPr>
        <w:spacing w:after="200"/>
        <w:rPr>
          <w:rFonts w:eastAsia="Roboto" w:cs="Roboto"/>
          <w:szCs w:val="24"/>
        </w:rPr>
      </w:pPr>
      <w:r w:rsidRPr="001176A4">
        <w:rPr>
          <w:rFonts w:eastAsia="Roboto" w:cs="Roboto"/>
          <w:szCs w:val="24"/>
          <w:u w:val="single"/>
        </w:rPr>
        <w:t>Geef voor 3 van bovenstaande antwoorden een toelichting</w:t>
      </w:r>
      <w:r w:rsidR="673B3F9C" w:rsidRPr="001176A4">
        <w:rPr>
          <w:rFonts w:eastAsia="Roboto" w:cs="Roboto"/>
          <w:szCs w:val="24"/>
          <w:u w:val="single"/>
        </w:rPr>
        <w: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44"/>
        <w:gridCol w:w="7756"/>
      </w:tblGrid>
      <w:tr w:rsidR="001176A4" w:rsidRPr="001176A4" w14:paraId="796DBDB5" w14:textId="77777777" w:rsidTr="21739E16">
        <w:trPr>
          <w:trHeight w:val="300"/>
        </w:trPr>
        <w:tc>
          <w:tcPr>
            <w:tcW w:w="1844" w:type="dxa"/>
            <w:shd w:val="clear" w:color="auto" w:fill="DEEAF6"/>
            <w:tcMar>
              <w:left w:w="105" w:type="dxa"/>
              <w:right w:w="105" w:type="dxa"/>
            </w:tcMar>
          </w:tcPr>
          <w:p w14:paraId="23FF805B" w14:textId="733D390C" w:rsidR="21739E16" w:rsidRPr="001176A4" w:rsidRDefault="21739E16" w:rsidP="21739E16">
            <w:pPr>
              <w:spacing w:after="200" w:line="276" w:lineRule="auto"/>
              <w:rPr>
                <w:rFonts w:eastAsia="Roboto" w:cs="Roboto"/>
                <w:sz w:val="22"/>
              </w:rPr>
            </w:pPr>
            <w:r w:rsidRPr="001176A4">
              <w:rPr>
                <w:rFonts w:eastAsia="Roboto" w:cs="Roboto"/>
                <w:b/>
                <w:bCs/>
                <w:sz w:val="22"/>
              </w:rPr>
              <w:t>Stelling</w:t>
            </w:r>
          </w:p>
        </w:tc>
        <w:tc>
          <w:tcPr>
            <w:tcW w:w="7756" w:type="dxa"/>
            <w:shd w:val="clear" w:color="auto" w:fill="DEEAF6"/>
            <w:tcMar>
              <w:left w:w="105" w:type="dxa"/>
              <w:right w:w="105" w:type="dxa"/>
            </w:tcMar>
          </w:tcPr>
          <w:p w14:paraId="48AFCFF2" w14:textId="09DF7BE4" w:rsidR="21739E16" w:rsidRPr="001176A4" w:rsidRDefault="21739E16" w:rsidP="21739E16">
            <w:pPr>
              <w:spacing w:after="200" w:line="276" w:lineRule="auto"/>
              <w:rPr>
                <w:rFonts w:eastAsia="Roboto" w:cs="Roboto"/>
                <w:sz w:val="22"/>
              </w:rPr>
            </w:pPr>
            <w:r w:rsidRPr="001176A4">
              <w:rPr>
                <w:rFonts w:eastAsia="Roboto" w:cs="Roboto"/>
                <w:b/>
                <w:bCs/>
                <w:sz w:val="22"/>
              </w:rPr>
              <w:t>Toelichting</w:t>
            </w:r>
          </w:p>
        </w:tc>
      </w:tr>
      <w:tr w:rsidR="001176A4" w:rsidRPr="001176A4" w14:paraId="07F7122E" w14:textId="77777777" w:rsidTr="21739E16">
        <w:trPr>
          <w:trHeight w:val="300"/>
        </w:trPr>
        <w:tc>
          <w:tcPr>
            <w:tcW w:w="1844" w:type="dxa"/>
            <w:tcMar>
              <w:left w:w="105" w:type="dxa"/>
              <w:right w:w="105" w:type="dxa"/>
            </w:tcMar>
          </w:tcPr>
          <w:p w14:paraId="437E96CF" w14:textId="20ED5DD8" w:rsidR="21739E16" w:rsidRPr="001176A4" w:rsidRDefault="21739E16" w:rsidP="21739E16">
            <w:pPr>
              <w:spacing w:after="200" w:line="276" w:lineRule="auto"/>
              <w:rPr>
                <w:rFonts w:eastAsia="Roboto" w:cs="Roboto"/>
                <w:sz w:val="22"/>
              </w:rPr>
            </w:pPr>
          </w:p>
        </w:tc>
        <w:tc>
          <w:tcPr>
            <w:tcW w:w="7756" w:type="dxa"/>
            <w:tcMar>
              <w:left w:w="105" w:type="dxa"/>
              <w:right w:w="105" w:type="dxa"/>
            </w:tcMar>
          </w:tcPr>
          <w:p w14:paraId="2588AEE0" w14:textId="54F136BC" w:rsidR="21739E16" w:rsidRPr="001176A4" w:rsidRDefault="21739E16" w:rsidP="21739E16">
            <w:pPr>
              <w:spacing w:after="200" w:line="276" w:lineRule="auto"/>
              <w:rPr>
                <w:rFonts w:eastAsia="Roboto" w:cs="Roboto"/>
                <w:sz w:val="22"/>
              </w:rPr>
            </w:pPr>
          </w:p>
        </w:tc>
      </w:tr>
      <w:tr w:rsidR="001176A4" w:rsidRPr="001176A4" w14:paraId="3020E671" w14:textId="77777777" w:rsidTr="21739E16">
        <w:trPr>
          <w:trHeight w:val="300"/>
        </w:trPr>
        <w:tc>
          <w:tcPr>
            <w:tcW w:w="1844" w:type="dxa"/>
            <w:tcMar>
              <w:left w:w="105" w:type="dxa"/>
              <w:right w:w="105" w:type="dxa"/>
            </w:tcMar>
          </w:tcPr>
          <w:p w14:paraId="1DD2FF1B" w14:textId="62099575" w:rsidR="21739E16" w:rsidRPr="001176A4" w:rsidRDefault="21739E16" w:rsidP="21739E16">
            <w:pPr>
              <w:spacing w:after="200" w:line="276" w:lineRule="auto"/>
              <w:rPr>
                <w:rFonts w:eastAsia="Roboto" w:cs="Roboto"/>
                <w:sz w:val="22"/>
              </w:rPr>
            </w:pPr>
          </w:p>
        </w:tc>
        <w:tc>
          <w:tcPr>
            <w:tcW w:w="7756" w:type="dxa"/>
            <w:tcMar>
              <w:left w:w="105" w:type="dxa"/>
              <w:right w:w="105" w:type="dxa"/>
            </w:tcMar>
          </w:tcPr>
          <w:p w14:paraId="7EDD3C88" w14:textId="5E00B62F" w:rsidR="21739E16" w:rsidRPr="001176A4" w:rsidRDefault="21739E16" w:rsidP="21739E16">
            <w:pPr>
              <w:spacing w:after="200" w:line="276" w:lineRule="auto"/>
              <w:rPr>
                <w:rFonts w:eastAsia="Roboto" w:cs="Roboto"/>
                <w:sz w:val="22"/>
              </w:rPr>
            </w:pPr>
          </w:p>
        </w:tc>
      </w:tr>
      <w:tr w:rsidR="21739E16" w:rsidRPr="001176A4" w14:paraId="29431143" w14:textId="77777777" w:rsidTr="21739E16">
        <w:trPr>
          <w:trHeight w:val="300"/>
        </w:trPr>
        <w:tc>
          <w:tcPr>
            <w:tcW w:w="1844" w:type="dxa"/>
            <w:tcMar>
              <w:left w:w="105" w:type="dxa"/>
              <w:right w:w="105" w:type="dxa"/>
            </w:tcMar>
          </w:tcPr>
          <w:p w14:paraId="70FF1B25" w14:textId="4BFDF90A" w:rsidR="21739E16" w:rsidRPr="001176A4" w:rsidRDefault="21739E16" w:rsidP="21739E16">
            <w:pPr>
              <w:spacing w:after="200" w:line="276" w:lineRule="auto"/>
              <w:rPr>
                <w:rFonts w:eastAsia="Roboto" w:cs="Roboto"/>
                <w:sz w:val="22"/>
              </w:rPr>
            </w:pPr>
          </w:p>
        </w:tc>
        <w:tc>
          <w:tcPr>
            <w:tcW w:w="7756" w:type="dxa"/>
            <w:tcMar>
              <w:left w:w="105" w:type="dxa"/>
              <w:right w:w="105" w:type="dxa"/>
            </w:tcMar>
          </w:tcPr>
          <w:p w14:paraId="00147E28" w14:textId="14811225" w:rsidR="21739E16" w:rsidRPr="001176A4" w:rsidRDefault="21739E16" w:rsidP="21739E16">
            <w:pPr>
              <w:spacing w:after="200" w:line="276" w:lineRule="auto"/>
              <w:rPr>
                <w:rFonts w:eastAsia="Roboto" w:cs="Roboto"/>
                <w:sz w:val="22"/>
              </w:rPr>
            </w:pPr>
          </w:p>
        </w:tc>
      </w:tr>
    </w:tbl>
    <w:p w14:paraId="1398A91C" w14:textId="6013DEBC" w:rsidR="00F71784" w:rsidRPr="001176A4" w:rsidRDefault="00F71784" w:rsidP="21739E16">
      <w:pPr>
        <w:spacing w:after="200"/>
        <w:rPr>
          <w:rFonts w:eastAsia="Roboto" w:cs="Roboto"/>
          <w:sz w:val="22"/>
        </w:rPr>
      </w:pPr>
    </w:p>
    <w:p w14:paraId="76EA1C7F" w14:textId="1130C0FE" w:rsidR="00B66B6F" w:rsidRPr="001176A4" w:rsidRDefault="00B66B6F" w:rsidP="00B66B6F">
      <w:pPr>
        <w:rPr>
          <w:u w:val="single"/>
        </w:rPr>
      </w:pPr>
      <w:r w:rsidRPr="001176A4">
        <w:rPr>
          <w:u w:val="single"/>
        </w:rPr>
        <w:t>Wat vind je van de opleiding tot nu?</w:t>
      </w:r>
    </w:p>
    <w:p w14:paraId="0E542428" w14:textId="77777777" w:rsidR="00B66B6F" w:rsidRPr="001176A4" w:rsidRDefault="00B66B6F" w:rsidP="00B66B6F">
      <w:pPr>
        <w:rPr>
          <w:rFonts w:cstheme="minorHAnsi"/>
        </w:rPr>
      </w:pPr>
    </w:p>
    <w:p w14:paraId="4CFBDB49" w14:textId="3A53FD1C" w:rsidR="00B66B6F" w:rsidRPr="001176A4" w:rsidRDefault="00F232E3" w:rsidP="00B66B6F">
      <w:pPr>
        <w:rPr>
          <w:rFonts w:cstheme="minorHAnsi"/>
          <w:i/>
          <w:iCs/>
        </w:rPr>
      </w:pPr>
      <w:r w:rsidRPr="001176A4">
        <w:rPr>
          <w:rFonts w:cstheme="minorHAnsi"/>
          <w:i/>
          <w:iCs/>
        </w:rPr>
        <w:t>-</w:t>
      </w:r>
    </w:p>
    <w:p w14:paraId="4AC026CC" w14:textId="5C2978C3" w:rsidR="00D24FA9" w:rsidRPr="001176A4" w:rsidRDefault="00D24FA9">
      <w:pPr>
        <w:spacing w:after="200"/>
        <w:rPr>
          <w:rFonts w:cstheme="minorHAnsi"/>
        </w:rPr>
      </w:pPr>
    </w:p>
    <w:p w14:paraId="444DF764" w14:textId="3E0AAB22" w:rsidR="00B66B6F" w:rsidRPr="001176A4" w:rsidRDefault="00B66B6F" w:rsidP="00B66B6F">
      <w:pPr>
        <w:spacing w:after="200"/>
        <w:rPr>
          <w:rFonts w:cstheme="minorHAnsi"/>
          <w:u w:val="single"/>
        </w:rPr>
      </w:pPr>
      <w:r w:rsidRPr="001176A4">
        <w:rPr>
          <w:rFonts w:cstheme="minorHAnsi"/>
          <w:u w:val="single"/>
        </w:rPr>
        <w:t xml:space="preserve">Geef op de volgende vragen antwoord. Motiveer per onderwerp je keuze in de juiste kolom. </w:t>
      </w:r>
    </w:p>
    <w:tbl>
      <w:tblPr>
        <w:tblStyle w:val="TableGrid"/>
        <w:tblW w:w="0" w:type="auto"/>
        <w:tblLook w:val="04A0" w:firstRow="1" w:lastRow="0" w:firstColumn="1" w:lastColumn="0" w:noHBand="0" w:noVBand="1"/>
      </w:tblPr>
      <w:tblGrid>
        <w:gridCol w:w="4106"/>
        <w:gridCol w:w="1652"/>
        <w:gridCol w:w="1681"/>
        <w:gridCol w:w="1652"/>
      </w:tblGrid>
      <w:tr w:rsidR="001176A4" w:rsidRPr="001176A4" w14:paraId="7BB6B719" w14:textId="77777777" w:rsidTr="002761E9">
        <w:tc>
          <w:tcPr>
            <w:tcW w:w="4106" w:type="dxa"/>
            <w:shd w:val="clear" w:color="auto" w:fill="FFFF99"/>
          </w:tcPr>
          <w:p w14:paraId="7E18A34C" w14:textId="77777777" w:rsidR="00B66B6F" w:rsidRPr="001176A4" w:rsidRDefault="00B66B6F" w:rsidP="00B10443">
            <w:pPr>
              <w:rPr>
                <w:rFonts w:cstheme="minorHAnsi"/>
                <w:b/>
                <w:bCs/>
              </w:rPr>
            </w:pPr>
            <w:r w:rsidRPr="001176A4">
              <w:rPr>
                <w:rFonts w:cstheme="minorHAnsi"/>
                <w:b/>
                <w:bCs/>
              </w:rPr>
              <w:t>Onderwerpen</w:t>
            </w:r>
          </w:p>
        </w:tc>
        <w:tc>
          <w:tcPr>
            <w:tcW w:w="1652" w:type="dxa"/>
            <w:shd w:val="clear" w:color="auto" w:fill="FFFF99"/>
          </w:tcPr>
          <w:p w14:paraId="123D9100" w14:textId="77777777" w:rsidR="00B66B6F" w:rsidRPr="001176A4" w:rsidRDefault="00B66B6F" w:rsidP="00B10443">
            <w:pPr>
              <w:jc w:val="center"/>
              <w:rPr>
                <w:rFonts w:cstheme="minorHAnsi"/>
              </w:rPr>
            </w:pPr>
            <w:r w:rsidRPr="001176A4">
              <w:rPr>
                <w:b/>
                <w:bCs/>
              </w:rPr>
              <w:t>In ontwikkeling</w:t>
            </w:r>
          </w:p>
        </w:tc>
        <w:tc>
          <w:tcPr>
            <w:tcW w:w="1652" w:type="dxa"/>
            <w:shd w:val="clear" w:color="auto" w:fill="FFFF99"/>
          </w:tcPr>
          <w:p w14:paraId="5EF0602D" w14:textId="77777777" w:rsidR="00B66B6F" w:rsidRPr="001176A4" w:rsidRDefault="00B66B6F" w:rsidP="00B10443">
            <w:pPr>
              <w:jc w:val="center"/>
              <w:rPr>
                <w:rFonts w:cstheme="minorHAnsi"/>
              </w:rPr>
            </w:pPr>
            <w:r w:rsidRPr="001176A4">
              <w:rPr>
                <w:b/>
                <w:bCs/>
              </w:rPr>
              <w:t>In ontwikkeling/ op niveau</w:t>
            </w:r>
          </w:p>
        </w:tc>
        <w:tc>
          <w:tcPr>
            <w:tcW w:w="1652" w:type="dxa"/>
            <w:shd w:val="clear" w:color="auto" w:fill="FFFF99"/>
          </w:tcPr>
          <w:p w14:paraId="46A67A82" w14:textId="77777777" w:rsidR="00B66B6F" w:rsidRPr="001176A4" w:rsidRDefault="00B66B6F" w:rsidP="00B10443">
            <w:pPr>
              <w:jc w:val="center"/>
              <w:rPr>
                <w:rFonts w:cstheme="minorHAnsi"/>
              </w:rPr>
            </w:pPr>
            <w:r w:rsidRPr="001176A4">
              <w:rPr>
                <w:b/>
                <w:bCs/>
              </w:rPr>
              <w:t>Op niveau/ boven niveau:</w:t>
            </w:r>
          </w:p>
        </w:tc>
      </w:tr>
      <w:tr w:rsidR="001176A4" w:rsidRPr="001176A4" w14:paraId="64AD4ED3" w14:textId="77777777" w:rsidTr="00B10443">
        <w:tc>
          <w:tcPr>
            <w:tcW w:w="4106" w:type="dxa"/>
          </w:tcPr>
          <w:p w14:paraId="2B9B2D2C" w14:textId="77777777" w:rsidR="00B66B6F" w:rsidRPr="001176A4" w:rsidRDefault="00B66B6F" w:rsidP="00B10443">
            <w:pPr>
              <w:rPr>
                <w:rFonts w:cstheme="minorHAnsi"/>
              </w:rPr>
            </w:pPr>
            <w:r w:rsidRPr="001176A4">
              <w:rPr>
                <w:rFonts w:cstheme="minorHAnsi"/>
                <w:b/>
                <w:bCs/>
              </w:rPr>
              <w:t>Wil je het?</w:t>
            </w:r>
            <w:r w:rsidRPr="001176A4">
              <w:rPr>
                <w:rFonts w:cstheme="minorHAnsi"/>
              </w:rPr>
              <w:t xml:space="preserve"> Studiekeuze (motivatie, opleiding, aantrekkelijkheid van het beroepsbeeld)</w:t>
            </w:r>
          </w:p>
        </w:tc>
        <w:tc>
          <w:tcPr>
            <w:tcW w:w="1652" w:type="dxa"/>
          </w:tcPr>
          <w:p w14:paraId="7B20CAD2" w14:textId="77777777" w:rsidR="00B66B6F" w:rsidRPr="001176A4" w:rsidRDefault="00B66B6F" w:rsidP="00B10443">
            <w:pPr>
              <w:jc w:val="center"/>
              <w:rPr>
                <w:rFonts w:cstheme="minorHAnsi"/>
              </w:rPr>
            </w:pPr>
          </w:p>
          <w:p w14:paraId="3411D253" w14:textId="77777777" w:rsidR="00B66B6F" w:rsidRPr="001176A4" w:rsidRDefault="00B66B6F" w:rsidP="00B10443">
            <w:pPr>
              <w:jc w:val="center"/>
              <w:rPr>
                <w:rFonts w:cstheme="minorHAnsi"/>
              </w:rPr>
            </w:pPr>
          </w:p>
          <w:p w14:paraId="2ABE93B1" w14:textId="77777777" w:rsidR="00B66B6F" w:rsidRPr="001176A4" w:rsidRDefault="00B66B6F" w:rsidP="00B10443">
            <w:pPr>
              <w:jc w:val="center"/>
              <w:rPr>
                <w:rFonts w:cstheme="minorHAnsi"/>
              </w:rPr>
            </w:pPr>
          </w:p>
        </w:tc>
        <w:tc>
          <w:tcPr>
            <w:tcW w:w="1652" w:type="dxa"/>
          </w:tcPr>
          <w:p w14:paraId="6C34C976" w14:textId="77777777" w:rsidR="00B66B6F" w:rsidRPr="001176A4" w:rsidRDefault="00B66B6F" w:rsidP="00B10443">
            <w:pPr>
              <w:jc w:val="center"/>
              <w:rPr>
                <w:rFonts w:cstheme="minorHAnsi"/>
              </w:rPr>
            </w:pPr>
          </w:p>
        </w:tc>
        <w:tc>
          <w:tcPr>
            <w:tcW w:w="1652" w:type="dxa"/>
            <w:shd w:val="clear" w:color="auto" w:fill="auto"/>
          </w:tcPr>
          <w:p w14:paraId="40219DBE" w14:textId="77777777" w:rsidR="00B66B6F" w:rsidRPr="001176A4" w:rsidRDefault="00B66B6F" w:rsidP="00B10443">
            <w:pPr>
              <w:jc w:val="center"/>
              <w:rPr>
                <w:rFonts w:cstheme="minorHAnsi"/>
              </w:rPr>
            </w:pPr>
          </w:p>
        </w:tc>
      </w:tr>
      <w:tr w:rsidR="001176A4" w:rsidRPr="001176A4" w14:paraId="091AF5F5" w14:textId="77777777" w:rsidTr="00B10443">
        <w:tc>
          <w:tcPr>
            <w:tcW w:w="4106" w:type="dxa"/>
          </w:tcPr>
          <w:p w14:paraId="67B5D575" w14:textId="77777777" w:rsidR="00B66B6F" w:rsidRPr="001176A4" w:rsidRDefault="00B66B6F" w:rsidP="00B10443">
            <w:pPr>
              <w:rPr>
                <w:rFonts w:cstheme="minorHAnsi"/>
              </w:rPr>
            </w:pPr>
            <w:r w:rsidRPr="001176A4">
              <w:rPr>
                <w:rFonts w:cstheme="minorHAnsi"/>
                <w:b/>
                <w:bCs/>
              </w:rPr>
              <w:t>Lukt het je?</w:t>
            </w:r>
            <w:r w:rsidRPr="001176A4">
              <w:rPr>
                <w:rFonts w:cstheme="minorHAnsi"/>
              </w:rPr>
              <w:t xml:space="preserve"> Studievaardigheden (overzicht, planning, leren </w:t>
            </w:r>
            <w:proofErr w:type="spellStart"/>
            <w:r w:rsidRPr="001176A4">
              <w:rPr>
                <w:rFonts w:cstheme="minorHAnsi"/>
              </w:rPr>
              <w:t>leren</w:t>
            </w:r>
            <w:proofErr w:type="spellEnd"/>
            <w:r w:rsidRPr="001176A4">
              <w:rPr>
                <w:rFonts w:cstheme="minorHAnsi"/>
              </w:rPr>
              <w:t>, samenwerken)</w:t>
            </w:r>
          </w:p>
        </w:tc>
        <w:tc>
          <w:tcPr>
            <w:tcW w:w="1652" w:type="dxa"/>
          </w:tcPr>
          <w:p w14:paraId="45CADD6B" w14:textId="77777777" w:rsidR="00B66B6F" w:rsidRPr="001176A4" w:rsidRDefault="00B66B6F" w:rsidP="00B10443">
            <w:pPr>
              <w:jc w:val="center"/>
              <w:rPr>
                <w:rFonts w:cstheme="minorHAnsi"/>
              </w:rPr>
            </w:pPr>
          </w:p>
          <w:p w14:paraId="129D2BA3" w14:textId="77777777" w:rsidR="00B66B6F" w:rsidRPr="001176A4" w:rsidRDefault="00B66B6F" w:rsidP="00B10443">
            <w:pPr>
              <w:jc w:val="center"/>
              <w:rPr>
                <w:rFonts w:cstheme="minorHAnsi"/>
              </w:rPr>
            </w:pPr>
          </w:p>
        </w:tc>
        <w:tc>
          <w:tcPr>
            <w:tcW w:w="1652" w:type="dxa"/>
          </w:tcPr>
          <w:p w14:paraId="329FD6EB" w14:textId="77777777" w:rsidR="00B66B6F" w:rsidRPr="001176A4" w:rsidRDefault="00B66B6F" w:rsidP="00B10443">
            <w:pPr>
              <w:jc w:val="center"/>
              <w:rPr>
                <w:rFonts w:cstheme="minorHAnsi"/>
              </w:rPr>
            </w:pPr>
          </w:p>
        </w:tc>
        <w:tc>
          <w:tcPr>
            <w:tcW w:w="1652" w:type="dxa"/>
          </w:tcPr>
          <w:p w14:paraId="3904D2E2" w14:textId="77777777" w:rsidR="00B66B6F" w:rsidRPr="001176A4" w:rsidRDefault="00B66B6F" w:rsidP="00B10443">
            <w:pPr>
              <w:jc w:val="center"/>
              <w:rPr>
                <w:rFonts w:cstheme="minorHAnsi"/>
              </w:rPr>
            </w:pPr>
          </w:p>
        </w:tc>
      </w:tr>
      <w:tr w:rsidR="001176A4" w:rsidRPr="001176A4" w14:paraId="63ADEC29" w14:textId="77777777" w:rsidTr="00B10443">
        <w:tc>
          <w:tcPr>
            <w:tcW w:w="4106" w:type="dxa"/>
          </w:tcPr>
          <w:p w14:paraId="6A5A60EA" w14:textId="77777777" w:rsidR="00B66B6F" w:rsidRPr="001176A4" w:rsidRDefault="00B66B6F" w:rsidP="00B10443">
            <w:pPr>
              <w:rPr>
                <w:rFonts w:cstheme="minorHAnsi"/>
              </w:rPr>
            </w:pPr>
            <w:r w:rsidRPr="001176A4">
              <w:rPr>
                <w:rFonts w:cstheme="minorHAnsi"/>
                <w:b/>
                <w:bCs/>
              </w:rPr>
              <w:lastRenderedPageBreak/>
              <w:t>Lukt het je?</w:t>
            </w:r>
            <w:r w:rsidRPr="001176A4">
              <w:rPr>
                <w:rFonts w:cstheme="minorHAnsi"/>
              </w:rPr>
              <w:t xml:space="preserve"> Studievoortgang (datapunten)</w:t>
            </w:r>
          </w:p>
        </w:tc>
        <w:tc>
          <w:tcPr>
            <w:tcW w:w="1652" w:type="dxa"/>
          </w:tcPr>
          <w:p w14:paraId="2844D198" w14:textId="77777777" w:rsidR="00B66B6F" w:rsidRPr="001176A4" w:rsidRDefault="00B66B6F" w:rsidP="00B10443">
            <w:pPr>
              <w:jc w:val="center"/>
              <w:rPr>
                <w:rFonts w:cstheme="minorHAnsi"/>
              </w:rPr>
            </w:pPr>
          </w:p>
        </w:tc>
        <w:tc>
          <w:tcPr>
            <w:tcW w:w="1652" w:type="dxa"/>
          </w:tcPr>
          <w:p w14:paraId="73296CDD" w14:textId="77777777" w:rsidR="00B66B6F" w:rsidRPr="001176A4" w:rsidRDefault="00B66B6F" w:rsidP="00B10443">
            <w:pPr>
              <w:rPr>
                <w:rFonts w:cstheme="minorHAnsi"/>
              </w:rPr>
            </w:pPr>
          </w:p>
        </w:tc>
        <w:tc>
          <w:tcPr>
            <w:tcW w:w="1652" w:type="dxa"/>
          </w:tcPr>
          <w:p w14:paraId="1742406A" w14:textId="77777777" w:rsidR="00B66B6F" w:rsidRPr="001176A4" w:rsidRDefault="00B66B6F" w:rsidP="00B10443">
            <w:pPr>
              <w:rPr>
                <w:rFonts w:cstheme="minorHAnsi"/>
              </w:rPr>
            </w:pPr>
          </w:p>
        </w:tc>
      </w:tr>
      <w:tr w:rsidR="001176A4" w:rsidRPr="001176A4" w14:paraId="7193DBB9" w14:textId="77777777" w:rsidTr="00B10443">
        <w:tc>
          <w:tcPr>
            <w:tcW w:w="4106" w:type="dxa"/>
          </w:tcPr>
          <w:p w14:paraId="2249CFF1" w14:textId="77777777" w:rsidR="00B66B6F" w:rsidRPr="001176A4" w:rsidRDefault="00B66B6F" w:rsidP="00B10443">
            <w:pPr>
              <w:rPr>
                <w:rFonts w:cstheme="minorHAnsi"/>
              </w:rPr>
            </w:pPr>
            <w:r w:rsidRPr="001176A4">
              <w:rPr>
                <w:rFonts w:cstheme="minorHAnsi"/>
                <w:b/>
                <w:bCs/>
              </w:rPr>
              <w:t>Kun je het?</w:t>
            </w:r>
            <w:r w:rsidRPr="001176A4">
              <w:rPr>
                <w:rFonts w:cstheme="minorHAnsi"/>
              </w:rPr>
              <w:t xml:space="preserve"> Omstandigheden die van invloed kunnen zijn op de studievoortgang en/of -beleving (privé, studie, bijbaan, anders)</w:t>
            </w:r>
          </w:p>
        </w:tc>
        <w:tc>
          <w:tcPr>
            <w:tcW w:w="1652" w:type="dxa"/>
          </w:tcPr>
          <w:p w14:paraId="04BB0B60" w14:textId="77777777" w:rsidR="00B66B6F" w:rsidRPr="001176A4" w:rsidRDefault="00B66B6F" w:rsidP="00B10443">
            <w:pPr>
              <w:jc w:val="center"/>
              <w:rPr>
                <w:rFonts w:cstheme="minorHAnsi"/>
              </w:rPr>
            </w:pPr>
          </w:p>
          <w:p w14:paraId="16B0058B" w14:textId="77777777" w:rsidR="00B66B6F" w:rsidRPr="001176A4" w:rsidRDefault="00B66B6F" w:rsidP="00B10443">
            <w:pPr>
              <w:jc w:val="center"/>
              <w:rPr>
                <w:rFonts w:cstheme="minorHAnsi"/>
              </w:rPr>
            </w:pPr>
          </w:p>
        </w:tc>
        <w:tc>
          <w:tcPr>
            <w:tcW w:w="1652" w:type="dxa"/>
          </w:tcPr>
          <w:p w14:paraId="79D16AA7" w14:textId="77777777" w:rsidR="00B66B6F" w:rsidRPr="001176A4" w:rsidRDefault="00B66B6F" w:rsidP="00B10443">
            <w:pPr>
              <w:jc w:val="center"/>
              <w:rPr>
                <w:rFonts w:cstheme="minorHAnsi"/>
              </w:rPr>
            </w:pPr>
          </w:p>
        </w:tc>
        <w:tc>
          <w:tcPr>
            <w:tcW w:w="1652" w:type="dxa"/>
          </w:tcPr>
          <w:p w14:paraId="71F57B9B" w14:textId="77777777" w:rsidR="00B66B6F" w:rsidRPr="001176A4" w:rsidRDefault="00B66B6F" w:rsidP="00B10443">
            <w:pPr>
              <w:jc w:val="center"/>
              <w:rPr>
                <w:rFonts w:cstheme="minorHAnsi"/>
              </w:rPr>
            </w:pPr>
          </w:p>
        </w:tc>
      </w:tr>
      <w:tr w:rsidR="001176A4" w:rsidRPr="001176A4" w14:paraId="1D3E6812" w14:textId="77777777" w:rsidTr="00B10443">
        <w:tc>
          <w:tcPr>
            <w:tcW w:w="4106" w:type="dxa"/>
            <w:shd w:val="clear" w:color="auto" w:fill="FFFFFF" w:themeFill="background1"/>
          </w:tcPr>
          <w:p w14:paraId="50613022" w14:textId="77777777" w:rsidR="00B66B6F" w:rsidRPr="001176A4" w:rsidRDefault="00B66B6F" w:rsidP="00B10443">
            <w:pPr>
              <w:rPr>
                <w:rFonts w:cstheme="minorHAnsi"/>
                <w:i/>
                <w:iCs/>
              </w:rPr>
            </w:pPr>
            <w:r w:rsidRPr="001176A4">
              <w:rPr>
                <w:rFonts w:cstheme="minorHAnsi"/>
                <w:b/>
                <w:bCs/>
              </w:rPr>
              <w:t>Zien wij het je doen?</w:t>
            </w:r>
            <w:r w:rsidRPr="001176A4">
              <w:rPr>
                <w:rFonts w:cstheme="minorHAnsi"/>
                <w:i/>
                <w:iCs/>
              </w:rPr>
              <w:t xml:space="preserve"> Eigen regie (leiding, zelfstandigheid en verantwoordelijkheid)</w:t>
            </w:r>
          </w:p>
        </w:tc>
        <w:tc>
          <w:tcPr>
            <w:tcW w:w="1652" w:type="dxa"/>
          </w:tcPr>
          <w:p w14:paraId="3B805FCB" w14:textId="77777777" w:rsidR="00B66B6F" w:rsidRPr="001176A4" w:rsidRDefault="00B66B6F" w:rsidP="00B10443">
            <w:pPr>
              <w:rPr>
                <w:rFonts w:cstheme="minorHAnsi"/>
              </w:rPr>
            </w:pPr>
          </w:p>
        </w:tc>
        <w:tc>
          <w:tcPr>
            <w:tcW w:w="1652" w:type="dxa"/>
          </w:tcPr>
          <w:p w14:paraId="46E7C79C" w14:textId="77777777" w:rsidR="00B66B6F" w:rsidRPr="001176A4" w:rsidRDefault="00B66B6F" w:rsidP="00B10443">
            <w:pPr>
              <w:rPr>
                <w:rFonts w:cstheme="minorHAnsi"/>
              </w:rPr>
            </w:pPr>
          </w:p>
        </w:tc>
        <w:tc>
          <w:tcPr>
            <w:tcW w:w="1652" w:type="dxa"/>
          </w:tcPr>
          <w:p w14:paraId="44E195D8" w14:textId="77777777" w:rsidR="00B66B6F" w:rsidRPr="001176A4" w:rsidRDefault="00B66B6F" w:rsidP="00B10443">
            <w:pPr>
              <w:rPr>
                <w:rFonts w:cstheme="minorHAnsi"/>
              </w:rPr>
            </w:pPr>
          </w:p>
        </w:tc>
      </w:tr>
    </w:tbl>
    <w:p w14:paraId="7E2B43E4" w14:textId="77777777" w:rsidR="00B66B6F" w:rsidRPr="001176A4" w:rsidRDefault="00B66B6F" w:rsidP="00B66B6F"/>
    <w:p w14:paraId="5CD87B5C" w14:textId="77777777" w:rsidR="00B66B6F" w:rsidRPr="001176A4" w:rsidRDefault="00B66B6F" w:rsidP="00F232E3">
      <w:pPr>
        <w:spacing w:after="200"/>
      </w:pPr>
      <w:r w:rsidRPr="001176A4">
        <w:t>Noteer hier de leerdoelen</w:t>
      </w:r>
    </w:p>
    <w:p w14:paraId="78016A3C" w14:textId="77777777" w:rsidR="00B66B6F" w:rsidRPr="001176A4" w:rsidRDefault="00B66B6F" w:rsidP="00B66B6F">
      <w:pPr>
        <w:pStyle w:val="ListParagraph"/>
      </w:pPr>
      <w:r w:rsidRPr="001176A4">
        <w:t>-</w:t>
      </w:r>
    </w:p>
    <w:p w14:paraId="69557CA0" w14:textId="77777777" w:rsidR="00B66B6F" w:rsidRPr="001176A4" w:rsidRDefault="00B66B6F" w:rsidP="00B66B6F">
      <w:pPr>
        <w:pStyle w:val="ListParagraph"/>
      </w:pPr>
      <w:r w:rsidRPr="001176A4">
        <w:t>-</w:t>
      </w:r>
    </w:p>
    <w:p w14:paraId="0F9AF7A5" w14:textId="77777777" w:rsidR="00B66B6F" w:rsidRPr="001176A4" w:rsidRDefault="00B66B6F" w:rsidP="00B66B6F">
      <w:pPr>
        <w:pStyle w:val="ListParagraph"/>
      </w:pPr>
      <w:r w:rsidRPr="001176A4">
        <w:t>-</w:t>
      </w:r>
    </w:p>
    <w:p w14:paraId="471B2F89" w14:textId="77777777" w:rsidR="00B66B6F" w:rsidRPr="001176A4" w:rsidRDefault="00B66B6F" w:rsidP="00B66B6F">
      <w:pPr>
        <w:pStyle w:val="ListParagraph"/>
      </w:pPr>
      <w:r w:rsidRPr="001176A4">
        <w:t>-</w:t>
      </w:r>
    </w:p>
    <w:p w14:paraId="78FB7641" w14:textId="77777777" w:rsidR="00B66B6F" w:rsidRPr="001176A4" w:rsidRDefault="00B66B6F" w:rsidP="00B66B6F">
      <w:r w:rsidRPr="001176A4">
        <w:t xml:space="preserve"> </w:t>
      </w:r>
    </w:p>
    <w:p w14:paraId="61F4937F" w14:textId="77777777" w:rsidR="00B66B6F" w:rsidRPr="001176A4" w:rsidRDefault="00B66B6F" w:rsidP="00B66B6F">
      <w:pPr>
        <w:rPr>
          <w:rFonts w:cstheme="minorHAnsi"/>
        </w:rPr>
      </w:pPr>
      <w:r w:rsidRPr="001176A4">
        <w:rPr>
          <w:rFonts w:cstheme="minorHAnsi"/>
        </w:rPr>
        <w:t>We maken de volgende afspraken:</w:t>
      </w:r>
    </w:p>
    <w:tbl>
      <w:tblPr>
        <w:tblStyle w:val="TableGrid"/>
        <w:tblW w:w="0" w:type="auto"/>
        <w:tblLook w:val="04A0" w:firstRow="1" w:lastRow="0" w:firstColumn="1" w:lastColumn="0" w:noHBand="0" w:noVBand="1"/>
      </w:tblPr>
      <w:tblGrid>
        <w:gridCol w:w="4695"/>
        <w:gridCol w:w="2769"/>
        <w:gridCol w:w="1585"/>
      </w:tblGrid>
      <w:tr w:rsidR="001176A4" w:rsidRPr="001176A4" w14:paraId="1EA0F91D" w14:textId="77777777" w:rsidTr="002761E9">
        <w:trPr>
          <w:trHeight w:val="503"/>
        </w:trPr>
        <w:tc>
          <w:tcPr>
            <w:tcW w:w="4695" w:type="dxa"/>
            <w:shd w:val="clear" w:color="auto" w:fill="FFFF99"/>
          </w:tcPr>
          <w:p w14:paraId="7ECB60F3" w14:textId="77777777" w:rsidR="00B66B6F" w:rsidRPr="001176A4" w:rsidRDefault="00B66B6F" w:rsidP="00B10443">
            <w:pPr>
              <w:rPr>
                <w:rFonts w:cstheme="minorHAnsi"/>
                <w:b/>
                <w:bCs/>
              </w:rPr>
            </w:pPr>
            <w:r w:rsidRPr="001176A4">
              <w:rPr>
                <w:rFonts w:cstheme="minorHAnsi"/>
                <w:b/>
                <w:bCs/>
              </w:rPr>
              <w:t>Afspraken</w:t>
            </w:r>
          </w:p>
        </w:tc>
        <w:tc>
          <w:tcPr>
            <w:tcW w:w="2769" w:type="dxa"/>
            <w:shd w:val="clear" w:color="auto" w:fill="FFFF99"/>
          </w:tcPr>
          <w:p w14:paraId="5B53471B" w14:textId="77777777" w:rsidR="00B66B6F" w:rsidRPr="001176A4" w:rsidRDefault="00B66B6F" w:rsidP="00B10443">
            <w:pPr>
              <w:rPr>
                <w:rFonts w:cstheme="minorHAnsi"/>
                <w:b/>
                <w:bCs/>
              </w:rPr>
            </w:pPr>
            <w:r w:rsidRPr="001176A4">
              <w:rPr>
                <w:rFonts w:cstheme="minorHAnsi"/>
                <w:b/>
                <w:bCs/>
              </w:rPr>
              <w:t>Wie?</w:t>
            </w:r>
          </w:p>
        </w:tc>
        <w:tc>
          <w:tcPr>
            <w:tcW w:w="1585" w:type="dxa"/>
            <w:shd w:val="clear" w:color="auto" w:fill="FFFF99"/>
          </w:tcPr>
          <w:p w14:paraId="24DBC854" w14:textId="77777777" w:rsidR="00B66B6F" w:rsidRPr="001176A4" w:rsidRDefault="00B66B6F" w:rsidP="00B10443">
            <w:pPr>
              <w:rPr>
                <w:rFonts w:cstheme="minorHAnsi"/>
                <w:b/>
                <w:bCs/>
              </w:rPr>
            </w:pPr>
            <w:r w:rsidRPr="001176A4">
              <w:rPr>
                <w:rFonts w:cstheme="minorHAnsi"/>
                <w:b/>
                <w:bCs/>
              </w:rPr>
              <w:t>Wanneer?</w:t>
            </w:r>
          </w:p>
        </w:tc>
      </w:tr>
      <w:tr w:rsidR="001176A4" w:rsidRPr="001176A4" w14:paraId="6786FD1E" w14:textId="77777777" w:rsidTr="00B10443">
        <w:trPr>
          <w:trHeight w:val="256"/>
        </w:trPr>
        <w:tc>
          <w:tcPr>
            <w:tcW w:w="4695" w:type="dxa"/>
          </w:tcPr>
          <w:p w14:paraId="208182A9" w14:textId="77777777" w:rsidR="00B66B6F" w:rsidRPr="001176A4" w:rsidRDefault="00B66B6F" w:rsidP="00B10443">
            <w:pPr>
              <w:rPr>
                <w:rFonts w:cstheme="minorHAnsi"/>
                <w:color w:val="FFFFFF" w:themeColor="background1"/>
              </w:rPr>
            </w:pPr>
          </w:p>
        </w:tc>
        <w:tc>
          <w:tcPr>
            <w:tcW w:w="2769" w:type="dxa"/>
          </w:tcPr>
          <w:p w14:paraId="237E5EEB" w14:textId="77777777" w:rsidR="00B66B6F" w:rsidRPr="001176A4" w:rsidRDefault="00B66B6F" w:rsidP="00B10443">
            <w:pPr>
              <w:rPr>
                <w:rFonts w:cstheme="minorHAnsi"/>
                <w:color w:val="FFFFFF" w:themeColor="background1"/>
              </w:rPr>
            </w:pPr>
          </w:p>
        </w:tc>
        <w:tc>
          <w:tcPr>
            <w:tcW w:w="1585" w:type="dxa"/>
          </w:tcPr>
          <w:p w14:paraId="420C28D3" w14:textId="77777777" w:rsidR="00B66B6F" w:rsidRPr="001176A4" w:rsidRDefault="00B66B6F" w:rsidP="00B10443">
            <w:pPr>
              <w:rPr>
                <w:rFonts w:cstheme="minorHAnsi"/>
                <w:color w:val="FFFFFF" w:themeColor="background1"/>
              </w:rPr>
            </w:pPr>
          </w:p>
        </w:tc>
      </w:tr>
      <w:tr w:rsidR="001176A4" w:rsidRPr="001176A4" w14:paraId="6B388BF5" w14:textId="77777777" w:rsidTr="00B10443">
        <w:trPr>
          <w:trHeight w:val="590"/>
        </w:trPr>
        <w:tc>
          <w:tcPr>
            <w:tcW w:w="4695" w:type="dxa"/>
          </w:tcPr>
          <w:p w14:paraId="40A95944" w14:textId="77777777" w:rsidR="00B66B6F" w:rsidRPr="001176A4" w:rsidRDefault="00B66B6F" w:rsidP="00B10443">
            <w:pPr>
              <w:rPr>
                <w:rFonts w:cstheme="minorHAnsi"/>
                <w:color w:val="FFFFFF" w:themeColor="background1"/>
              </w:rPr>
            </w:pPr>
          </w:p>
        </w:tc>
        <w:tc>
          <w:tcPr>
            <w:tcW w:w="2769" w:type="dxa"/>
          </w:tcPr>
          <w:p w14:paraId="3BD258B9" w14:textId="77777777" w:rsidR="00B66B6F" w:rsidRPr="001176A4" w:rsidRDefault="00B66B6F" w:rsidP="00B10443">
            <w:pPr>
              <w:rPr>
                <w:rFonts w:cstheme="minorHAnsi"/>
                <w:color w:val="FFFFFF" w:themeColor="background1"/>
              </w:rPr>
            </w:pPr>
          </w:p>
        </w:tc>
        <w:tc>
          <w:tcPr>
            <w:tcW w:w="1585" w:type="dxa"/>
          </w:tcPr>
          <w:p w14:paraId="0FA294F1" w14:textId="77777777" w:rsidR="00B66B6F" w:rsidRPr="001176A4" w:rsidRDefault="00B66B6F" w:rsidP="00B10443">
            <w:pPr>
              <w:rPr>
                <w:rFonts w:cstheme="minorHAnsi"/>
                <w:color w:val="FFFFFF" w:themeColor="background1"/>
              </w:rPr>
            </w:pPr>
          </w:p>
        </w:tc>
      </w:tr>
      <w:tr w:rsidR="001176A4" w:rsidRPr="001176A4" w14:paraId="061F489B" w14:textId="77777777" w:rsidTr="00B10443">
        <w:trPr>
          <w:trHeight w:val="556"/>
        </w:trPr>
        <w:tc>
          <w:tcPr>
            <w:tcW w:w="4695" w:type="dxa"/>
          </w:tcPr>
          <w:p w14:paraId="735E2EDC" w14:textId="77777777" w:rsidR="00B66B6F" w:rsidRPr="001176A4" w:rsidRDefault="00B66B6F" w:rsidP="00B10443">
            <w:pPr>
              <w:rPr>
                <w:rFonts w:cstheme="minorHAnsi"/>
                <w:color w:val="FFFFFF" w:themeColor="background1"/>
              </w:rPr>
            </w:pPr>
          </w:p>
        </w:tc>
        <w:tc>
          <w:tcPr>
            <w:tcW w:w="2769" w:type="dxa"/>
          </w:tcPr>
          <w:p w14:paraId="7F38ADAC" w14:textId="77777777" w:rsidR="00B66B6F" w:rsidRPr="001176A4" w:rsidRDefault="00B66B6F" w:rsidP="00B10443">
            <w:pPr>
              <w:rPr>
                <w:rFonts w:cstheme="minorHAnsi"/>
                <w:color w:val="FFFFFF" w:themeColor="background1"/>
              </w:rPr>
            </w:pPr>
          </w:p>
        </w:tc>
        <w:tc>
          <w:tcPr>
            <w:tcW w:w="1585" w:type="dxa"/>
          </w:tcPr>
          <w:p w14:paraId="3C6B9426" w14:textId="77777777" w:rsidR="00B66B6F" w:rsidRPr="001176A4" w:rsidRDefault="00B66B6F" w:rsidP="00B10443">
            <w:pPr>
              <w:rPr>
                <w:rFonts w:cstheme="minorHAnsi"/>
                <w:color w:val="FFFFFF" w:themeColor="background1"/>
              </w:rPr>
            </w:pPr>
          </w:p>
        </w:tc>
      </w:tr>
      <w:tr w:rsidR="001176A4" w:rsidRPr="001176A4" w14:paraId="09038298" w14:textId="77777777" w:rsidTr="00B10443">
        <w:trPr>
          <w:trHeight w:val="692"/>
        </w:trPr>
        <w:tc>
          <w:tcPr>
            <w:tcW w:w="4695" w:type="dxa"/>
          </w:tcPr>
          <w:p w14:paraId="79310AC4" w14:textId="77777777" w:rsidR="00B66B6F" w:rsidRPr="001176A4" w:rsidRDefault="00B66B6F" w:rsidP="00B10443">
            <w:pPr>
              <w:rPr>
                <w:rFonts w:cstheme="minorHAnsi"/>
                <w:color w:val="FFFFFF" w:themeColor="background1"/>
              </w:rPr>
            </w:pPr>
          </w:p>
        </w:tc>
        <w:tc>
          <w:tcPr>
            <w:tcW w:w="2769" w:type="dxa"/>
          </w:tcPr>
          <w:p w14:paraId="697704B3" w14:textId="77777777" w:rsidR="00B66B6F" w:rsidRPr="001176A4" w:rsidRDefault="00B66B6F" w:rsidP="00B10443">
            <w:pPr>
              <w:rPr>
                <w:rFonts w:cstheme="minorHAnsi"/>
                <w:color w:val="FFFFFF" w:themeColor="background1"/>
              </w:rPr>
            </w:pPr>
          </w:p>
        </w:tc>
        <w:tc>
          <w:tcPr>
            <w:tcW w:w="1585" w:type="dxa"/>
          </w:tcPr>
          <w:p w14:paraId="15FC3ED7" w14:textId="77777777" w:rsidR="00B66B6F" w:rsidRPr="001176A4" w:rsidRDefault="00B66B6F" w:rsidP="00B10443">
            <w:pPr>
              <w:rPr>
                <w:rFonts w:cstheme="minorHAnsi"/>
                <w:color w:val="FFFFFF" w:themeColor="background1"/>
              </w:rPr>
            </w:pPr>
          </w:p>
        </w:tc>
      </w:tr>
      <w:tr w:rsidR="001176A4" w:rsidRPr="001176A4" w14:paraId="3495F51B" w14:textId="77777777" w:rsidTr="00B10443">
        <w:trPr>
          <w:trHeight w:val="560"/>
        </w:trPr>
        <w:tc>
          <w:tcPr>
            <w:tcW w:w="4695" w:type="dxa"/>
          </w:tcPr>
          <w:p w14:paraId="66B5B571" w14:textId="77777777" w:rsidR="00B66B6F" w:rsidRPr="001176A4" w:rsidRDefault="00B66B6F" w:rsidP="00B10443">
            <w:pPr>
              <w:rPr>
                <w:rFonts w:cstheme="minorHAnsi"/>
                <w:color w:val="FFFFFF" w:themeColor="background1"/>
              </w:rPr>
            </w:pPr>
          </w:p>
        </w:tc>
        <w:tc>
          <w:tcPr>
            <w:tcW w:w="2769" w:type="dxa"/>
          </w:tcPr>
          <w:p w14:paraId="63FEA10A" w14:textId="77777777" w:rsidR="00B66B6F" w:rsidRPr="001176A4" w:rsidRDefault="00B66B6F" w:rsidP="00B10443">
            <w:pPr>
              <w:rPr>
                <w:rFonts w:cstheme="minorHAnsi"/>
                <w:color w:val="FFFFFF" w:themeColor="background1"/>
              </w:rPr>
            </w:pPr>
          </w:p>
        </w:tc>
        <w:tc>
          <w:tcPr>
            <w:tcW w:w="1585" w:type="dxa"/>
          </w:tcPr>
          <w:p w14:paraId="3A74F98A" w14:textId="77777777" w:rsidR="00B66B6F" w:rsidRPr="001176A4" w:rsidRDefault="00B66B6F" w:rsidP="00B10443">
            <w:pPr>
              <w:rPr>
                <w:rFonts w:cstheme="minorHAnsi"/>
                <w:color w:val="FFFFFF" w:themeColor="background1"/>
              </w:rPr>
            </w:pPr>
          </w:p>
        </w:tc>
      </w:tr>
    </w:tbl>
    <w:p w14:paraId="77E8DBB4" w14:textId="77777777" w:rsidR="00B66B6F" w:rsidRPr="001176A4" w:rsidRDefault="00B66B6F" w:rsidP="00B66B6F"/>
    <w:p w14:paraId="3B4192DC" w14:textId="77777777" w:rsidR="00B66B6F" w:rsidRPr="001176A4" w:rsidRDefault="00B66B6F" w:rsidP="00B66B6F">
      <w:r w:rsidRPr="001176A4">
        <w:t xml:space="preserve">Opmerkingen </w:t>
      </w:r>
      <w:proofErr w:type="spellStart"/>
      <w:r w:rsidRPr="001176A4">
        <w:t>sb’er</w:t>
      </w:r>
      <w:proofErr w:type="spellEnd"/>
      <w:r w:rsidRPr="001176A4">
        <w:t xml:space="preserve"> (eventueel):</w:t>
      </w:r>
    </w:p>
    <w:p w14:paraId="2F12E22D" w14:textId="5C72BDE5" w:rsidR="00F71784" w:rsidRPr="001176A4" w:rsidRDefault="00F71784" w:rsidP="21739E16">
      <w:pPr>
        <w:spacing w:after="200"/>
      </w:pPr>
    </w:p>
    <w:p w14:paraId="306D6092" w14:textId="467EC50E" w:rsidR="00F71784" w:rsidRPr="001176A4" w:rsidRDefault="00F71784" w:rsidP="21739E16">
      <w:pPr>
        <w:spacing w:after="200"/>
      </w:pPr>
    </w:p>
    <w:p w14:paraId="0BA9F383" w14:textId="77777777" w:rsidR="00082BD4" w:rsidRPr="001176A4" w:rsidRDefault="00082BD4">
      <w:pPr>
        <w:spacing w:after="200"/>
        <w:rPr>
          <w:rFonts w:eastAsia="Times New Roman" w:cs="Times New Roman"/>
          <w:b/>
          <w:sz w:val="36"/>
          <w:szCs w:val="24"/>
        </w:rPr>
      </w:pPr>
      <w:r w:rsidRPr="001176A4">
        <w:br w:type="page"/>
      </w:r>
    </w:p>
    <w:p w14:paraId="1AFCF662" w14:textId="29432D72" w:rsidR="00F71784" w:rsidRPr="001176A4" w:rsidRDefault="00762DF1" w:rsidP="21739E16">
      <w:pPr>
        <w:pStyle w:val="Heading1"/>
        <w:spacing w:after="200"/>
      </w:pPr>
      <w:bookmarkStart w:id="26" w:name="_Toc170996117"/>
      <w:r w:rsidRPr="001176A4">
        <w:rPr>
          <w:noProof/>
        </w:rPr>
        <w:lastRenderedPageBreak/>
        <mc:AlternateContent>
          <mc:Choice Requires="wps">
            <w:drawing>
              <wp:anchor distT="45720" distB="45720" distL="114300" distR="114300" simplePos="0" relativeHeight="251658262" behindDoc="0" locked="0" layoutInCell="1" allowOverlap="1" wp14:anchorId="57878AE8" wp14:editId="08EAE7E7">
                <wp:simplePos x="0" y="0"/>
                <wp:positionH relativeFrom="margin">
                  <wp:posOffset>1905</wp:posOffset>
                </wp:positionH>
                <wp:positionV relativeFrom="page">
                  <wp:posOffset>1466850</wp:posOffset>
                </wp:positionV>
                <wp:extent cx="6076950" cy="1696085"/>
                <wp:effectExtent l="0" t="0" r="19050" b="18415"/>
                <wp:wrapSquare wrapText="bothSides"/>
                <wp:docPr id="60864968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696085"/>
                        </a:xfrm>
                        <a:prstGeom prst="rect">
                          <a:avLst/>
                        </a:prstGeom>
                        <a:solidFill>
                          <a:srgbClr val="FFFFFF"/>
                        </a:solidFill>
                        <a:ln w="9525">
                          <a:solidFill>
                            <a:srgbClr val="000000"/>
                          </a:solidFill>
                          <a:miter lim="800000"/>
                          <a:headEnd/>
                          <a:tailEnd/>
                        </a:ln>
                      </wps:spPr>
                      <wps:txbx>
                        <w:txbxContent>
                          <w:p w14:paraId="60D45DB5" w14:textId="1F5DDF44" w:rsidR="00762DF1" w:rsidRDefault="00762DF1"/>
                          <w:tbl>
                            <w:tblPr>
                              <w:tblStyle w:val="PlainTable3"/>
                              <w:tblW w:w="0" w:type="auto"/>
                              <w:tblLook w:val="04A0" w:firstRow="1" w:lastRow="0" w:firstColumn="1" w:lastColumn="0" w:noHBand="0" w:noVBand="1"/>
                            </w:tblPr>
                            <w:tblGrid>
                              <w:gridCol w:w="2327"/>
                              <w:gridCol w:w="2287"/>
                              <w:gridCol w:w="2325"/>
                              <w:gridCol w:w="2344"/>
                            </w:tblGrid>
                            <w:tr w:rsidR="00762DF1" w14:paraId="46E4A953"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AA410BB" w14:textId="77777777" w:rsidR="00762DF1" w:rsidRDefault="00762DF1" w:rsidP="00762DF1">
                                  <w:pPr>
                                    <w:spacing w:after="200"/>
                                  </w:pPr>
                                  <w:r>
                                    <w:rPr>
                                      <w:noProof/>
                                    </w:rPr>
                                    <w:drawing>
                                      <wp:inline distT="0" distB="0" distL="0" distR="0" wp14:anchorId="0E3266E8" wp14:editId="3EA27DD1">
                                        <wp:extent cx="314960" cy="314960"/>
                                        <wp:effectExtent l="0" t="0" r="0" b="0"/>
                                        <wp:docPr id="532988497" name="Graphic 532988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77732"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7322AF65"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AC182DB" wp14:editId="6CC5F3C8">
                                        <wp:extent cx="365760" cy="365760"/>
                                        <wp:effectExtent l="0" t="0" r="0" b="0"/>
                                        <wp:docPr id="1490540617" name="Graphic 1490540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40283"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14AFB140"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12632FA" wp14:editId="317E42EA">
                                        <wp:extent cx="365760" cy="365760"/>
                                        <wp:effectExtent l="0" t="0" r="0" b="0"/>
                                        <wp:docPr id="868265453" name="Graphic 86826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481"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332FABF5"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3D9D749" wp14:editId="6724ED69">
                                        <wp:extent cx="365760" cy="365760"/>
                                        <wp:effectExtent l="0" t="0" r="0" b="0"/>
                                        <wp:docPr id="514979104" name="Graphic 51497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9617"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1176A4" w:rsidRPr="001176A4" w14:paraId="3244A31D"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D40AE64" w14:textId="77777777" w:rsidR="00762DF1" w:rsidRPr="001176A4" w:rsidRDefault="00762DF1" w:rsidP="00762DF1">
                                  <w:pPr>
                                    <w:jc w:val="center"/>
                                    <w:rPr>
                                      <w:b w:val="0"/>
                                      <w:bCs w:val="0"/>
                                      <w:caps w:val="0"/>
                                      <w:color w:val="FFFFFF" w:themeColor="background1"/>
                                    </w:rPr>
                                  </w:pPr>
                                  <w:r w:rsidRPr="001176A4">
                                    <w:rPr>
                                      <w:b w:val="0"/>
                                      <w:bCs w:val="0"/>
                                      <w:caps w:val="0"/>
                                      <w:color w:val="FFFFFF" w:themeColor="background1"/>
                                    </w:rPr>
                                    <w:t>3 x 15 minuten</w:t>
                                  </w:r>
                                </w:p>
                              </w:tc>
                              <w:tc>
                                <w:tcPr>
                                  <w:tcW w:w="2386" w:type="dxa"/>
                                </w:tcPr>
                                <w:p w14:paraId="456F18FB"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Geen</w:t>
                                  </w:r>
                                </w:p>
                              </w:tc>
                              <w:tc>
                                <w:tcPr>
                                  <w:tcW w:w="2398" w:type="dxa"/>
                                </w:tcPr>
                                <w:p w14:paraId="521E292D"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Leerteam week 14</w:t>
                                  </w:r>
                                </w:p>
                              </w:tc>
                              <w:tc>
                                <w:tcPr>
                                  <w:tcW w:w="2398" w:type="dxa"/>
                                </w:tcPr>
                                <w:p w14:paraId="6A1E94F0"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 xml:space="preserve">Klassikale bijeenkomst </w:t>
                                  </w:r>
                                  <w:proofErr w:type="spellStart"/>
                                  <w:r w:rsidRPr="001176A4">
                                    <w:rPr>
                                      <w:color w:val="FFFFFF" w:themeColor="background1"/>
                                    </w:rPr>
                                    <w:t>Stressles</w:t>
                                  </w:r>
                                  <w:proofErr w:type="spellEnd"/>
                                  <w:r w:rsidRPr="001176A4">
                                    <w:rPr>
                                      <w:color w:val="FFFFFF" w:themeColor="background1"/>
                                    </w:rPr>
                                    <w:t>(s)</w:t>
                                  </w:r>
                                </w:p>
                              </w:tc>
                            </w:tr>
                          </w:tbl>
                          <w:p w14:paraId="6AD275BD" w14:textId="04FE004B" w:rsidR="00762DF1" w:rsidRPr="001176A4" w:rsidRDefault="00762DF1">
                            <w:pPr>
                              <w:rPr>
                                <w:color w:val="FFFFFF" w:themeColor="background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878AE8" id="_x0000_s1048" type="#_x0000_t202" style="position:absolute;margin-left:.15pt;margin-top:115.5pt;width:478.5pt;height:133.55pt;z-index:25165826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">
                <v:textbox style="mso-fit-shape-to-text:t">
                  <w:txbxContent>
                    <w:p w14:paraId="60D45DB5" w14:textId="1F5DDF44" w:rsidR="00762DF1" w:rsidRDefault="00762DF1"/>
                    <w:tbl>
                      <w:tblPr>
                        <w:tblStyle w:val="PlainTable3"/>
                        <w:tblW w:w="0" w:type="auto"/>
                        <w:tblLook w:val="04A0" w:firstRow="1" w:lastRow="0" w:firstColumn="1" w:lastColumn="0" w:noHBand="0" w:noVBand="1"/>
                      </w:tblPr>
                      <w:tblGrid>
                        <w:gridCol w:w="2327"/>
                        <w:gridCol w:w="2287"/>
                        <w:gridCol w:w="2325"/>
                        <w:gridCol w:w="2344"/>
                      </w:tblGrid>
                      <w:tr w:rsidR="00762DF1" w14:paraId="46E4A953"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AA410BB" w14:textId="77777777" w:rsidR="00762DF1" w:rsidRDefault="00762DF1" w:rsidP="00762DF1">
                            <w:pPr>
                              <w:spacing w:after="200"/>
                            </w:pPr>
                            <w:r>
                              <w:rPr>
                                <w:noProof/>
                              </w:rPr>
                              <w:drawing>
                                <wp:inline distT="0" distB="0" distL="0" distR="0" wp14:anchorId="0E3266E8" wp14:editId="3EA27DD1">
                                  <wp:extent cx="314960" cy="314960"/>
                                  <wp:effectExtent l="0" t="0" r="0" b="0"/>
                                  <wp:docPr id="532988497" name="Graphic 532988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77732"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7322AF65"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AC182DB" wp14:editId="6CC5F3C8">
                                  <wp:extent cx="365760" cy="365760"/>
                                  <wp:effectExtent l="0" t="0" r="0" b="0"/>
                                  <wp:docPr id="1490540617" name="Graphic 1490540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40283"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14AFB140"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12632FA" wp14:editId="317E42EA">
                                  <wp:extent cx="365760" cy="365760"/>
                                  <wp:effectExtent l="0" t="0" r="0" b="0"/>
                                  <wp:docPr id="868265453" name="Graphic 86826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481"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332FABF5"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3D9D749" wp14:editId="6724ED69">
                                  <wp:extent cx="365760" cy="365760"/>
                                  <wp:effectExtent l="0" t="0" r="0" b="0"/>
                                  <wp:docPr id="514979104" name="Graphic 51497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9617"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1176A4" w:rsidRPr="001176A4" w14:paraId="3244A31D"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D40AE64" w14:textId="77777777" w:rsidR="00762DF1" w:rsidRPr="001176A4" w:rsidRDefault="00762DF1" w:rsidP="00762DF1">
                            <w:pPr>
                              <w:jc w:val="center"/>
                              <w:rPr>
                                <w:b w:val="0"/>
                                <w:bCs w:val="0"/>
                                <w:caps w:val="0"/>
                                <w:color w:val="FFFFFF" w:themeColor="background1"/>
                              </w:rPr>
                            </w:pPr>
                            <w:r w:rsidRPr="001176A4">
                              <w:rPr>
                                <w:b w:val="0"/>
                                <w:bCs w:val="0"/>
                                <w:caps w:val="0"/>
                                <w:color w:val="FFFFFF" w:themeColor="background1"/>
                              </w:rPr>
                              <w:t>3 x 15 minuten</w:t>
                            </w:r>
                          </w:p>
                        </w:tc>
                        <w:tc>
                          <w:tcPr>
                            <w:tcW w:w="2386" w:type="dxa"/>
                          </w:tcPr>
                          <w:p w14:paraId="456F18FB"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Geen</w:t>
                            </w:r>
                          </w:p>
                        </w:tc>
                        <w:tc>
                          <w:tcPr>
                            <w:tcW w:w="2398" w:type="dxa"/>
                          </w:tcPr>
                          <w:p w14:paraId="521E292D"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Leerteam week 14</w:t>
                            </w:r>
                          </w:p>
                        </w:tc>
                        <w:tc>
                          <w:tcPr>
                            <w:tcW w:w="2398" w:type="dxa"/>
                          </w:tcPr>
                          <w:p w14:paraId="6A1E94F0"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 xml:space="preserve">Klassikale bijeenkomst </w:t>
                            </w:r>
                            <w:proofErr w:type="spellStart"/>
                            <w:r w:rsidRPr="001176A4">
                              <w:rPr>
                                <w:color w:val="FFFFFF" w:themeColor="background1"/>
                              </w:rPr>
                              <w:t>Stressles</w:t>
                            </w:r>
                            <w:proofErr w:type="spellEnd"/>
                            <w:r w:rsidRPr="001176A4">
                              <w:rPr>
                                <w:color w:val="FFFFFF" w:themeColor="background1"/>
                              </w:rPr>
                              <w:t>(s)</w:t>
                            </w:r>
                          </w:p>
                        </w:tc>
                      </w:tr>
                    </w:tbl>
                    <w:p w14:paraId="6AD275BD" w14:textId="04FE004B" w:rsidR="00762DF1" w:rsidRPr="001176A4" w:rsidRDefault="00762DF1">
                      <w:pPr>
                        <w:rPr>
                          <w:color w:val="FFFFFF" w:themeColor="background1"/>
                        </w:rPr>
                      </w:pPr>
                    </w:p>
                  </w:txbxContent>
                </v:textbox>
                <w10:wrap type="square" anchorx="margin" anchory="page"/>
              </v:shape>
            </w:pict>
          </mc:Fallback>
        </mc:AlternateContent>
      </w:r>
      <w:r w:rsidR="00F71784" w:rsidRPr="001176A4">
        <w:t xml:space="preserve">Opdracht </w:t>
      </w:r>
      <w:r w:rsidR="00496B48" w:rsidRPr="001176A4">
        <w:t>16</w:t>
      </w:r>
      <w:r w:rsidR="00F71784" w:rsidRPr="001176A4">
        <w:t xml:space="preserve"> </w:t>
      </w:r>
      <w:r w:rsidR="00D523EB" w:rsidRPr="001176A4">
        <w:t>Stoplicht</w:t>
      </w:r>
      <w:bookmarkEnd w:id="26"/>
    </w:p>
    <w:p w14:paraId="07B91E29" w14:textId="7A805B80" w:rsidR="00F71784" w:rsidRPr="001176A4" w:rsidRDefault="00F71784" w:rsidP="00F71784">
      <w:pPr>
        <w:spacing w:after="200"/>
      </w:pPr>
    </w:p>
    <w:p w14:paraId="0F68CD94" w14:textId="0D6B7592" w:rsidR="00DA7449" w:rsidRPr="001176A4" w:rsidRDefault="00CE281E" w:rsidP="00F71784">
      <w:pPr>
        <w:spacing w:after="200"/>
      </w:pPr>
      <w:r w:rsidRPr="001176A4">
        <w:t xml:space="preserve">In de workshop </w:t>
      </w:r>
      <w:proofErr w:type="spellStart"/>
      <w:r w:rsidRPr="001176A4">
        <w:t>Stressles</w:t>
      </w:r>
      <w:proofErr w:type="spellEnd"/>
      <w:r w:rsidRPr="001176A4">
        <w:t>(s)</w:t>
      </w:r>
      <w:r w:rsidR="00E36D0D" w:rsidRPr="001176A4">
        <w:t xml:space="preserve"> zijn verschillende factoren van stress besproken. Lees de slides terug en </w:t>
      </w:r>
      <w:r w:rsidR="00035A71" w:rsidRPr="001176A4">
        <w:t xml:space="preserve">bekijk de filmpjes eventueel nog eens. Vul dan de onderstaande tabel voor jezelf in. </w:t>
      </w:r>
      <w:r w:rsidR="00FF5FA4" w:rsidRPr="001176A4">
        <w:t>Probeer bij elke kleur zo precies mogelijke te antwoorden, waarbij de kleuren staan voor de mate van stress die je ervaart (rood = de spanning is me te hoog, oranje = ik moet oppassen, want het kan nu gauw te veel worden, groen = ik kan het (goed) aan.)</w:t>
      </w:r>
      <w:r w:rsidR="00BE5806" w:rsidRPr="001176A4">
        <w:t xml:space="preserve"> Per kleur neem je e</w:t>
      </w:r>
      <w:r w:rsidR="00B30440" w:rsidRPr="001176A4">
        <w:t>en</w:t>
      </w:r>
      <w:r w:rsidR="00BE5806" w:rsidRPr="001176A4">
        <w:t xml:space="preserve"> kwartier de tijd</w:t>
      </w:r>
      <w:r w:rsidR="00B30440" w:rsidRPr="001176A4">
        <w:t>.</w:t>
      </w:r>
    </w:p>
    <w:tbl>
      <w:tblPr>
        <w:tblStyle w:val="TableGrid"/>
        <w:tblW w:w="0" w:type="auto"/>
        <w:tblLook w:val="04A0" w:firstRow="1" w:lastRow="0" w:firstColumn="1" w:lastColumn="0" w:noHBand="0" w:noVBand="1"/>
      </w:tblPr>
      <w:tblGrid>
        <w:gridCol w:w="1656"/>
        <w:gridCol w:w="1487"/>
        <w:gridCol w:w="1487"/>
        <w:gridCol w:w="1617"/>
        <w:gridCol w:w="1485"/>
        <w:gridCol w:w="1540"/>
      </w:tblGrid>
      <w:tr w:rsidR="001176A4" w:rsidRPr="001176A4" w14:paraId="0F8E27FA" w14:textId="77777777" w:rsidTr="00B10443">
        <w:tc>
          <w:tcPr>
            <w:tcW w:w="1446" w:type="dxa"/>
          </w:tcPr>
          <w:p w14:paraId="73921AAE" w14:textId="77777777" w:rsidR="00A75C73" w:rsidRPr="001176A4" w:rsidRDefault="00A75C73" w:rsidP="00B10443">
            <w:pPr>
              <w:rPr>
                <w:sz w:val="16"/>
                <w:szCs w:val="16"/>
              </w:rPr>
            </w:pPr>
          </w:p>
        </w:tc>
        <w:tc>
          <w:tcPr>
            <w:tcW w:w="1487" w:type="dxa"/>
          </w:tcPr>
          <w:p w14:paraId="4716783A" w14:textId="77777777" w:rsidR="00A75C73" w:rsidRPr="001176A4" w:rsidRDefault="00A75C73" w:rsidP="00B10443">
            <w:pPr>
              <w:rPr>
                <w:sz w:val="16"/>
                <w:szCs w:val="16"/>
              </w:rPr>
            </w:pPr>
            <w:r w:rsidRPr="001176A4">
              <w:rPr>
                <w:sz w:val="16"/>
                <w:szCs w:val="16"/>
              </w:rPr>
              <w:t>Waar staat deze kleur bij jou voor? (situatie)</w:t>
            </w:r>
          </w:p>
        </w:tc>
        <w:tc>
          <w:tcPr>
            <w:tcW w:w="1487" w:type="dxa"/>
          </w:tcPr>
          <w:p w14:paraId="440F1C04" w14:textId="77777777" w:rsidR="00A75C73" w:rsidRPr="001176A4" w:rsidRDefault="00A75C73" w:rsidP="00B10443">
            <w:pPr>
              <w:rPr>
                <w:sz w:val="16"/>
                <w:szCs w:val="16"/>
              </w:rPr>
            </w:pPr>
            <w:r w:rsidRPr="001176A4">
              <w:rPr>
                <w:sz w:val="16"/>
                <w:szCs w:val="16"/>
              </w:rPr>
              <w:t>Welke fysieke signalen herken je bij jezelf? (zweten, hartslag omhoog, …)</w:t>
            </w:r>
          </w:p>
        </w:tc>
        <w:tc>
          <w:tcPr>
            <w:tcW w:w="1617" w:type="dxa"/>
          </w:tcPr>
          <w:p w14:paraId="12B2A238" w14:textId="77777777" w:rsidR="00A75C73" w:rsidRPr="001176A4" w:rsidRDefault="00A75C73" w:rsidP="00B10443">
            <w:pPr>
              <w:rPr>
                <w:sz w:val="16"/>
                <w:szCs w:val="16"/>
              </w:rPr>
            </w:pPr>
            <w:r w:rsidRPr="001176A4">
              <w:rPr>
                <w:sz w:val="16"/>
                <w:szCs w:val="16"/>
              </w:rPr>
              <w:t>Welk mentale signalen herken je bij jezelf? (onrust, angst, slapeloosheid, gevoel, gedachten, …)</w:t>
            </w:r>
          </w:p>
        </w:tc>
        <w:tc>
          <w:tcPr>
            <w:tcW w:w="1485" w:type="dxa"/>
          </w:tcPr>
          <w:p w14:paraId="6A05ECDF" w14:textId="77777777" w:rsidR="00A75C73" w:rsidRPr="001176A4" w:rsidRDefault="00A75C73" w:rsidP="00B10443">
            <w:pPr>
              <w:rPr>
                <w:sz w:val="16"/>
                <w:szCs w:val="16"/>
              </w:rPr>
            </w:pPr>
            <w:r w:rsidRPr="001176A4">
              <w:rPr>
                <w:sz w:val="16"/>
                <w:szCs w:val="16"/>
              </w:rPr>
              <w:t>Wat merken anderen aan jou?</w:t>
            </w:r>
          </w:p>
        </w:tc>
        <w:tc>
          <w:tcPr>
            <w:tcW w:w="1540" w:type="dxa"/>
          </w:tcPr>
          <w:p w14:paraId="005D1F80" w14:textId="77777777" w:rsidR="00A75C73" w:rsidRPr="001176A4" w:rsidRDefault="00A75C73" w:rsidP="00B10443">
            <w:pPr>
              <w:rPr>
                <w:sz w:val="16"/>
                <w:szCs w:val="16"/>
              </w:rPr>
            </w:pPr>
            <w:r w:rsidRPr="001176A4">
              <w:rPr>
                <w:sz w:val="16"/>
                <w:szCs w:val="16"/>
              </w:rPr>
              <w:t>Wat ga je doen? Welke acties kun je ondernemen?</w:t>
            </w:r>
          </w:p>
        </w:tc>
      </w:tr>
      <w:tr w:rsidR="001176A4" w:rsidRPr="001176A4" w14:paraId="33C49C73" w14:textId="77777777" w:rsidTr="008B0A33">
        <w:trPr>
          <w:trHeight w:val="1213"/>
        </w:trPr>
        <w:tc>
          <w:tcPr>
            <w:tcW w:w="1446" w:type="dxa"/>
            <w:shd w:val="clear" w:color="auto" w:fill="auto"/>
          </w:tcPr>
          <w:p w14:paraId="13DD540F" w14:textId="77777777" w:rsidR="008B0A33" w:rsidRPr="001176A4" w:rsidRDefault="008B0A33" w:rsidP="00B10443">
            <w:pPr>
              <w:rPr>
                <w:i/>
                <w:iCs/>
                <w:noProof/>
                <w:sz w:val="16"/>
                <w:szCs w:val="16"/>
              </w:rPr>
            </w:pPr>
          </w:p>
        </w:tc>
        <w:tc>
          <w:tcPr>
            <w:tcW w:w="1487" w:type="dxa"/>
            <w:shd w:val="clear" w:color="auto" w:fill="auto"/>
          </w:tcPr>
          <w:p w14:paraId="2CEE8FBA" w14:textId="006F60E5" w:rsidR="008B0A33" w:rsidRPr="001176A4" w:rsidRDefault="008B0A33" w:rsidP="00B10443">
            <w:pPr>
              <w:rPr>
                <w:i/>
                <w:iCs/>
                <w:sz w:val="16"/>
                <w:szCs w:val="16"/>
              </w:rPr>
            </w:pPr>
            <w:r w:rsidRPr="001176A4">
              <w:rPr>
                <w:i/>
                <w:iCs/>
                <w:sz w:val="16"/>
                <w:szCs w:val="16"/>
              </w:rPr>
              <w:t xml:space="preserve">Vb. </w:t>
            </w:r>
            <w:r w:rsidR="00A45508" w:rsidRPr="001176A4">
              <w:rPr>
                <w:i/>
                <w:iCs/>
                <w:sz w:val="16"/>
                <w:szCs w:val="16"/>
              </w:rPr>
              <w:t>(</w:t>
            </w:r>
            <w:r w:rsidRPr="001176A4">
              <w:rPr>
                <w:i/>
                <w:iCs/>
                <w:sz w:val="16"/>
                <w:szCs w:val="16"/>
              </w:rPr>
              <w:t>rood staat voor</w:t>
            </w:r>
            <w:r w:rsidR="00A45508" w:rsidRPr="001176A4">
              <w:rPr>
                <w:i/>
                <w:iCs/>
                <w:sz w:val="16"/>
                <w:szCs w:val="16"/>
              </w:rPr>
              <w:t>) te veel opdrachten tegelijkertijd krijgen.</w:t>
            </w:r>
          </w:p>
        </w:tc>
        <w:tc>
          <w:tcPr>
            <w:tcW w:w="1487" w:type="dxa"/>
            <w:shd w:val="clear" w:color="auto" w:fill="auto"/>
          </w:tcPr>
          <w:p w14:paraId="570CA8F6" w14:textId="4994FE2E" w:rsidR="008B0A33" w:rsidRPr="001176A4" w:rsidRDefault="00B21B75" w:rsidP="00B10443">
            <w:pPr>
              <w:rPr>
                <w:i/>
                <w:iCs/>
                <w:sz w:val="16"/>
                <w:szCs w:val="16"/>
              </w:rPr>
            </w:pPr>
            <w:r w:rsidRPr="001176A4">
              <w:rPr>
                <w:i/>
                <w:iCs/>
                <w:sz w:val="16"/>
                <w:szCs w:val="16"/>
              </w:rPr>
              <w:t>Zweten, verkrampte houding,</w:t>
            </w:r>
            <w:r w:rsidR="00754CB8" w:rsidRPr="001176A4">
              <w:rPr>
                <w:i/>
                <w:iCs/>
                <w:sz w:val="16"/>
                <w:szCs w:val="16"/>
              </w:rPr>
              <w:t xml:space="preserve"> kortademig</w:t>
            </w:r>
          </w:p>
        </w:tc>
        <w:tc>
          <w:tcPr>
            <w:tcW w:w="1617" w:type="dxa"/>
            <w:shd w:val="clear" w:color="auto" w:fill="auto"/>
          </w:tcPr>
          <w:p w14:paraId="1BBACFC5" w14:textId="1F09EE04" w:rsidR="008B0A33" w:rsidRPr="001176A4" w:rsidRDefault="00364AE6" w:rsidP="00B10443">
            <w:pPr>
              <w:rPr>
                <w:i/>
                <w:iCs/>
                <w:sz w:val="16"/>
                <w:szCs w:val="16"/>
              </w:rPr>
            </w:pPr>
            <w:r w:rsidRPr="001176A4">
              <w:rPr>
                <w:i/>
                <w:iCs/>
                <w:sz w:val="16"/>
                <w:szCs w:val="16"/>
              </w:rPr>
              <w:t>Ik kan niets meer erbij hebben, niemand mag nog met me praten, ik wil alleen zijn.</w:t>
            </w:r>
          </w:p>
        </w:tc>
        <w:tc>
          <w:tcPr>
            <w:tcW w:w="1485" w:type="dxa"/>
            <w:shd w:val="clear" w:color="auto" w:fill="auto"/>
          </w:tcPr>
          <w:p w14:paraId="68C16958" w14:textId="6F9BAE29" w:rsidR="008B0A33" w:rsidRPr="001176A4" w:rsidRDefault="000E3DC7" w:rsidP="00B10443">
            <w:pPr>
              <w:rPr>
                <w:i/>
                <w:iCs/>
                <w:sz w:val="16"/>
                <w:szCs w:val="16"/>
              </w:rPr>
            </w:pPr>
            <w:r w:rsidRPr="001176A4">
              <w:rPr>
                <w:i/>
                <w:iCs/>
                <w:sz w:val="16"/>
                <w:szCs w:val="16"/>
              </w:rPr>
              <w:t>Kortaf, boos, geïrriteerd, ik verdraag anderen niet meer.</w:t>
            </w:r>
          </w:p>
        </w:tc>
        <w:tc>
          <w:tcPr>
            <w:tcW w:w="1540" w:type="dxa"/>
            <w:shd w:val="clear" w:color="auto" w:fill="auto"/>
          </w:tcPr>
          <w:p w14:paraId="6F55AACB" w14:textId="77777777" w:rsidR="008B0A33" w:rsidRPr="001176A4" w:rsidRDefault="000E3DC7" w:rsidP="00B10443">
            <w:pPr>
              <w:rPr>
                <w:i/>
                <w:iCs/>
                <w:sz w:val="16"/>
                <w:szCs w:val="16"/>
              </w:rPr>
            </w:pPr>
            <w:r w:rsidRPr="001176A4">
              <w:rPr>
                <w:i/>
                <w:iCs/>
                <w:sz w:val="16"/>
                <w:szCs w:val="16"/>
              </w:rPr>
              <w:t>Praten met anderen over hoe ik me voel.</w:t>
            </w:r>
          </w:p>
          <w:p w14:paraId="5EF33852" w14:textId="10EEC461" w:rsidR="000E3DC7" w:rsidRPr="001176A4" w:rsidRDefault="00FF5FA4" w:rsidP="00B10443">
            <w:pPr>
              <w:rPr>
                <w:i/>
                <w:iCs/>
                <w:sz w:val="16"/>
                <w:szCs w:val="16"/>
              </w:rPr>
            </w:pPr>
            <w:r w:rsidRPr="001176A4">
              <w:rPr>
                <w:i/>
                <w:iCs/>
                <w:sz w:val="16"/>
                <w:szCs w:val="16"/>
              </w:rPr>
              <w:t>Iemand vragen om met mij een planning te maken.</w:t>
            </w:r>
          </w:p>
        </w:tc>
      </w:tr>
      <w:tr w:rsidR="001176A4" w:rsidRPr="001176A4" w14:paraId="7BB633FD" w14:textId="77777777" w:rsidTr="00DA7449">
        <w:trPr>
          <w:trHeight w:val="1213"/>
        </w:trPr>
        <w:tc>
          <w:tcPr>
            <w:tcW w:w="1446" w:type="dxa"/>
            <w:vMerge w:val="restart"/>
          </w:tcPr>
          <w:p w14:paraId="5BA05752" w14:textId="77777777" w:rsidR="00A75C73" w:rsidRPr="001176A4" w:rsidRDefault="00A75C73" w:rsidP="00B10443">
            <w:r w:rsidRPr="001176A4">
              <w:rPr>
                <w:noProof/>
              </w:rPr>
              <w:drawing>
                <wp:inline distT="0" distB="0" distL="0" distR="0" wp14:anchorId="59D1D4A7" wp14:editId="4DAF9A8B">
                  <wp:extent cx="914400" cy="2323652"/>
                  <wp:effectExtent l="0" t="0" r="0" b="635"/>
                  <wp:docPr id="278814127" name="Afbeelding 9" descr="Afbeelding met Kleurrijkheid,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14127" name="Afbeelding 9" descr="Afbeelding met Kleurrijkheid, cirkel&#10;&#10;Automatisch gegenereerde beschrijving"/>
                          <pic:cNvPicPr/>
                        </pic:nvPicPr>
                        <pic:blipFill>
                          <a:blip r:embed="rId22"/>
                          <a:stretch>
                            <a:fillRect/>
                          </a:stretch>
                        </pic:blipFill>
                        <pic:spPr>
                          <a:xfrm>
                            <a:off x="0" y="0"/>
                            <a:ext cx="915530" cy="2326524"/>
                          </a:xfrm>
                          <a:prstGeom prst="rect">
                            <a:avLst/>
                          </a:prstGeom>
                        </pic:spPr>
                      </pic:pic>
                    </a:graphicData>
                  </a:graphic>
                </wp:inline>
              </w:drawing>
            </w:r>
          </w:p>
        </w:tc>
        <w:tc>
          <w:tcPr>
            <w:tcW w:w="1487" w:type="dxa"/>
            <w:shd w:val="clear" w:color="auto" w:fill="F5B5A7" w:themeFill="accent5" w:themeFillTint="66"/>
          </w:tcPr>
          <w:p w14:paraId="3142C128" w14:textId="6A3907BD" w:rsidR="00A75C73" w:rsidRPr="001176A4" w:rsidRDefault="00A75C73" w:rsidP="00B10443"/>
        </w:tc>
        <w:tc>
          <w:tcPr>
            <w:tcW w:w="1487" w:type="dxa"/>
            <w:shd w:val="clear" w:color="auto" w:fill="F5B5A7" w:themeFill="accent5" w:themeFillTint="66"/>
          </w:tcPr>
          <w:p w14:paraId="68F8FBD0" w14:textId="77777777" w:rsidR="00A75C73" w:rsidRPr="001176A4" w:rsidRDefault="00A75C73" w:rsidP="00B10443"/>
        </w:tc>
        <w:tc>
          <w:tcPr>
            <w:tcW w:w="1617" w:type="dxa"/>
            <w:shd w:val="clear" w:color="auto" w:fill="F5B5A7" w:themeFill="accent5" w:themeFillTint="66"/>
          </w:tcPr>
          <w:p w14:paraId="32E14410" w14:textId="77777777" w:rsidR="00A75C73" w:rsidRPr="001176A4" w:rsidRDefault="00A75C73" w:rsidP="00B10443"/>
        </w:tc>
        <w:tc>
          <w:tcPr>
            <w:tcW w:w="1485" w:type="dxa"/>
            <w:shd w:val="clear" w:color="auto" w:fill="F5B5A7" w:themeFill="accent5" w:themeFillTint="66"/>
          </w:tcPr>
          <w:p w14:paraId="06FCEA11" w14:textId="77777777" w:rsidR="00A75C73" w:rsidRPr="001176A4" w:rsidRDefault="00A75C73" w:rsidP="00B10443"/>
        </w:tc>
        <w:tc>
          <w:tcPr>
            <w:tcW w:w="1540" w:type="dxa"/>
            <w:shd w:val="clear" w:color="auto" w:fill="F5B5A7" w:themeFill="accent5" w:themeFillTint="66"/>
          </w:tcPr>
          <w:p w14:paraId="2FAC2FE5" w14:textId="77777777" w:rsidR="00A75C73" w:rsidRPr="001176A4" w:rsidRDefault="00A75C73" w:rsidP="00B10443"/>
        </w:tc>
      </w:tr>
      <w:tr w:rsidR="001176A4" w:rsidRPr="001176A4" w14:paraId="3ED3385E" w14:textId="77777777" w:rsidTr="002E4860">
        <w:trPr>
          <w:trHeight w:val="1258"/>
        </w:trPr>
        <w:tc>
          <w:tcPr>
            <w:tcW w:w="1446" w:type="dxa"/>
            <w:vMerge/>
          </w:tcPr>
          <w:p w14:paraId="17F55BE9" w14:textId="77777777" w:rsidR="00A75C73" w:rsidRPr="001176A4" w:rsidRDefault="00A75C73" w:rsidP="00B10443"/>
        </w:tc>
        <w:tc>
          <w:tcPr>
            <w:tcW w:w="1487" w:type="dxa"/>
            <w:shd w:val="clear" w:color="auto" w:fill="FCD3A4" w:themeFill="accent2" w:themeFillTint="66"/>
          </w:tcPr>
          <w:p w14:paraId="3AD3BBCF" w14:textId="28EAC224" w:rsidR="00A75C73" w:rsidRPr="001176A4" w:rsidRDefault="00A75C73" w:rsidP="00B10443"/>
        </w:tc>
        <w:tc>
          <w:tcPr>
            <w:tcW w:w="1487" w:type="dxa"/>
            <w:shd w:val="clear" w:color="auto" w:fill="FCD3A4" w:themeFill="accent2" w:themeFillTint="66"/>
          </w:tcPr>
          <w:p w14:paraId="67D8B695" w14:textId="77777777" w:rsidR="00A75C73" w:rsidRPr="001176A4" w:rsidRDefault="00A75C73" w:rsidP="00B10443"/>
        </w:tc>
        <w:tc>
          <w:tcPr>
            <w:tcW w:w="1617" w:type="dxa"/>
            <w:shd w:val="clear" w:color="auto" w:fill="FCD3A4" w:themeFill="accent2" w:themeFillTint="66"/>
          </w:tcPr>
          <w:p w14:paraId="7FE16FC8" w14:textId="77777777" w:rsidR="00A75C73" w:rsidRPr="001176A4" w:rsidRDefault="00A75C73" w:rsidP="00B10443"/>
        </w:tc>
        <w:tc>
          <w:tcPr>
            <w:tcW w:w="1485" w:type="dxa"/>
            <w:shd w:val="clear" w:color="auto" w:fill="FCD3A4" w:themeFill="accent2" w:themeFillTint="66"/>
          </w:tcPr>
          <w:p w14:paraId="068A3CF4" w14:textId="77777777" w:rsidR="00A75C73" w:rsidRPr="001176A4" w:rsidRDefault="00A75C73" w:rsidP="00B10443"/>
        </w:tc>
        <w:tc>
          <w:tcPr>
            <w:tcW w:w="1540" w:type="dxa"/>
            <w:shd w:val="clear" w:color="auto" w:fill="FCD3A4" w:themeFill="accent2" w:themeFillTint="66"/>
          </w:tcPr>
          <w:p w14:paraId="00510255" w14:textId="77777777" w:rsidR="00A75C73" w:rsidRPr="001176A4" w:rsidRDefault="00A75C73" w:rsidP="00B10443"/>
        </w:tc>
      </w:tr>
      <w:tr w:rsidR="001176A4" w:rsidRPr="001176A4" w14:paraId="104C4A7A" w14:textId="77777777" w:rsidTr="00DA7449">
        <w:trPr>
          <w:trHeight w:val="1550"/>
        </w:trPr>
        <w:tc>
          <w:tcPr>
            <w:tcW w:w="1446" w:type="dxa"/>
            <w:vMerge/>
          </w:tcPr>
          <w:p w14:paraId="48263E8C" w14:textId="77777777" w:rsidR="00A75C73" w:rsidRPr="001176A4" w:rsidRDefault="00A75C73" w:rsidP="00B10443"/>
        </w:tc>
        <w:tc>
          <w:tcPr>
            <w:tcW w:w="1487" w:type="dxa"/>
            <w:shd w:val="clear" w:color="auto" w:fill="B0F0B9"/>
          </w:tcPr>
          <w:p w14:paraId="7E3A6543" w14:textId="5126A8CF" w:rsidR="00A75C73" w:rsidRPr="001176A4" w:rsidRDefault="00A75C73" w:rsidP="00B10443"/>
        </w:tc>
        <w:tc>
          <w:tcPr>
            <w:tcW w:w="1487" w:type="dxa"/>
            <w:shd w:val="clear" w:color="auto" w:fill="B0F0B9"/>
          </w:tcPr>
          <w:p w14:paraId="214BA477" w14:textId="77777777" w:rsidR="00A75C73" w:rsidRPr="001176A4" w:rsidRDefault="00A75C73" w:rsidP="00B10443"/>
        </w:tc>
        <w:tc>
          <w:tcPr>
            <w:tcW w:w="1617" w:type="dxa"/>
            <w:shd w:val="clear" w:color="auto" w:fill="B0F0B9"/>
          </w:tcPr>
          <w:p w14:paraId="6DF13D13" w14:textId="77777777" w:rsidR="00A75C73" w:rsidRPr="001176A4" w:rsidRDefault="00A75C73" w:rsidP="00B10443"/>
        </w:tc>
        <w:tc>
          <w:tcPr>
            <w:tcW w:w="1485" w:type="dxa"/>
            <w:shd w:val="clear" w:color="auto" w:fill="B0F0B9"/>
          </w:tcPr>
          <w:p w14:paraId="5AC0E58E" w14:textId="77777777" w:rsidR="00A75C73" w:rsidRPr="001176A4" w:rsidRDefault="00A75C73" w:rsidP="00B10443"/>
        </w:tc>
        <w:tc>
          <w:tcPr>
            <w:tcW w:w="1540" w:type="dxa"/>
            <w:shd w:val="clear" w:color="auto" w:fill="B0F0B9"/>
          </w:tcPr>
          <w:p w14:paraId="353368E8" w14:textId="77777777" w:rsidR="00A75C73" w:rsidRPr="001176A4" w:rsidRDefault="00A75C73" w:rsidP="00B10443"/>
        </w:tc>
      </w:tr>
    </w:tbl>
    <w:p w14:paraId="0DCD6088" w14:textId="1D82DEDD" w:rsidR="00F71784" w:rsidRPr="001176A4" w:rsidRDefault="00F71784">
      <w:pPr>
        <w:spacing w:after="200"/>
      </w:pPr>
      <w:r w:rsidRPr="001176A4">
        <w:br w:type="page"/>
      </w:r>
    </w:p>
    <w:p w14:paraId="33AC2350" w14:textId="31DFBC1A" w:rsidR="00F71784" w:rsidRPr="001176A4" w:rsidRDefault="00762DF1" w:rsidP="00F71784">
      <w:pPr>
        <w:pStyle w:val="Heading1"/>
      </w:pPr>
      <w:bookmarkStart w:id="27" w:name="_Toc170996118"/>
      <w:r w:rsidRPr="001176A4">
        <w:rPr>
          <w:noProof/>
        </w:rPr>
        <w:lastRenderedPageBreak/>
        <mc:AlternateContent>
          <mc:Choice Requires="wps">
            <w:drawing>
              <wp:anchor distT="45720" distB="45720" distL="114300" distR="114300" simplePos="0" relativeHeight="251658263" behindDoc="0" locked="0" layoutInCell="1" allowOverlap="1" wp14:anchorId="3F70410E" wp14:editId="5452A7ED">
                <wp:simplePos x="0" y="0"/>
                <wp:positionH relativeFrom="margin">
                  <wp:posOffset>1905</wp:posOffset>
                </wp:positionH>
                <wp:positionV relativeFrom="page">
                  <wp:posOffset>1333500</wp:posOffset>
                </wp:positionV>
                <wp:extent cx="6067425" cy="1513205"/>
                <wp:effectExtent l="0" t="0" r="28575" b="10795"/>
                <wp:wrapSquare wrapText="bothSides"/>
                <wp:docPr id="168958248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513205"/>
                        </a:xfrm>
                        <a:prstGeom prst="rect">
                          <a:avLst/>
                        </a:prstGeom>
                        <a:solidFill>
                          <a:srgbClr val="FFFFFF"/>
                        </a:solidFill>
                        <a:ln w="9525">
                          <a:solidFill>
                            <a:srgbClr val="000000"/>
                          </a:solidFill>
                          <a:miter lim="800000"/>
                          <a:headEnd/>
                          <a:tailEnd/>
                        </a:ln>
                      </wps:spPr>
                      <wps:txbx>
                        <w:txbxContent>
                          <w:p w14:paraId="7538CD65" w14:textId="3E4FDE43" w:rsidR="00762DF1" w:rsidRDefault="00762DF1"/>
                          <w:tbl>
                            <w:tblPr>
                              <w:tblStyle w:val="PlainTable3"/>
                              <w:tblW w:w="0" w:type="auto"/>
                              <w:tblLook w:val="04A0" w:firstRow="1" w:lastRow="0" w:firstColumn="1" w:lastColumn="0" w:noHBand="0" w:noVBand="1"/>
                            </w:tblPr>
                            <w:tblGrid>
                              <w:gridCol w:w="2329"/>
                              <w:gridCol w:w="2289"/>
                              <w:gridCol w:w="2323"/>
                              <w:gridCol w:w="2327"/>
                            </w:tblGrid>
                            <w:tr w:rsidR="00762DF1" w14:paraId="422A9DE8"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7280F06" w14:textId="77777777" w:rsidR="00762DF1" w:rsidRDefault="00762DF1" w:rsidP="00762DF1">
                                  <w:pPr>
                                    <w:spacing w:after="200"/>
                                  </w:pPr>
                                  <w:r>
                                    <w:rPr>
                                      <w:noProof/>
                                    </w:rPr>
                                    <w:drawing>
                                      <wp:inline distT="0" distB="0" distL="0" distR="0" wp14:anchorId="0E401B11" wp14:editId="4C5B2308">
                                        <wp:extent cx="314960" cy="314960"/>
                                        <wp:effectExtent l="0" t="0" r="0" b="0"/>
                                        <wp:docPr id="1485193408" name="Graphic 148519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46D53138"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F5BCB29" wp14:editId="5F8DDB41">
                                        <wp:extent cx="365760" cy="365760"/>
                                        <wp:effectExtent l="0" t="0" r="0" b="0"/>
                                        <wp:docPr id="992404481" name="Graphic 992404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7BCE1B97"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0213403" wp14:editId="74D54A67">
                                        <wp:extent cx="365760" cy="365760"/>
                                        <wp:effectExtent l="0" t="0" r="0" b="0"/>
                                        <wp:docPr id="18996041" name="Graphic 18996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2D055F6D"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594402A" wp14:editId="136E50B8">
                                        <wp:extent cx="365760" cy="365760"/>
                                        <wp:effectExtent l="0" t="0" r="0" b="0"/>
                                        <wp:docPr id="1153210019" name="Graphic 115321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1176A4" w:rsidRPr="001176A4" w14:paraId="22E03438"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7F8A7CB" w14:textId="77777777" w:rsidR="00762DF1" w:rsidRPr="001176A4" w:rsidRDefault="00762DF1" w:rsidP="00762DF1">
                                  <w:pPr>
                                    <w:jc w:val="center"/>
                                    <w:rPr>
                                      <w:b w:val="0"/>
                                      <w:bCs w:val="0"/>
                                      <w:caps w:val="0"/>
                                      <w:color w:val="FFFFFF" w:themeColor="background1"/>
                                    </w:rPr>
                                  </w:pPr>
                                  <w:r w:rsidRPr="001176A4">
                                    <w:rPr>
                                      <w:b w:val="0"/>
                                      <w:bCs w:val="0"/>
                                      <w:caps w:val="0"/>
                                      <w:color w:val="FFFFFF" w:themeColor="background1"/>
                                    </w:rPr>
                                    <w:t>50 minuten</w:t>
                                  </w:r>
                                </w:p>
                              </w:tc>
                              <w:tc>
                                <w:tcPr>
                                  <w:tcW w:w="2386" w:type="dxa"/>
                                </w:tcPr>
                                <w:p w14:paraId="194A00C6"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Geen</w:t>
                                  </w:r>
                                </w:p>
                              </w:tc>
                              <w:tc>
                                <w:tcPr>
                                  <w:tcW w:w="2398" w:type="dxa"/>
                                </w:tcPr>
                                <w:p w14:paraId="470C604E"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Tijdens leerteam week 12</w:t>
                                  </w:r>
                                </w:p>
                              </w:tc>
                              <w:tc>
                                <w:tcPr>
                                  <w:tcW w:w="2398" w:type="dxa"/>
                                </w:tcPr>
                                <w:p w14:paraId="40D768E7"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Leerteam week 12</w:t>
                                  </w:r>
                                </w:p>
                              </w:tc>
                            </w:tr>
                          </w:tbl>
                          <w:p w14:paraId="64DAACD7" w14:textId="6FB2ED8B" w:rsidR="00762DF1" w:rsidRPr="001176A4" w:rsidRDefault="00762DF1">
                            <w:pPr>
                              <w:rPr>
                                <w:color w:val="FFFFFF" w:themeColor="background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0410E" id="_x0000_s1049" type="#_x0000_t202" style="position:absolute;margin-left:.15pt;margin-top:105pt;width:477.75pt;height:119.15pt;z-index:25165826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">
                <v:textbox style="mso-fit-shape-to-text:t">
                  <w:txbxContent>
                    <w:p w14:paraId="7538CD65" w14:textId="3E4FDE43" w:rsidR="00762DF1" w:rsidRDefault="00762DF1"/>
                    <w:tbl>
                      <w:tblPr>
                        <w:tblStyle w:val="PlainTable3"/>
                        <w:tblW w:w="0" w:type="auto"/>
                        <w:tblLook w:val="04A0" w:firstRow="1" w:lastRow="0" w:firstColumn="1" w:lastColumn="0" w:noHBand="0" w:noVBand="1"/>
                      </w:tblPr>
                      <w:tblGrid>
                        <w:gridCol w:w="2329"/>
                        <w:gridCol w:w="2289"/>
                        <w:gridCol w:w="2323"/>
                        <w:gridCol w:w="2327"/>
                      </w:tblGrid>
                      <w:tr w:rsidR="00762DF1" w14:paraId="422A9DE8"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7280F06" w14:textId="77777777" w:rsidR="00762DF1" w:rsidRDefault="00762DF1" w:rsidP="00762DF1">
                            <w:pPr>
                              <w:spacing w:after="200"/>
                            </w:pPr>
                            <w:r>
                              <w:rPr>
                                <w:noProof/>
                              </w:rPr>
                              <w:drawing>
                                <wp:inline distT="0" distB="0" distL="0" distR="0" wp14:anchorId="0E401B11" wp14:editId="4C5B2308">
                                  <wp:extent cx="314960" cy="314960"/>
                                  <wp:effectExtent l="0" t="0" r="0" b="0"/>
                                  <wp:docPr id="1485193408" name="Graphic 148519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46D53138"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F5BCB29" wp14:editId="5F8DDB41">
                                  <wp:extent cx="365760" cy="365760"/>
                                  <wp:effectExtent l="0" t="0" r="0" b="0"/>
                                  <wp:docPr id="992404481" name="Graphic 992404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7BCE1B97"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0213403" wp14:editId="74D54A67">
                                  <wp:extent cx="365760" cy="365760"/>
                                  <wp:effectExtent l="0" t="0" r="0" b="0"/>
                                  <wp:docPr id="18996041" name="Graphic 18996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2D055F6D" w14:textId="77777777" w:rsidR="00762DF1" w:rsidRDefault="00762DF1" w:rsidP="00762DF1">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594402A" wp14:editId="136E50B8">
                                  <wp:extent cx="365760" cy="365760"/>
                                  <wp:effectExtent l="0" t="0" r="0" b="0"/>
                                  <wp:docPr id="1153210019" name="Graphic 115321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1176A4" w:rsidRPr="001176A4" w14:paraId="22E03438"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7F8A7CB" w14:textId="77777777" w:rsidR="00762DF1" w:rsidRPr="001176A4" w:rsidRDefault="00762DF1" w:rsidP="00762DF1">
                            <w:pPr>
                              <w:jc w:val="center"/>
                              <w:rPr>
                                <w:b w:val="0"/>
                                <w:bCs w:val="0"/>
                                <w:caps w:val="0"/>
                                <w:color w:val="FFFFFF" w:themeColor="background1"/>
                              </w:rPr>
                            </w:pPr>
                            <w:r w:rsidRPr="001176A4">
                              <w:rPr>
                                <w:b w:val="0"/>
                                <w:bCs w:val="0"/>
                                <w:caps w:val="0"/>
                                <w:color w:val="FFFFFF" w:themeColor="background1"/>
                              </w:rPr>
                              <w:t>50 minuten</w:t>
                            </w:r>
                          </w:p>
                        </w:tc>
                        <w:tc>
                          <w:tcPr>
                            <w:tcW w:w="2386" w:type="dxa"/>
                          </w:tcPr>
                          <w:p w14:paraId="194A00C6"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Geen</w:t>
                            </w:r>
                          </w:p>
                        </w:tc>
                        <w:tc>
                          <w:tcPr>
                            <w:tcW w:w="2398" w:type="dxa"/>
                          </w:tcPr>
                          <w:p w14:paraId="470C604E"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Tijdens leerteam week 12</w:t>
                            </w:r>
                          </w:p>
                        </w:tc>
                        <w:tc>
                          <w:tcPr>
                            <w:tcW w:w="2398" w:type="dxa"/>
                          </w:tcPr>
                          <w:p w14:paraId="40D768E7" w14:textId="77777777" w:rsidR="00762DF1" w:rsidRPr="001176A4" w:rsidRDefault="00762DF1" w:rsidP="00762DF1">
                            <w:pPr>
                              <w:spacing w:after="20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1176A4">
                              <w:rPr>
                                <w:color w:val="FFFFFF" w:themeColor="background1"/>
                              </w:rPr>
                              <w:t>Leerteam week 12</w:t>
                            </w:r>
                          </w:p>
                        </w:tc>
                      </w:tr>
                    </w:tbl>
                    <w:p w14:paraId="64DAACD7" w14:textId="6FB2ED8B" w:rsidR="00762DF1" w:rsidRPr="001176A4" w:rsidRDefault="00762DF1">
                      <w:pPr>
                        <w:rPr>
                          <w:color w:val="FFFFFF" w:themeColor="background1"/>
                        </w:rPr>
                      </w:pPr>
                    </w:p>
                  </w:txbxContent>
                </v:textbox>
                <w10:wrap type="square" anchorx="margin" anchory="page"/>
              </v:shape>
            </w:pict>
          </mc:Fallback>
        </mc:AlternateContent>
      </w:r>
      <w:r w:rsidR="00F71784" w:rsidRPr="001176A4">
        <w:t xml:space="preserve">Opdracht </w:t>
      </w:r>
      <w:r w:rsidR="00D523EB" w:rsidRPr="001176A4">
        <w:t>17</w:t>
      </w:r>
      <w:r w:rsidR="00F71784" w:rsidRPr="001176A4">
        <w:t xml:space="preserve"> </w:t>
      </w:r>
      <w:r w:rsidR="00D523EB" w:rsidRPr="001176A4">
        <w:t>SWOT-analyse</w:t>
      </w:r>
      <w:bookmarkEnd w:id="27"/>
    </w:p>
    <w:p w14:paraId="48B82DF8" w14:textId="3371DAB2" w:rsidR="00F71784" w:rsidRPr="001176A4" w:rsidRDefault="00F71784" w:rsidP="00F71784">
      <w:pPr>
        <w:spacing w:after="200"/>
      </w:pPr>
    </w:p>
    <w:p w14:paraId="2A02CED9" w14:textId="6D00F5CD" w:rsidR="00F71784" w:rsidRPr="001176A4" w:rsidRDefault="775F4241" w:rsidP="21739E16">
      <w:pPr>
        <w:spacing w:after="200"/>
        <w:rPr>
          <w:rFonts w:eastAsia="Roboto" w:cs="Roboto"/>
          <w:szCs w:val="24"/>
        </w:rPr>
      </w:pPr>
      <w:r w:rsidRPr="001176A4">
        <w:rPr>
          <w:rStyle w:val="Heading4Char"/>
          <w:rFonts w:eastAsia="Roboto" w:cs="Roboto"/>
          <w:b w:val="0"/>
          <w:i/>
          <w:iCs/>
          <w:caps w:val="0"/>
          <w:color w:val="auto"/>
          <w:sz w:val="22"/>
        </w:rPr>
        <w:t xml:space="preserve">SWOT-analyse </w:t>
      </w:r>
      <w:r w:rsidR="00F71784" w:rsidRPr="001176A4">
        <w:br/>
      </w:r>
      <w:r w:rsidRPr="001176A4">
        <w:rPr>
          <w:rFonts w:eastAsia="Roboto" w:cs="Roboto"/>
          <w:sz w:val="22"/>
        </w:rPr>
        <w:t>De SWOT is een instrument om te analyseren hoe organisaties of hun onderdelen functioneren. Door een SWOT-analyse uit te voeren krijg je meer inzicht in jouw sterkte punten (eigenschappen die je een voordeel geven ten opzichte van anderen), zwakke punten (eigenschappen die je een nadeel geven ten opzichte van anderen), kansen (trends of technologieën die je kunt gebruiken om een voordeel te behalen) en bedreigingen (obstakels die je studievoortgang belemmeren).</w:t>
      </w:r>
    </w:p>
    <w:p w14:paraId="4A28C8B1" w14:textId="126E3DD3" w:rsidR="00F71784" w:rsidRPr="001176A4" w:rsidRDefault="00E7717F" w:rsidP="21739E16">
      <w:pPr>
        <w:spacing w:after="200"/>
      </w:pPr>
      <w:r w:rsidRPr="001176A4">
        <w:rPr>
          <w:noProof/>
        </w:rPr>
        <mc:AlternateContent>
          <mc:Choice Requires="wps">
            <w:drawing>
              <wp:anchor distT="45720" distB="45720" distL="114300" distR="114300" simplePos="0" relativeHeight="251658264" behindDoc="0" locked="0" layoutInCell="1" allowOverlap="1" wp14:anchorId="3CC985F6" wp14:editId="40001754">
                <wp:simplePos x="0" y="0"/>
                <wp:positionH relativeFrom="margin">
                  <wp:align>left</wp:align>
                </wp:positionH>
                <wp:positionV relativeFrom="page">
                  <wp:posOffset>5029200</wp:posOffset>
                </wp:positionV>
                <wp:extent cx="6248400" cy="4786630"/>
                <wp:effectExtent l="0" t="0" r="19050" b="13970"/>
                <wp:wrapSquare wrapText="bothSides"/>
                <wp:docPr id="164336287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4786630"/>
                        </a:xfrm>
                        <a:prstGeom prst="rect">
                          <a:avLst/>
                        </a:prstGeom>
                        <a:solidFill>
                          <a:srgbClr val="FFFFFF"/>
                        </a:solidFill>
                        <a:ln w="9525">
                          <a:solidFill>
                            <a:srgbClr val="000000"/>
                          </a:solidFill>
                          <a:miter lim="800000"/>
                          <a:headEnd/>
                          <a:tailEnd/>
                        </a:ln>
                      </wps:spPr>
                      <wps:txbx>
                        <w:txbxContent>
                          <w:p w14:paraId="411B977A" w14:textId="27F3F7B7" w:rsidR="00E7717F" w:rsidRDefault="00E7717F"/>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988"/>
                              <w:gridCol w:w="3954"/>
                              <w:gridCol w:w="4658"/>
                            </w:tblGrid>
                            <w:tr w:rsidR="00E7717F" w14:paraId="43C4A2CD" w14:textId="77777777" w:rsidTr="00B10443">
                              <w:trPr>
                                <w:trHeight w:val="450"/>
                              </w:trPr>
                              <w:tc>
                                <w:tcPr>
                                  <w:tcW w:w="988" w:type="dxa"/>
                                  <w:tcBorders>
                                    <w:top w:val="nil"/>
                                    <w:left w:val="nil"/>
                                    <w:bottom w:val="single" w:sz="6" w:space="0" w:color="auto"/>
                                    <w:right w:val="single" w:sz="6" w:space="0" w:color="auto"/>
                                  </w:tcBorders>
                                  <w:tcMar>
                                    <w:left w:w="90" w:type="dxa"/>
                                    <w:right w:w="90" w:type="dxa"/>
                                  </w:tcMar>
                                </w:tcPr>
                                <w:p w14:paraId="5A8F0806" w14:textId="77777777" w:rsidR="00E7717F" w:rsidRDefault="00E7717F" w:rsidP="00E7717F">
                                  <w:pPr>
                                    <w:spacing w:after="200"/>
                                    <w:rPr>
                                      <w:rFonts w:eastAsia="Roboto" w:cs="Roboto"/>
                                      <w:color w:val="000000" w:themeColor="text1"/>
                                      <w:sz w:val="20"/>
                                      <w:szCs w:val="20"/>
                                    </w:rPr>
                                  </w:pPr>
                                </w:p>
                              </w:tc>
                              <w:tc>
                                <w:tcPr>
                                  <w:tcW w:w="3954" w:type="dxa"/>
                                  <w:tcBorders>
                                    <w:top w:val="nil"/>
                                    <w:left w:val="single" w:sz="6" w:space="0" w:color="auto"/>
                                    <w:bottom w:val="single" w:sz="6" w:space="0" w:color="auto"/>
                                    <w:right w:val="single" w:sz="6" w:space="0" w:color="auto"/>
                                  </w:tcBorders>
                                  <w:tcMar>
                                    <w:left w:w="90" w:type="dxa"/>
                                    <w:right w:w="90" w:type="dxa"/>
                                  </w:tcMar>
                                </w:tcPr>
                                <w:p w14:paraId="3C33ACD1" w14:textId="77777777" w:rsidR="00E7717F" w:rsidRDefault="00E7717F" w:rsidP="00E7717F">
                                  <w:pPr>
                                    <w:spacing w:after="200"/>
                                    <w:rPr>
                                      <w:rFonts w:eastAsia="Roboto" w:cs="Roboto"/>
                                      <w:color w:val="000000" w:themeColor="text1"/>
                                      <w:sz w:val="20"/>
                                      <w:szCs w:val="20"/>
                                    </w:rPr>
                                  </w:pPr>
                                  <w:r w:rsidRPr="21739E16">
                                    <w:rPr>
                                      <w:rFonts w:eastAsia="Roboto" w:cs="Roboto"/>
                                      <w:b/>
                                      <w:bCs/>
                                      <w:color w:val="000000" w:themeColor="text1"/>
                                      <w:sz w:val="20"/>
                                      <w:szCs w:val="20"/>
                                    </w:rPr>
                                    <w:t>Positief</w:t>
                                  </w:r>
                                </w:p>
                              </w:tc>
                              <w:tc>
                                <w:tcPr>
                                  <w:tcW w:w="4658" w:type="dxa"/>
                                  <w:tcBorders>
                                    <w:top w:val="nil"/>
                                    <w:left w:val="single" w:sz="6" w:space="0" w:color="auto"/>
                                    <w:bottom w:val="single" w:sz="6" w:space="0" w:color="auto"/>
                                    <w:right w:val="single" w:sz="6" w:space="0" w:color="auto"/>
                                  </w:tcBorders>
                                  <w:tcMar>
                                    <w:left w:w="90" w:type="dxa"/>
                                    <w:right w:w="90" w:type="dxa"/>
                                  </w:tcMar>
                                </w:tcPr>
                                <w:p w14:paraId="25799137" w14:textId="77777777" w:rsidR="00E7717F" w:rsidRDefault="00E7717F" w:rsidP="00E7717F">
                                  <w:pPr>
                                    <w:spacing w:after="200"/>
                                    <w:rPr>
                                      <w:rFonts w:eastAsia="Roboto" w:cs="Roboto"/>
                                      <w:color w:val="000000" w:themeColor="text1"/>
                                      <w:sz w:val="20"/>
                                      <w:szCs w:val="20"/>
                                    </w:rPr>
                                  </w:pPr>
                                  <w:r w:rsidRPr="21739E16">
                                    <w:rPr>
                                      <w:rFonts w:eastAsia="Roboto" w:cs="Roboto"/>
                                      <w:b/>
                                      <w:bCs/>
                                      <w:color w:val="000000" w:themeColor="text1"/>
                                      <w:sz w:val="20"/>
                                      <w:szCs w:val="20"/>
                                    </w:rPr>
                                    <w:t>Negatief</w:t>
                                  </w:r>
                                </w:p>
                              </w:tc>
                            </w:tr>
                            <w:tr w:rsidR="00E7717F" w14:paraId="176F7205" w14:textId="77777777" w:rsidTr="00B10443">
                              <w:trPr>
                                <w:trHeight w:val="1125"/>
                              </w:trPr>
                              <w:tc>
                                <w:tcPr>
                                  <w:tcW w:w="988" w:type="dxa"/>
                                  <w:tcBorders>
                                    <w:top w:val="single" w:sz="6" w:space="0" w:color="auto"/>
                                    <w:left w:val="nil"/>
                                    <w:bottom w:val="single" w:sz="6" w:space="0" w:color="auto"/>
                                    <w:right w:val="single" w:sz="6" w:space="0" w:color="auto"/>
                                  </w:tcBorders>
                                  <w:tcMar>
                                    <w:left w:w="90" w:type="dxa"/>
                                    <w:right w:w="90" w:type="dxa"/>
                                  </w:tcMar>
                                </w:tcPr>
                                <w:p w14:paraId="69A678AC" w14:textId="77777777" w:rsidR="00E7717F" w:rsidRDefault="00E7717F" w:rsidP="00E7717F">
                                  <w:pPr>
                                    <w:spacing w:after="200"/>
                                    <w:ind w:left="113" w:right="113"/>
                                    <w:rPr>
                                      <w:rFonts w:eastAsia="Roboto" w:cs="Roboto"/>
                                      <w:color w:val="000000" w:themeColor="text1"/>
                                      <w:sz w:val="20"/>
                                      <w:szCs w:val="20"/>
                                    </w:rPr>
                                  </w:pPr>
                                  <w:r w:rsidRPr="21739E16">
                                    <w:rPr>
                                      <w:rFonts w:eastAsia="Roboto" w:cs="Roboto"/>
                                      <w:b/>
                                      <w:bCs/>
                                      <w:color w:val="000000" w:themeColor="text1"/>
                                      <w:sz w:val="20"/>
                                      <w:szCs w:val="20"/>
                                    </w:rPr>
                                    <w:t>Intern</w:t>
                                  </w:r>
                                </w:p>
                              </w:tc>
                              <w:tc>
                                <w:tcPr>
                                  <w:tcW w:w="3954" w:type="dxa"/>
                                  <w:tcBorders>
                                    <w:top w:val="single" w:sz="6" w:space="0" w:color="auto"/>
                                    <w:left w:val="single" w:sz="6" w:space="0" w:color="auto"/>
                                    <w:bottom w:val="single" w:sz="6" w:space="0" w:color="auto"/>
                                    <w:right w:val="single" w:sz="6" w:space="0" w:color="auto"/>
                                  </w:tcBorders>
                                  <w:tcMar>
                                    <w:left w:w="90" w:type="dxa"/>
                                    <w:right w:w="90" w:type="dxa"/>
                                  </w:tcMar>
                                </w:tcPr>
                                <w:p w14:paraId="32705566" w14:textId="77777777" w:rsidR="00E7717F" w:rsidRDefault="00E7717F" w:rsidP="00E7717F">
                                  <w:pPr>
                                    <w:spacing w:after="200"/>
                                    <w:rPr>
                                      <w:rFonts w:eastAsia="Roboto" w:cs="Roboto"/>
                                      <w:color w:val="000000" w:themeColor="text1"/>
                                      <w:sz w:val="20"/>
                                      <w:szCs w:val="20"/>
                                    </w:rPr>
                                  </w:pPr>
                                  <w:r w:rsidRPr="21739E16">
                                    <w:rPr>
                                      <w:rFonts w:eastAsia="Roboto" w:cs="Roboto"/>
                                      <w:b/>
                                      <w:bCs/>
                                      <w:color w:val="000000" w:themeColor="text1"/>
                                      <w:sz w:val="20"/>
                                      <w:szCs w:val="20"/>
                                    </w:rPr>
                                    <w:t>Je sterkten</w:t>
                                  </w:r>
                                </w:p>
                                <w:p w14:paraId="1A88E7A6"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Waar ben je goed in?</w:t>
                                  </w:r>
                                </w:p>
                                <w:p w14:paraId="112B8A9F"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Waarom ben je aan deze studie begonnen en welke motieven dragen bij aan je succes?</w:t>
                                  </w:r>
                                </w:p>
                                <w:p w14:paraId="4E71BBE5"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Wat zijn je beste prestaties tot nu toe?</w:t>
                                  </w:r>
                                </w:p>
                                <w:p w14:paraId="7C421AA0"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Welke verklaringen heb jij voor je succes?</w:t>
                                  </w:r>
                                </w:p>
                              </w:tc>
                              <w:tc>
                                <w:tcPr>
                                  <w:tcW w:w="4658" w:type="dxa"/>
                                  <w:tcBorders>
                                    <w:top w:val="single" w:sz="6" w:space="0" w:color="auto"/>
                                    <w:left w:val="single" w:sz="6" w:space="0" w:color="auto"/>
                                    <w:bottom w:val="single" w:sz="6" w:space="0" w:color="auto"/>
                                    <w:right w:val="single" w:sz="6" w:space="0" w:color="auto"/>
                                  </w:tcBorders>
                                  <w:tcMar>
                                    <w:left w:w="90" w:type="dxa"/>
                                    <w:right w:w="90" w:type="dxa"/>
                                  </w:tcMar>
                                </w:tcPr>
                                <w:p w14:paraId="0F04758C" w14:textId="77777777" w:rsidR="00E7717F" w:rsidRDefault="00E7717F" w:rsidP="00E7717F">
                                  <w:pPr>
                                    <w:spacing w:after="200"/>
                                    <w:rPr>
                                      <w:rFonts w:eastAsia="Roboto" w:cs="Roboto"/>
                                      <w:color w:val="000000" w:themeColor="text1"/>
                                      <w:sz w:val="20"/>
                                      <w:szCs w:val="20"/>
                                    </w:rPr>
                                  </w:pPr>
                                  <w:r w:rsidRPr="21739E16">
                                    <w:rPr>
                                      <w:rFonts w:eastAsia="Roboto" w:cs="Roboto"/>
                                      <w:b/>
                                      <w:bCs/>
                                      <w:color w:val="000000" w:themeColor="text1"/>
                                      <w:sz w:val="20"/>
                                      <w:szCs w:val="20"/>
                                    </w:rPr>
                                    <w:t>Je zwakten</w:t>
                                  </w:r>
                                </w:p>
                                <w:p w14:paraId="391E346E"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Waar ben je zwak in?</w:t>
                                  </w:r>
                                </w:p>
                                <w:p w14:paraId="56CE3F1E"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Zijn er zaken die je vermijdt omdat je je er niet zeker genoeg over voelt?</w:t>
                                  </w:r>
                                </w:p>
                                <w:p w14:paraId="415855F6"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Het je slechte gewoonten?</w:t>
                                  </w:r>
                                </w:p>
                                <w:p w14:paraId="74E6A611"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 xml:space="preserve">Hoe ga je om met stress? </w:t>
                                  </w:r>
                                </w:p>
                                <w:p w14:paraId="4F7DC300"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Wat zou je graag veel beter kunnen?</w:t>
                                  </w:r>
                                </w:p>
                                <w:p w14:paraId="26AEB556"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Op welke manier worden je prestaties beïnvloed door je zwakten?</w:t>
                                  </w:r>
                                </w:p>
                              </w:tc>
                            </w:tr>
                            <w:tr w:rsidR="00E7717F" w14:paraId="77DD7E63" w14:textId="77777777" w:rsidTr="00B10443">
                              <w:trPr>
                                <w:trHeight w:val="1125"/>
                              </w:trPr>
                              <w:tc>
                                <w:tcPr>
                                  <w:tcW w:w="988" w:type="dxa"/>
                                  <w:tcBorders>
                                    <w:top w:val="single" w:sz="6" w:space="0" w:color="auto"/>
                                    <w:left w:val="nil"/>
                                    <w:bottom w:val="single" w:sz="6" w:space="0" w:color="auto"/>
                                    <w:right w:val="single" w:sz="6" w:space="0" w:color="auto"/>
                                  </w:tcBorders>
                                  <w:tcMar>
                                    <w:left w:w="90" w:type="dxa"/>
                                    <w:right w:w="90" w:type="dxa"/>
                                  </w:tcMar>
                                </w:tcPr>
                                <w:p w14:paraId="2975F220" w14:textId="77777777" w:rsidR="00E7717F" w:rsidRDefault="00E7717F" w:rsidP="00E7717F">
                                  <w:pPr>
                                    <w:spacing w:after="200"/>
                                    <w:ind w:left="113" w:right="113"/>
                                    <w:rPr>
                                      <w:rFonts w:eastAsia="Roboto" w:cs="Roboto"/>
                                      <w:color w:val="000000" w:themeColor="text1"/>
                                      <w:sz w:val="20"/>
                                      <w:szCs w:val="20"/>
                                    </w:rPr>
                                  </w:pPr>
                                  <w:r w:rsidRPr="21739E16">
                                    <w:rPr>
                                      <w:rFonts w:eastAsia="Roboto" w:cs="Roboto"/>
                                      <w:b/>
                                      <w:bCs/>
                                      <w:color w:val="000000" w:themeColor="text1"/>
                                      <w:sz w:val="20"/>
                                      <w:szCs w:val="20"/>
                                    </w:rPr>
                                    <w:t>Extern</w:t>
                                  </w:r>
                                </w:p>
                              </w:tc>
                              <w:tc>
                                <w:tcPr>
                                  <w:tcW w:w="3954" w:type="dxa"/>
                                  <w:tcBorders>
                                    <w:top w:val="single" w:sz="6" w:space="0" w:color="auto"/>
                                    <w:left w:val="single" w:sz="6" w:space="0" w:color="auto"/>
                                    <w:bottom w:val="single" w:sz="6" w:space="0" w:color="auto"/>
                                    <w:right w:val="single" w:sz="6" w:space="0" w:color="auto"/>
                                  </w:tcBorders>
                                  <w:tcMar>
                                    <w:left w:w="90" w:type="dxa"/>
                                    <w:right w:w="90" w:type="dxa"/>
                                  </w:tcMar>
                                </w:tcPr>
                                <w:p w14:paraId="2CD673F8" w14:textId="77777777" w:rsidR="00E7717F" w:rsidRDefault="00E7717F" w:rsidP="00E7717F">
                                  <w:pPr>
                                    <w:spacing w:after="200"/>
                                    <w:rPr>
                                      <w:rFonts w:eastAsia="Roboto" w:cs="Roboto"/>
                                      <w:color w:val="000000" w:themeColor="text1"/>
                                      <w:sz w:val="20"/>
                                      <w:szCs w:val="20"/>
                                    </w:rPr>
                                  </w:pPr>
                                  <w:r w:rsidRPr="21739E16">
                                    <w:rPr>
                                      <w:rFonts w:eastAsia="Roboto" w:cs="Roboto"/>
                                      <w:b/>
                                      <w:bCs/>
                                      <w:color w:val="000000" w:themeColor="text1"/>
                                      <w:sz w:val="20"/>
                                      <w:szCs w:val="20"/>
                                    </w:rPr>
                                    <w:t>Kansen voor je studie/loopbaan</w:t>
                                  </w:r>
                                </w:p>
                                <w:p w14:paraId="3A2BA95E" w14:textId="77777777" w:rsidR="00E7717F" w:rsidRDefault="00E7717F" w:rsidP="00E7717F">
                                  <w:pPr>
                                    <w:pStyle w:val="ListParagraph"/>
                                    <w:numPr>
                                      <w:ilvl w:val="0"/>
                                      <w:numId w:val="7"/>
                                    </w:numPr>
                                    <w:ind w:left="357" w:hanging="357"/>
                                    <w:rPr>
                                      <w:rFonts w:eastAsia="Roboto" w:cs="Roboto"/>
                                      <w:color w:val="000000" w:themeColor="text1"/>
                                      <w:sz w:val="20"/>
                                      <w:szCs w:val="20"/>
                                    </w:rPr>
                                  </w:pPr>
                                  <w:r w:rsidRPr="21739E16">
                                    <w:rPr>
                                      <w:rFonts w:eastAsia="Roboto" w:cs="Roboto"/>
                                      <w:color w:val="000000" w:themeColor="text1"/>
                                      <w:sz w:val="20"/>
                                      <w:szCs w:val="20"/>
                                    </w:rPr>
                                    <w:t>Welke trends/kansen/uitdagingen zie je op dit moment in het werkveld waarin jij studeert?</w:t>
                                  </w:r>
                                </w:p>
                                <w:p w14:paraId="380D3E6F" w14:textId="77777777" w:rsidR="00E7717F" w:rsidRDefault="00E7717F" w:rsidP="00E7717F">
                                  <w:pPr>
                                    <w:pStyle w:val="ListParagraph"/>
                                    <w:numPr>
                                      <w:ilvl w:val="0"/>
                                      <w:numId w:val="7"/>
                                    </w:numPr>
                                    <w:ind w:left="357" w:hanging="357"/>
                                    <w:rPr>
                                      <w:rFonts w:eastAsia="Roboto" w:cs="Roboto"/>
                                      <w:color w:val="000000" w:themeColor="text1"/>
                                      <w:sz w:val="20"/>
                                      <w:szCs w:val="20"/>
                                    </w:rPr>
                                  </w:pPr>
                                  <w:r w:rsidRPr="21739E16">
                                    <w:rPr>
                                      <w:rFonts w:eastAsia="Roboto" w:cs="Roboto"/>
                                      <w:color w:val="000000" w:themeColor="text1"/>
                                      <w:sz w:val="20"/>
                                      <w:szCs w:val="20"/>
                                    </w:rPr>
                                    <w:t>Wat doe jij op dit moment om deze kansen te benutten?</w:t>
                                  </w:r>
                                </w:p>
                                <w:p w14:paraId="6F210682" w14:textId="77777777" w:rsidR="00E7717F" w:rsidRDefault="00E7717F" w:rsidP="00E7717F">
                                  <w:pPr>
                                    <w:pStyle w:val="ListParagraph"/>
                                    <w:numPr>
                                      <w:ilvl w:val="0"/>
                                      <w:numId w:val="7"/>
                                    </w:numPr>
                                    <w:ind w:left="357" w:hanging="357"/>
                                    <w:rPr>
                                      <w:rFonts w:eastAsia="Roboto" w:cs="Roboto"/>
                                      <w:color w:val="000000" w:themeColor="text1"/>
                                      <w:sz w:val="20"/>
                                      <w:szCs w:val="20"/>
                                    </w:rPr>
                                  </w:pPr>
                                  <w:r w:rsidRPr="21739E16">
                                    <w:rPr>
                                      <w:rFonts w:eastAsia="Roboto" w:cs="Roboto"/>
                                      <w:color w:val="000000" w:themeColor="text1"/>
                                      <w:sz w:val="20"/>
                                      <w:szCs w:val="20"/>
                                    </w:rPr>
                                    <w:t>Welke doelen heb je gesteld ten aanzien van je studie/loopbaan?</w:t>
                                  </w:r>
                                </w:p>
                                <w:p w14:paraId="61038F6D" w14:textId="77777777" w:rsidR="00E7717F" w:rsidRDefault="00E7717F" w:rsidP="00E7717F">
                                  <w:pPr>
                                    <w:pStyle w:val="ListParagraph"/>
                                    <w:numPr>
                                      <w:ilvl w:val="0"/>
                                      <w:numId w:val="7"/>
                                    </w:numPr>
                                    <w:ind w:left="357" w:hanging="357"/>
                                    <w:rPr>
                                      <w:rFonts w:eastAsia="Roboto" w:cs="Roboto"/>
                                      <w:color w:val="000000" w:themeColor="text1"/>
                                      <w:sz w:val="20"/>
                                      <w:szCs w:val="20"/>
                                    </w:rPr>
                                  </w:pPr>
                                  <w:r w:rsidRPr="21739E16">
                                    <w:rPr>
                                      <w:rFonts w:eastAsia="Roboto" w:cs="Roboto"/>
                                      <w:color w:val="000000" w:themeColor="text1"/>
                                      <w:sz w:val="20"/>
                                      <w:szCs w:val="20"/>
                                    </w:rPr>
                                    <w:t>Welke kansen zie je voor jou als gevolg van nieuwe technologie, ontwikkelingen in je studie, het vakgebied en dergelijke?</w:t>
                                  </w:r>
                                </w:p>
                              </w:tc>
                              <w:tc>
                                <w:tcPr>
                                  <w:tcW w:w="4658" w:type="dxa"/>
                                  <w:tcBorders>
                                    <w:top w:val="single" w:sz="6" w:space="0" w:color="auto"/>
                                    <w:left w:val="single" w:sz="6" w:space="0" w:color="auto"/>
                                    <w:bottom w:val="single" w:sz="6" w:space="0" w:color="auto"/>
                                    <w:right w:val="single" w:sz="6" w:space="0" w:color="auto"/>
                                  </w:tcBorders>
                                  <w:tcMar>
                                    <w:left w:w="90" w:type="dxa"/>
                                    <w:right w:w="90" w:type="dxa"/>
                                  </w:tcMar>
                                </w:tcPr>
                                <w:p w14:paraId="60A23F82" w14:textId="77777777" w:rsidR="00E7717F" w:rsidRDefault="00E7717F" w:rsidP="00E7717F">
                                  <w:pPr>
                                    <w:spacing w:after="200"/>
                                    <w:rPr>
                                      <w:rFonts w:eastAsia="Roboto" w:cs="Roboto"/>
                                      <w:color w:val="000000" w:themeColor="text1"/>
                                      <w:sz w:val="20"/>
                                      <w:szCs w:val="20"/>
                                    </w:rPr>
                                  </w:pPr>
                                  <w:r w:rsidRPr="21739E16">
                                    <w:rPr>
                                      <w:rFonts w:eastAsia="Roboto" w:cs="Roboto"/>
                                      <w:b/>
                                      <w:bCs/>
                                      <w:color w:val="000000" w:themeColor="text1"/>
                                      <w:sz w:val="20"/>
                                      <w:szCs w:val="20"/>
                                    </w:rPr>
                                    <w:t>Bedreigingen voor je studie/loopbaan</w:t>
                                  </w:r>
                                </w:p>
                                <w:p w14:paraId="4B6B422E" w14:textId="77777777" w:rsidR="00E7717F" w:rsidRDefault="00E7717F" w:rsidP="00E7717F">
                                  <w:pPr>
                                    <w:pStyle w:val="ListParagraph"/>
                                    <w:numPr>
                                      <w:ilvl w:val="0"/>
                                      <w:numId w:val="6"/>
                                    </w:numPr>
                                    <w:ind w:left="357" w:hanging="357"/>
                                    <w:rPr>
                                      <w:rFonts w:eastAsia="Roboto" w:cs="Roboto"/>
                                      <w:color w:val="000000" w:themeColor="text1"/>
                                      <w:sz w:val="20"/>
                                      <w:szCs w:val="20"/>
                                    </w:rPr>
                                  </w:pPr>
                                  <w:r w:rsidRPr="21739E16">
                                    <w:rPr>
                                      <w:rFonts w:eastAsia="Roboto" w:cs="Roboto"/>
                                      <w:color w:val="000000" w:themeColor="text1"/>
                                      <w:sz w:val="20"/>
                                      <w:szCs w:val="20"/>
                                    </w:rPr>
                                    <w:t>Welke bedreigingen ervaar je door je omgeving?</w:t>
                                  </w:r>
                                </w:p>
                                <w:p w14:paraId="6CD6C463" w14:textId="77777777" w:rsidR="00E7717F" w:rsidRDefault="00E7717F" w:rsidP="00E7717F">
                                  <w:pPr>
                                    <w:pStyle w:val="ListParagraph"/>
                                    <w:numPr>
                                      <w:ilvl w:val="0"/>
                                      <w:numId w:val="6"/>
                                    </w:numPr>
                                    <w:ind w:left="357" w:hanging="357"/>
                                    <w:rPr>
                                      <w:rFonts w:eastAsia="Roboto" w:cs="Roboto"/>
                                      <w:color w:val="000000" w:themeColor="text1"/>
                                      <w:sz w:val="20"/>
                                      <w:szCs w:val="20"/>
                                    </w:rPr>
                                  </w:pPr>
                                  <w:r w:rsidRPr="21739E16">
                                    <w:rPr>
                                      <w:rFonts w:eastAsia="Roboto" w:cs="Roboto"/>
                                      <w:color w:val="000000" w:themeColor="text1"/>
                                      <w:sz w:val="20"/>
                                      <w:szCs w:val="20"/>
                                    </w:rPr>
                                    <w:t>Zie je bepaalde obstakels voor het verdere verloop van je studie/loopbaan?</w:t>
                                  </w:r>
                                </w:p>
                                <w:p w14:paraId="0638F677" w14:textId="77777777" w:rsidR="00E7717F" w:rsidRDefault="00E7717F" w:rsidP="00E7717F">
                                  <w:pPr>
                                    <w:pStyle w:val="ListParagraph"/>
                                    <w:numPr>
                                      <w:ilvl w:val="0"/>
                                      <w:numId w:val="6"/>
                                    </w:numPr>
                                    <w:ind w:left="357" w:hanging="357"/>
                                    <w:rPr>
                                      <w:rFonts w:eastAsia="Roboto" w:cs="Roboto"/>
                                      <w:color w:val="000000" w:themeColor="text1"/>
                                      <w:sz w:val="20"/>
                                      <w:szCs w:val="20"/>
                                    </w:rPr>
                                  </w:pPr>
                                  <w:r w:rsidRPr="21739E16">
                                    <w:rPr>
                                      <w:rFonts w:eastAsia="Roboto" w:cs="Roboto"/>
                                      <w:color w:val="000000" w:themeColor="text1"/>
                                      <w:sz w:val="20"/>
                                      <w:szCs w:val="20"/>
                                    </w:rPr>
                                    <w:t>Zijn er trends of bedreigingen in je studie of werkveld te onderkennen, die een bedreiging voor jouw functioneren vormen?</w:t>
                                  </w:r>
                                </w:p>
                                <w:p w14:paraId="5253E74E" w14:textId="77777777" w:rsidR="00E7717F" w:rsidRDefault="00E7717F" w:rsidP="00E7717F">
                                  <w:pPr>
                                    <w:pStyle w:val="ListParagraph"/>
                                    <w:numPr>
                                      <w:ilvl w:val="0"/>
                                      <w:numId w:val="6"/>
                                    </w:numPr>
                                    <w:ind w:left="357" w:hanging="357"/>
                                    <w:rPr>
                                      <w:rFonts w:eastAsia="Roboto" w:cs="Roboto"/>
                                      <w:color w:val="000000" w:themeColor="text1"/>
                                      <w:sz w:val="20"/>
                                      <w:szCs w:val="20"/>
                                    </w:rPr>
                                  </w:pPr>
                                  <w:r w:rsidRPr="21739E16">
                                    <w:rPr>
                                      <w:rFonts w:eastAsia="Roboto" w:cs="Roboto"/>
                                      <w:color w:val="000000" w:themeColor="text1"/>
                                      <w:sz w:val="20"/>
                                      <w:szCs w:val="20"/>
                                    </w:rPr>
                                    <w:t>Heb je persoonlijkheidskenmerken die je in de weg staan?</w:t>
                                  </w:r>
                                </w:p>
                              </w:tc>
                            </w:tr>
                          </w:tbl>
                          <w:p w14:paraId="2B4B619C" w14:textId="76D01649" w:rsidR="00E7717F" w:rsidRDefault="00E7717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C985F6" id="_x0000_s1050" type="#_x0000_t202" style="position:absolute;margin-left:0;margin-top:396pt;width:492pt;height:376.9pt;z-index:251658264;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">
                <v:textbox style="mso-fit-shape-to-text:t">
                  <w:txbxContent>
                    <w:p w14:paraId="411B977A" w14:textId="27F3F7B7" w:rsidR="00E7717F" w:rsidRDefault="00E7717F"/>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988"/>
                        <w:gridCol w:w="3954"/>
                        <w:gridCol w:w="4658"/>
                      </w:tblGrid>
                      <w:tr w:rsidR="00E7717F" w14:paraId="43C4A2CD" w14:textId="77777777" w:rsidTr="00B10443">
                        <w:trPr>
                          <w:trHeight w:val="450"/>
                        </w:trPr>
                        <w:tc>
                          <w:tcPr>
                            <w:tcW w:w="988" w:type="dxa"/>
                            <w:tcBorders>
                              <w:top w:val="nil"/>
                              <w:left w:val="nil"/>
                              <w:bottom w:val="single" w:sz="6" w:space="0" w:color="auto"/>
                              <w:right w:val="single" w:sz="6" w:space="0" w:color="auto"/>
                            </w:tcBorders>
                            <w:tcMar>
                              <w:left w:w="90" w:type="dxa"/>
                              <w:right w:w="90" w:type="dxa"/>
                            </w:tcMar>
                          </w:tcPr>
                          <w:p w14:paraId="5A8F0806" w14:textId="77777777" w:rsidR="00E7717F" w:rsidRDefault="00E7717F" w:rsidP="00E7717F">
                            <w:pPr>
                              <w:spacing w:after="200"/>
                              <w:rPr>
                                <w:rFonts w:eastAsia="Roboto" w:cs="Roboto"/>
                                <w:color w:val="000000" w:themeColor="text1"/>
                                <w:sz w:val="20"/>
                                <w:szCs w:val="20"/>
                              </w:rPr>
                            </w:pPr>
                          </w:p>
                        </w:tc>
                        <w:tc>
                          <w:tcPr>
                            <w:tcW w:w="3954" w:type="dxa"/>
                            <w:tcBorders>
                              <w:top w:val="nil"/>
                              <w:left w:val="single" w:sz="6" w:space="0" w:color="auto"/>
                              <w:bottom w:val="single" w:sz="6" w:space="0" w:color="auto"/>
                              <w:right w:val="single" w:sz="6" w:space="0" w:color="auto"/>
                            </w:tcBorders>
                            <w:tcMar>
                              <w:left w:w="90" w:type="dxa"/>
                              <w:right w:w="90" w:type="dxa"/>
                            </w:tcMar>
                          </w:tcPr>
                          <w:p w14:paraId="3C33ACD1" w14:textId="77777777" w:rsidR="00E7717F" w:rsidRDefault="00E7717F" w:rsidP="00E7717F">
                            <w:pPr>
                              <w:spacing w:after="200"/>
                              <w:rPr>
                                <w:rFonts w:eastAsia="Roboto" w:cs="Roboto"/>
                                <w:color w:val="000000" w:themeColor="text1"/>
                                <w:sz w:val="20"/>
                                <w:szCs w:val="20"/>
                              </w:rPr>
                            </w:pPr>
                            <w:r w:rsidRPr="21739E16">
                              <w:rPr>
                                <w:rFonts w:eastAsia="Roboto" w:cs="Roboto"/>
                                <w:b/>
                                <w:bCs/>
                                <w:color w:val="000000" w:themeColor="text1"/>
                                <w:sz w:val="20"/>
                                <w:szCs w:val="20"/>
                              </w:rPr>
                              <w:t>Positief</w:t>
                            </w:r>
                          </w:p>
                        </w:tc>
                        <w:tc>
                          <w:tcPr>
                            <w:tcW w:w="4658" w:type="dxa"/>
                            <w:tcBorders>
                              <w:top w:val="nil"/>
                              <w:left w:val="single" w:sz="6" w:space="0" w:color="auto"/>
                              <w:bottom w:val="single" w:sz="6" w:space="0" w:color="auto"/>
                              <w:right w:val="single" w:sz="6" w:space="0" w:color="auto"/>
                            </w:tcBorders>
                            <w:tcMar>
                              <w:left w:w="90" w:type="dxa"/>
                              <w:right w:w="90" w:type="dxa"/>
                            </w:tcMar>
                          </w:tcPr>
                          <w:p w14:paraId="25799137" w14:textId="77777777" w:rsidR="00E7717F" w:rsidRDefault="00E7717F" w:rsidP="00E7717F">
                            <w:pPr>
                              <w:spacing w:after="200"/>
                              <w:rPr>
                                <w:rFonts w:eastAsia="Roboto" w:cs="Roboto"/>
                                <w:color w:val="000000" w:themeColor="text1"/>
                                <w:sz w:val="20"/>
                                <w:szCs w:val="20"/>
                              </w:rPr>
                            </w:pPr>
                            <w:r w:rsidRPr="21739E16">
                              <w:rPr>
                                <w:rFonts w:eastAsia="Roboto" w:cs="Roboto"/>
                                <w:b/>
                                <w:bCs/>
                                <w:color w:val="000000" w:themeColor="text1"/>
                                <w:sz w:val="20"/>
                                <w:szCs w:val="20"/>
                              </w:rPr>
                              <w:t>Negatief</w:t>
                            </w:r>
                          </w:p>
                        </w:tc>
                      </w:tr>
                      <w:tr w:rsidR="00E7717F" w14:paraId="176F7205" w14:textId="77777777" w:rsidTr="00B10443">
                        <w:trPr>
                          <w:trHeight w:val="1125"/>
                        </w:trPr>
                        <w:tc>
                          <w:tcPr>
                            <w:tcW w:w="988" w:type="dxa"/>
                            <w:tcBorders>
                              <w:top w:val="single" w:sz="6" w:space="0" w:color="auto"/>
                              <w:left w:val="nil"/>
                              <w:bottom w:val="single" w:sz="6" w:space="0" w:color="auto"/>
                              <w:right w:val="single" w:sz="6" w:space="0" w:color="auto"/>
                            </w:tcBorders>
                            <w:tcMar>
                              <w:left w:w="90" w:type="dxa"/>
                              <w:right w:w="90" w:type="dxa"/>
                            </w:tcMar>
                          </w:tcPr>
                          <w:p w14:paraId="69A678AC" w14:textId="77777777" w:rsidR="00E7717F" w:rsidRDefault="00E7717F" w:rsidP="00E7717F">
                            <w:pPr>
                              <w:spacing w:after="200"/>
                              <w:ind w:left="113" w:right="113"/>
                              <w:rPr>
                                <w:rFonts w:eastAsia="Roboto" w:cs="Roboto"/>
                                <w:color w:val="000000" w:themeColor="text1"/>
                                <w:sz w:val="20"/>
                                <w:szCs w:val="20"/>
                              </w:rPr>
                            </w:pPr>
                            <w:r w:rsidRPr="21739E16">
                              <w:rPr>
                                <w:rFonts w:eastAsia="Roboto" w:cs="Roboto"/>
                                <w:b/>
                                <w:bCs/>
                                <w:color w:val="000000" w:themeColor="text1"/>
                                <w:sz w:val="20"/>
                                <w:szCs w:val="20"/>
                              </w:rPr>
                              <w:t>Intern</w:t>
                            </w:r>
                          </w:p>
                        </w:tc>
                        <w:tc>
                          <w:tcPr>
                            <w:tcW w:w="3954" w:type="dxa"/>
                            <w:tcBorders>
                              <w:top w:val="single" w:sz="6" w:space="0" w:color="auto"/>
                              <w:left w:val="single" w:sz="6" w:space="0" w:color="auto"/>
                              <w:bottom w:val="single" w:sz="6" w:space="0" w:color="auto"/>
                              <w:right w:val="single" w:sz="6" w:space="0" w:color="auto"/>
                            </w:tcBorders>
                            <w:tcMar>
                              <w:left w:w="90" w:type="dxa"/>
                              <w:right w:w="90" w:type="dxa"/>
                            </w:tcMar>
                          </w:tcPr>
                          <w:p w14:paraId="32705566" w14:textId="77777777" w:rsidR="00E7717F" w:rsidRDefault="00E7717F" w:rsidP="00E7717F">
                            <w:pPr>
                              <w:spacing w:after="200"/>
                              <w:rPr>
                                <w:rFonts w:eastAsia="Roboto" w:cs="Roboto"/>
                                <w:color w:val="000000" w:themeColor="text1"/>
                                <w:sz w:val="20"/>
                                <w:szCs w:val="20"/>
                              </w:rPr>
                            </w:pPr>
                            <w:r w:rsidRPr="21739E16">
                              <w:rPr>
                                <w:rFonts w:eastAsia="Roboto" w:cs="Roboto"/>
                                <w:b/>
                                <w:bCs/>
                                <w:color w:val="000000" w:themeColor="text1"/>
                                <w:sz w:val="20"/>
                                <w:szCs w:val="20"/>
                              </w:rPr>
                              <w:t>Je sterkten</w:t>
                            </w:r>
                          </w:p>
                          <w:p w14:paraId="1A88E7A6"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Waar ben je goed in?</w:t>
                            </w:r>
                          </w:p>
                          <w:p w14:paraId="112B8A9F"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Waarom ben je aan deze studie begonnen en welke motieven dragen bij aan je succes?</w:t>
                            </w:r>
                          </w:p>
                          <w:p w14:paraId="4E71BBE5"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Wat zijn je beste prestaties tot nu toe?</w:t>
                            </w:r>
                          </w:p>
                          <w:p w14:paraId="7C421AA0"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Welke verklaringen heb jij voor je succes?</w:t>
                            </w:r>
                          </w:p>
                        </w:tc>
                        <w:tc>
                          <w:tcPr>
                            <w:tcW w:w="4658" w:type="dxa"/>
                            <w:tcBorders>
                              <w:top w:val="single" w:sz="6" w:space="0" w:color="auto"/>
                              <w:left w:val="single" w:sz="6" w:space="0" w:color="auto"/>
                              <w:bottom w:val="single" w:sz="6" w:space="0" w:color="auto"/>
                              <w:right w:val="single" w:sz="6" w:space="0" w:color="auto"/>
                            </w:tcBorders>
                            <w:tcMar>
                              <w:left w:w="90" w:type="dxa"/>
                              <w:right w:w="90" w:type="dxa"/>
                            </w:tcMar>
                          </w:tcPr>
                          <w:p w14:paraId="0F04758C" w14:textId="77777777" w:rsidR="00E7717F" w:rsidRDefault="00E7717F" w:rsidP="00E7717F">
                            <w:pPr>
                              <w:spacing w:after="200"/>
                              <w:rPr>
                                <w:rFonts w:eastAsia="Roboto" w:cs="Roboto"/>
                                <w:color w:val="000000" w:themeColor="text1"/>
                                <w:sz w:val="20"/>
                                <w:szCs w:val="20"/>
                              </w:rPr>
                            </w:pPr>
                            <w:r w:rsidRPr="21739E16">
                              <w:rPr>
                                <w:rFonts w:eastAsia="Roboto" w:cs="Roboto"/>
                                <w:b/>
                                <w:bCs/>
                                <w:color w:val="000000" w:themeColor="text1"/>
                                <w:sz w:val="20"/>
                                <w:szCs w:val="20"/>
                              </w:rPr>
                              <w:t>Je zwakten</w:t>
                            </w:r>
                          </w:p>
                          <w:p w14:paraId="391E346E"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Waar ben je zwak in?</w:t>
                            </w:r>
                          </w:p>
                          <w:p w14:paraId="56CE3F1E"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Zijn er zaken die je vermijdt omdat je je er niet zeker genoeg over voelt?</w:t>
                            </w:r>
                          </w:p>
                          <w:p w14:paraId="415855F6"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Het je slechte gewoonten?</w:t>
                            </w:r>
                          </w:p>
                          <w:p w14:paraId="74E6A611"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 xml:space="preserve">Hoe ga je om met stress? </w:t>
                            </w:r>
                          </w:p>
                          <w:p w14:paraId="4F7DC300"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Wat zou je graag veel beter kunnen?</w:t>
                            </w:r>
                          </w:p>
                          <w:p w14:paraId="26AEB556" w14:textId="77777777" w:rsidR="00E7717F" w:rsidRDefault="00E7717F" w:rsidP="00E7717F">
                            <w:pPr>
                              <w:pStyle w:val="ListParagraph"/>
                              <w:numPr>
                                <w:ilvl w:val="0"/>
                                <w:numId w:val="8"/>
                              </w:numPr>
                              <w:ind w:left="357" w:hanging="357"/>
                              <w:rPr>
                                <w:rFonts w:eastAsia="Roboto" w:cs="Roboto"/>
                                <w:color w:val="000000" w:themeColor="text1"/>
                                <w:sz w:val="20"/>
                                <w:szCs w:val="20"/>
                              </w:rPr>
                            </w:pPr>
                            <w:r w:rsidRPr="21739E16">
                              <w:rPr>
                                <w:rFonts w:eastAsia="Roboto" w:cs="Roboto"/>
                                <w:color w:val="000000" w:themeColor="text1"/>
                                <w:sz w:val="20"/>
                                <w:szCs w:val="20"/>
                              </w:rPr>
                              <w:t>Op welke manier worden je prestaties beïnvloed door je zwakten?</w:t>
                            </w:r>
                          </w:p>
                        </w:tc>
                      </w:tr>
                      <w:tr w:rsidR="00E7717F" w14:paraId="77DD7E63" w14:textId="77777777" w:rsidTr="00B10443">
                        <w:trPr>
                          <w:trHeight w:val="1125"/>
                        </w:trPr>
                        <w:tc>
                          <w:tcPr>
                            <w:tcW w:w="988" w:type="dxa"/>
                            <w:tcBorders>
                              <w:top w:val="single" w:sz="6" w:space="0" w:color="auto"/>
                              <w:left w:val="nil"/>
                              <w:bottom w:val="single" w:sz="6" w:space="0" w:color="auto"/>
                              <w:right w:val="single" w:sz="6" w:space="0" w:color="auto"/>
                            </w:tcBorders>
                            <w:tcMar>
                              <w:left w:w="90" w:type="dxa"/>
                              <w:right w:w="90" w:type="dxa"/>
                            </w:tcMar>
                          </w:tcPr>
                          <w:p w14:paraId="2975F220" w14:textId="77777777" w:rsidR="00E7717F" w:rsidRDefault="00E7717F" w:rsidP="00E7717F">
                            <w:pPr>
                              <w:spacing w:after="200"/>
                              <w:ind w:left="113" w:right="113"/>
                              <w:rPr>
                                <w:rFonts w:eastAsia="Roboto" w:cs="Roboto"/>
                                <w:color w:val="000000" w:themeColor="text1"/>
                                <w:sz w:val="20"/>
                                <w:szCs w:val="20"/>
                              </w:rPr>
                            </w:pPr>
                            <w:r w:rsidRPr="21739E16">
                              <w:rPr>
                                <w:rFonts w:eastAsia="Roboto" w:cs="Roboto"/>
                                <w:b/>
                                <w:bCs/>
                                <w:color w:val="000000" w:themeColor="text1"/>
                                <w:sz w:val="20"/>
                                <w:szCs w:val="20"/>
                              </w:rPr>
                              <w:t>Extern</w:t>
                            </w:r>
                          </w:p>
                        </w:tc>
                        <w:tc>
                          <w:tcPr>
                            <w:tcW w:w="3954" w:type="dxa"/>
                            <w:tcBorders>
                              <w:top w:val="single" w:sz="6" w:space="0" w:color="auto"/>
                              <w:left w:val="single" w:sz="6" w:space="0" w:color="auto"/>
                              <w:bottom w:val="single" w:sz="6" w:space="0" w:color="auto"/>
                              <w:right w:val="single" w:sz="6" w:space="0" w:color="auto"/>
                            </w:tcBorders>
                            <w:tcMar>
                              <w:left w:w="90" w:type="dxa"/>
                              <w:right w:w="90" w:type="dxa"/>
                            </w:tcMar>
                          </w:tcPr>
                          <w:p w14:paraId="2CD673F8" w14:textId="77777777" w:rsidR="00E7717F" w:rsidRDefault="00E7717F" w:rsidP="00E7717F">
                            <w:pPr>
                              <w:spacing w:after="200"/>
                              <w:rPr>
                                <w:rFonts w:eastAsia="Roboto" w:cs="Roboto"/>
                                <w:color w:val="000000" w:themeColor="text1"/>
                                <w:sz w:val="20"/>
                                <w:szCs w:val="20"/>
                              </w:rPr>
                            </w:pPr>
                            <w:r w:rsidRPr="21739E16">
                              <w:rPr>
                                <w:rFonts w:eastAsia="Roboto" w:cs="Roboto"/>
                                <w:b/>
                                <w:bCs/>
                                <w:color w:val="000000" w:themeColor="text1"/>
                                <w:sz w:val="20"/>
                                <w:szCs w:val="20"/>
                              </w:rPr>
                              <w:t>Kansen voor je studie/loopbaan</w:t>
                            </w:r>
                          </w:p>
                          <w:p w14:paraId="3A2BA95E" w14:textId="77777777" w:rsidR="00E7717F" w:rsidRDefault="00E7717F" w:rsidP="00E7717F">
                            <w:pPr>
                              <w:pStyle w:val="ListParagraph"/>
                              <w:numPr>
                                <w:ilvl w:val="0"/>
                                <w:numId w:val="7"/>
                              </w:numPr>
                              <w:ind w:left="357" w:hanging="357"/>
                              <w:rPr>
                                <w:rFonts w:eastAsia="Roboto" w:cs="Roboto"/>
                                <w:color w:val="000000" w:themeColor="text1"/>
                                <w:sz w:val="20"/>
                                <w:szCs w:val="20"/>
                              </w:rPr>
                            </w:pPr>
                            <w:r w:rsidRPr="21739E16">
                              <w:rPr>
                                <w:rFonts w:eastAsia="Roboto" w:cs="Roboto"/>
                                <w:color w:val="000000" w:themeColor="text1"/>
                                <w:sz w:val="20"/>
                                <w:szCs w:val="20"/>
                              </w:rPr>
                              <w:t>Welke trends/kansen/uitdagingen zie je op dit moment in het werkveld waarin jij studeert?</w:t>
                            </w:r>
                          </w:p>
                          <w:p w14:paraId="380D3E6F" w14:textId="77777777" w:rsidR="00E7717F" w:rsidRDefault="00E7717F" w:rsidP="00E7717F">
                            <w:pPr>
                              <w:pStyle w:val="ListParagraph"/>
                              <w:numPr>
                                <w:ilvl w:val="0"/>
                                <w:numId w:val="7"/>
                              </w:numPr>
                              <w:ind w:left="357" w:hanging="357"/>
                              <w:rPr>
                                <w:rFonts w:eastAsia="Roboto" w:cs="Roboto"/>
                                <w:color w:val="000000" w:themeColor="text1"/>
                                <w:sz w:val="20"/>
                                <w:szCs w:val="20"/>
                              </w:rPr>
                            </w:pPr>
                            <w:r w:rsidRPr="21739E16">
                              <w:rPr>
                                <w:rFonts w:eastAsia="Roboto" w:cs="Roboto"/>
                                <w:color w:val="000000" w:themeColor="text1"/>
                                <w:sz w:val="20"/>
                                <w:szCs w:val="20"/>
                              </w:rPr>
                              <w:t>Wat doe jij op dit moment om deze kansen te benutten?</w:t>
                            </w:r>
                          </w:p>
                          <w:p w14:paraId="6F210682" w14:textId="77777777" w:rsidR="00E7717F" w:rsidRDefault="00E7717F" w:rsidP="00E7717F">
                            <w:pPr>
                              <w:pStyle w:val="ListParagraph"/>
                              <w:numPr>
                                <w:ilvl w:val="0"/>
                                <w:numId w:val="7"/>
                              </w:numPr>
                              <w:ind w:left="357" w:hanging="357"/>
                              <w:rPr>
                                <w:rFonts w:eastAsia="Roboto" w:cs="Roboto"/>
                                <w:color w:val="000000" w:themeColor="text1"/>
                                <w:sz w:val="20"/>
                                <w:szCs w:val="20"/>
                              </w:rPr>
                            </w:pPr>
                            <w:r w:rsidRPr="21739E16">
                              <w:rPr>
                                <w:rFonts w:eastAsia="Roboto" w:cs="Roboto"/>
                                <w:color w:val="000000" w:themeColor="text1"/>
                                <w:sz w:val="20"/>
                                <w:szCs w:val="20"/>
                              </w:rPr>
                              <w:t>Welke doelen heb je gesteld ten aanzien van je studie/loopbaan?</w:t>
                            </w:r>
                          </w:p>
                          <w:p w14:paraId="61038F6D" w14:textId="77777777" w:rsidR="00E7717F" w:rsidRDefault="00E7717F" w:rsidP="00E7717F">
                            <w:pPr>
                              <w:pStyle w:val="ListParagraph"/>
                              <w:numPr>
                                <w:ilvl w:val="0"/>
                                <w:numId w:val="7"/>
                              </w:numPr>
                              <w:ind w:left="357" w:hanging="357"/>
                              <w:rPr>
                                <w:rFonts w:eastAsia="Roboto" w:cs="Roboto"/>
                                <w:color w:val="000000" w:themeColor="text1"/>
                                <w:sz w:val="20"/>
                                <w:szCs w:val="20"/>
                              </w:rPr>
                            </w:pPr>
                            <w:r w:rsidRPr="21739E16">
                              <w:rPr>
                                <w:rFonts w:eastAsia="Roboto" w:cs="Roboto"/>
                                <w:color w:val="000000" w:themeColor="text1"/>
                                <w:sz w:val="20"/>
                                <w:szCs w:val="20"/>
                              </w:rPr>
                              <w:t>Welke kansen zie je voor jou als gevolg van nieuwe technologie, ontwikkelingen in je studie, het vakgebied en dergelijke?</w:t>
                            </w:r>
                          </w:p>
                        </w:tc>
                        <w:tc>
                          <w:tcPr>
                            <w:tcW w:w="4658" w:type="dxa"/>
                            <w:tcBorders>
                              <w:top w:val="single" w:sz="6" w:space="0" w:color="auto"/>
                              <w:left w:val="single" w:sz="6" w:space="0" w:color="auto"/>
                              <w:bottom w:val="single" w:sz="6" w:space="0" w:color="auto"/>
                              <w:right w:val="single" w:sz="6" w:space="0" w:color="auto"/>
                            </w:tcBorders>
                            <w:tcMar>
                              <w:left w:w="90" w:type="dxa"/>
                              <w:right w:w="90" w:type="dxa"/>
                            </w:tcMar>
                          </w:tcPr>
                          <w:p w14:paraId="60A23F82" w14:textId="77777777" w:rsidR="00E7717F" w:rsidRDefault="00E7717F" w:rsidP="00E7717F">
                            <w:pPr>
                              <w:spacing w:after="200"/>
                              <w:rPr>
                                <w:rFonts w:eastAsia="Roboto" w:cs="Roboto"/>
                                <w:color w:val="000000" w:themeColor="text1"/>
                                <w:sz w:val="20"/>
                                <w:szCs w:val="20"/>
                              </w:rPr>
                            </w:pPr>
                            <w:r w:rsidRPr="21739E16">
                              <w:rPr>
                                <w:rFonts w:eastAsia="Roboto" w:cs="Roboto"/>
                                <w:b/>
                                <w:bCs/>
                                <w:color w:val="000000" w:themeColor="text1"/>
                                <w:sz w:val="20"/>
                                <w:szCs w:val="20"/>
                              </w:rPr>
                              <w:t>Bedreigingen voor je studie/loopbaan</w:t>
                            </w:r>
                          </w:p>
                          <w:p w14:paraId="4B6B422E" w14:textId="77777777" w:rsidR="00E7717F" w:rsidRDefault="00E7717F" w:rsidP="00E7717F">
                            <w:pPr>
                              <w:pStyle w:val="ListParagraph"/>
                              <w:numPr>
                                <w:ilvl w:val="0"/>
                                <w:numId w:val="6"/>
                              </w:numPr>
                              <w:ind w:left="357" w:hanging="357"/>
                              <w:rPr>
                                <w:rFonts w:eastAsia="Roboto" w:cs="Roboto"/>
                                <w:color w:val="000000" w:themeColor="text1"/>
                                <w:sz w:val="20"/>
                                <w:szCs w:val="20"/>
                              </w:rPr>
                            </w:pPr>
                            <w:r w:rsidRPr="21739E16">
                              <w:rPr>
                                <w:rFonts w:eastAsia="Roboto" w:cs="Roboto"/>
                                <w:color w:val="000000" w:themeColor="text1"/>
                                <w:sz w:val="20"/>
                                <w:szCs w:val="20"/>
                              </w:rPr>
                              <w:t>Welke bedreigingen ervaar je door je omgeving?</w:t>
                            </w:r>
                          </w:p>
                          <w:p w14:paraId="6CD6C463" w14:textId="77777777" w:rsidR="00E7717F" w:rsidRDefault="00E7717F" w:rsidP="00E7717F">
                            <w:pPr>
                              <w:pStyle w:val="ListParagraph"/>
                              <w:numPr>
                                <w:ilvl w:val="0"/>
                                <w:numId w:val="6"/>
                              </w:numPr>
                              <w:ind w:left="357" w:hanging="357"/>
                              <w:rPr>
                                <w:rFonts w:eastAsia="Roboto" w:cs="Roboto"/>
                                <w:color w:val="000000" w:themeColor="text1"/>
                                <w:sz w:val="20"/>
                                <w:szCs w:val="20"/>
                              </w:rPr>
                            </w:pPr>
                            <w:r w:rsidRPr="21739E16">
                              <w:rPr>
                                <w:rFonts w:eastAsia="Roboto" w:cs="Roboto"/>
                                <w:color w:val="000000" w:themeColor="text1"/>
                                <w:sz w:val="20"/>
                                <w:szCs w:val="20"/>
                              </w:rPr>
                              <w:t>Zie je bepaalde obstakels voor het verdere verloop van je studie/loopbaan?</w:t>
                            </w:r>
                          </w:p>
                          <w:p w14:paraId="0638F677" w14:textId="77777777" w:rsidR="00E7717F" w:rsidRDefault="00E7717F" w:rsidP="00E7717F">
                            <w:pPr>
                              <w:pStyle w:val="ListParagraph"/>
                              <w:numPr>
                                <w:ilvl w:val="0"/>
                                <w:numId w:val="6"/>
                              </w:numPr>
                              <w:ind w:left="357" w:hanging="357"/>
                              <w:rPr>
                                <w:rFonts w:eastAsia="Roboto" w:cs="Roboto"/>
                                <w:color w:val="000000" w:themeColor="text1"/>
                                <w:sz w:val="20"/>
                                <w:szCs w:val="20"/>
                              </w:rPr>
                            </w:pPr>
                            <w:r w:rsidRPr="21739E16">
                              <w:rPr>
                                <w:rFonts w:eastAsia="Roboto" w:cs="Roboto"/>
                                <w:color w:val="000000" w:themeColor="text1"/>
                                <w:sz w:val="20"/>
                                <w:szCs w:val="20"/>
                              </w:rPr>
                              <w:t>Zijn er trends of bedreigingen in je studie of werkveld te onderkennen, die een bedreiging voor jouw functioneren vormen?</w:t>
                            </w:r>
                          </w:p>
                          <w:p w14:paraId="5253E74E" w14:textId="77777777" w:rsidR="00E7717F" w:rsidRDefault="00E7717F" w:rsidP="00E7717F">
                            <w:pPr>
                              <w:pStyle w:val="ListParagraph"/>
                              <w:numPr>
                                <w:ilvl w:val="0"/>
                                <w:numId w:val="6"/>
                              </w:numPr>
                              <w:ind w:left="357" w:hanging="357"/>
                              <w:rPr>
                                <w:rFonts w:eastAsia="Roboto" w:cs="Roboto"/>
                                <w:color w:val="000000" w:themeColor="text1"/>
                                <w:sz w:val="20"/>
                                <w:szCs w:val="20"/>
                              </w:rPr>
                            </w:pPr>
                            <w:r w:rsidRPr="21739E16">
                              <w:rPr>
                                <w:rFonts w:eastAsia="Roboto" w:cs="Roboto"/>
                                <w:color w:val="000000" w:themeColor="text1"/>
                                <w:sz w:val="20"/>
                                <w:szCs w:val="20"/>
                              </w:rPr>
                              <w:t>Heb je persoonlijkheidskenmerken die je in de weg staan?</w:t>
                            </w:r>
                          </w:p>
                        </w:tc>
                      </w:tr>
                    </w:tbl>
                    <w:p w14:paraId="2B4B619C" w14:textId="76D01649" w:rsidR="00E7717F" w:rsidRDefault="00E7717F"/>
                  </w:txbxContent>
                </v:textbox>
                <w10:wrap type="square" anchorx="margin" anchory="page"/>
              </v:shape>
            </w:pict>
          </mc:Fallback>
        </mc:AlternateContent>
      </w:r>
      <w:r w:rsidR="775F4241" w:rsidRPr="001176A4">
        <w:rPr>
          <w:rFonts w:eastAsia="Roboto" w:cs="Roboto"/>
          <w:sz w:val="22"/>
        </w:rPr>
        <w:t>Bestudeer de vragen in onderstaand format en vul daarna het lege format in.</w:t>
      </w:r>
    </w:p>
    <w:p w14:paraId="40AC7909" w14:textId="13D94D11" w:rsidR="00F71784" w:rsidRPr="001176A4" w:rsidRDefault="00F71784">
      <w:pPr>
        <w:spacing w:after="200"/>
      </w:pPr>
    </w:p>
    <w:p w14:paraId="7F1975D4" w14:textId="4BC585D5" w:rsidR="00762DF1" w:rsidRPr="001176A4" w:rsidRDefault="004B1DBF">
      <w:pPr>
        <w:spacing w:after="200"/>
      </w:pPr>
      <w:r w:rsidRPr="001176A4">
        <w:rPr>
          <w:noProof/>
        </w:rPr>
        <w:lastRenderedPageBreak/>
        <mc:AlternateContent>
          <mc:Choice Requires="wps">
            <w:drawing>
              <wp:anchor distT="45720" distB="45720" distL="114300" distR="114300" simplePos="0" relativeHeight="251658265" behindDoc="0" locked="0" layoutInCell="1" allowOverlap="1" wp14:anchorId="2469202A" wp14:editId="5E78ACFE">
                <wp:simplePos x="0" y="0"/>
                <wp:positionH relativeFrom="margin">
                  <wp:posOffset>1905</wp:posOffset>
                </wp:positionH>
                <wp:positionV relativeFrom="page">
                  <wp:posOffset>1352550</wp:posOffset>
                </wp:positionV>
                <wp:extent cx="6381750" cy="3910330"/>
                <wp:effectExtent l="0" t="0" r="19050" b="13970"/>
                <wp:wrapSquare wrapText="bothSides"/>
                <wp:docPr id="121257659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3910330"/>
                        </a:xfrm>
                        <a:prstGeom prst="rect">
                          <a:avLst/>
                        </a:prstGeom>
                        <a:solidFill>
                          <a:srgbClr val="FFFFFF"/>
                        </a:solidFill>
                        <a:ln w="9525">
                          <a:solidFill>
                            <a:srgbClr val="000000"/>
                          </a:solidFill>
                          <a:miter lim="800000"/>
                          <a:headEnd/>
                          <a:tailEnd/>
                        </a:ln>
                      </wps:spPr>
                      <wps:txbx>
                        <w:txbxContent>
                          <w:p w14:paraId="3F07AD13" w14:textId="3AE9EB4B" w:rsidR="004B1DBF" w:rsidRDefault="004B1DBF"/>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988"/>
                              <w:gridCol w:w="3954"/>
                              <w:gridCol w:w="4658"/>
                            </w:tblGrid>
                            <w:tr w:rsidR="004B1DBF" w14:paraId="27F4506F" w14:textId="77777777" w:rsidTr="00B10443">
                              <w:trPr>
                                <w:trHeight w:val="450"/>
                              </w:trPr>
                              <w:tc>
                                <w:tcPr>
                                  <w:tcW w:w="988" w:type="dxa"/>
                                  <w:tcBorders>
                                    <w:top w:val="nil"/>
                                    <w:left w:val="nil"/>
                                    <w:bottom w:val="single" w:sz="6" w:space="0" w:color="auto"/>
                                    <w:right w:val="single" w:sz="6" w:space="0" w:color="auto"/>
                                  </w:tcBorders>
                                  <w:tcMar>
                                    <w:left w:w="90" w:type="dxa"/>
                                    <w:right w:w="90" w:type="dxa"/>
                                  </w:tcMar>
                                </w:tcPr>
                                <w:p w14:paraId="24878992" w14:textId="77777777" w:rsidR="004B1DBF" w:rsidRDefault="004B1DBF" w:rsidP="004B1DBF">
                                  <w:pPr>
                                    <w:spacing w:after="200"/>
                                    <w:rPr>
                                      <w:rFonts w:eastAsia="Roboto" w:cs="Roboto"/>
                                      <w:color w:val="000000" w:themeColor="text1"/>
                                      <w:sz w:val="20"/>
                                      <w:szCs w:val="20"/>
                                    </w:rPr>
                                  </w:pPr>
                                </w:p>
                              </w:tc>
                              <w:tc>
                                <w:tcPr>
                                  <w:tcW w:w="3954" w:type="dxa"/>
                                  <w:tcBorders>
                                    <w:top w:val="nil"/>
                                    <w:left w:val="single" w:sz="6" w:space="0" w:color="auto"/>
                                    <w:bottom w:val="single" w:sz="6" w:space="0" w:color="auto"/>
                                    <w:right w:val="single" w:sz="6" w:space="0" w:color="auto"/>
                                  </w:tcBorders>
                                  <w:tcMar>
                                    <w:left w:w="90" w:type="dxa"/>
                                    <w:right w:w="90" w:type="dxa"/>
                                  </w:tcMar>
                                </w:tcPr>
                                <w:p w14:paraId="7EB56D71" w14:textId="77777777" w:rsidR="004B1DBF" w:rsidRDefault="004B1DBF" w:rsidP="004B1DBF">
                                  <w:pPr>
                                    <w:spacing w:after="200"/>
                                    <w:rPr>
                                      <w:rFonts w:eastAsia="Roboto" w:cs="Roboto"/>
                                      <w:color w:val="000000" w:themeColor="text1"/>
                                      <w:sz w:val="20"/>
                                      <w:szCs w:val="20"/>
                                    </w:rPr>
                                  </w:pPr>
                                  <w:r w:rsidRPr="21739E16">
                                    <w:rPr>
                                      <w:rFonts w:eastAsia="Roboto" w:cs="Roboto"/>
                                      <w:b/>
                                      <w:bCs/>
                                      <w:color w:val="000000" w:themeColor="text1"/>
                                      <w:sz w:val="20"/>
                                      <w:szCs w:val="20"/>
                                    </w:rPr>
                                    <w:t>Positief</w:t>
                                  </w:r>
                                </w:p>
                              </w:tc>
                              <w:tc>
                                <w:tcPr>
                                  <w:tcW w:w="4658" w:type="dxa"/>
                                  <w:tcBorders>
                                    <w:top w:val="nil"/>
                                    <w:left w:val="single" w:sz="6" w:space="0" w:color="auto"/>
                                    <w:bottom w:val="single" w:sz="6" w:space="0" w:color="auto"/>
                                    <w:right w:val="single" w:sz="6" w:space="0" w:color="auto"/>
                                  </w:tcBorders>
                                  <w:tcMar>
                                    <w:left w:w="90" w:type="dxa"/>
                                    <w:right w:w="90" w:type="dxa"/>
                                  </w:tcMar>
                                </w:tcPr>
                                <w:p w14:paraId="11348C3A" w14:textId="77777777" w:rsidR="004B1DBF" w:rsidRDefault="004B1DBF" w:rsidP="004B1DBF">
                                  <w:pPr>
                                    <w:spacing w:after="200"/>
                                    <w:rPr>
                                      <w:rFonts w:eastAsia="Roboto" w:cs="Roboto"/>
                                      <w:color w:val="000000" w:themeColor="text1"/>
                                      <w:sz w:val="20"/>
                                      <w:szCs w:val="20"/>
                                    </w:rPr>
                                  </w:pPr>
                                  <w:r w:rsidRPr="21739E16">
                                    <w:rPr>
                                      <w:rFonts w:eastAsia="Roboto" w:cs="Roboto"/>
                                      <w:b/>
                                      <w:bCs/>
                                      <w:color w:val="000000" w:themeColor="text1"/>
                                      <w:sz w:val="20"/>
                                      <w:szCs w:val="20"/>
                                    </w:rPr>
                                    <w:t>Negatief</w:t>
                                  </w:r>
                                </w:p>
                              </w:tc>
                            </w:tr>
                            <w:tr w:rsidR="004B1DBF" w14:paraId="79B2728E" w14:textId="77777777" w:rsidTr="00B10443">
                              <w:trPr>
                                <w:trHeight w:val="1125"/>
                              </w:trPr>
                              <w:tc>
                                <w:tcPr>
                                  <w:tcW w:w="988" w:type="dxa"/>
                                  <w:tcBorders>
                                    <w:top w:val="single" w:sz="6" w:space="0" w:color="auto"/>
                                    <w:left w:val="nil"/>
                                    <w:bottom w:val="single" w:sz="6" w:space="0" w:color="auto"/>
                                    <w:right w:val="single" w:sz="6" w:space="0" w:color="auto"/>
                                  </w:tcBorders>
                                  <w:tcMar>
                                    <w:left w:w="90" w:type="dxa"/>
                                    <w:right w:w="90" w:type="dxa"/>
                                  </w:tcMar>
                                </w:tcPr>
                                <w:p w14:paraId="62BE711D" w14:textId="77777777" w:rsidR="004B1DBF" w:rsidRDefault="004B1DBF" w:rsidP="004B1DBF">
                                  <w:pPr>
                                    <w:spacing w:after="200"/>
                                    <w:ind w:left="113" w:right="113"/>
                                    <w:rPr>
                                      <w:rFonts w:eastAsia="Roboto" w:cs="Roboto"/>
                                      <w:color w:val="000000" w:themeColor="text1"/>
                                      <w:sz w:val="20"/>
                                      <w:szCs w:val="20"/>
                                    </w:rPr>
                                  </w:pPr>
                                  <w:r w:rsidRPr="21739E16">
                                    <w:rPr>
                                      <w:rFonts w:eastAsia="Roboto" w:cs="Roboto"/>
                                      <w:b/>
                                      <w:bCs/>
                                      <w:color w:val="000000" w:themeColor="text1"/>
                                      <w:sz w:val="20"/>
                                      <w:szCs w:val="20"/>
                                    </w:rPr>
                                    <w:t>Intern</w:t>
                                  </w:r>
                                </w:p>
                              </w:tc>
                              <w:tc>
                                <w:tcPr>
                                  <w:tcW w:w="3954" w:type="dxa"/>
                                  <w:tcBorders>
                                    <w:top w:val="single" w:sz="6" w:space="0" w:color="auto"/>
                                    <w:left w:val="single" w:sz="6" w:space="0" w:color="auto"/>
                                    <w:bottom w:val="single" w:sz="6" w:space="0" w:color="auto"/>
                                    <w:right w:val="single" w:sz="6" w:space="0" w:color="auto"/>
                                  </w:tcBorders>
                                  <w:tcMar>
                                    <w:left w:w="90" w:type="dxa"/>
                                    <w:right w:w="90" w:type="dxa"/>
                                  </w:tcMar>
                                </w:tcPr>
                                <w:p w14:paraId="6EF64952" w14:textId="7A48916C" w:rsidR="004B1DBF" w:rsidRDefault="004B1DBF" w:rsidP="004B1DBF">
                                  <w:pPr>
                                    <w:spacing w:after="200"/>
                                    <w:rPr>
                                      <w:rFonts w:eastAsia="Roboto" w:cs="Roboto"/>
                                      <w:b/>
                                      <w:bCs/>
                                      <w:color w:val="000000" w:themeColor="text1"/>
                                      <w:sz w:val="20"/>
                                      <w:szCs w:val="20"/>
                                    </w:rPr>
                                  </w:pPr>
                                  <w:r w:rsidRPr="21739E16">
                                    <w:rPr>
                                      <w:rFonts w:eastAsia="Roboto" w:cs="Roboto"/>
                                      <w:b/>
                                      <w:bCs/>
                                      <w:color w:val="000000" w:themeColor="text1"/>
                                      <w:sz w:val="20"/>
                                      <w:szCs w:val="20"/>
                                    </w:rPr>
                                    <w:t>Je sterkten</w:t>
                                  </w:r>
                                </w:p>
                                <w:p w14:paraId="63C63625" w14:textId="77777777" w:rsidR="007367E0" w:rsidRPr="004B1DBF" w:rsidRDefault="007367E0" w:rsidP="004B1DBF">
                                  <w:pPr>
                                    <w:spacing w:after="200"/>
                                    <w:rPr>
                                      <w:rFonts w:eastAsia="Roboto" w:cs="Roboto"/>
                                      <w:b/>
                                      <w:bCs/>
                                      <w:color w:val="000000" w:themeColor="text1"/>
                                      <w:sz w:val="20"/>
                                      <w:szCs w:val="20"/>
                                    </w:rPr>
                                  </w:pPr>
                                </w:p>
                                <w:p w14:paraId="7967AF38" w14:textId="77777777" w:rsidR="004B1DBF" w:rsidRDefault="004B1DBF" w:rsidP="004B1DBF">
                                  <w:pPr>
                                    <w:rPr>
                                      <w:rFonts w:eastAsia="Roboto" w:cs="Roboto"/>
                                      <w:color w:val="000000" w:themeColor="text1"/>
                                      <w:sz w:val="20"/>
                                      <w:szCs w:val="20"/>
                                    </w:rPr>
                                  </w:pPr>
                                </w:p>
                                <w:p w14:paraId="19B9EEDB" w14:textId="77777777" w:rsidR="004B1DBF" w:rsidRDefault="004B1DBF" w:rsidP="004B1DBF">
                                  <w:pPr>
                                    <w:rPr>
                                      <w:rFonts w:eastAsia="Roboto" w:cs="Roboto"/>
                                      <w:color w:val="000000" w:themeColor="text1"/>
                                      <w:sz w:val="20"/>
                                      <w:szCs w:val="20"/>
                                    </w:rPr>
                                  </w:pPr>
                                </w:p>
                                <w:p w14:paraId="0D0D169D" w14:textId="77777777" w:rsidR="004B1DBF" w:rsidRDefault="004B1DBF" w:rsidP="004B1DBF">
                                  <w:pPr>
                                    <w:rPr>
                                      <w:rFonts w:eastAsia="Roboto" w:cs="Roboto"/>
                                      <w:color w:val="000000" w:themeColor="text1"/>
                                      <w:sz w:val="20"/>
                                      <w:szCs w:val="20"/>
                                    </w:rPr>
                                  </w:pPr>
                                </w:p>
                                <w:p w14:paraId="4A292A59" w14:textId="77777777" w:rsidR="004B1DBF" w:rsidRDefault="004B1DBF" w:rsidP="004B1DBF">
                                  <w:pPr>
                                    <w:rPr>
                                      <w:rFonts w:eastAsia="Roboto" w:cs="Roboto"/>
                                      <w:color w:val="000000" w:themeColor="text1"/>
                                      <w:sz w:val="20"/>
                                      <w:szCs w:val="20"/>
                                    </w:rPr>
                                  </w:pPr>
                                </w:p>
                                <w:p w14:paraId="284A83B5" w14:textId="77777777" w:rsidR="004B1DBF" w:rsidRDefault="004B1DBF" w:rsidP="004B1DBF">
                                  <w:pPr>
                                    <w:rPr>
                                      <w:rFonts w:eastAsia="Roboto" w:cs="Roboto"/>
                                      <w:color w:val="000000" w:themeColor="text1"/>
                                      <w:sz w:val="20"/>
                                      <w:szCs w:val="20"/>
                                    </w:rPr>
                                  </w:pPr>
                                </w:p>
                                <w:p w14:paraId="4DAB7565" w14:textId="77777777" w:rsidR="004B1DBF" w:rsidRDefault="004B1DBF" w:rsidP="004B1DBF">
                                  <w:pPr>
                                    <w:rPr>
                                      <w:rFonts w:eastAsia="Roboto" w:cs="Roboto"/>
                                      <w:color w:val="000000" w:themeColor="text1"/>
                                      <w:sz w:val="20"/>
                                      <w:szCs w:val="20"/>
                                    </w:rPr>
                                  </w:pPr>
                                </w:p>
                              </w:tc>
                              <w:tc>
                                <w:tcPr>
                                  <w:tcW w:w="4658" w:type="dxa"/>
                                  <w:tcBorders>
                                    <w:top w:val="single" w:sz="6" w:space="0" w:color="auto"/>
                                    <w:left w:val="single" w:sz="6" w:space="0" w:color="auto"/>
                                    <w:bottom w:val="single" w:sz="6" w:space="0" w:color="auto"/>
                                    <w:right w:val="single" w:sz="6" w:space="0" w:color="auto"/>
                                  </w:tcBorders>
                                  <w:tcMar>
                                    <w:left w:w="90" w:type="dxa"/>
                                    <w:right w:w="90" w:type="dxa"/>
                                  </w:tcMar>
                                </w:tcPr>
                                <w:p w14:paraId="45C377D6" w14:textId="77777777" w:rsidR="004B1DBF" w:rsidRDefault="004B1DBF" w:rsidP="004B1DBF">
                                  <w:pPr>
                                    <w:spacing w:after="200"/>
                                    <w:rPr>
                                      <w:rFonts w:eastAsia="Roboto" w:cs="Roboto"/>
                                      <w:color w:val="000000" w:themeColor="text1"/>
                                      <w:sz w:val="20"/>
                                      <w:szCs w:val="20"/>
                                    </w:rPr>
                                  </w:pPr>
                                  <w:r w:rsidRPr="21739E16">
                                    <w:rPr>
                                      <w:rFonts w:eastAsia="Roboto" w:cs="Roboto"/>
                                      <w:b/>
                                      <w:bCs/>
                                      <w:color w:val="000000" w:themeColor="text1"/>
                                      <w:sz w:val="20"/>
                                      <w:szCs w:val="20"/>
                                    </w:rPr>
                                    <w:t>Je zwakten</w:t>
                                  </w:r>
                                </w:p>
                                <w:p w14:paraId="76D925E7" w14:textId="77777777" w:rsidR="004B1DBF" w:rsidRDefault="004B1DBF" w:rsidP="004B1DBF">
                                  <w:pPr>
                                    <w:rPr>
                                      <w:rFonts w:eastAsia="Roboto" w:cs="Roboto"/>
                                      <w:color w:val="000000" w:themeColor="text1"/>
                                      <w:sz w:val="20"/>
                                      <w:szCs w:val="20"/>
                                    </w:rPr>
                                  </w:pPr>
                                </w:p>
                                <w:p w14:paraId="039014F8" w14:textId="77777777" w:rsidR="004B1DBF" w:rsidRDefault="004B1DBF" w:rsidP="004B1DBF">
                                  <w:pPr>
                                    <w:rPr>
                                      <w:rFonts w:eastAsia="Roboto" w:cs="Roboto"/>
                                      <w:color w:val="000000" w:themeColor="text1"/>
                                      <w:sz w:val="20"/>
                                      <w:szCs w:val="20"/>
                                    </w:rPr>
                                  </w:pPr>
                                </w:p>
                                <w:p w14:paraId="49811FEC" w14:textId="77777777" w:rsidR="004B1DBF" w:rsidRDefault="004B1DBF" w:rsidP="004B1DBF">
                                  <w:pPr>
                                    <w:rPr>
                                      <w:rFonts w:eastAsia="Roboto" w:cs="Roboto"/>
                                      <w:color w:val="000000" w:themeColor="text1"/>
                                      <w:sz w:val="20"/>
                                      <w:szCs w:val="20"/>
                                    </w:rPr>
                                  </w:pPr>
                                </w:p>
                              </w:tc>
                            </w:tr>
                            <w:tr w:rsidR="004B1DBF" w14:paraId="0784E180" w14:textId="77777777" w:rsidTr="00B10443">
                              <w:trPr>
                                <w:trHeight w:val="1125"/>
                              </w:trPr>
                              <w:tc>
                                <w:tcPr>
                                  <w:tcW w:w="988" w:type="dxa"/>
                                  <w:tcBorders>
                                    <w:top w:val="single" w:sz="6" w:space="0" w:color="auto"/>
                                    <w:left w:val="nil"/>
                                    <w:bottom w:val="single" w:sz="6" w:space="0" w:color="auto"/>
                                    <w:right w:val="single" w:sz="6" w:space="0" w:color="auto"/>
                                  </w:tcBorders>
                                  <w:tcMar>
                                    <w:left w:w="90" w:type="dxa"/>
                                    <w:right w:w="90" w:type="dxa"/>
                                  </w:tcMar>
                                </w:tcPr>
                                <w:p w14:paraId="4DE198E9" w14:textId="77777777" w:rsidR="004B1DBF" w:rsidRDefault="004B1DBF" w:rsidP="004B1DBF">
                                  <w:pPr>
                                    <w:spacing w:after="200"/>
                                    <w:ind w:left="113" w:right="113"/>
                                    <w:rPr>
                                      <w:rFonts w:eastAsia="Roboto" w:cs="Roboto"/>
                                      <w:color w:val="000000" w:themeColor="text1"/>
                                      <w:sz w:val="20"/>
                                      <w:szCs w:val="20"/>
                                    </w:rPr>
                                  </w:pPr>
                                  <w:r w:rsidRPr="21739E16">
                                    <w:rPr>
                                      <w:rFonts w:eastAsia="Roboto" w:cs="Roboto"/>
                                      <w:b/>
                                      <w:bCs/>
                                      <w:color w:val="000000" w:themeColor="text1"/>
                                      <w:sz w:val="20"/>
                                      <w:szCs w:val="20"/>
                                    </w:rPr>
                                    <w:t>Extern</w:t>
                                  </w:r>
                                </w:p>
                              </w:tc>
                              <w:tc>
                                <w:tcPr>
                                  <w:tcW w:w="3954" w:type="dxa"/>
                                  <w:tcBorders>
                                    <w:top w:val="single" w:sz="6" w:space="0" w:color="auto"/>
                                    <w:left w:val="single" w:sz="6" w:space="0" w:color="auto"/>
                                    <w:bottom w:val="single" w:sz="6" w:space="0" w:color="auto"/>
                                    <w:right w:val="single" w:sz="6" w:space="0" w:color="auto"/>
                                  </w:tcBorders>
                                  <w:tcMar>
                                    <w:left w:w="90" w:type="dxa"/>
                                    <w:right w:w="90" w:type="dxa"/>
                                  </w:tcMar>
                                </w:tcPr>
                                <w:p w14:paraId="62B40F10" w14:textId="77777777" w:rsidR="004B1DBF" w:rsidRDefault="004B1DBF" w:rsidP="004B1DBF">
                                  <w:pPr>
                                    <w:spacing w:after="200"/>
                                    <w:rPr>
                                      <w:rFonts w:eastAsia="Roboto" w:cs="Roboto"/>
                                      <w:color w:val="000000" w:themeColor="text1"/>
                                      <w:sz w:val="20"/>
                                      <w:szCs w:val="20"/>
                                    </w:rPr>
                                  </w:pPr>
                                  <w:r w:rsidRPr="21739E16">
                                    <w:rPr>
                                      <w:rFonts w:eastAsia="Roboto" w:cs="Roboto"/>
                                      <w:b/>
                                      <w:bCs/>
                                      <w:color w:val="000000" w:themeColor="text1"/>
                                      <w:sz w:val="20"/>
                                      <w:szCs w:val="20"/>
                                    </w:rPr>
                                    <w:t>Kansen voor je studie/loopbaan</w:t>
                                  </w:r>
                                </w:p>
                                <w:p w14:paraId="30B2D2A6" w14:textId="77777777" w:rsidR="004B1DBF" w:rsidRDefault="004B1DBF" w:rsidP="004B1DBF">
                                  <w:pPr>
                                    <w:rPr>
                                      <w:rFonts w:eastAsia="Roboto" w:cs="Roboto"/>
                                      <w:color w:val="000000" w:themeColor="text1"/>
                                      <w:sz w:val="20"/>
                                      <w:szCs w:val="20"/>
                                    </w:rPr>
                                  </w:pPr>
                                </w:p>
                                <w:p w14:paraId="5747EB1E" w14:textId="77777777" w:rsidR="004B1DBF" w:rsidRDefault="004B1DBF" w:rsidP="004B1DBF">
                                  <w:pPr>
                                    <w:rPr>
                                      <w:rFonts w:eastAsia="Roboto" w:cs="Roboto"/>
                                      <w:color w:val="000000" w:themeColor="text1"/>
                                      <w:sz w:val="20"/>
                                      <w:szCs w:val="20"/>
                                    </w:rPr>
                                  </w:pPr>
                                </w:p>
                                <w:p w14:paraId="7D13BC4E" w14:textId="77777777" w:rsidR="004B1DBF" w:rsidRDefault="004B1DBF" w:rsidP="004B1DBF">
                                  <w:pPr>
                                    <w:rPr>
                                      <w:rFonts w:eastAsia="Roboto" w:cs="Roboto"/>
                                      <w:color w:val="000000" w:themeColor="text1"/>
                                      <w:sz w:val="20"/>
                                      <w:szCs w:val="20"/>
                                    </w:rPr>
                                  </w:pPr>
                                </w:p>
                                <w:p w14:paraId="792BF771" w14:textId="77777777" w:rsidR="004B1DBF" w:rsidRDefault="004B1DBF" w:rsidP="004B1DBF">
                                  <w:pPr>
                                    <w:rPr>
                                      <w:rFonts w:eastAsia="Roboto" w:cs="Roboto"/>
                                      <w:color w:val="000000" w:themeColor="text1"/>
                                      <w:sz w:val="20"/>
                                      <w:szCs w:val="20"/>
                                    </w:rPr>
                                  </w:pPr>
                                </w:p>
                                <w:p w14:paraId="26C094AD" w14:textId="77777777" w:rsidR="004B1DBF" w:rsidRDefault="004B1DBF" w:rsidP="004B1DBF">
                                  <w:pPr>
                                    <w:rPr>
                                      <w:rFonts w:eastAsia="Roboto" w:cs="Roboto"/>
                                      <w:color w:val="000000" w:themeColor="text1"/>
                                      <w:sz w:val="20"/>
                                      <w:szCs w:val="20"/>
                                    </w:rPr>
                                  </w:pPr>
                                </w:p>
                                <w:p w14:paraId="4514769B" w14:textId="77777777" w:rsidR="004B1DBF" w:rsidRDefault="004B1DBF" w:rsidP="004B1DBF">
                                  <w:pPr>
                                    <w:rPr>
                                      <w:rFonts w:eastAsia="Roboto" w:cs="Roboto"/>
                                      <w:color w:val="000000" w:themeColor="text1"/>
                                      <w:sz w:val="20"/>
                                      <w:szCs w:val="20"/>
                                    </w:rPr>
                                  </w:pPr>
                                </w:p>
                                <w:p w14:paraId="3D16F645" w14:textId="77777777" w:rsidR="004B1DBF" w:rsidRDefault="004B1DBF" w:rsidP="004B1DBF">
                                  <w:pPr>
                                    <w:rPr>
                                      <w:rFonts w:eastAsia="Roboto" w:cs="Roboto"/>
                                      <w:color w:val="000000" w:themeColor="text1"/>
                                      <w:sz w:val="20"/>
                                      <w:szCs w:val="20"/>
                                    </w:rPr>
                                  </w:pPr>
                                </w:p>
                              </w:tc>
                              <w:tc>
                                <w:tcPr>
                                  <w:tcW w:w="4658" w:type="dxa"/>
                                  <w:tcBorders>
                                    <w:top w:val="single" w:sz="6" w:space="0" w:color="auto"/>
                                    <w:left w:val="single" w:sz="6" w:space="0" w:color="auto"/>
                                    <w:bottom w:val="single" w:sz="6" w:space="0" w:color="auto"/>
                                    <w:right w:val="single" w:sz="6" w:space="0" w:color="auto"/>
                                  </w:tcBorders>
                                  <w:tcMar>
                                    <w:left w:w="90" w:type="dxa"/>
                                    <w:right w:w="90" w:type="dxa"/>
                                  </w:tcMar>
                                </w:tcPr>
                                <w:p w14:paraId="34F2865D" w14:textId="77777777" w:rsidR="004B1DBF" w:rsidRDefault="004B1DBF" w:rsidP="004B1DBF">
                                  <w:pPr>
                                    <w:spacing w:after="200"/>
                                    <w:rPr>
                                      <w:rFonts w:eastAsia="Roboto" w:cs="Roboto"/>
                                      <w:color w:val="000000" w:themeColor="text1"/>
                                      <w:sz w:val="20"/>
                                      <w:szCs w:val="20"/>
                                    </w:rPr>
                                  </w:pPr>
                                  <w:r w:rsidRPr="21739E16">
                                    <w:rPr>
                                      <w:rFonts w:eastAsia="Roboto" w:cs="Roboto"/>
                                      <w:b/>
                                      <w:bCs/>
                                      <w:color w:val="000000" w:themeColor="text1"/>
                                      <w:sz w:val="20"/>
                                      <w:szCs w:val="20"/>
                                    </w:rPr>
                                    <w:t>Bedreigingen voor je studie/loopbaan</w:t>
                                  </w:r>
                                </w:p>
                                <w:p w14:paraId="57197AB2" w14:textId="77777777" w:rsidR="004B1DBF" w:rsidRDefault="004B1DBF" w:rsidP="004B1DBF">
                                  <w:pPr>
                                    <w:rPr>
                                      <w:rFonts w:eastAsia="Roboto" w:cs="Roboto"/>
                                      <w:color w:val="000000" w:themeColor="text1"/>
                                      <w:sz w:val="20"/>
                                      <w:szCs w:val="20"/>
                                    </w:rPr>
                                  </w:pPr>
                                </w:p>
                              </w:tc>
                            </w:tr>
                          </w:tbl>
                          <w:p w14:paraId="42E0F8B1" w14:textId="4F02D673" w:rsidR="004B1DBF" w:rsidRDefault="004B1DB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69202A" id="_x0000_s1051" type="#_x0000_t202" style="position:absolute;margin-left:.15pt;margin-top:106.5pt;width:502.5pt;height:307.9pt;z-index:25165826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">
                <v:textbox style="mso-fit-shape-to-text:t">
                  <w:txbxContent>
                    <w:p w14:paraId="3F07AD13" w14:textId="3AE9EB4B" w:rsidR="004B1DBF" w:rsidRDefault="004B1DBF"/>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988"/>
                        <w:gridCol w:w="3954"/>
                        <w:gridCol w:w="4658"/>
                      </w:tblGrid>
                      <w:tr w:rsidR="004B1DBF" w14:paraId="27F4506F" w14:textId="77777777" w:rsidTr="00B10443">
                        <w:trPr>
                          <w:trHeight w:val="450"/>
                        </w:trPr>
                        <w:tc>
                          <w:tcPr>
                            <w:tcW w:w="988" w:type="dxa"/>
                            <w:tcBorders>
                              <w:top w:val="nil"/>
                              <w:left w:val="nil"/>
                              <w:bottom w:val="single" w:sz="6" w:space="0" w:color="auto"/>
                              <w:right w:val="single" w:sz="6" w:space="0" w:color="auto"/>
                            </w:tcBorders>
                            <w:tcMar>
                              <w:left w:w="90" w:type="dxa"/>
                              <w:right w:w="90" w:type="dxa"/>
                            </w:tcMar>
                          </w:tcPr>
                          <w:p w14:paraId="24878992" w14:textId="77777777" w:rsidR="004B1DBF" w:rsidRDefault="004B1DBF" w:rsidP="004B1DBF">
                            <w:pPr>
                              <w:spacing w:after="200"/>
                              <w:rPr>
                                <w:rFonts w:eastAsia="Roboto" w:cs="Roboto"/>
                                <w:color w:val="000000" w:themeColor="text1"/>
                                <w:sz w:val="20"/>
                                <w:szCs w:val="20"/>
                              </w:rPr>
                            </w:pPr>
                          </w:p>
                        </w:tc>
                        <w:tc>
                          <w:tcPr>
                            <w:tcW w:w="3954" w:type="dxa"/>
                            <w:tcBorders>
                              <w:top w:val="nil"/>
                              <w:left w:val="single" w:sz="6" w:space="0" w:color="auto"/>
                              <w:bottom w:val="single" w:sz="6" w:space="0" w:color="auto"/>
                              <w:right w:val="single" w:sz="6" w:space="0" w:color="auto"/>
                            </w:tcBorders>
                            <w:tcMar>
                              <w:left w:w="90" w:type="dxa"/>
                              <w:right w:w="90" w:type="dxa"/>
                            </w:tcMar>
                          </w:tcPr>
                          <w:p w14:paraId="7EB56D71" w14:textId="77777777" w:rsidR="004B1DBF" w:rsidRDefault="004B1DBF" w:rsidP="004B1DBF">
                            <w:pPr>
                              <w:spacing w:after="200"/>
                              <w:rPr>
                                <w:rFonts w:eastAsia="Roboto" w:cs="Roboto"/>
                                <w:color w:val="000000" w:themeColor="text1"/>
                                <w:sz w:val="20"/>
                                <w:szCs w:val="20"/>
                              </w:rPr>
                            </w:pPr>
                            <w:r w:rsidRPr="21739E16">
                              <w:rPr>
                                <w:rFonts w:eastAsia="Roboto" w:cs="Roboto"/>
                                <w:b/>
                                <w:bCs/>
                                <w:color w:val="000000" w:themeColor="text1"/>
                                <w:sz w:val="20"/>
                                <w:szCs w:val="20"/>
                              </w:rPr>
                              <w:t>Positief</w:t>
                            </w:r>
                          </w:p>
                        </w:tc>
                        <w:tc>
                          <w:tcPr>
                            <w:tcW w:w="4658" w:type="dxa"/>
                            <w:tcBorders>
                              <w:top w:val="nil"/>
                              <w:left w:val="single" w:sz="6" w:space="0" w:color="auto"/>
                              <w:bottom w:val="single" w:sz="6" w:space="0" w:color="auto"/>
                              <w:right w:val="single" w:sz="6" w:space="0" w:color="auto"/>
                            </w:tcBorders>
                            <w:tcMar>
                              <w:left w:w="90" w:type="dxa"/>
                              <w:right w:w="90" w:type="dxa"/>
                            </w:tcMar>
                          </w:tcPr>
                          <w:p w14:paraId="11348C3A" w14:textId="77777777" w:rsidR="004B1DBF" w:rsidRDefault="004B1DBF" w:rsidP="004B1DBF">
                            <w:pPr>
                              <w:spacing w:after="200"/>
                              <w:rPr>
                                <w:rFonts w:eastAsia="Roboto" w:cs="Roboto"/>
                                <w:color w:val="000000" w:themeColor="text1"/>
                                <w:sz w:val="20"/>
                                <w:szCs w:val="20"/>
                              </w:rPr>
                            </w:pPr>
                            <w:r w:rsidRPr="21739E16">
                              <w:rPr>
                                <w:rFonts w:eastAsia="Roboto" w:cs="Roboto"/>
                                <w:b/>
                                <w:bCs/>
                                <w:color w:val="000000" w:themeColor="text1"/>
                                <w:sz w:val="20"/>
                                <w:szCs w:val="20"/>
                              </w:rPr>
                              <w:t>Negatief</w:t>
                            </w:r>
                          </w:p>
                        </w:tc>
                      </w:tr>
                      <w:tr w:rsidR="004B1DBF" w14:paraId="79B2728E" w14:textId="77777777" w:rsidTr="00B10443">
                        <w:trPr>
                          <w:trHeight w:val="1125"/>
                        </w:trPr>
                        <w:tc>
                          <w:tcPr>
                            <w:tcW w:w="988" w:type="dxa"/>
                            <w:tcBorders>
                              <w:top w:val="single" w:sz="6" w:space="0" w:color="auto"/>
                              <w:left w:val="nil"/>
                              <w:bottom w:val="single" w:sz="6" w:space="0" w:color="auto"/>
                              <w:right w:val="single" w:sz="6" w:space="0" w:color="auto"/>
                            </w:tcBorders>
                            <w:tcMar>
                              <w:left w:w="90" w:type="dxa"/>
                              <w:right w:w="90" w:type="dxa"/>
                            </w:tcMar>
                          </w:tcPr>
                          <w:p w14:paraId="62BE711D" w14:textId="77777777" w:rsidR="004B1DBF" w:rsidRDefault="004B1DBF" w:rsidP="004B1DBF">
                            <w:pPr>
                              <w:spacing w:after="200"/>
                              <w:ind w:left="113" w:right="113"/>
                              <w:rPr>
                                <w:rFonts w:eastAsia="Roboto" w:cs="Roboto"/>
                                <w:color w:val="000000" w:themeColor="text1"/>
                                <w:sz w:val="20"/>
                                <w:szCs w:val="20"/>
                              </w:rPr>
                            </w:pPr>
                            <w:r w:rsidRPr="21739E16">
                              <w:rPr>
                                <w:rFonts w:eastAsia="Roboto" w:cs="Roboto"/>
                                <w:b/>
                                <w:bCs/>
                                <w:color w:val="000000" w:themeColor="text1"/>
                                <w:sz w:val="20"/>
                                <w:szCs w:val="20"/>
                              </w:rPr>
                              <w:t>Intern</w:t>
                            </w:r>
                          </w:p>
                        </w:tc>
                        <w:tc>
                          <w:tcPr>
                            <w:tcW w:w="3954" w:type="dxa"/>
                            <w:tcBorders>
                              <w:top w:val="single" w:sz="6" w:space="0" w:color="auto"/>
                              <w:left w:val="single" w:sz="6" w:space="0" w:color="auto"/>
                              <w:bottom w:val="single" w:sz="6" w:space="0" w:color="auto"/>
                              <w:right w:val="single" w:sz="6" w:space="0" w:color="auto"/>
                            </w:tcBorders>
                            <w:tcMar>
                              <w:left w:w="90" w:type="dxa"/>
                              <w:right w:w="90" w:type="dxa"/>
                            </w:tcMar>
                          </w:tcPr>
                          <w:p w14:paraId="6EF64952" w14:textId="7A48916C" w:rsidR="004B1DBF" w:rsidRDefault="004B1DBF" w:rsidP="004B1DBF">
                            <w:pPr>
                              <w:spacing w:after="200"/>
                              <w:rPr>
                                <w:rFonts w:eastAsia="Roboto" w:cs="Roboto"/>
                                <w:b/>
                                <w:bCs/>
                                <w:color w:val="000000" w:themeColor="text1"/>
                                <w:sz w:val="20"/>
                                <w:szCs w:val="20"/>
                              </w:rPr>
                            </w:pPr>
                            <w:r w:rsidRPr="21739E16">
                              <w:rPr>
                                <w:rFonts w:eastAsia="Roboto" w:cs="Roboto"/>
                                <w:b/>
                                <w:bCs/>
                                <w:color w:val="000000" w:themeColor="text1"/>
                                <w:sz w:val="20"/>
                                <w:szCs w:val="20"/>
                              </w:rPr>
                              <w:t>Je sterkten</w:t>
                            </w:r>
                          </w:p>
                          <w:p w14:paraId="63C63625" w14:textId="77777777" w:rsidR="007367E0" w:rsidRPr="004B1DBF" w:rsidRDefault="007367E0" w:rsidP="004B1DBF">
                            <w:pPr>
                              <w:spacing w:after="200"/>
                              <w:rPr>
                                <w:rFonts w:eastAsia="Roboto" w:cs="Roboto"/>
                                <w:b/>
                                <w:bCs/>
                                <w:color w:val="000000" w:themeColor="text1"/>
                                <w:sz w:val="20"/>
                                <w:szCs w:val="20"/>
                              </w:rPr>
                            </w:pPr>
                          </w:p>
                          <w:p w14:paraId="7967AF38" w14:textId="77777777" w:rsidR="004B1DBF" w:rsidRDefault="004B1DBF" w:rsidP="004B1DBF">
                            <w:pPr>
                              <w:rPr>
                                <w:rFonts w:eastAsia="Roboto" w:cs="Roboto"/>
                                <w:color w:val="000000" w:themeColor="text1"/>
                                <w:sz w:val="20"/>
                                <w:szCs w:val="20"/>
                              </w:rPr>
                            </w:pPr>
                          </w:p>
                          <w:p w14:paraId="19B9EEDB" w14:textId="77777777" w:rsidR="004B1DBF" w:rsidRDefault="004B1DBF" w:rsidP="004B1DBF">
                            <w:pPr>
                              <w:rPr>
                                <w:rFonts w:eastAsia="Roboto" w:cs="Roboto"/>
                                <w:color w:val="000000" w:themeColor="text1"/>
                                <w:sz w:val="20"/>
                                <w:szCs w:val="20"/>
                              </w:rPr>
                            </w:pPr>
                          </w:p>
                          <w:p w14:paraId="0D0D169D" w14:textId="77777777" w:rsidR="004B1DBF" w:rsidRDefault="004B1DBF" w:rsidP="004B1DBF">
                            <w:pPr>
                              <w:rPr>
                                <w:rFonts w:eastAsia="Roboto" w:cs="Roboto"/>
                                <w:color w:val="000000" w:themeColor="text1"/>
                                <w:sz w:val="20"/>
                                <w:szCs w:val="20"/>
                              </w:rPr>
                            </w:pPr>
                          </w:p>
                          <w:p w14:paraId="4A292A59" w14:textId="77777777" w:rsidR="004B1DBF" w:rsidRDefault="004B1DBF" w:rsidP="004B1DBF">
                            <w:pPr>
                              <w:rPr>
                                <w:rFonts w:eastAsia="Roboto" w:cs="Roboto"/>
                                <w:color w:val="000000" w:themeColor="text1"/>
                                <w:sz w:val="20"/>
                                <w:szCs w:val="20"/>
                              </w:rPr>
                            </w:pPr>
                          </w:p>
                          <w:p w14:paraId="284A83B5" w14:textId="77777777" w:rsidR="004B1DBF" w:rsidRDefault="004B1DBF" w:rsidP="004B1DBF">
                            <w:pPr>
                              <w:rPr>
                                <w:rFonts w:eastAsia="Roboto" w:cs="Roboto"/>
                                <w:color w:val="000000" w:themeColor="text1"/>
                                <w:sz w:val="20"/>
                                <w:szCs w:val="20"/>
                              </w:rPr>
                            </w:pPr>
                          </w:p>
                          <w:p w14:paraId="4DAB7565" w14:textId="77777777" w:rsidR="004B1DBF" w:rsidRDefault="004B1DBF" w:rsidP="004B1DBF">
                            <w:pPr>
                              <w:rPr>
                                <w:rFonts w:eastAsia="Roboto" w:cs="Roboto"/>
                                <w:color w:val="000000" w:themeColor="text1"/>
                                <w:sz w:val="20"/>
                                <w:szCs w:val="20"/>
                              </w:rPr>
                            </w:pPr>
                          </w:p>
                        </w:tc>
                        <w:tc>
                          <w:tcPr>
                            <w:tcW w:w="4658" w:type="dxa"/>
                            <w:tcBorders>
                              <w:top w:val="single" w:sz="6" w:space="0" w:color="auto"/>
                              <w:left w:val="single" w:sz="6" w:space="0" w:color="auto"/>
                              <w:bottom w:val="single" w:sz="6" w:space="0" w:color="auto"/>
                              <w:right w:val="single" w:sz="6" w:space="0" w:color="auto"/>
                            </w:tcBorders>
                            <w:tcMar>
                              <w:left w:w="90" w:type="dxa"/>
                              <w:right w:w="90" w:type="dxa"/>
                            </w:tcMar>
                          </w:tcPr>
                          <w:p w14:paraId="45C377D6" w14:textId="77777777" w:rsidR="004B1DBF" w:rsidRDefault="004B1DBF" w:rsidP="004B1DBF">
                            <w:pPr>
                              <w:spacing w:after="200"/>
                              <w:rPr>
                                <w:rFonts w:eastAsia="Roboto" w:cs="Roboto"/>
                                <w:color w:val="000000" w:themeColor="text1"/>
                                <w:sz w:val="20"/>
                                <w:szCs w:val="20"/>
                              </w:rPr>
                            </w:pPr>
                            <w:r w:rsidRPr="21739E16">
                              <w:rPr>
                                <w:rFonts w:eastAsia="Roboto" w:cs="Roboto"/>
                                <w:b/>
                                <w:bCs/>
                                <w:color w:val="000000" w:themeColor="text1"/>
                                <w:sz w:val="20"/>
                                <w:szCs w:val="20"/>
                              </w:rPr>
                              <w:t>Je zwakten</w:t>
                            </w:r>
                          </w:p>
                          <w:p w14:paraId="76D925E7" w14:textId="77777777" w:rsidR="004B1DBF" w:rsidRDefault="004B1DBF" w:rsidP="004B1DBF">
                            <w:pPr>
                              <w:rPr>
                                <w:rFonts w:eastAsia="Roboto" w:cs="Roboto"/>
                                <w:color w:val="000000" w:themeColor="text1"/>
                                <w:sz w:val="20"/>
                                <w:szCs w:val="20"/>
                              </w:rPr>
                            </w:pPr>
                          </w:p>
                          <w:p w14:paraId="039014F8" w14:textId="77777777" w:rsidR="004B1DBF" w:rsidRDefault="004B1DBF" w:rsidP="004B1DBF">
                            <w:pPr>
                              <w:rPr>
                                <w:rFonts w:eastAsia="Roboto" w:cs="Roboto"/>
                                <w:color w:val="000000" w:themeColor="text1"/>
                                <w:sz w:val="20"/>
                                <w:szCs w:val="20"/>
                              </w:rPr>
                            </w:pPr>
                          </w:p>
                          <w:p w14:paraId="49811FEC" w14:textId="77777777" w:rsidR="004B1DBF" w:rsidRDefault="004B1DBF" w:rsidP="004B1DBF">
                            <w:pPr>
                              <w:rPr>
                                <w:rFonts w:eastAsia="Roboto" w:cs="Roboto"/>
                                <w:color w:val="000000" w:themeColor="text1"/>
                                <w:sz w:val="20"/>
                                <w:szCs w:val="20"/>
                              </w:rPr>
                            </w:pPr>
                          </w:p>
                        </w:tc>
                      </w:tr>
                      <w:tr w:rsidR="004B1DBF" w14:paraId="0784E180" w14:textId="77777777" w:rsidTr="00B10443">
                        <w:trPr>
                          <w:trHeight w:val="1125"/>
                        </w:trPr>
                        <w:tc>
                          <w:tcPr>
                            <w:tcW w:w="988" w:type="dxa"/>
                            <w:tcBorders>
                              <w:top w:val="single" w:sz="6" w:space="0" w:color="auto"/>
                              <w:left w:val="nil"/>
                              <w:bottom w:val="single" w:sz="6" w:space="0" w:color="auto"/>
                              <w:right w:val="single" w:sz="6" w:space="0" w:color="auto"/>
                            </w:tcBorders>
                            <w:tcMar>
                              <w:left w:w="90" w:type="dxa"/>
                              <w:right w:w="90" w:type="dxa"/>
                            </w:tcMar>
                          </w:tcPr>
                          <w:p w14:paraId="4DE198E9" w14:textId="77777777" w:rsidR="004B1DBF" w:rsidRDefault="004B1DBF" w:rsidP="004B1DBF">
                            <w:pPr>
                              <w:spacing w:after="200"/>
                              <w:ind w:left="113" w:right="113"/>
                              <w:rPr>
                                <w:rFonts w:eastAsia="Roboto" w:cs="Roboto"/>
                                <w:color w:val="000000" w:themeColor="text1"/>
                                <w:sz w:val="20"/>
                                <w:szCs w:val="20"/>
                              </w:rPr>
                            </w:pPr>
                            <w:r w:rsidRPr="21739E16">
                              <w:rPr>
                                <w:rFonts w:eastAsia="Roboto" w:cs="Roboto"/>
                                <w:b/>
                                <w:bCs/>
                                <w:color w:val="000000" w:themeColor="text1"/>
                                <w:sz w:val="20"/>
                                <w:szCs w:val="20"/>
                              </w:rPr>
                              <w:t>Extern</w:t>
                            </w:r>
                          </w:p>
                        </w:tc>
                        <w:tc>
                          <w:tcPr>
                            <w:tcW w:w="3954" w:type="dxa"/>
                            <w:tcBorders>
                              <w:top w:val="single" w:sz="6" w:space="0" w:color="auto"/>
                              <w:left w:val="single" w:sz="6" w:space="0" w:color="auto"/>
                              <w:bottom w:val="single" w:sz="6" w:space="0" w:color="auto"/>
                              <w:right w:val="single" w:sz="6" w:space="0" w:color="auto"/>
                            </w:tcBorders>
                            <w:tcMar>
                              <w:left w:w="90" w:type="dxa"/>
                              <w:right w:w="90" w:type="dxa"/>
                            </w:tcMar>
                          </w:tcPr>
                          <w:p w14:paraId="62B40F10" w14:textId="77777777" w:rsidR="004B1DBF" w:rsidRDefault="004B1DBF" w:rsidP="004B1DBF">
                            <w:pPr>
                              <w:spacing w:after="200"/>
                              <w:rPr>
                                <w:rFonts w:eastAsia="Roboto" w:cs="Roboto"/>
                                <w:color w:val="000000" w:themeColor="text1"/>
                                <w:sz w:val="20"/>
                                <w:szCs w:val="20"/>
                              </w:rPr>
                            </w:pPr>
                            <w:r w:rsidRPr="21739E16">
                              <w:rPr>
                                <w:rFonts w:eastAsia="Roboto" w:cs="Roboto"/>
                                <w:b/>
                                <w:bCs/>
                                <w:color w:val="000000" w:themeColor="text1"/>
                                <w:sz w:val="20"/>
                                <w:szCs w:val="20"/>
                              </w:rPr>
                              <w:t>Kansen voor je studie/loopbaan</w:t>
                            </w:r>
                          </w:p>
                          <w:p w14:paraId="30B2D2A6" w14:textId="77777777" w:rsidR="004B1DBF" w:rsidRDefault="004B1DBF" w:rsidP="004B1DBF">
                            <w:pPr>
                              <w:rPr>
                                <w:rFonts w:eastAsia="Roboto" w:cs="Roboto"/>
                                <w:color w:val="000000" w:themeColor="text1"/>
                                <w:sz w:val="20"/>
                                <w:szCs w:val="20"/>
                              </w:rPr>
                            </w:pPr>
                          </w:p>
                          <w:p w14:paraId="5747EB1E" w14:textId="77777777" w:rsidR="004B1DBF" w:rsidRDefault="004B1DBF" w:rsidP="004B1DBF">
                            <w:pPr>
                              <w:rPr>
                                <w:rFonts w:eastAsia="Roboto" w:cs="Roboto"/>
                                <w:color w:val="000000" w:themeColor="text1"/>
                                <w:sz w:val="20"/>
                                <w:szCs w:val="20"/>
                              </w:rPr>
                            </w:pPr>
                          </w:p>
                          <w:p w14:paraId="7D13BC4E" w14:textId="77777777" w:rsidR="004B1DBF" w:rsidRDefault="004B1DBF" w:rsidP="004B1DBF">
                            <w:pPr>
                              <w:rPr>
                                <w:rFonts w:eastAsia="Roboto" w:cs="Roboto"/>
                                <w:color w:val="000000" w:themeColor="text1"/>
                                <w:sz w:val="20"/>
                                <w:szCs w:val="20"/>
                              </w:rPr>
                            </w:pPr>
                          </w:p>
                          <w:p w14:paraId="792BF771" w14:textId="77777777" w:rsidR="004B1DBF" w:rsidRDefault="004B1DBF" w:rsidP="004B1DBF">
                            <w:pPr>
                              <w:rPr>
                                <w:rFonts w:eastAsia="Roboto" w:cs="Roboto"/>
                                <w:color w:val="000000" w:themeColor="text1"/>
                                <w:sz w:val="20"/>
                                <w:szCs w:val="20"/>
                              </w:rPr>
                            </w:pPr>
                          </w:p>
                          <w:p w14:paraId="26C094AD" w14:textId="77777777" w:rsidR="004B1DBF" w:rsidRDefault="004B1DBF" w:rsidP="004B1DBF">
                            <w:pPr>
                              <w:rPr>
                                <w:rFonts w:eastAsia="Roboto" w:cs="Roboto"/>
                                <w:color w:val="000000" w:themeColor="text1"/>
                                <w:sz w:val="20"/>
                                <w:szCs w:val="20"/>
                              </w:rPr>
                            </w:pPr>
                          </w:p>
                          <w:p w14:paraId="4514769B" w14:textId="77777777" w:rsidR="004B1DBF" w:rsidRDefault="004B1DBF" w:rsidP="004B1DBF">
                            <w:pPr>
                              <w:rPr>
                                <w:rFonts w:eastAsia="Roboto" w:cs="Roboto"/>
                                <w:color w:val="000000" w:themeColor="text1"/>
                                <w:sz w:val="20"/>
                                <w:szCs w:val="20"/>
                              </w:rPr>
                            </w:pPr>
                          </w:p>
                          <w:p w14:paraId="3D16F645" w14:textId="77777777" w:rsidR="004B1DBF" w:rsidRDefault="004B1DBF" w:rsidP="004B1DBF">
                            <w:pPr>
                              <w:rPr>
                                <w:rFonts w:eastAsia="Roboto" w:cs="Roboto"/>
                                <w:color w:val="000000" w:themeColor="text1"/>
                                <w:sz w:val="20"/>
                                <w:szCs w:val="20"/>
                              </w:rPr>
                            </w:pPr>
                          </w:p>
                        </w:tc>
                        <w:tc>
                          <w:tcPr>
                            <w:tcW w:w="4658" w:type="dxa"/>
                            <w:tcBorders>
                              <w:top w:val="single" w:sz="6" w:space="0" w:color="auto"/>
                              <w:left w:val="single" w:sz="6" w:space="0" w:color="auto"/>
                              <w:bottom w:val="single" w:sz="6" w:space="0" w:color="auto"/>
                              <w:right w:val="single" w:sz="6" w:space="0" w:color="auto"/>
                            </w:tcBorders>
                            <w:tcMar>
                              <w:left w:w="90" w:type="dxa"/>
                              <w:right w:w="90" w:type="dxa"/>
                            </w:tcMar>
                          </w:tcPr>
                          <w:p w14:paraId="34F2865D" w14:textId="77777777" w:rsidR="004B1DBF" w:rsidRDefault="004B1DBF" w:rsidP="004B1DBF">
                            <w:pPr>
                              <w:spacing w:after="200"/>
                              <w:rPr>
                                <w:rFonts w:eastAsia="Roboto" w:cs="Roboto"/>
                                <w:color w:val="000000" w:themeColor="text1"/>
                                <w:sz w:val="20"/>
                                <w:szCs w:val="20"/>
                              </w:rPr>
                            </w:pPr>
                            <w:r w:rsidRPr="21739E16">
                              <w:rPr>
                                <w:rFonts w:eastAsia="Roboto" w:cs="Roboto"/>
                                <w:b/>
                                <w:bCs/>
                                <w:color w:val="000000" w:themeColor="text1"/>
                                <w:sz w:val="20"/>
                                <w:szCs w:val="20"/>
                              </w:rPr>
                              <w:t>Bedreigingen voor je studie/loopbaan</w:t>
                            </w:r>
                          </w:p>
                          <w:p w14:paraId="57197AB2" w14:textId="77777777" w:rsidR="004B1DBF" w:rsidRDefault="004B1DBF" w:rsidP="004B1DBF">
                            <w:pPr>
                              <w:rPr>
                                <w:rFonts w:eastAsia="Roboto" w:cs="Roboto"/>
                                <w:color w:val="000000" w:themeColor="text1"/>
                                <w:sz w:val="20"/>
                                <w:szCs w:val="20"/>
                              </w:rPr>
                            </w:pPr>
                          </w:p>
                        </w:tc>
                      </w:tr>
                    </w:tbl>
                    <w:p w14:paraId="42E0F8B1" w14:textId="4F02D673" w:rsidR="004B1DBF" w:rsidRDefault="004B1DBF"/>
                  </w:txbxContent>
                </v:textbox>
                <w10:wrap type="square" anchorx="margin" anchory="page"/>
              </v:shape>
            </w:pict>
          </mc:Fallback>
        </mc:AlternateContent>
      </w:r>
    </w:p>
    <w:p w14:paraId="570F69DC" w14:textId="77777777" w:rsidR="00501FAB" w:rsidRPr="001176A4" w:rsidRDefault="00501FAB" w:rsidP="21739E16">
      <w:pPr>
        <w:spacing w:after="200"/>
      </w:pPr>
    </w:p>
    <w:p w14:paraId="65773E59" w14:textId="2B13F35A" w:rsidR="00501FAB" w:rsidRPr="001176A4" w:rsidRDefault="00501FAB" w:rsidP="21739E16">
      <w:pPr>
        <w:spacing w:after="200"/>
      </w:pPr>
      <w:r w:rsidRPr="001176A4">
        <w:br w:type="page"/>
      </w:r>
    </w:p>
    <w:p w14:paraId="46981DEF" w14:textId="320B46D9" w:rsidR="00F71784" w:rsidRPr="001176A4" w:rsidRDefault="007367E0" w:rsidP="00F71784">
      <w:pPr>
        <w:pStyle w:val="Heading1"/>
      </w:pPr>
      <w:bookmarkStart w:id="28" w:name="_Toc170996119"/>
      <w:r w:rsidRPr="001176A4">
        <w:rPr>
          <w:noProof/>
        </w:rPr>
        <w:lastRenderedPageBreak/>
        <mc:AlternateContent>
          <mc:Choice Requires="wps">
            <w:drawing>
              <wp:anchor distT="45720" distB="45720" distL="114300" distR="114300" simplePos="0" relativeHeight="251658266" behindDoc="0" locked="0" layoutInCell="1" allowOverlap="1" wp14:anchorId="72B5A69B" wp14:editId="5E2B580F">
                <wp:simplePos x="0" y="0"/>
                <wp:positionH relativeFrom="margin">
                  <wp:posOffset>1905</wp:posOffset>
                </wp:positionH>
                <wp:positionV relativeFrom="page">
                  <wp:posOffset>1333500</wp:posOffset>
                </wp:positionV>
                <wp:extent cx="6067425" cy="1330325"/>
                <wp:effectExtent l="0" t="0" r="28575" b="22225"/>
                <wp:wrapSquare wrapText="bothSides"/>
                <wp:docPr id="5255749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330325"/>
                        </a:xfrm>
                        <a:prstGeom prst="rect">
                          <a:avLst/>
                        </a:prstGeom>
                        <a:solidFill>
                          <a:srgbClr val="FFFFFF"/>
                        </a:solidFill>
                        <a:ln w="9525">
                          <a:solidFill>
                            <a:srgbClr val="000000"/>
                          </a:solidFill>
                          <a:miter lim="800000"/>
                          <a:headEnd/>
                          <a:tailEnd/>
                        </a:ln>
                      </wps:spPr>
                      <wps:txbx>
                        <w:txbxContent>
                          <w:p w14:paraId="45D08C91" w14:textId="74DA3FE9" w:rsidR="007367E0" w:rsidRDefault="007367E0"/>
                          <w:tbl>
                            <w:tblPr>
                              <w:tblStyle w:val="PlainTable3"/>
                              <w:tblW w:w="0" w:type="auto"/>
                              <w:tblLook w:val="04A0" w:firstRow="1" w:lastRow="0" w:firstColumn="1" w:lastColumn="0" w:noHBand="0" w:noVBand="1"/>
                            </w:tblPr>
                            <w:tblGrid>
                              <w:gridCol w:w="2332"/>
                              <w:gridCol w:w="2292"/>
                              <w:gridCol w:w="2315"/>
                              <w:gridCol w:w="2329"/>
                            </w:tblGrid>
                            <w:tr w:rsidR="007367E0" w14:paraId="7D22DB2A"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68F00EC" w14:textId="77777777" w:rsidR="007367E0" w:rsidRDefault="007367E0" w:rsidP="007367E0">
                                  <w:pPr>
                                    <w:spacing w:after="200"/>
                                  </w:pPr>
                                  <w:r>
                                    <w:rPr>
                                      <w:noProof/>
                                    </w:rPr>
                                    <w:drawing>
                                      <wp:inline distT="0" distB="0" distL="0" distR="0" wp14:anchorId="244B7407" wp14:editId="7DAEE8E3">
                                        <wp:extent cx="314960" cy="314960"/>
                                        <wp:effectExtent l="0" t="0" r="0" b="0"/>
                                        <wp:docPr id="1322423615" name="Graphic 1322423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7723383F" w14:textId="77777777" w:rsidR="007367E0" w:rsidRDefault="007367E0" w:rsidP="007367E0">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A293D15" wp14:editId="5B1928C4">
                                        <wp:extent cx="365760" cy="365760"/>
                                        <wp:effectExtent l="0" t="0" r="0" b="0"/>
                                        <wp:docPr id="1887247914" name="Graphic 1887247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1D31B2EA" w14:textId="77777777" w:rsidR="007367E0" w:rsidRDefault="007367E0" w:rsidP="007367E0">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F3DD4BF" wp14:editId="321792A8">
                                        <wp:extent cx="365760" cy="365760"/>
                                        <wp:effectExtent l="0" t="0" r="0" b="0"/>
                                        <wp:docPr id="1131237598" name="Graphic 1131237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16A96F63" w14:textId="77777777" w:rsidR="007367E0" w:rsidRDefault="007367E0" w:rsidP="007367E0">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D6206D4" wp14:editId="44ACDE03">
                                        <wp:extent cx="365760" cy="365760"/>
                                        <wp:effectExtent l="0" t="0" r="0" b="0"/>
                                        <wp:docPr id="309067030" name="Graphic 309067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7367E0" w14:paraId="0AD4E46A"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D3ECEEC" w14:textId="77777777" w:rsidR="007367E0" w:rsidRPr="009A53A0" w:rsidRDefault="007367E0" w:rsidP="007367E0">
                                  <w:pPr>
                                    <w:jc w:val="center"/>
                                    <w:rPr>
                                      <w:b w:val="0"/>
                                      <w:bCs w:val="0"/>
                                      <w:caps w:val="0"/>
                                    </w:rPr>
                                  </w:pPr>
                                  <w:r>
                                    <w:rPr>
                                      <w:b w:val="0"/>
                                      <w:bCs w:val="0"/>
                                      <w:caps w:val="0"/>
                                    </w:rPr>
                                    <w:t>30 minuten</w:t>
                                  </w:r>
                                </w:p>
                              </w:tc>
                              <w:tc>
                                <w:tcPr>
                                  <w:tcW w:w="2386" w:type="dxa"/>
                                </w:tcPr>
                                <w:p w14:paraId="2D950688" w14:textId="77777777" w:rsidR="007367E0" w:rsidRDefault="007367E0" w:rsidP="007367E0">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49285E3B" w14:textId="77777777" w:rsidR="007367E0" w:rsidRDefault="007367E0" w:rsidP="007367E0">
                                  <w:pPr>
                                    <w:spacing w:after="200"/>
                                    <w:jc w:val="center"/>
                                    <w:cnfStyle w:val="000000100000" w:firstRow="0" w:lastRow="0" w:firstColumn="0" w:lastColumn="0" w:oddVBand="0" w:evenVBand="0" w:oddHBand="1" w:evenHBand="0" w:firstRowFirstColumn="0" w:firstRowLastColumn="0" w:lastRowFirstColumn="0" w:lastRowLastColumn="0"/>
                                  </w:pPr>
                                  <w:r>
                                    <w:t>Tijdens de les</w:t>
                                  </w:r>
                                </w:p>
                              </w:tc>
                              <w:tc>
                                <w:tcPr>
                                  <w:tcW w:w="2398" w:type="dxa"/>
                                </w:tcPr>
                                <w:p w14:paraId="2CB3DA92" w14:textId="77777777" w:rsidR="007367E0" w:rsidRDefault="007367E0" w:rsidP="007367E0">
                                  <w:pPr>
                                    <w:spacing w:after="200"/>
                                    <w:jc w:val="center"/>
                                    <w:cnfStyle w:val="000000100000" w:firstRow="0" w:lastRow="0" w:firstColumn="0" w:lastColumn="0" w:oddVBand="0" w:evenVBand="0" w:oddHBand="1" w:evenHBand="0" w:firstRowFirstColumn="0" w:firstRowLastColumn="0" w:lastRowFirstColumn="0" w:lastRowLastColumn="0"/>
                                  </w:pPr>
                                  <w:r>
                                    <w:t>Leerteam week 13</w:t>
                                  </w:r>
                                </w:p>
                              </w:tc>
                            </w:tr>
                          </w:tbl>
                          <w:p w14:paraId="6EF61BF1" w14:textId="527BDD01" w:rsidR="007367E0" w:rsidRDefault="007367E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A69B" id="_x0000_s1052" type="#_x0000_t202" style="position:absolute;margin-left:.15pt;margin-top:105pt;width:477.75pt;height:104.75pt;z-index:25165826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">
                <v:textbox style="mso-fit-shape-to-text:t">
                  <w:txbxContent>
                    <w:p w14:paraId="45D08C91" w14:textId="74DA3FE9" w:rsidR="007367E0" w:rsidRDefault="007367E0"/>
                    <w:tbl>
                      <w:tblPr>
                        <w:tblStyle w:val="PlainTable3"/>
                        <w:tblW w:w="0" w:type="auto"/>
                        <w:tblLook w:val="04A0" w:firstRow="1" w:lastRow="0" w:firstColumn="1" w:lastColumn="0" w:noHBand="0" w:noVBand="1"/>
                      </w:tblPr>
                      <w:tblGrid>
                        <w:gridCol w:w="2332"/>
                        <w:gridCol w:w="2292"/>
                        <w:gridCol w:w="2315"/>
                        <w:gridCol w:w="2329"/>
                      </w:tblGrid>
                      <w:tr w:rsidR="007367E0" w14:paraId="7D22DB2A"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68F00EC" w14:textId="77777777" w:rsidR="007367E0" w:rsidRDefault="007367E0" w:rsidP="007367E0">
                            <w:pPr>
                              <w:spacing w:after="200"/>
                            </w:pPr>
                            <w:r>
                              <w:rPr>
                                <w:noProof/>
                              </w:rPr>
                              <w:drawing>
                                <wp:inline distT="0" distB="0" distL="0" distR="0" wp14:anchorId="244B7407" wp14:editId="7DAEE8E3">
                                  <wp:extent cx="314960" cy="314960"/>
                                  <wp:effectExtent l="0" t="0" r="0" b="0"/>
                                  <wp:docPr id="1322423615" name="Graphic 1322423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7723383F" w14:textId="77777777" w:rsidR="007367E0" w:rsidRDefault="007367E0" w:rsidP="007367E0">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A293D15" wp14:editId="5B1928C4">
                                  <wp:extent cx="365760" cy="365760"/>
                                  <wp:effectExtent l="0" t="0" r="0" b="0"/>
                                  <wp:docPr id="1887247914" name="Graphic 1887247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1D31B2EA" w14:textId="77777777" w:rsidR="007367E0" w:rsidRDefault="007367E0" w:rsidP="007367E0">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F3DD4BF" wp14:editId="321792A8">
                                  <wp:extent cx="365760" cy="365760"/>
                                  <wp:effectExtent l="0" t="0" r="0" b="0"/>
                                  <wp:docPr id="1131237598" name="Graphic 1131237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16A96F63" w14:textId="77777777" w:rsidR="007367E0" w:rsidRDefault="007367E0" w:rsidP="007367E0">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D6206D4" wp14:editId="44ACDE03">
                                  <wp:extent cx="365760" cy="365760"/>
                                  <wp:effectExtent l="0" t="0" r="0" b="0"/>
                                  <wp:docPr id="309067030" name="Graphic 309067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7367E0" w14:paraId="0AD4E46A"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D3ECEEC" w14:textId="77777777" w:rsidR="007367E0" w:rsidRPr="009A53A0" w:rsidRDefault="007367E0" w:rsidP="007367E0">
                            <w:pPr>
                              <w:jc w:val="center"/>
                              <w:rPr>
                                <w:b w:val="0"/>
                                <w:bCs w:val="0"/>
                                <w:caps w:val="0"/>
                              </w:rPr>
                            </w:pPr>
                            <w:r>
                              <w:rPr>
                                <w:b w:val="0"/>
                                <w:bCs w:val="0"/>
                                <w:caps w:val="0"/>
                              </w:rPr>
                              <w:t>30 minuten</w:t>
                            </w:r>
                          </w:p>
                        </w:tc>
                        <w:tc>
                          <w:tcPr>
                            <w:tcW w:w="2386" w:type="dxa"/>
                          </w:tcPr>
                          <w:p w14:paraId="2D950688" w14:textId="77777777" w:rsidR="007367E0" w:rsidRDefault="007367E0" w:rsidP="007367E0">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49285E3B" w14:textId="77777777" w:rsidR="007367E0" w:rsidRDefault="007367E0" w:rsidP="007367E0">
                            <w:pPr>
                              <w:spacing w:after="200"/>
                              <w:jc w:val="center"/>
                              <w:cnfStyle w:val="000000100000" w:firstRow="0" w:lastRow="0" w:firstColumn="0" w:lastColumn="0" w:oddVBand="0" w:evenVBand="0" w:oddHBand="1" w:evenHBand="0" w:firstRowFirstColumn="0" w:firstRowLastColumn="0" w:lastRowFirstColumn="0" w:lastRowLastColumn="0"/>
                            </w:pPr>
                            <w:r>
                              <w:t>Tijdens de les</w:t>
                            </w:r>
                          </w:p>
                        </w:tc>
                        <w:tc>
                          <w:tcPr>
                            <w:tcW w:w="2398" w:type="dxa"/>
                          </w:tcPr>
                          <w:p w14:paraId="2CB3DA92" w14:textId="77777777" w:rsidR="007367E0" w:rsidRDefault="007367E0" w:rsidP="007367E0">
                            <w:pPr>
                              <w:spacing w:after="200"/>
                              <w:jc w:val="center"/>
                              <w:cnfStyle w:val="000000100000" w:firstRow="0" w:lastRow="0" w:firstColumn="0" w:lastColumn="0" w:oddVBand="0" w:evenVBand="0" w:oddHBand="1" w:evenHBand="0" w:firstRowFirstColumn="0" w:firstRowLastColumn="0" w:lastRowFirstColumn="0" w:lastRowLastColumn="0"/>
                            </w:pPr>
                            <w:r>
                              <w:t>Leerteam week 13</w:t>
                            </w:r>
                          </w:p>
                        </w:tc>
                      </w:tr>
                    </w:tbl>
                    <w:p w14:paraId="6EF61BF1" w14:textId="527BDD01" w:rsidR="007367E0" w:rsidRDefault="007367E0"/>
                  </w:txbxContent>
                </v:textbox>
                <w10:wrap type="square" anchorx="margin" anchory="page"/>
              </v:shape>
            </w:pict>
          </mc:Fallback>
        </mc:AlternateContent>
      </w:r>
      <w:r w:rsidR="00F71784" w:rsidRPr="001176A4">
        <w:t xml:space="preserve">Opdracht </w:t>
      </w:r>
      <w:r w:rsidR="00F9360C" w:rsidRPr="001176A4">
        <w:t xml:space="preserve">18 </w:t>
      </w:r>
      <w:r w:rsidR="00DA5052" w:rsidRPr="001176A4">
        <w:t>Samen leren</w:t>
      </w:r>
      <w:bookmarkEnd w:id="28"/>
    </w:p>
    <w:p w14:paraId="6C995621" w14:textId="6945B3B0" w:rsidR="00F71784" w:rsidRPr="001176A4" w:rsidRDefault="00F71784" w:rsidP="00F71784">
      <w:pPr>
        <w:spacing w:after="200"/>
      </w:pPr>
    </w:p>
    <w:p w14:paraId="60D42B90" w14:textId="24525D21" w:rsidR="00F71784" w:rsidRPr="001176A4" w:rsidRDefault="00DA5052" w:rsidP="00732FA6">
      <w:pPr>
        <w:pStyle w:val="ListParagraph"/>
        <w:numPr>
          <w:ilvl w:val="0"/>
          <w:numId w:val="3"/>
        </w:numPr>
        <w:spacing w:after="200"/>
      </w:pPr>
      <w:r w:rsidRPr="001176A4">
        <w:t>Plaats hier de foto van de resultaten van leerteambijeenkomst</w:t>
      </w:r>
      <w:r w:rsidR="00244624" w:rsidRPr="001176A4">
        <w:t>:</w:t>
      </w:r>
    </w:p>
    <w:p w14:paraId="1B328ECC" w14:textId="77777777" w:rsidR="00244624" w:rsidRPr="001176A4" w:rsidRDefault="00244624" w:rsidP="00CF499D">
      <w:pPr>
        <w:pStyle w:val="ListParagraph"/>
        <w:spacing w:after="200"/>
      </w:pPr>
    </w:p>
    <w:p w14:paraId="1D0E2F45" w14:textId="0056C0E4" w:rsidR="00DA5052" w:rsidRPr="001176A4" w:rsidRDefault="00DA5052" w:rsidP="00732FA6">
      <w:pPr>
        <w:pStyle w:val="ListParagraph"/>
        <w:numPr>
          <w:ilvl w:val="0"/>
          <w:numId w:val="3"/>
        </w:numPr>
        <w:spacing w:after="200"/>
      </w:pPr>
      <w:r w:rsidRPr="001176A4">
        <w:t>Wat kun jij doen voor de ander?</w:t>
      </w:r>
    </w:p>
    <w:p w14:paraId="06B4DD24" w14:textId="77777777" w:rsidR="00CF499D" w:rsidRPr="001176A4" w:rsidRDefault="00CF499D" w:rsidP="00CF499D">
      <w:pPr>
        <w:pStyle w:val="ListParagraph"/>
        <w:spacing w:after="200"/>
      </w:pPr>
    </w:p>
    <w:p w14:paraId="61DC036F" w14:textId="7D9CE2C7" w:rsidR="00DA5052" w:rsidRPr="001176A4" w:rsidRDefault="00DA5052" w:rsidP="00732FA6">
      <w:pPr>
        <w:pStyle w:val="ListParagraph"/>
        <w:numPr>
          <w:ilvl w:val="0"/>
          <w:numId w:val="3"/>
        </w:numPr>
        <w:spacing w:after="200"/>
      </w:pPr>
      <w:r w:rsidRPr="001176A4">
        <w:t>Wat kan een ander voor jou doen?</w:t>
      </w:r>
    </w:p>
    <w:p w14:paraId="4BDFF3BE" w14:textId="77777777" w:rsidR="00CF499D" w:rsidRPr="001176A4" w:rsidRDefault="00CF499D" w:rsidP="00CF499D">
      <w:pPr>
        <w:pStyle w:val="ListParagraph"/>
        <w:spacing w:after="200"/>
      </w:pPr>
    </w:p>
    <w:p w14:paraId="2208329B" w14:textId="63945078" w:rsidR="00244624" w:rsidRPr="001176A4" w:rsidRDefault="00244624" w:rsidP="00732FA6">
      <w:pPr>
        <w:pStyle w:val="ListParagraph"/>
        <w:numPr>
          <w:ilvl w:val="0"/>
          <w:numId w:val="3"/>
        </w:numPr>
        <w:spacing w:after="200"/>
      </w:pPr>
      <w:r w:rsidRPr="001176A4">
        <w:t xml:space="preserve">Formuleer </w:t>
      </w:r>
      <w:r w:rsidR="008D481D" w:rsidRPr="001176A4">
        <w:t xml:space="preserve">voor elke categorie </w:t>
      </w:r>
      <w:r w:rsidR="00B727FF" w:rsidRPr="001176A4">
        <w:t>twee concrete actiepunten die je in je agenda plant.</w:t>
      </w:r>
    </w:p>
    <w:p w14:paraId="23C0F153" w14:textId="77777777" w:rsidR="00AD011D" w:rsidRPr="001176A4" w:rsidRDefault="00AD011D" w:rsidP="00AD011D">
      <w:pPr>
        <w:pStyle w:val="ListParagraph"/>
      </w:pPr>
    </w:p>
    <w:p w14:paraId="5C2F75A4" w14:textId="77777777" w:rsidR="00AD011D" w:rsidRPr="001176A4" w:rsidRDefault="00AD011D" w:rsidP="00FD4DDA">
      <w:pPr>
        <w:spacing w:after="200"/>
      </w:pPr>
    </w:p>
    <w:p w14:paraId="70D100B4" w14:textId="77777777" w:rsidR="00FD4DDA" w:rsidRPr="001176A4" w:rsidRDefault="00FD4DDA" w:rsidP="00FD4DDA">
      <w:pPr>
        <w:spacing w:after="200"/>
      </w:pPr>
    </w:p>
    <w:p w14:paraId="1E5C9CC5" w14:textId="54A9A0B3" w:rsidR="00F71784" w:rsidRPr="001176A4" w:rsidRDefault="00F71784">
      <w:pPr>
        <w:spacing w:after="200"/>
      </w:pPr>
      <w:r w:rsidRPr="001176A4">
        <w:br w:type="page"/>
      </w:r>
    </w:p>
    <w:p w14:paraId="71D2A248" w14:textId="2F12A18D" w:rsidR="00F71784" w:rsidRPr="001176A4" w:rsidRDefault="0046285D" w:rsidP="00F71784">
      <w:pPr>
        <w:pStyle w:val="Heading1"/>
      </w:pPr>
      <w:bookmarkStart w:id="29" w:name="_Toc170996120"/>
      <w:r w:rsidRPr="001176A4">
        <w:rPr>
          <w:noProof/>
        </w:rPr>
        <w:lastRenderedPageBreak/>
        <mc:AlternateContent>
          <mc:Choice Requires="wps">
            <w:drawing>
              <wp:anchor distT="45720" distB="45720" distL="114300" distR="114300" simplePos="0" relativeHeight="251658267" behindDoc="0" locked="0" layoutInCell="1" allowOverlap="1" wp14:anchorId="3F7D5EDC" wp14:editId="362C7D6F">
                <wp:simplePos x="0" y="0"/>
                <wp:positionH relativeFrom="margin">
                  <wp:posOffset>1905</wp:posOffset>
                </wp:positionH>
                <wp:positionV relativeFrom="page">
                  <wp:posOffset>1333500</wp:posOffset>
                </wp:positionV>
                <wp:extent cx="6067425" cy="1513205"/>
                <wp:effectExtent l="0" t="0" r="28575" b="10795"/>
                <wp:wrapSquare wrapText="bothSides"/>
                <wp:docPr id="7022313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513205"/>
                        </a:xfrm>
                        <a:prstGeom prst="rect">
                          <a:avLst/>
                        </a:prstGeom>
                        <a:solidFill>
                          <a:srgbClr val="FFFFFF"/>
                        </a:solidFill>
                        <a:ln w="9525">
                          <a:solidFill>
                            <a:srgbClr val="000000"/>
                          </a:solidFill>
                          <a:miter lim="800000"/>
                          <a:headEnd/>
                          <a:tailEnd/>
                        </a:ln>
                      </wps:spPr>
                      <wps:txbx>
                        <w:txbxContent>
                          <w:p w14:paraId="55D6F83F" w14:textId="187C1F68" w:rsidR="0046285D" w:rsidRDefault="0046285D"/>
                          <w:tbl>
                            <w:tblPr>
                              <w:tblStyle w:val="PlainTable3"/>
                              <w:tblW w:w="0" w:type="auto"/>
                              <w:tblLook w:val="04A0" w:firstRow="1" w:lastRow="0" w:firstColumn="1" w:lastColumn="0" w:noHBand="0" w:noVBand="1"/>
                            </w:tblPr>
                            <w:tblGrid>
                              <w:gridCol w:w="2312"/>
                              <w:gridCol w:w="2292"/>
                              <w:gridCol w:w="2306"/>
                              <w:gridCol w:w="2358"/>
                            </w:tblGrid>
                            <w:tr w:rsidR="0046285D" w14:paraId="692B5234"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0907EF9" w14:textId="77777777" w:rsidR="0046285D" w:rsidRDefault="0046285D" w:rsidP="0046285D">
                                  <w:pPr>
                                    <w:spacing w:after="200"/>
                                  </w:pPr>
                                  <w:r>
                                    <w:rPr>
                                      <w:noProof/>
                                    </w:rPr>
                                    <w:drawing>
                                      <wp:inline distT="0" distB="0" distL="0" distR="0" wp14:anchorId="4C87BC41" wp14:editId="0E4DD5E5">
                                        <wp:extent cx="314960" cy="314960"/>
                                        <wp:effectExtent l="0" t="0" r="0" b="0"/>
                                        <wp:docPr id="411201887" name="Graphic 411201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0263DDDE"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B136238" wp14:editId="11ABE8BF">
                                        <wp:extent cx="365760" cy="365760"/>
                                        <wp:effectExtent l="0" t="0" r="0" b="0"/>
                                        <wp:docPr id="1182750345" name="Graphic 118275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4C434518"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B0C982B" wp14:editId="7D36669C">
                                        <wp:extent cx="365760" cy="365760"/>
                                        <wp:effectExtent l="0" t="0" r="0" b="0"/>
                                        <wp:docPr id="477898719" name="Graphic 477898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4BBE9372"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B0B6955" wp14:editId="6FD4A2B0">
                                        <wp:extent cx="365760" cy="365760"/>
                                        <wp:effectExtent l="0" t="0" r="0" b="0"/>
                                        <wp:docPr id="86701104" name="Graphic 8670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46285D" w14:paraId="696E6E3B"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DFD9445" w14:textId="77777777" w:rsidR="0046285D" w:rsidRPr="009A53A0" w:rsidRDefault="0046285D" w:rsidP="0046285D">
                                  <w:pPr>
                                    <w:jc w:val="center"/>
                                    <w:rPr>
                                      <w:b w:val="0"/>
                                      <w:bCs w:val="0"/>
                                      <w:caps w:val="0"/>
                                    </w:rPr>
                                  </w:pPr>
                                  <w:r>
                                    <w:rPr>
                                      <w:b w:val="0"/>
                                      <w:bCs w:val="0"/>
                                      <w:caps w:val="0"/>
                                    </w:rPr>
                                    <w:t>20 minuten</w:t>
                                  </w:r>
                                </w:p>
                              </w:tc>
                              <w:tc>
                                <w:tcPr>
                                  <w:tcW w:w="2386" w:type="dxa"/>
                                </w:tcPr>
                                <w:p w14:paraId="442DECD0"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Bekijken formats vorige cycli</w:t>
                                  </w:r>
                                </w:p>
                              </w:tc>
                              <w:tc>
                                <w:tcPr>
                                  <w:tcW w:w="2398" w:type="dxa"/>
                                </w:tcPr>
                                <w:p w14:paraId="30E2C7EC"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Tijdens leerteam week 14</w:t>
                                  </w:r>
                                </w:p>
                              </w:tc>
                              <w:tc>
                                <w:tcPr>
                                  <w:tcW w:w="2398" w:type="dxa"/>
                                </w:tcPr>
                                <w:p w14:paraId="071C72D8"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Datapuntentool</w:t>
                                  </w:r>
                                </w:p>
                              </w:tc>
                            </w:tr>
                          </w:tbl>
                          <w:p w14:paraId="30C97F98" w14:textId="5E30FD8E" w:rsidR="0046285D" w:rsidRDefault="0046285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D5EDC" id="_x0000_s1053" type="#_x0000_t202" style="position:absolute;margin-left:.15pt;margin-top:105pt;width:477.75pt;height:119.15pt;z-index:25165826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">
                <v:textbox style="mso-fit-shape-to-text:t">
                  <w:txbxContent>
                    <w:p w14:paraId="55D6F83F" w14:textId="187C1F68" w:rsidR="0046285D" w:rsidRDefault="0046285D"/>
                    <w:tbl>
                      <w:tblPr>
                        <w:tblStyle w:val="PlainTable3"/>
                        <w:tblW w:w="0" w:type="auto"/>
                        <w:tblLook w:val="04A0" w:firstRow="1" w:lastRow="0" w:firstColumn="1" w:lastColumn="0" w:noHBand="0" w:noVBand="1"/>
                      </w:tblPr>
                      <w:tblGrid>
                        <w:gridCol w:w="2312"/>
                        <w:gridCol w:w="2292"/>
                        <w:gridCol w:w="2306"/>
                        <w:gridCol w:w="2358"/>
                      </w:tblGrid>
                      <w:tr w:rsidR="0046285D" w14:paraId="692B5234"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0907EF9" w14:textId="77777777" w:rsidR="0046285D" w:rsidRDefault="0046285D" w:rsidP="0046285D">
                            <w:pPr>
                              <w:spacing w:after="200"/>
                            </w:pPr>
                            <w:r>
                              <w:rPr>
                                <w:noProof/>
                              </w:rPr>
                              <w:drawing>
                                <wp:inline distT="0" distB="0" distL="0" distR="0" wp14:anchorId="4C87BC41" wp14:editId="0E4DD5E5">
                                  <wp:extent cx="314960" cy="314960"/>
                                  <wp:effectExtent l="0" t="0" r="0" b="0"/>
                                  <wp:docPr id="411201887" name="Graphic 411201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0263DDDE"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B136238" wp14:editId="11ABE8BF">
                                  <wp:extent cx="365760" cy="365760"/>
                                  <wp:effectExtent l="0" t="0" r="0" b="0"/>
                                  <wp:docPr id="1182750345" name="Graphic 118275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4C434518"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B0C982B" wp14:editId="7D36669C">
                                  <wp:extent cx="365760" cy="365760"/>
                                  <wp:effectExtent l="0" t="0" r="0" b="0"/>
                                  <wp:docPr id="477898719" name="Graphic 477898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4BBE9372"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B0B6955" wp14:editId="6FD4A2B0">
                                  <wp:extent cx="365760" cy="365760"/>
                                  <wp:effectExtent l="0" t="0" r="0" b="0"/>
                                  <wp:docPr id="86701104" name="Graphic 8670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46285D" w14:paraId="696E6E3B"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DFD9445" w14:textId="77777777" w:rsidR="0046285D" w:rsidRPr="009A53A0" w:rsidRDefault="0046285D" w:rsidP="0046285D">
                            <w:pPr>
                              <w:jc w:val="center"/>
                              <w:rPr>
                                <w:b w:val="0"/>
                                <w:bCs w:val="0"/>
                                <w:caps w:val="0"/>
                              </w:rPr>
                            </w:pPr>
                            <w:r>
                              <w:rPr>
                                <w:b w:val="0"/>
                                <w:bCs w:val="0"/>
                                <w:caps w:val="0"/>
                              </w:rPr>
                              <w:t>20 minuten</w:t>
                            </w:r>
                          </w:p>
                        </w:tc>
                        <w:tc>
                          <w:tcPr>
                            <w:tcW w:w="2386" w:type="dxa"/>
                          </w:tcPr>
                          <w:p w14:paraId="442DECD0"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Bekijken formats vorige cycli</w:t>
                            </w:r>
                          </w:p>
                        </w:tc>
                        <w:tc>
                          <w:tcPr>
                            <w:tcW w:w="2398" w:type="dxa"/>
                          </w:tcPr>
                          <w:p w14:paraId="30E2C7EC"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Tijdens leerteam week 14</w:t>
                            </w:r>
                          </w:p>
                        </w:tc>
                        <w:tc>
                          <w:tcPr>
                            <w:tcW w:w="2398" w:type="dxa"/>
                          </w:tcPr>
                          <w:p w14:paraId="071C72D8"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Datapuntentool</w:t>
                            </w:r>
                          </w:p>
                        </w:tc>
                      </w:tr>
                    </w:tbl>
                    <w:p w14:paraId="30C97F98" w14:textId="5E30FD8E" w:rsidR="0046285D" w:rsidRDefault="0046285D"/>
                  </w:txbxContent>
                </v:textbox>
                <w10:wrap type="square" anchorx="margin" anchory="page"/>
              </v:shape>
            </w:pict>
          </mc:Fallback>
        </mc:AlternateContent>
      </w:r>
      <w:r w:rsidR="00F71784" w:rsidRPr="001176A4">
        <w:t xml:space="preserve">Opdracht </w:t>
      </w:r>
      <w:r w:rsidR="00C75517" w:rsidRPr="001176A4">
        <w:t>19</w:t>
      </w:r>
      <w:r w:rsidR="00CB6E02" w:rsidRPr="001176A4">
        <w:t xml:space="preserve"> Reflectie op datapunten</w:t>
      </w:r>
      <w:r w:rsidR="6873419D" w:rsidRPr="001176A4">
        <w:t xml:space="preserve"> - </w:t>
      </w:r>
      <w:r w:rsidR="002F604D" w:rsidRPr="001176A4">
        <w:t>IS</w:t>
      </w:r>
      <w:bookmarkEnd w:id="29"/>
    </w:p>
    <w:p w14:paraId="127B23E5" w14:textId="44DEB6AB" w:rsidR="00F71784" w:rsidRPr="001176A4" w:rsidRDefault="00F71784" w:rsidP="00F71784">
      <w:pPr>
        <w:spacing w:after="200"/>
      </w:pPr>
    </w:p>
    <w:p w14:paraId="16687137" w14:textId="082708E3" w:rsidR="00F71784" w:rsidRPr="001176A4" w:rsidRDefault="1EF12ADB" w:rsidP="21739E16">
      <w:pPr>
        <w:spacing w:after="200"/>
        <w:rPr>
          <w:rFonts w:eastAsia="Roboto" w:cs="Roboto"/>
          <w:sz w:val="22"/>
        </w:rPr>
      </w:pPr>
      <w:proofErr w:type="spellStart"/>
      <w:r w:rsidRPr="001176A4">
        <w:rPr>
          <w:rFonts w:eastAsia="Roboto" w:cs="Roboto"/>
          <w:b/>
          <w:bCs/>
          <w:sz w:val="22"/>
        </w:rPr>
        <w:t>Architectuurlaag</w:t>
      </w:r>
      <w:proofErr w:type="spellEnd"/>
      <w:r w:rsidRPr="001176A4">
        <w:rPr>
          <w:rFonts w:eastAsia="Roboto" w:cs="Roboto"/>
          <w:sz w:val="22"/>
        </w:rPr>
        <w:t>:</w:t>
      </w:r>
      <w:r w:rsidR="3DF9885A" w:rsidRPr="001176A4">
        <w:rPr>
          <w:rFonts w:eastAsia="Roboto" w:cs="Roboto"/>
          <w:sz w:val="22"/>
        </w:rPr>
        <w:t xml:space="preserve"> Infrastructuur</w:t>
      </w:r>
      <w:r w:rsidR="00F71784" w:rsidRPr="001176A4">
        <w:tab/>
      </w:r>
      <w:r w:rsidR="00F71784" w:rsidRPr="001176A4">
        <w:tab/>
      </w:r>
    </w:p>
    <w:p w14:paraId="31C1A98A" w14:textId="1C0036D4" w:rsidR="00F71784" w:rsidRPr="001176A4" w:rsidRDefault="1EF12ADB" w:rsidP="21739E16">
      <w:pPr>
        <w:spacing w:after="200"/>
        <w:rPr>
          <w:rFonts w:eastAsia="Roboto" w:cs="Roboto"/>
          <w:sz w:val="22"/>
          <w:u w:val="single"/>
        </w:rPr>
      </w:pPr>
      <w:r w:rsidRPr="001176A4">
        <w:rPr>
          <w:rFonts w:eastAsia="Roboto" w:cs="Roboto"/>
          <w:sz w:val="22"/>
          <w:u w:val="single"/>
        </w:rPr>
        <w:t>Tendens feedback op datapunten van afgelopen cycli:</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394"/>
        <w:gridCol w:w="1701"/>
        <w:gridCol w:w="1730"/>
        <w:gridCol w:w="1785"/>
      </w:tblGrid>
      <w:tr w:rsidR="001176A4" w:rsidRPr="001176A4" w14:paraId="473CC5D8" w14:textId="77777777" w:rsidTr="0047798B">
        <w:trPr>
          <w:trHeight w:val="300"/>
        </w:trPr>
        <w:tc>
          <w:tcPr>
            <w:tcW w:w="3394" w:type="dxa"/>
            <w:shd w:val="clear" w:color="auto" w:fill="DEEAF6"/>
            <w:tcMar>
              <w:left w:w="105" w:type="dxa"/>
              <w:right w:w="105" w:type="dxa"/>
            </w:tcMar>
          </w:tcPr>
          <w:p w14:paraId="1329FF85" w14:textId="0AEEC25C" w:rsidR="21739E16" w:rsidRPr="001176A4" w:rsidRDefault="21739E16" w:rsidP="21739E16">
            <w:pPr>
              <w:spacing w:after="200" w:line="276" w:lineRule="auto"/>
              <w:rPr>
                <w:rFonts w:eastAsia="Roboto" w:cs="Roboto"/>
                <w:sz w:val="22"/>
              </w:rPr>
            </w:pPr>
            <w:proofErr w:type="spellStart"/>
            <w:r w:rsidRPr="001176A4">
              <w:rPr>
                <w:rFonts w:eastAsia="Roboto" w:cs="Roboto"/>
                <w:b/>
                <w:bCs/>
                <w:sz w:val="22"/>
              </w:rPr>
              <w:t>Architectuurlaag</w:t>
            </w:r>
            <w:proofErr w:type="spellEnd"/>
          </w:p>
        </w:tc>
        <w:tc>
          <w:tcPr>
            <w:tcW w:w="1701" w:type="dxa"/>
            <w:shd w:val="clear" w:color="auto" w:fill="DEEAF6"/>
            <w:tcMar>
              <w:left w:w="105" w:type="dxa"/>
              <w:right w:w="105" w:type="dxa"/>
            </w:tcMar>
          </w:tcPr>
          <w:p w14:paraId="68C49777" w14:textId="54511DB0" w:rsidR="21739E16" w:rsidRPr="001176A4" w:rsidRDefault="007C3A7B" w:rsidP="21739E16">
            <w:pPr>
              <w:spacing w:after="200" w:line="276" w:lineRule="auto"/>
              <w:rPr>
                <w:rFonts w:eastAsia="Roboto" w:cs="Roboto"/>
                <w:b/>
                <w:bCs/>
                <w:sz w:val="22"/>
              </w:rPr>
            </w:pPr>
            <w:r w:rsidRPr="001176A4">
              <w:rPr>
                <w:rFonts w:eastAsia="Roboto" w:cs="Roboto"/>
                <w:b/>
                <w:bCs/>
                <w:sz w:val="22"/>
              </w:rPr>
              <w:t>Boven niveau</w:t>
            </w:r>
          </w:p>
        </w:tc>
        <w:tc>
          <w:tcPr>
            <w:tcW w:w="1730" w:type="dxa"/>
            <w:shd w:val="clear" w:color="auto" w:fill="DEEAF6"/>
            <w:tcMar>
              <w:left w:w="105" w:type="dxa"/>
              <w:right w:w="105" w:type="dxa"/>
            </w:tcMar>
          </w:tcPr>
          <w:p w14:paraId="6E4573AD" w14:textId="04F81867" w:rsidR="21739E16" w:rsidRPr="001176A4" w:rsidRDefault="0047798B" w:rsidP="21739E16">
            <w:pPr>
              <w:spacing w:after="200" w:line="276" w:lineRule="auto"/>
              <w:rPr>
                <w:rFonts w:eastAsia="Roboto" w:cs="Roboto"/>
                <w:sz w:val="22"/>
              </w:rPr>
            </w:pPr>
            <w:r w:rsidRPr="001176A4">
              <w:rPr>
                <w:rFonts w:eastAsia="Roboto" w:cs="Roboto"/>
                <w:b/>
                <w:bCs/>
                <w:sz w:val="22"/>
              </w:rPr>
              <w:t>Op niveau</w:t>
            </w:r>
          </w:p>
        </w:tc>
        <w:tc>
          <w:tcPr>
            <w:tcW w:w="1785" w:type="dxa"/>
            <w:shd w:val="clear" w:color="auto" w:fill="DEEAF6"/>
            <w:tcMar>
              <w:left w:w="105" w:type="dxa"/>
              <w:right w:w="105" w:type="dxa"/>
            </w:tcMar>
          </w:tcPr>
          <w:p w14:paraId="06A584AF" w14:textId="09B733F6" w:rsidR="002D2475" w:rsidRPr="001176A4" w:rsidRDefault="007C3A7B" w:rsidP="21739E16">
            <w:pPr>
              <w:spacing w:after="200" w:line="276" w:lineRule="auto"/>
              <w:rPr>
                <w:rFonts w:eastAsia="Roboto" w:cs="Roboto"/>
                <w:b/>
                <w:bCs/>
                <w:sz w:val="22"/>
              </w:rPr>
            </w:pPr>
            <w:r w:rsidRPr="001176A4">
              <w:rPr>
                <w:rFonts w:eastAsia="Roboto" w:cs="Roboto"/>
                <w:b/>
                <w:bCs/>
                <w:sz w:val="22"/>
              </w:rPr>
              <w:t xml:space="preserve">In ontwikkeling </w:t>
            </w:r>
          </w:p>
        </w:tc>
      </w:tr>
      <w:tr w:rsidR="001176A4" w:rsidRPr="001176A4" w14:paraId="352B3479" w14:textId="77777777" w:rsidTr="0047798B">
        <w:trPr>
          <w:trHeight w:val="300"/>
        </w:trPr>
        <w:tc>
          <w:tcPr>
            <w:tcW w:w="3394" w:type="dxa"/>
            <w:tcMar>
              <w:left w:w="105" w:type="dxa"/>
              <w:right w:w="105" w:type="dxa"/>
            </w:tcMar>
          </w:tcPr>
          <w:p w14:paraId="7FA81B60" w14:textId="46CD71FD" w:rsidR="21739E16" w:rsidRPr="001176A4" w:rsidRDefault="21739E16" w:rsidP="21739E16">
            <w:pPr>
              <w:spacing w:after="200" w:line="276" w:lineRule="auto"/>
              <w:rPr>
                <w:rFonts w:eastAsia="Roboto" w:cs="Roboto"/>
                <w:sz w:val="22"/>
              </w:rPr>
            </w:pPr>
            <w:r w:rsidRPr="001176A4">
              <w:rPr>
                <w:rFonts w:eastAsia="Roboto" w:cs="Roboto"/>
                <w:sz w:val="22"/>
              </w:rPr>
              <w:t>Gebruikersinteractie</w:t>
            </w:r>
          </w:p>
        </w:tc>
        <w:tc>
          <w:tcPr>
            <w:tcW w:w="1701" w:type="dxa"/>
            <w:tcMar>
              <w:left w:w="105" w:type="dxa"/>
              <w:right w:w="105" w:type="dxa"/>
            </w:tcMar>
          </w:tcPr>
          <w:p w14:paraId="1B09F1A2" w14:textId="10D11E57" w:rsidR="21739E16" w:rsidRPr="001176A4" w:rsidRDefault="21739E16" w:rsidP="21739E16">
            <w:pPr>
              <w:spacing w:after="200" w:line="276" w:lineRule="auto"/>
              <w:rPr>
                <w:rFonts w:eastAsia="Roboto" w:cs="Roboto"/>
                <w:sz w:val="22"/>
              </w:rPr>
            </w:pPr>
          </w:p>
        </w:tc>
        <w:tc>
          <w:tcPr>
            <w:tcW w:w="1730" w:type="dxa"/>
            <w:tcMar>
              <w:left w:w="105" w:type="dxa"/>
              <w:right w:w="105" w:type="dxa"/>
            </w:tcMar>
          </w:tcPr>
          <w:p w14:paraId="360AED8B" w14:textId="0A55C39D" w:rsidR="21739E16" w:rsidRPr="001176A4" w:rsidRDefault="21739E16" w:rsidP="21739E16">
            <w:pPr>
              <w:spacing w:after="200" w:line="276" w:lineRule="auto"/>
              <w:rPr>
                <w:rFonts w:eastAsia="Roboto" w:cs="Roboto"/>
                <w:sz w:val="22"/>
              </w:rPr>
            </w:pPr>
          </w:p>
        </w:tc>
        <w:tc>
          <w:tcPr>
            <w:tcW w:w="1785" w:type="dxa"/>
            <w:tcMar>
              <w:left w:w="105" w:type="dxa"/>
              <w:right w:w="105" w:type="dxa"/>
            </w:tcMar>
          </w:tcPr>
          <w:p w14:paraId="09314A25" w14:textId="08508907" w:rsidR="21739E16" w:rsidRPr="001176A4" w:rsidRDefault="21739E16" w:rsidP="21739E16">
            <w:pPr>
              <w:spacing w:after="200" w:line="276" w:lineRule="auto"/>
              <w:rPr>
                <w:rFonts w:eastAsia="Roboto" w:cs="Roboto"/>
                <w:sz w:val="22"/>
              </w:rPr>
            </w:pPr>
          </w:p>
        </w:tc>
      </w:tr>
      <w:tr w:rsidR="001176A4" w:rsidRPr="001176A4" w14:paraId="7629E32D" w14:textId="77777777" w:rsidTr="0047798B">
        <w:trPr>
          <w:trHeight w:val="450"/>
        </w:trPr>
        <w:tc>
          <w:tcPr>
            <w:tcW w:w="3394" w:type="dxa"/>
            <w:tcMar>
              <w:left w:w="105" w:type="dxa"/>
              <w:right w:w="105" w:type="dxa"/>
            </w:tcMar>
          </w:tcPr>
          <w:p w14:paraId="4144F378" w14:textId="593A766C" w:rsidR="21739E16" w:rsidRPr="001176A4" w:rsidRDefault="21739E16" w:rsidP="21739E16">
            <w:pPr>
              <w:spacing w:after="200" w:line="276" w:lineRule="auto"/>
              <w:rPr>
                <w:rFonts w:eastAsia="Roboto" w:cs="Roboto"/>
                <w:sz w:val="22"/>
              </w:rPr>
            </w:pPr>
            <w:r w:rsidRPr="001176A4">
              <w:rPr>
                <w:rFonts w:eastAsia="Roboto" w:cs="Roboto"/>
                <w:sz w:val="22"/>
              </w:rPr>
              <w:t>Software</w:t>
            </w:r>
          </w:p>
        </w:tc>
        <w:tc>
          <w:tcPr>
            <w:tcW w:w="1701" w:type="dxa"/>
            <w:tcMar>
              <w:left w:w="105" w:type="dxa"/>
              <w:right w:w="105" w:type="dxa"/>
            </w:tcMar>
          </w:tcPr>
          <w:p w14:paraId="0C6383D1" w14:textId="5C7D3307" w:rsidR="21739E16" w:rsidRPr="001176A4" w:rsidRDefault="21739E16" w:rsidP="21739E16">
            <w:pPr>
              <w:spacing w:after="200" w:line="276" w:lineRule="auto"/>
              <w:rPr>
                <w:rFonts w:eastAsia="Roboto" w:cs="Roboto"/>
                <w:sz w:val="22"/>
              </w:rPr>
            </w:pPr>
          </w:p>
        </w:tc>
        <w:tc>
          <w:tcPr>
            <w:tcW w:w="1730" w:type="dxa"/>
            <w:tcMar>
              <w:left w:w="105" w:type="dxa"/>
              <w:right w:w="105" w:type="dxa"/>
            </w:tcMar>
          </w:tcPr>
          <w:p w14:paraId="482CAE58" w14:textId="6FF6CDFF" w:rsidR="21739E16" w:rsidRPr="001176A4" w:rsidRDefault="21739E16" w:rsidP="21739E16">
            <w:pPr>
              <w:spacing w:after="200" w:line="276" w:lineRule="auto"/>
              <w:rPr>
                <w:rFonts w:eastAsia="Roboto" w:cs="Roboto"/>
                <w:sz w:val="22"/>
              </w:rPr>
            </w:pPr>
          </w:p>
        </w:tc>
        <w:tc>
          <w:tcPr>
            <w:tcW w:w="1785" w:type="dxa"/>
            <w:tcMar>
              <w:left w:w="105" w:type="dxa"/>
              <w:right w:w="105" w:type="dxa"/>
            </w:tcMar>
          </w:tcPr>
          <w:p w14:paraId="495FB16D" w14:textId="52EC3B2E" w:rsidR="21739E16" w:rsidRPr="001176A4" w:rsidRDefault="21739E16" w:rsidP="21739E16">
            <w:pPr>
              <w:spacing w:after="200" w:line="276" w:lineRule="auto"/>
              <w:rPr>
                <w:rFonts w:eastAsia="Roboto" w:cs="Roboto"/>
                <w:sz w:val="22"/>
              </w:rPr>
            </w:pPr>
          </w:p>
        </w:tc>
      </w:tr>
      <w:tr w:rsidR="001176A4" w:rsidRPr="001176A4" w14:paraId="26158070" w14:textId="77777777" w:rsidTr="0047798B">
        <w:trPr>
          <w:trHeight w:val="300"/>
        </w:trPr>
        <w:tc>
          <w:tcPr>
            <w:tcW w:w="3394" w:type="dxa"/>
            <w:tcMar>
              <w:left w:w="105" w:type="dxa"/>
              <w:right w:w="105" w:type="dxa"/>
            </w:tcMar>
          </w:tcPr>
          <w:p w14:paraId="3B9C158A" w14:textId="4F748B21" w:rsidR="21739E16" w:rsidRPr="001176A4" w:rsidRDefault="21739E16" w:rsidP="21739E16">
            <w:pPr>
              <w:spacing w:after="200" w:line="276" w:lineRule="auto"/>
              <w:rPr>
                <w:rFonts w:eastAsia="Roboto" w:cs="Roboto"/>
                <w:sz w:val="22"/>
              </w:rPr>
            </w:pPr>
            <w:r w:rsidRPr="001176A4">
              <w:rPr>
                <w:rFonts w:eastAsia="Roboto" w:cs="Roboto"/>
                <w:sz w:val="22"/>
              </w:rPr>
              <w:t>Organisatieprocessen</w:t>
            </w:r>
          </w:p>
        </w:tc>
        <w:tc>
          <w:tcPr>
            <w:tcW w:w="1701" w:type="dxa"/>
            <w:tcMar>
              <w:left w:w="105" w:type="dxa"/>
              <w:right w:w="105" w:type="dxa"/>
            </w:tcMar>
          </w:tcPr>
          <w:p w14:paraId="4B247B76" w14:textId="1FB09925" w:rsidR="21739E16" w:rsidRPr="001176A4" w:rsidRDefault="21739E16" w:rsidP="21739E16">
            <w:pPr>
              <w:spacing w:after="200" w:line="276" w:lineRule="auto"/>
              <w:rPr>
                <w:rFonts w:eastAsia="Roboto" w:cs="Roboto"/>
                <w:sz w:val="22"/>
              </w:rPr>
            </w:pPr>
          </w:p>
        </w:tc>
        <w:tc>
          <w:tcPr>
            <w:tcW w:w="1730" w:type="dxa"/>
            <w:tcMar>
              <w:left w:w="105" w:type="dxa"/>
              <w:right w:w="105" w:type="dxa"/>
            </w:tcMar>
          </w:tcPr>
          <w:p w14:paraId="6CECD575" w14:textId="4BCD9939" w:rsidR="21739E16" w:rsidRPr="001176A4" w:rsidRDefault="21739E16" w:rsidP="21739E16">
            <w:pPr>
              <w:spacing w:after="200" w:line="276" w:lineRule="auto"/>
              <w:rPr>
                <w:rFonts w:eastAsia="Roboto" w:cs="Roboto"/>
                <w:sz w:val="22"/>
              </w:rPr>
            </w:pPr>
          </w:p>
        </w:tc>
        <w:tc>
          <w:tcPr>
            <w:tcW w:w="1785" w:type="dxa"/>
            <w:tcMar>
              <w:left w:w="105" w:type="dxa"/>
              <w:right w:w="105" w:type="dxa"/>
            </w:tcMar>
          </w:tcPr>
          <w:p w14:paraId="26A0E5D9" w14:textId="170C6B5B" w:rsidR="21739E16" w:rsidRPr="001176A4" w:rsidRDefault="21739E16" w:rsidP="21739E16">
            <w:pPr>
              <w:spacing w:after="200" w:line="276" w:lineRule="auto"/>
              <w:rPr>
                <w:rFonts w:eastAsia="Roboto" w:cs="Roboto"/>
                <w:sz w:val="22"/>
              </w:rPr>
            </w:pPr>
          </w:p>
        </w:tc>
      </w:tr>
      <w:tr w:rsidR="21739E16" w:rsidRPr="001176A4" w14:paraId="3913B3E1" w14:textId="77777777" w:rsidTr="0047798B">
        <w:trPr>
          <w:trHeight w:val="300"/>
        </w:trPr>
        <w:tc>
          <w:tcPr>
            <w:tcW w:w="3394" w:type="dxa"/>
            <w:tcMar>
              <w:left w:w="105" w:type="dxa"/>
              <w:right w:w="105" w:type="dxa"/>
            </w:tcMar>
          </w:tcPr>
          <w:p w14:paraId="19C5C6C9" w14:textId="296CFEF8" w:rsidR="21739E16" w:rsidRPr="001176A4" w:rsidRDefault="21739E16" w:rsidP="21739E16">
            <w:pPr>
              <w:spacing w:after="200" w:line="276" w:lineRule="auto"/>
              <w:rPr>
                <w:rFonts w:eastAsia="Roboto" w:cs="Roboto"/>
                <w:sz w:val="22"/>
              </w:rPr>
            </w:pPr>
            <w:r w:rsidRPr="001176A4">
              <w:rPr>
                <w:rFonts w:eastAsia="Roboto" w:cs="Roboto"/>
                <w:sz w:val="22"/>
              </w:rPr>
              <w:t xml:space="preserve">Infrastructuur </w:t>
            </w:r>
          </w:p>
        </w:tc>
        <w:tc>
          <w:tcPr>
            <w:tcW w:w="1701" w:type="dxa"/>
            <w:tcMar>
              <w:left w:w="105" w:type="dxa"/>
              <w:right w:w="105" w:type="dxa"/>
            </w:tcMar>
          </w:tcPr>
          <w:p w14:paraId="355FB066" w14:textId="27F47F77" w:rsidR="21739E16" w:rsidRPr="001176A4" w:rsidRDefault="21739E16" w:rsidP="21739E16">
            <w:pPr>
              <w:spacing w:after="200" w:line="276" w:lineRule="auto"/>
              <w:rPr>
                <w:rFonts w:eastAsia="Roboto" w:cs="Roboto"/>
                <w:sz w:val="22"/>
              </w:rPr>
            </w:pPr>
          </w:p>
        </w:tc>
        <w:tc>
          <w:tcPr>
            <w:tcW w:w="1730" w:type="dxa"/>
            <w:tcMar>
              <w:left w:w="105" w:type="dxa"/>
              <w:right w:w="105" w:type="dxa"/>
            </w:tcMar>
          </w:tcPr>
          <w:p w14:paraId="3FEABCD2" w14:textId="5051BCF5" w:rsidR="21739E16" w:rsidRPr="001176A4" w:rsidRDefault="21739E16" w:rsidP="21739E16">
            <w:pPr>
              <w:spacing w:after="200" w:line="276" w:lineRule="auto"/>
              <w:rPr>
                <w:rFonts w:eastAsia="Roboto" w:cs="Roboto"/>
                <w:sz w:val="22"/>
              </w:rPr>
            </w:pPr>
          </w:p>
        </w:tc>
        <w:tc>
          <w:tcPr>
            <w:tcW w:w="1785" w:type="dxa"/>
            <w:tcMar>
              <w:left w:w="105" w:type="dxa"/>
              <w:right w:w="105" w:type="dxa"/>
            </w:tcMar>
          </w:tcPr>
          <w:p w14:paraId="76558F10" w14:textId="538DAE66" w:rsidR="21739E16" w:rsidRPr="001176A4" w:rsidRDefault="21739E16" w:rsidP="21739E16">
            <w:pPr>
              <w:spacing w:after="200" w:line="276" w:lineRule="auto"/>
              <w:rPr>
                <w:rFonts w:eastAsia="Roboto" w:cs="Roboto"/>
                <w:sz w:val="22"/>
              </w:rPr>
            </w:pPr>
          </w:p>
        </w:tc>
      </w:tr>
    </w:tbl>
    <w:p w14:paraId="7B4E1FAB" w14:textId="6D606CAE" w:rsidR="00F71784" w:rsidRPr="001176A4" w:rsidRDefault="00F71784" w:rsidP="21739E16">
      <w:pPr>
        <w:spacing w:after="200"/>
      </w:pPr>
    </w:p>
    <w:p w14:paraId="40F4DB52" w14:textId="49B8DFED" w:rsidR="00F71784" w:rsidRPr="001176A4" w:rsidRDefault="1EF12ADB" w:rsidP="21739E16">
      <w:pPr>
        <w:spacing w:after="200"/>
        <w:rPr>
          <w:rFonts w:eastAsia="Roboto" w:cs="Roboto"/>
          <w:sz w:val="22"/>
        </w:rPr>
      </w:pPr>
      <w:r w:rsidRPr="001176A4">
        <w:rPr>
          <w:rFonts w:eastAsia="Roboto" w:cs="Roboto"/>
          <w:sz w:val="22"/>
          <w:u w:val="single"/>
        </w:rPr>
        <w:t>Vul onderstaande tabel in en pas de stelling toe op afgelopen cyclus: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35"/>
        <w:gridCol w:w="1457"/>
        <w:gridCol w:w="1457"/>
        <w:gridCol w:w="1457"/>
        <w:gridCol w:w="1457"/>
        <w:gridCol w:w="1436"/>
      </w:tblGrid>
      <w:tr w:rsidR="001176A4" w:rsidRPr="001176A4" w14:paraId="70D5DD1E" w14:textId="77777777" w:rsidTr="21739E16">
        <w:trPr>
          <w:trHeight w:val="300"/>
        </w:trPr>
        <w:tc>
          <w:tcPr>
            <w:tcW w:w="2335" w:type="dxa"/>
            <w:shd w:val="clear" w:color="auto" w:fill="DEEAF6"/>
            <w:tcMar>
              <w:left w:w="105" w:type="dxa"/>
              <w:right w:w="105" w:type="dxa"/>
            </w:tcMar>
          </w:tcPr>
          <w:p w14:paraId="410DF616" w14:textId="7CC2CF8D" w:rsidR="21739E16" w:rsidRPr="001176A4" w:rsidRDefault="21739E16" w:rsidP="21739E16">
            <w:pPr>
              <w:spacing w:after="200" w:line="276" w:lineRule="auto"/>
              <w:rPr>
                <w:rFonts w:eastAsia="Roboto" w:cs="Roboto"/>
                <w:sz w:val="22"/>
              </w:rPr>
            </w:pPr>
            <w:r w:rsidRPr="001176A4">
              <w:rPr>
                <w:rFonts w:eastAsia="Roboto" w:cs="Roboto"/>
                <w:b/>
                <w:bCs/>
                <w:sz w:val="22"/>
              </w:rPr>
              <w:t>Stelling</w:t>
            </w:r>
          </w:p>
        </w:tc>
        <w:tc>
          <w:tcPr>
            <w:tcW w:w="1457" w:type="dxa"/>
            <w:shd w:val="clear" w:color="auto" w:fill="DEEAF6"/>
            <w:tcMar>
              <w:left w:w="105" w:type="dxa"/>
              <w:right w:w="105" w:type="dxa"/>
            </w:tcMar>
          </w:tcPr>
          <w:p w14:paraId="06B01830" w14:textId="271B576A" w:rsidR="21739E16" w:rsidRPr="001176A4" w:rsidRDefault="21739E16" w:rsidP="21739E16">
            <w:pPr>
              <w:spacing w:after="200" w:line="276" w:lineRule="auto"/>
              <w:rPr>
                <w:rFonts w:eastAsia="Roboto" w:cs="Roboto"/>
                <w:sz w:val="22"/>
              </w:rPr>
            </w:pPr>
            <w:r w:rsidRPr="001176A4">
              <w:rPr>
                <w:rFonts w:eastAsia="Roboto" w:cs="Roboto"/>
                <w:b/>
                <w:bCs/>
                <w:sz w:val="22"/>
              </w:rPr>
              <w:t>Helemaal mee eens</w:t>
            </w:r>
          </w:p>
        </w:tc>
        <w:tc>
          <w:tcPr>
            <w:tcW w:w="1457" w:type="dxa"/>
            <w:shd w:val="clear" w:color="auto" w:fill="DEEAF6"/>
            <w:tcMar>
              <w:left w:w="105" w:type="dxa"/>
              <w:right w:w="105" w:type="dxa"/>
            </w:tcMar>
          </w:tcPr>
          <w:p w14:paraId="19860F41" w14:textId="2A2A4E6A" w:rsidR="21739E16" w:rsidRPr="001176A4" w:rsidRDefault="21739E16" w:rsidP="21739E16">
            <w:pPr>
              <w:spacing w:after="200" w:line="276" w:lineRule="auto"/>
              <w:rPr>
                <w:rFonts w:eastAsia="Roboto" w:cs="Roboto"/>
                <w:sz w:val="22"/>
              </w:rPr>
            </w:pPr>
            <w:r w:rsidRPr="001176A4">
              <w:rPr>
                <w:rFonts w:eastAsia="Roboto" w:cs="Roboto"/>
                <w:b/>
                <w:bCs/>
                <w:sz w:val="22"/>
              </w:rPr>
              <w:t>Eens</w:t>
            </w:r>
          </w:p>
        </w:tc>
        <w:tc>
          <w:tcPr>
            <w:tcW w:w="1457" w:type="dxa"/>
            <w:shd w:val="clear" w:color="auto" w:fill="DEEAF6"/>
            <w:tcMar>
              <w:left w:w="105" w:type="dxa"/>
              <w:right w:w="105" w:type="dxa"/>
            </w:tcMar>
          </w:tcPr>
          <w:p w14:paraId="46ECEDF7" w14:textId="0F8B999C" w:rsidR="21739E16" w:rsidRPr="001176A4" w:rsidRDefault="21739E16" w:rsidP="21739E16">
            <w:pPr>
              <w:spacing w:after="200" w:line="276" w:lineRule="auto"/>
              <w:rPr>
                <w:rFonts w:eastAsia="Roboto" w:cs="Roboto"/>
                <w:sz w:val="22"/>
              </w:rPr>
            </w:pPr>
            <w:r w:rsidRPr="001176A4">
              <w:rPr>
                <w:rFonts w:eastAsia="Roboto" w:cs="Roboto"/>
                <w:b/>
                <w:bCs/>
                <w:sz w:val="22"/>
              </w:rPr>
              <w:t>Neutraal</w:t>
            </w:r>
          </w:p>
        </w:tc>
        <w:tc>
          <w:tcPr>
            <w:tcW w:w="1457" w:type="dxa"/>
            <w:shd w:val="clear" w:color="auto" w:fill="DEEAF6"/>
            <w:tcMar>
              <w:left w:w="105" w:type="dxa"/>
              <w:right w:w="105" w:type="dxa"/>
            </w:tcMar>
          </w:tcPr>
          <w:p w14:paraId="5555DAFE" w14:textId="1EB138EE" w:rsidR="21739E16" w:rsidRPr="001176A4" w:rsidRDefault="21739E16" w:rsidP="21739E16">
            <w:pPr>
              <w:spacing w:after="200" w:line="276" w:lineRule="auto"/>
              <w:rPr>
                <w:rFonts w:eastAsia="Roboto" w:cs="Roboto"/>
                <w:sz w:val="22"/>
              </w:rPr>
            </w:pPr>
            <w:r w:rsidRPr="001176A4">
              <w:rPr>
                <w:rFonts w:eastAsia="Roboto" w:cs="Roboto"/>
                <w:b/>
                <w:bCs/>
                <w:sz w:val="22"/>
              </w:rPr>
              <w:t>Oneens</w:t>
            </w:r>
          </w:p>
        </w:tc>
        <w:tc>
          <w:tcPr>
            <w:tcW w:w="1436" w:type="dxa"/>
            <w:shd w:val="clear" w:color="auto" w:fill="DEEAF6"/>
            <w:tcMar>
              <w:left w:w="105" w:type="dxa"/>
              <w:right w:w="105" w:type="dxa"/>
            </w:tcMar>
          </w:tcPr>
          <w:p w14:paraId="3A9B3933" w14:textId="6D86F146" w:rsidR="21739E16" w:rsidRPr="001176A4" w:rsidRDefault="21739E16" w:rsidP="21739E16">
            <w:pPr>
              <w:spacing w:after="200" w:line="276" w:lineRule="auto"/>
              <w:rPr>
                <w:rFonts w:eastAsia="Roboto" w:cs="Roboto"/>
                <w:sz w:val="22"/>
              </w:rPr>
            </w:pPr>
            <w:r w:rsidRPr="001176A4">
              <w:rPr>
                <w:rFonts w:eastAsia="Roboto" w:cs="Roboto"/>
                <w:b/>
                <w:bCs/>
                <w:sz w:val="22"/>
              </w:rPr>
              <w:t>Helemaal mee oneens</w:t>
            </w:r>
          </w:p>
        </w:tc>
      </w:tr>
      <w:tr w:rsidR="001176A4" w:rsidRPr="001176A4" w14:paraId="4ABBE536" w14:textId="77777777" w:rsidTr="21739E16">
        <w:trPr>
          <w:trHeight w:val="300"/>
        </w:trPr>
        <w:tc>
          <w:tcPr>
            <w:tcW w:w="2335" w:type="dxa"/>
            <w:tcMar>
              <w:left w:w="105" w:type="dxa"/>
              <w:right w:w="105" w:type="dxa"/>
            </w:tcMar>
          </w:tcPr>
          <w:p w14:paraId="5833E09D" w14:textId="5B6FAFC5" w:rsidR="21739E16" w:rsidRPr="001176A4" w:rsidRDefault="00C121C1" w:rsidP="21739E16">
            <w:pPr>
              <w:spacing w:after="200" w:line="276" w:lineRule="auto"/>
              <w:rPr>
                <w:rFonts w:eastAsia="Roboto" w:cs="Roboto"/>
                <w:sz w:val="22"/>
              </w:rPr>
            </w:pPr>
            <w:r w:rsidRPr="001176A4">
              <w:rPr>
                <w:rFonts w:eastAsia="Roboto" w:cs="Roboto"/>
                <w:sz w:val="22"/>
              </w:rPr>
              <w:t>1: I</w:t>
            </w:r>
            <w:r w:rsidR="21739E16" w:rsidRPr="001176A4">
              <w:rPr>
                <w:rFonts w:eastAsia="Roboto" w:cs="Roboto"/>
                <w:sz w:val="22"/>
              </w:rPr>
              <w:t>k heb grip op de studie</w:t>
            </w:r>
          </w:p>
        </w:tc>
        <w:tc>
          <w:tcPr>
            <w:tcW w:w="1457" w:type="dxa"/>
            <w:tcMar>
              <w:left w:w="105" w:type="dxa"/>
              <w:right w:w="105" w:type="dxa"/>
            </w:tcMar>
          </w:tcPr>
          <w:p w14:paraId="67C3EB17" w14:textId="037AAC8E"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79852FE4" w14:textId="5C5F3C5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2EF031FD" w14:textId="00D568D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1A1BF4A3" w14:textId="2EB41453"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31EFB6E9" w14:textId="09C21BA8" w:rsidR="21739E16" w:rsidRPr="001176A4" w:rsidRDefault="21739E16" w:rsidP="21739E16">
            <w:pPr>
              <w:spacing w:after="200" w:line="276" w:lineRule="auto"/>
              <w:rPr>
                <w:rFonts w:eastAsia="Roboto" w:cs="Roboto"/>
                <w:sz w:val="22"/>
              </w:rPr>
            </w:pPr>
          </w:p>
        </w:tc>
      </w:tr>
      <w:tr w:rsidR="001176A4" w:rsidRPr="001176A4" w14:paraId="13352A76" w14:textId="77777777" w:rsidTr="21739E16">
        <w:trPr>
          <w:trHeight w:val="300"/>
        </w:trPr>
        <w:tc>
          <w:tcPr>
            <w:tcW w:w="2335" w:type="dxa"/>
            <w:tcMar>
              <w:left w:w="105" w:type="dxa"/>
              <w:right w:w="105" w:type="dxa"/>
            </w:tcMar>
          </w:tcPr>
          <w:p w14:paraId="16EA2CCB" w14:textId="61804903" w:rsidR="21739E16" w:rsidRPr="001176A4" w:rsidRDefault="00C121C1" w:rsidP="21739E16">
            <w:pPr>
              <w:spacing w:after="200" w:line="276" w:lineRule="auto"/>
              <w:rPr>
                <w:rFonts w:eastAsia="Roboto" w:cs="Roboto"/>
                <w:sz w:val="22"/>
              </w:rPr>
            </w:pPr>
            <w:r w:rsidRPr="001176A4">
              <w:rPr>
                <w:rFonts w:eastAsia="Roboto" w:cs="Roboto"/>
                <w:sz w:val="22"/>
              </w:rPr>
              <w:t xml:space="preserve">2: </w:t>
            </w:r>
            <w:r w:rsidR="21739E16" w:rsidRPr="001176A4">
              <w:rPr>
                <w:rFonts w:eastAsia="Roboto" w:cs="Roboto"/>
                <w:sz w:val="22"/>
              </w:rPr>
              <w:t>Het was duidelijk wat er van mij werd verwacht afgelopen cyclus</w:t>
            </w:r>
          </w:p>
        </w:tc>
        <w:tc>
          <w:tcPr>
            <w:tcW w:w="1457" w:type="dxa"/>
            <w:tcMar>
              <w:left w:w="105" w:type="dxa"/>
              <w:right w:w="105" w:type="dxa"/>
            </w:tcMar>
          </w:tcPr>
          <w:p w14:paraId="69AAE119" w14:textId="53CE8817"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12691BFF" w14:textId="47063102"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1F6EE3AA" w14:textId="4749D42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4CBD0926" w14:textId="5A95F3BF"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1F16AD48" w14:textId="5D929523" w:rsidR="21739E16" w:rsidRPr="001176A4" w:rsidRDefault="21739E16" w:rsidP="21739E16">
            <w:pPr>
              <w:spacing w:after="200" w:line="276" w:lineRule="auto"/>
              <w:rPr>
                <w:rFonts w:eastAsia="Roboto" w:cs="Roboto"/>
                <w:sz w:val="22"/>
              </w:rPr>
            </w:pPr>
          </w:p>
        </w:tc>
      </w:tr>
      <w:tr w:rsidR="001176A4" w:rsidRPr="001176A4" w14:paraId="52C2C6E7" w14:textId="77777777" w:rsidTr="21739E16">
        <w:trPr>
          <w:trHeight w:val="300"/>
        </w:trPr>
        <w:tc>
          <w:tcPr>
            <w:tcW w:w="2335" w:type="dxa"/>
            <w:tcMar>
              <w:left w:w="105" w:type="dxa"/>
              <w:right w:w="105" w:type="dxa"/>
            </w:tcMar>
          </w:tcPr>
          <w:p w14:paraId="6C976376" w14:textId="086AC40E" w:rsidR="21739E16" w:rsidRPr="001176A4" w:rsidRDefault="00C121C1" w:rsidP="21739E16">
            <w:pPr>
              <w:spacing w:after="200" w:line="276" w:lineRule="auto"/>
              <w:rPr>
                <w:rFonts w:eastAsia="Roboto" w:cs="Roboto"/>
                <w:sz w:val="22"/>
              </w:rPr>
            </w:pPr>
            <w:r w:rsidRPr="001176A4">
              <w:rPr>
                <w:rFonts w:eastAsia="Roboto" w:cs="Roboto"/>
                <w:sz w:val="22"/>
              </w:rPr>
              <w:t xml:space="preserve">3: </w:t>
            </w:r>
            <w:r w:rsidR="21739E16" w:rsidRPr="001176A4">
              <w:rPr>
                <w:rFonts w:eastAsia="Roboto" w:cs="Roboto"/>
                <w:sz w:val="22"/>
              </w:rPr>
              <w:t xml:space="preserve">Ik heb efficiënt gestudeerd (planning, leren </w:t>
            </w:r>
            <w:proofErr w:type="spellStart"/>
            <w:r w:rsidR="21739E16" w:rsidRPr="001176A4">
              <w:rPr>
                <w:rFonts w:eastAsia="Roboto" w:cs="Roboto"/>
                <w:sz w:val="22"/>
              </w:rPr>
              <w:t>leren</w:t>
            </w:r>
            <w:proofErr w:type="spellEnd"/>
            <w:r w:rsidR="21739E16" w:rsidRPr="001176A4">
              <w:rPr>
                <w:rFonts w:eastAsia="Roboto" w:cs="Roboto"/>
                <w:sz w:val="22"/>
              </w:rPr>
              <w:t>, deadlines)</w:t>
            </w:r>
          </w:p>
        </w:tc>
        <w:tc>
          <w:tcPr>
            <w:tcW w:w="1457" w:type="dxa"/>
            <w:tcMar>
              <w:left w:w="105" w:type="dxa"/>
              <w:right w:w="105" w:type="dxa"/>
            </w:tcMar>
          </w:tcPr>
          <w:p w14:paraId="74C175C0" w14:textId="0A124CAE"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3CA60EB7" w14:textId="099B6E52"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51E494BC" w14:textId="34DE04B6"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373AC5DE" w14:textId="306235F9"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3EE58B0F" w14:textId="1666967E" w:rsidR="21739E16" w:rsidRPr="001176A4" w:rsidRDefault="21739E16" w:rsidP="21739E16">
            <w:pPr>
              <w:spacing w:after="200" w:line="276" w:lineRule="auto"/>
              <w:rPr>
                <w:rFonts w:eastAsia="Roboto" w:cs="Roboto"/>
                <w:sz w:val="22"/>
              </w:rPr>
            </w:pPr>
          </w:p>
        </w:tc>
      </w:tr>
      <w:tr w:rsidR="001176A4" w:rsidRPr="001176A4" w14:paraId="2F99024C" w14:textId="77777777" w:rsidTr="21739E16">
        <w:trPr>
          <w:trHeight w:val="300"/>
        </w:trPr>
        <w:tc>
          <w:tcPr>
            <w:tcW w:w="2335" w:type="dxa"/>
            <w:tcMar>
              <w:left w:w="105" w:type="dxa"/>
              <w:right w:w="105" w:type="dxa"/>
            </w:tcMar>
          </w:tcPr>
          <w:p w14:paraId="454587A3" w14:textId="22363B5F" w:rsidR="21739E16" w:rsidRPr="001176A4" w:rsidRDefault="00C121C1" w:rsidP="21739E16">
            <w:pPr>
              <w:spacing w:after="200" w:line="276" w:lineRule="auto"/>
              <w:rPr>
                <w:rFonts w:eastAsia="Roboto" w:cs="Roboto"/>
                <w:sz w:val="22"/>
              </w:rPr>
            </w:pPr>
            <w:r w:rsidRPr="001176A4">
              <w:rPr>
                <w:rFonts w:eastAsia="Roboto" w:cs="Roboto"/>
                <w:sz w:val="22"/>
              </w:rPr>
              <w:t xml:space="preserve">4: </w:t>
            </w:r>
            <w:r w:rsidR="21739E16" w:rsidRPr="001176A4">
              <w:rPr>
                <w:rFonts w:eastAsia="Roboto" w:cs="Roboto"/>
                <w:sz w:val="22"/>
              </w:rPr>
              <w:t xml:space="preserve">De balans tussen mijn studie en andere aspecten in mijn </w:t>
            </w:r>
            <w:r w:rsidR="21739E16" w:rsidRPr="001176A4">
              <w:rPr>
                <w:rFonts w:eastAsia="Roboto" w:cs="Roboto"/>
                <w:sz w:val="22"/>
              </w:rPr>
              <w:lastRenderedPageBreak/>
              <w:t>leven was goed deze periode</w:t>
            </w:r>
          </w:p>
        </w:tc>
        <w:tc>
          <w:tcPr>
            <w:tcW w:w="1457" w:type="dxa"/>
            <w:tcMar>
              <w:left w:w="105" w:type="dxa"/>
              <w:right w:w="105" w:type="dxa"/>
            </w:tcMar>
          </w:tcPr>
          <w:p w14:paraId="58C21191" w14:textId="3FF3D812"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1ADE9348" w14:textId="25D6730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5446093A" w14:textId="6B3AEBF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6168A54B" w14:textId="58E8C639"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5775FA68" w14:textId="4A1EC61B" w:rsidR="21739E16" w:rsidRPr="001176A4" w:rsidRDefault="21739E16" w:rsidP="21739E16">
            <w:pPr>
              <w:spacing w:after="200" w:line="276" w:lineRule="auto"/>
              <w:rPr>
                <w:rFonts w:eastAsia="Roboto" w:cs="Roboto"/>
                <w:sz w:val="22"/>
              </w:rPr>
            </w:pPr>
          </w:p>
        </w:tc>
      </w:tr>
      <w:tr w:rsidR="001176A4" w:rsidRPr="001176A4" w14:paraId="4DBDF546" w14:textId="77777777" w:rsidTr="21739E16">
        <w:trPr>
          <w:trHeight w:val="300"/>
        </w:trPr>
        <w:tc>
          <w:tcPr>
            <w:tcW w:w="2335" w:type="dxa"/>
            <w:tcMar>
              <w:left w:w="105" w:type="dxa"/>
              <w:right w:w="105" w:type="dxa"/>
            </w:tcMar>
          </w:tcPr>
          <w:p w14:paraId="6051583A" w14:textId="17FBFD17" w:rsidR="21739E16" w:rsidRPr="001176A4" w:rsidRDefault="00C121C1" w:rsidP="21739E16">
            <w:pPr>
              <w:spacing w:after="200" w:line="276" w:lineRule="auto"/>
              <w:rPr>
                <w:rFonts w:eastAsia="Roboto" w:cs="Roboto"/>
                <w:sz w:val="22"/>
              </w:rPr>
            </w:pPr>
            <w:r w:rsidRPr="001176A4">
              <w:rPr>
                <w:rFonts w:eastAsia="Roboto" w:cs="Roboto"/>
                <w:sz w:val="22"/>
              </w:rPr>
              <w:t xml:space="preserve">5: </w:t>
            </w:r>
            <w:r w:rsidR="21739E16" w:rsidRPr="001176A4">
              <w:rPr>
                <w:rFonts w:eastAsia="Roboto" w:cs="Roboto"/>
                <w:sz w:val="22"/>
              </w:rPr>
              <w:t>Ik begrijp de feedback van de docenten op de datapunten</w:t>
            </w:r>
          </w:p>
        </w:tc>
        <w:tc>
          <w:tcPr>
            <w:tcW w:w="1457" w:type="dxa"/>
            <w:tcMar>
              <w:left w:w="105" w:type="dxa"/>
              <w:right w:w="105" w:type="dxa"/>
            </w:tcMar>
          </w:tcPr>
          <w:p w14:paraId="0F796A02" w14:textId="6AD27008"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3C1D5C9E" w14:textId="21AA9961"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26415DFB" w14:textId="504EE688"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231E96FE" w14:textId="17D8FCCD"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2B882B6C" w14:textId="777EC09D" w:rsidR="21739E16" w:rsidRPr="001176A4" w:rsidRDefault="21739E16" w:rsidP="21739E16">
            <w:pPr>
              <w:spacing w:after="200" w:line="276" w:lineRule="auto"/>
              <w:rPr>
                <w:rFonts w:eastAsia="Roboto" w:cs="Roboto"/>
                <w:sz w:val="22"/>
              </w:rPr>
            </w:pPr>
          </w:p>
        </w:tc>
      </w:tr>
      <w:tr w:rsidR="001176A4" w:rsidRPr="001176A4" w14:paraId="06730474" w14:textId="77777777" w:rsidTr="21739E16">
        <w:trPr>
          <w:trHeight w:val="300"/>
        </w:trPr>
        <w:tc>
          <w:tcPr>
            <w:tcW w:w="2335" w:type="dxa"/>
            <w:tcMar>
              <w:left w:w="105" w:type="dxa"/>
              <w:right w:w="105" w:type="dxa"/>
            </w:tcMar>
          </w:tcPr>
          <w:p w14:paraId="4837C43C" w14:textId="1506EAE5" w:rsidR="21739E16" w:rsidRPr="001176A4" w:rsidRDefault="00C121C1" w:rsidP="21739E16">
            <w:pPr>
              <w:spacing w:after="200" w:line="276" w:lineRule="auto"/>
              <w:rPr>
                <w:rFonts w:eastAsia="Roboto" w:cs="Roboto"/>
                <w:sz w:val="22"/>
              </w:rPr>
            </w:pPr>
            <w:r w:rsidRPr="001176A4">
              <w:rPr>
                <w:rFonts w:eastAsia="Roboto" w:cs="Roboto"/>
                <w:sz w:val="22"/>
              </w:rPr>
              <w:t xml:space="preserve">6: </w:t>
            </w:r>
            <w:r w:rsidR="21739E16" w:rsidRPr="001176A4">
              <w:rPr>
                <w:rFonts w:eastAsia="Roboto" w:cs="Roboto"/>
                <w:sz w:val="22"/>
              </w:rPr>
              <w:t>Ik heb mij in de afgelopen cyclus persoonlijk ontwikkeld (zelfvertrouwen, communicatievaardigheden, etc.)</w:t>
            </w:r>
          </w:p>
        </w:tc>
        <w:tc>
          <w:tcPr>
            <w:tcW w:w="1457" w:type="dxa"/>
            <w:tcMar>
              <w:left w:w="105" w:type="dxa"/>
              <w:right w:w="105" w:type="dxa"/>
            </w:tcMar>
          </w:tcPr>
          <w:p w14:paraId="7959BF1F" w14:textId="6DBE8D24"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6D07D28B" w14:textId="30DB7383"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09502CF5" w14:textId="526A4476"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6D4A255D" w14:textId="24E9975F"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47A5B85D" w14:textId="43B968F7" w:rsidR="21739E16" w:rsidRPr="001176A4" w:rsidRDefault="21739E16" w:rsidP="21739E16">
            <w:pPr>
              <w:spacing w:after="200" w:line="276" w:lineRule="auto"/>
              <w:rPr>
                <w:rFonts w:eastAsia="Roboto" w:cs="Roboto"/>
                <w:sz w:val="22"/>
              </w:rPr>
            </w:pPr>
          </w:p>
        </w:tc>
      </w:tr>
      <w:tr w:rsidR="21739E16" w:rsidRPr="001176A4" w14:paraId="71B11A41" w14:textId="77777777" w:rsidTr="21739E16">
        <w:trPr>
          <w:trHeight w:val="300"/>
        </w:trPr>
        <w:tc>
          <w:tcPr>
            <w:tcW w:w="2335" w:type="dxa"/>
            <w:tcMar>
              <w:left w:w="105" w:type="dxa"/>
              <w:right w:w="105" w:type="dxa"/>
            </w:tcMar>
          </w:tcPr>
          <w:p w14:paraId="70E1D042" w14:textId="7A9DBDB1" w:rsidR="21739E16" w:rsidRPr="001176A4" w:rsidRDefault="00C121C1" w:rsidP="21739E16">
            <w:pPr>
              <w:spacing w:after="200" w:line="276" w:lineRule="auto"/>
              <w:rPr>
                <w:rFonts w:eastAsia="Roboto" w:cs="Roboto"/>
                <w:sz w:val="22"/>
              </w:rPr>
            </w:pPr>
            <w:r w:rsidRPr="001176A4">
              <w:rPr>
                <w:rFonts w:eastAsia="Roboto" w:cs="Roboto"/>
                <w:sz w:val="22"/>
              </w:rPr>
              <w:t xml:space="preserve">7: </w:t>
            </w:r>
            <w:r w:rsidR="21739E16" w:rsidRPr="001176A4">
              <w:rPr>
                <w:rFonts w:eastAsia="Roboto" w:cs="Roboto"/>
                <w:sz w:val="22"/>
              </w:rPr>
              <w:t>Ik heb gebruik gemaakt van mijn leerteam</w:t>
            </w:r>
          </w:p>
        </w:tc>
        <w:tc>
          <w:tcPr>
            <w:tcW w:w="1457" w:type="dxa"/>
            <w:tcMar>
              <w:left w:w="105" w:type="dxa"/>
              <w:right w:w="105" w:type="dxa"/>
            </w:tcMar>
          </w:tcPr>
          <w:p w14:paraId="36003B8A" w14:textId="46A9DF9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7AFEC971" w14:textId="0F4306E6"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04157034" w14:textId="05DABD1C"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3479A7E1" w14:textId="3611C5D7"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3CBF39C6" w14:textId="6F65E2E7" w:rsidR="21739E16" w:rsidRPr="001176A4" w:rsidRDefault="21739E16" w:rsidP="21739E16">
            <w:pPr>
              <w:spacing w:after="200" w:line="276" w:lineRule="auto"/>
              <w:rPr>
                <w:rFonts w:eastAsia="Roboto" w:cs="Roboto"/>
                <w:sz w:val="22"/>
              </w:rPr>
            </w:pPr>
          </w:p>
        </w:tc>
      </w:tr>
    </w:tbl>
    <w:p w14:paraId="3D5D535B" w14:textId="1D77E54C" w:rsidR="00F71784" w:rsidRPr="001176A4" w:rsidRDefault="00F71784" w:rsidP="21739E16">
      <w:pPr>
        <w:spacing w:after="200"/>
        <w:rPr>
          <w:rFonts w:eastAsia="Roboto" w:cs="Roboto"/>
          <w:sz w:val="22"/>
        </w:rPr>
      </w:pPr>
    </w:p>
    <w:p w14:paraId="45426BC9" w14:textId="27BF9053" w:rsidR="00F71784" w:rsidRPr="001176A4" w:rsidRDefault="1EF12ADB" w:rsidP="21739E16">
      <w:pPr>
        <w:spacing w:after="200"/>
        <w:rPr>
          <w:rFonts w:eastAsia="Roboto" w:cs="Roboto"/>
          <w:sz w:val="22"/>
        </w:rPr>
      </w:pPr>
      <w:r w:rsidRPr="001176A4">
        <w:rPr>
          <w:rFonts w:eastAsia="Roboto" w:cs="Roboto"/>
          <w:sz w:val="22"/>
          <w:u w:val="single"/>
        </w:rPr>
        <w:t>Geef voor 3 van bovenstaande antwoorden een toelichting</w:t>
      </w:r>
      <w:r w:rsidR="2FEE1820" w:rsidRPr="001176A4">
        <w:rPr>
          <w:rFonts w:eastAsia="Roboto" w:cs="Roboto"/>
          <w:sz w:val="22"/>
          <w:u w:val="single"/>
        </w:rPr>
        <w: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44"/>
        <w:gridCol w:w="7756"/>
      </w:tblGrid>
      <w:tr w:rsidR="001176A4" w:rsidRPr="001176A4" w14:paraId="29DC55E8" w14:textId="77777777" w:rsidTr="21739E16">
        <w:trPr>
          <w:trHeight w:val="300"/>
        </w:trPr>
        <w:tc>
          <w:tcPr>
            <w:tcW w:w="1844" w:type="dxa"/>
            <w:shd w:val="clear" w:color="auto" w:fill="DEEAF6"/>
            <w:tcMar>
              <w:left w:w="105" w:type="dxa"/>
              <w:right w:w="105" w:type="dxa"/>
            </w:tcMar>
          </w:tcPr>
          <w:p w14:paraId="6DA98B99" w14:textId="733D390C" w:rsidR="21739E16" w:rsidRPr="001176A4" w:rsidRDefault="21739E16" w:rsidP="21739E16">
            <w:pPr>
              <w:spacing w:after="200" w:line="276" w:lineRule="auto"/>
              <w:rPr>
                <w:rFonts w:eastAsia="Roboto" w:cs="Roboto"/>
                <w:sz w:val="22"/>
              </w:rPr>
            </w:pPr>
            <w:r w:rsidRPr="001176A4">
              <w:rPr>
                <w:rFonts w:eastAsia="Roboto" w:cs="Roboto"/>
                <w:b/>
                <w:bCs/>
                <w:sz w:val="22"/>
              </w:rPr>
              <w:t>Stelling</w:t>
            </w:r>
          </w:p>
        </w:tc>
        <w:tc>
          <w:tcPr>
            <w:tcW w:w="7756" w:type="dxa"/>
            <w:shd w:val="clear" w:color="auto" w:fill="DEEAF6"/>
            <w:tcMar>
              <w:left w:w="105" w:type="dxa"/>
              <w:right w:w="105" w:type="dxa"/>
            </w:tcMar>
          </w:tcPr>
          <w:p w14:paraId="0A3A4739" w14:textId="09DF7BE4" w:rsidR="21739E16" w:rsidRPr="001176A4" w:rsidRDefault="21739E16" w:rsidP="21739E16">
            <w:pPr>
              <w:spacing w:after="200" w:line="276" w:lineRule="auto"/>
              <w:rPr>
                <w:rFonts w:eastAsia="Roboto" w:cs="Roboto"/>
                <w:sz w:val="22"/>
              </w:rPr>
            </w:pPr>
            <w:r w:rsidRPr="001176A4">
              <w:rPr>
                <w:rFonts w:eastAsia="Roboto" w:cs="Roboto"/>
                <w:b/>
                <w:bCs/>
                <w:sz w:val="22"/>
              </w:rPr>
              <w:t>Toelichting</w:t>
            </w:r>
          </w:p>
        </w:tc>
      </w:tr>
      <w:tr w:rsidR="001176A4" w:rsidRPr="001176A4" w14:paraId="187E6007" w14:textId="77777777" w:rsidTr="21739E16">
        <w:trPr>
          <w:trHeight w:val="300"/>
        </w:trPr>
        <w:tc>
          <w:tcPr>
            <w:tcW w:w="1844" w:type="dxa"/>
            <w:tcMar>
              <w:left w:w="105" w:type="dxa"/>
              <w:right w:w="105" w:type="dxa"/>
            </w:tcMar>
          </w:tcPr>
          <w:p w14:paraId="162CFD5E" w14:textId="20ED5DD8" w:rsidR="21739E16" w:rsidRPr="001176A4" w:rsidRDefault="21739E16" w:rsidP="21739E16">
            <w:pPr>
              <w:spacing w:after="200" w:line="276" w:lineRule="auto"/>
              <w:rPr>
                <w:rFonts w:eastAsia="Roboto" w:cs="Roboto"/>
                <w:sz w:val="22"/>
              </w:rPr>
            </w:pPr>
          </w:p>
        </w:tc>
        <w:tc>
          <w:tcPr>
            <w:tcW w:w="7756" w:type="dxa"/>
            <w:tcMar>
              <w:left w:w="105" w:type="dxa"/>
              <w:right w:w="105" w:type="dxa"/>
            </w:tcMar>
          </w:tcPr>
          <w:p w14:paraId="03D8D0FD" w14:textId="54F136BC" w:rsidR="21739E16" w:rsidRPr="001176A4" w:rsidRDefault="21739E16" w:rsidP="21739E16">
            <w:pPr>
              <w:spacing w:after="200" w:line="276" w:lineRule="auto"/>
              <w:rPr>
                <w:rFonts w:eastAsia="Roboto" w:cs="Roboto"/>
                <w:sz w:val="22"/>
              </w:rPr>
            </w:pPr>
          </w:p>
        </w:tc>
      </w:tr>
      <w:tr w:rsidR="001176A4" w:rsidRPr="001176A4" w14:paraId="74C2A3B1" w14:textId="77777777" w:rsidTr="21739E16">
        <w:trPr>
          <w:trHeight w:val="300"/>
        </w:trPr>
        <w:tc>
          <w:tcPr>
            <w:tcW w:w="1844" w:type="dxa"/>
            <w:tcMar>
              <w:left w:w="105" w:type="dxa"/>
              <w:right w:w="105" w:type="dxa"/>
            </w:tcMar>
          </w:tcPr>
          <w:p w14:paraId="5BB832DB" w14:textId="62099575" w:rsidR="21739E16" w:rsidRPr="001176A4" w:rsidRDefault="21739E16" w:rsidP="21739E16">
            <w:pPr>
              <w:spacing w:after="200" w:line="276" w:lineRule="auto"/>
              <w:rPr>
                <w:rFonts w:eastAsia="Roboto" w:cs="Roboto"/>
                <w:sz w:val="22"/>
              </w:rPr>
            </w:pPr>
          </w:p>
        </w:tc>
        <w:tc>
          <w:tcPr>
            <w:tcW w:w="7756" w:type="dxa"/>
            <w:tcMar>
              <w:left w:w="105" w:type="dxa"/>
              <w:right w:w="105" w:type="dxa"/>
            </w:tcMar>
          </w:tcPr>
          <w:p w14:paraId="7C2D222B" w14:textId="5E00B62F" w:rsidR="21739E16" w:rsidRPr="001176A4" w:rsidRDefault="21739E16" w:rsidP="21739E16">
            <w:pPr>
              <w:spacing w:after="200" w:line="276" w:lineRule="auto"/>
              <w:rPr>
                <w:rFonts w:eastAsia="Roboto" w:cs="Roboto"/>
                <w:sz w:val="22"/>
              </w:rPr>
            </w:pPr>
          </w:p>
        </w:tc>
      </w:tr>
      <w:tr w:rsidR="21739E16" w:rsidRPr="001176A4" w14:paraId="6F8ED99F" w14:textId="77777777" w:rsidTr="21739E16">
        <w:trPr>
          <w:trHeight w:val="300"/>
        </w:trPr>
        <w:tc>
          <w:tcPr>
            <w:tcW w:w="1844" w:type="dxa"/>
            <w:tcMar>
              <w:left w:w="105" w:type="dxa"/>
              <w:right w:w="105" w:type="dxa"/>
            </w:tcMar>
          </w:tcPr>
          <w:p w14:paraId="72E68B08" w14:textId="4BFDF90A" w:rsidR="21739E16" w:rsidRPr="001176A4" w:rsidRDefault="21739E16" w:rsidP="21739E16">
            <w:pPr>
              <w:spacing w:after="200" w:line="276" w:lineRule="auto"/>
              <w:rPr>
                <w:rFonts w:eastAsia="Roboto" w:cs="Roboto"/>
                <w:sz w:val="22"/>
              </w:rPr>
            </w:pPr>
          </w:p>
        </w:tc>
        <w:tc>
          <w:tcPr>
            <w:tcW w:w="7756" w:type="dxa"/>
            <w:tcMar>
              <w:left w:w="105" w:type="dxa"/>
              <w:right w:w="105" w:type="dxa"/>
            </w:tcMar>
          </w:tcPr>
          <w:p w14:paraId="26AD1EC6" w14:textId="14811225" w:rsidR="21739E16" w:rsidRPr="001176A4" w:rsidRDefault="21739E16" w:rsidP="21739E16">
            <w:pPr>
              <w:spacing w:after="200" w:line="276" w:lineRule="auto"/>
              <w:rPr>
                <w:rFonts w:eastAsia="Roboto" w:cs="Roboto"/>
                <w:sz w:val="22"/>
              </w:rPr>
            </w:pPr>
          </w:p>
        </w:tc>
      </w:tr>
    </w:tbl>
    <w:p w14:paraId="7C6D969B" w14:textId="6013DEBC" w:rsidR="00F71784" w:rsidRPr="001176A4" w:rsidRDefault="00F71784" w:rsidP="21739E16">
      <w:pPr>
        <w:spacing w:after="200"/>
        <w:rPr>
          <w:rFonts w:eastAsia="Roboto" w:cs="Roboto"/>
          <w:sz w:val="22"/>
        </w:rPr>
      </w:pPr>
    </w:p>
    <w:p w14:paraId="0B4ACF70" w14:textId="37E61DDD" w:rsidR="00F71784" w:rsidRPr="001176A4" w:rsidRDefault="1EF12ADB" w:rsidP="21739E16">
      <w:pPr>
        <w:spacing w:after="200"/>
        <w:rPr>
          <w:rFonts w:eastAsia="Roboto" w:cs="Roboto"/>
          <w:sz w:val="22"/>
        </w:rPr>
      </w:pPr>
      <w:r w:rsidRPr="001176A4">
        <w:rPr>
          <w:rFonts w:eastAsia="Roboto" w:cs="Roboto"/>
          <w:sz w:val="22"/>
          <w:u w:val="single"/>
        </w:rPr>
        <w:t xml:space="preserve">Formuleer een aantal ontwikkelpunten voor de komende cyclus op basis van de </w:t>
      </w:r>
      <w:proofErr w:type="spellStart"/>
      <w:r w:rsidRPr="001176A4">
        <w:rPr>
          <w:rFonts w:eastAsia="Roboto" w:cs="Roboto"/>
          <w:sz w:val="22"/>
          <w:u w:val="single"/>
        </w:rPr>
        <w:t>rubric</w:t>
      </w:r>
      <w:proofErr w:type="spellEnd"/>
      <w:r w:rsidRPr="001176A4">
        <w:rPr>
          <w:rFonts w:eastAsia="Roboto" w:cs="Roboto"/>
          <w:sz w:val="22"/>
          <w:u w:val="single"/>
        </w:rPr>
        <w:t xml:space="preserve"> hierboven</w:t>
      </w:r>
      <w:r w:rsidR="5CA7B8A4" w:rsidRPr="001176A4">
        <w:rPr>
          <w:rFonts w:eastAsia="Roboto" w:cs="Roboto"/>
          <w:sz w:val="22"/>
          <w:u w:val="single"/>
        </w:rPr>
        <w: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685"/>
        <w:gridCol w:w="3915"/>
      </w:tblGrid>
      <w:tr w:rsidR="001176A4" w:rsidRPr="001176A4" w14:paraId="45FC3F60" w14:textId="77777777" w:rsidTr="21739E16">
        <w:trPr>
          <w:trHeight w:val="495"/>
        </w:trPr>
        <w:tc>
          <w:tcPr>
            <w:tcW w:w="5685" w:type="dxa"/>
            <w:shd w:val="clear" w:color="auto" w:fill="DEEAF6"/>
            <w:tcMar>
              <w:left w:w="105" w:type="dxa"/>
              <w:right w:w="105" w:type="dxa"/>
            </w:tcMar>
          </w:tcPr>
          <w:p w14:paraId="74A2732E" w14:textId="2AFD043B" w:rsidR="21739E16" w:rsidRPr="001176A4" w:rsidRDefault="21739E16" w:rsidP="21739E16">
            <w:pPr>
              <w:spacing w:after="200" w:line="276" w:lineRule="auto"/>
              <w:rPr>
                <w:rFonts w:eastAsia="Roboto" w:cs="Roboto"/>
                <w:sz w:val="22"/>
              </w:rPr>
            </w:pPr>
            <w:r w:rsidRPr="001176A4">
              <w:rPr>
                <w:rFonts w:eastAsia="Roboto" w:cs="Roboto"/>
                <w:b/>
                <w:bCs/>
                <w:sz w:val="22"/>
              </w:rPr>
              <w:t>Ontwikkelpunten</w:t>
            </w:r>
          </w:p>
        </w:tc>
        <w:tc>
          <w:tcPr>
            <w:tcW w:w="3915" w:type="dxa"/>
            <w:shd w:val="clear" w:color="auto" w:fill="DEEAF6"/>
            <w:tcMar>
              <w:left w:w="105" w:type="dxa"/>
              <w:right w:w="105" w:type="dxa"/>
            </w:tcMar>
          </w:tcPr>
          <w:p w14:paraId="1CAEDB4F" w14:textId="7B997E87" w:rsidR="21739E16" w:rsidRPr="001176A4" w:rsidRDefault="21739E16" w:rsidP="21739E16">
            <w:pPr>
              <w:spacing w:after="200" w:line="276" w:lineRule="auto"/>
              <w:rPr>
                <w:rFonts w:eastAsia="Roboto" w:cs="Roboto"/>
                <w:sz w:val="22"/>
              </w:rPr>
            </w:pPr>
            <w:r w:rsidRPr="001176A4">
              <w:rPr>
                <w:rFonts w:eastAsia="Roboto" w:cs="Roboto"/>
                <w:b/>
                <w:bCs/>
                <w:sz w:val="22"/>
              </w:rPr>
              <w:t>Hulpbronnen</w:t>
            </w:r>
          </w:p>
        </w:tc>
      </w:tr>
      <w:tr w:rsidR="001176A4" w:rsidRPr="001176A4" w14:paraId="6CDEFEB9" w14:textId="77777777" w:rsidTr="21739E16">
        <w:trPr>
          <w:trHeight w:val="555"/>
        </w:trPr>
        <w:tc>
          <w:tcPr>
            <w:tcW w:w="5685" w:type="dxa"/>
            <w:tcMar>
              <w:left w:w="105" w:type="dxa"/>
              <w:right w:w="105" w:type="dxa"/>
            </w:tcMar>
          </w:tcPr>
          <w:p w14:paraId="34F1913B" w14:textId="3F8BA96F" w:rsidR="21739E16" w:rsidRPr="001176A4" w:rsidRDefault="21739E16" w:rsidP="21739E16">
            <w:pPr>
              <w:spacing w:after="200" w:line="276" w:lineRule="auto"/>
              <w:rPr>
                <w:rFonts w:eastAsia="Roboto" w:cs="Roboto"/>
                <w:sz w:val="22"/>
              </w:rPr>
            </w:pPr>
          </w:p>
        </w:tc>
        <w:tc>
          <w:tcPr>
            <w:tcW w:w="3915" w:type="dxa"/>
            <w:tcMar>
              <w:left w:w="105" w:type="dxa"/>
              <w:right w:w="105" w:type="dxa"/>
            </w:tcMar>
          </w:tcPr>
          <w:p w14:paraId="62B64C43" w14:textId="5800799D" w:rsidR="21739E16" w:rsidRPr="001176A4" w:rsidRDefault="21739E16" w:rsidP="21739E16">
            <w:pPr>
              <w:spacing w:after="200" w:line="276" w:lineRule="auto"/>
              <w:rPr>
                <w:rFonts w:eastAsia="Roboto" w:cs="Roboto"/>
                <w:sz w:val="22"/>
              </w:rPr>
            </w:pPr>
          </w:p>
        </w:tc>
      </w:tr>
      <w:tr w:rsidR="001176A4" w:rsidRPr="001176A4" w14:paraId="2436F1EB" w14:textId="77777777" w:rsidTr="21739E16">
        <w:trPr>
          <w:trHeight w:val="555"/>
        </w:trPr>
        <w:tc>
          <w:tcPr>
            <w:tcW w:w="5685" w:type="dxa"/>
            <w:tcMar>
              <w:left w:w="105" w:type="dxa"/>
              <w:right w:w="105" w:type="dxa"/>
            </w:tcMar>
          </w:tcPr>
          <w:p w14:paraId="37033108" w14:textId="37436B39" w:rsidR="21739E16" w:rsidRPr="001176A4" w:rsidRDefault="21739E16" w:rsidP="21739E16">
            <w:pPr>
              <w:spacing w:after="200" w:line="276" w:lineRule="auto"/>
              <w:rPr>
                <w:rFonts w:eastAsia="Roboto" w:cs="Roboto"/>
                <w:sz w:val="22"/>
              </w:rPr>
            </w:pPr>
          </w:p>
        </w:tc>
        <w:tc>
          <w:tcPr>
            <w:tcW w:w="3915" w:type="dxa"/>
            <w:tcMar>
              <w:left w:w="105" w:type="dxa"/>
              <w:right w:w="105" w:type="dxa"/>
            </w:tcMar>
          </w:tcPr>
          <w:p w14:paraId="24E1949C" w14:textId="2CCF79BD" w:rsidR="21739E16" w:rsidRPr="001176A4" w:rsidRDefault="21739E16" w:rsidP="21739E16">
            <w:pPr>
              <w:spacing w:after="200" w:line="276" w:lineRule="auto"/>
              <w:rPr>
                <w:rFonts w:eastAsia="Roboto" w:cs="Roboto"/>
                <w:sz w:val="22"/>
              </w:rPr>
            </w:pPr>
          </w:p>
        </w:tc>
      </w:tr>
      <w:tr w:rsidR="21739E16" w:rsidRPr="001176A4" w14:paraId="60EB0E6F" w14:textId="77777777" w:rsidTr="21739E16">
        <w:trPr>
          <w:trHeight w:val="525"/>
        </w:trPr>
        <w:tc>
          <w:tcPr>
            <w:tcW w:w="5685" w:type="dxa"/>
            <w:tcMar>
              <w:left w:w="105" w:type="dxa"/>
              <w:right w:w="105" w:type="dxa"/>
            </w:tcMar>
          </w:tcPr>
          <w:p w14:paraId="711BB0CF" w14:textId="0254B3C1" w:rsidR="21739E16" w:rsidRPr="001176A4" w:rsidRDefault="21739E16" w:rsidP="21739E16">
            <w:pPr>
              <w:spacing w:after="200" w:line="276" w:lineRule="auto"/>
              <w:rPr>
                <w:rFonts w:eastAsia="Roboto" w:cs="Roboto"/>
                <w:sz w:val="22"/>
              </w:rPr>
            </w:pPr>
          </w:p>
        </w:tc>
        <w:tc>
          <w:tcPr>
            <w:tcW w:w="3915" w:type="dxa"/>
            <w:tcMar>
              <w:left w:w="105" w:type="dxa"/>
              <w:right w:w="105" w:type="dxa"/>
            </w:tcMar>
          </w:tcPr>
          <w:p w14:paraId="732C87B8" w14:textId="5700DD41" w:rsidR="21739E16" w:rsidRPr="001176A4" w:rsidRDefault="21739E16" w:rsidP="21739E16">
            <w:pPr>
              <w:spacing w:after="200" w:line="276" w:lineRule="auto"/>
              <w:rPr>
                <w:rFonts w:eastAsia="Roboto" w:cs="Roboto"/>
                <w:sz w:val="22"/>
              </w:rPr>
            </w:pPr>
          </w:p>
        </w:tc>
      </w:tr>
    </w:tbl>
    <w:p w14:paraId="406F62F7" w14:textId="2C218FC4" w:rsidR="00F71784" w:rsidRPr="001176A4" w:rsidRDefault="00F71784" w:rsidP="21739E16">
      <w:pPr>
        <w:spacing w:after="200"/>
        <w:rPr>
          <w:rFonts w:eastAsia="Roboto" w:cs="Roboto"/>
          <w:sz w:val="22"/>
        </w:rPr>
      </w:pPr>
    </w:p>
    <w:p w14:paraId="022F9F25" w14:textId="7A90CB0D" w:rsidR="00F71784" w:rsidRPr="001176A4" w:rsidRDefault="1EF12ADB" w:rsidP="21739E16">
      <w:pPr>
        <w:spacing w:after="200"/>
        <w:rPr>
          <w:rFonts w:eastAsia="Roboto" w:cs="Roboto"/>
          <w:sz w:val="22"/>
        </w:rPr>
      </w:pPr>
      <w:r w:rsidRPr="001176A4">
        <w:rPr>
          <w:rFonts w:eastAsia="Roboto" w:cs="Roboto"/>
          <w:sz w:val="22"/>
        </w:rPr>
        <w:t xml:space="preserve">Opmerkingen </w:t>
      </w:r>
      <w:proofErr w:type="spellStart"/>
      <w:r w:rsidRPr="001176A4">
        <w:rPr>
          <w:rFonts w:eastAsia="Roboto" w:cs="Roboto"/>
          <w:sz w:val="22"/>
        </w:rPr>
        <w:t>sb’er</w:t>
      </w:r>
      <w:proofErr w:type="spellEnd"/>
      <w:r w:rsidRPr="001176A4">
        <w:rPr>
          <w:rFonts w:eastAsia="Roboto" w:cs="Roboto"/>
          <w:sz w:val="22"/>
        </w:rPr>
        <w:t xml:space="preserve"> (eventueel):</w:t>
      </w:r>
    </w:p>
    <w:p w14:paraId="685800A0" w14:textId="77777777" w:rsidR="00770B4A" w:rsidRPr="001176A4" w:rsidRDefault="00770B4A" w:rsidP="21739E16">
      <w:pPr>
        <w:spacing w:after="200"/>
      </w:pPr>
    </w:p>
    <w:p w14:paraId="57A5923E" w14:textId="77777777" w:rsidR="00770B4A" w:rsidRPr="001176A4" w:rsidRDefault="00770B4A" w:rsidP="21739E16">
      <w:pPr>
        <w:spacing w:after="200"/>
      </w:pPr>
    </w:p>
    <w:p w14:paraId="35D0C82C" w14:textId="66301CDB" w:rsidR="00770B4A" w:rsidRPr="001176A4" w:rsidRDefault="00770B4A" w:rsidP="21739E16">
      <w:pPr>
        <w:spacing w:after="200"/>
      </w:pPr>
      <w:r w:rsidRPr="001176A4">
        <w:br w:type="page"/>
      </w:r>
    </w:p>
    <w:p w14:paraId="2E8C4738" w14:textId="14990ECC" w:rsidR="00F71784" w:rsidRPr="001176A4" w:rsidRDefault="0046285D" w:rsidP="00F71784">
      <w:pPr>
        <w:pStyle w:val="Heading1"/>
      </w:pPr>
      <w:bookmarkStart w:id="30" w:name="_Toc170996121"/>
      <w:r w:rsidRPr="001176A4">
        <w:rPr>
          <w:noProof/>
        </w:rPr>
        <w:lastRenderedPageBreak/>
        <mc:AlternateContent>
          <mc:Choice Requires="wps">
            <w:drawing>
              <wp:anchor distT="45720" distB="45720" distL="114300" distR="114300" simplePos="0" relativeHeight="251658268" behindDoc="0" locked="0" layoutInCell="1" allowOverlap="1" wp14:anchorId="37C17FE2" wp14:editId="3B833225">
                <wp:simplePos x="0" y="0"/>
                <wp:positionH relativeFrom="margin">
                  <wp:posOffset>1905</wp:posOffset>
                </wp:positionH>
                <wp:positionV relativeFrom="page">
                  <wp:posOffset>1333500</wp:posOffset>
                </wp:positionV>
                <wp:extent cx="6067425" cy="1696085"/>
                <wp:effectExtent l="0" t="0" r="28575" b="18415"/>
                <wp:wrapSquare wrapText="bothSides"/>
                <wp:docPr id="197311555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696085"/>
                        </a:xfrm>
                        <a:prstGeom prst="rect">
                          <a:avLst/>
                        </a:prstGeom>
                        <a:solidFill>
                          <a:srgbClr val="FFFFFF"/>
                        </a:solidFill>
                        <a:ln w="9525">
                          <a:solidFill>
                            <a:srgbClr val="000000"/>
                          </a:solidFill>
                          <a:miter lim="800000"/>
                          <a:headEnd/>
                          <a:tailEnd/>
                        </a:ln>
                      </wps:spPr>
                      <wps:txbx>
                        <w:txbxContent>
                          <w:p w14:paraId="1ACD5212" w14:textId="7FACCD22" w:rsidR="0046285D" w:rsidRDefault="0046285D"/>
                          <w:tbl>
                            <w:tblPr>
                              <w:tblStyle w:val="PlainTable3"/>
                              <w:tblW w:w="0" w:type="auto"/>
                              <w:tblLook w:val="04A0" w:firstRow="1" w:lastRow="0" w:firstColumn="1" w:lastColumn="0" w:noHBand="0" w:noVBand="1"/>
                            </w:tblPr>
                            <w:tblGrid>
                              <w:gridCol w:w="2330"/>
                              <w:gridCol w:w="2290"/>
                              <w:gridCol w:w="2302"/>
                              <w:gridCol w:w="2346"/>
                            </w:tblGrid>
                            <w:tr w:rsidR="0046285D" w14:paraId="51A4DCB7"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55B1683C" w14:textId="77777777" w:rsidR="0046285D" w:rsidRDefault="0046285D" w:rsidP="0046285D">
                                  <w:pPr>
                                    <w:spacing w:after="200"/>
                                  </w:pPr>
                                  <w:r>
                                    <w:rPr>
                                      <w:noProof/>
                                    </w:rPr>
                                    <w:drawing>
                                      <wp:inline distT="0" distB="0" distL="0" distR="0" wp14:anchorId="74171761" wp14:editId="34E8CC8A">
                                        <wp:extent cx="314960" cy="314960"/>
                                        <wp:effectExtent l="0" t="0" r="0" b="0"/>
                                        <wp:docPr id="433359521" name="Graphic 43335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11F89DC4"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1FB9DFA" wp14:editId="0CE8637A">
                                        <wp:extent cx="365760" cy="365760"/>
                                        <wp:effectExtent l="0" t="0" r="0" b="0"/>
                                        <wp:docPr id="1934835976" name="Graphic 193483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09C92520"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A3D0920" wp14:editId="2293E73F">
                                        <wp:extent cx="365760" cy="365760"/>
                                        <wp:effectExtent l="0" t="0" r="0" b="0"/>
                                        <wp:docPr id="1328218563" name="Graphic 1328218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04A1E397"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F1B0E77" wp14:editId="6C06B602">
                                        <wp:extent cx="365760" cy="365760"/>
                                        <wp:effectExtent l="0" t="0" r="0" b="0"/>
                                        <wp:docPr id="230177565" name="Graphic 230177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46285D" w14:paraId="5DB140FD"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CB42F8C" w14:textId="77777777" w:rsidR="0046285D" w:rsidRPr="009A53A0" w:rsidRDefault="0046285D" w:rsidP="0046285D">
                                  <w:pPr>
                                    <w:jc w:val="center"/>
                                    <w:rPr>
                                      <w:b w:val="0"/>
                                      <w:bCs w:val="0"/>
                                      <w:caps w:val="0"/>
                                    </w:rPr>
                                  </w:pPr>
                                  <w:r>
                                    <w:rPr>
                                      <w:b w:val="0"/>
                                      <w:bCs w:val="0"/>
                                      <w:caps w:val="0"/>
                                    </w:rPr>
                                    <w:t>20 minuten</w:t>
                                  </w:r>
                                </w:p>
                              </w:tc>
                              <w:tc>
                                <w:tcPr>
                                  <w:tcW w:w="2386" w:type="dxa"/>
                                </w:tcPr>
                                <w:p w14:paraId="6790EA3E"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3D774B4D"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Start EVE2</w:t>
                                  </w:r>
                                </w:p>
                              </w:tc>
                              <w:tc>
                                <w:tcPr>
                                  <w:tcW w:w="2398" w:type="dxa"/>
                                </w:tcPr>
                                <w:p w14:paraId="2490AFB4"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Klassikale bijeenkomst week 15</w:t>
                                  </w:r>
                                </w:p>
                              </w:tc>
                            </w:tr>
                          </w:tbl>
                          <w:p w14:paraId="1F358CAF" w14:textId="564DBF32" w:rsidR="0046285D" w:rsidRDefault="0046285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C17FE2" id="_x0000_s1054" type="#_x0000_t202" style="position:absolute;margin-left:.15pt;margin-top:105pt;width:477.75pt;height:133.55pt;z-index:2516582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">
                <v:textbox style="mso-fit-shape-to-text:t">
                  <w:txbxContent>
                    <w:p w14:paraId="1ACD5212" w14:textId="7FACCD22" w:rsidR="0046285D" w:rsidRDefault="0046285D"/>
                    <w:tbl>
                      <w:tblPr>
                        <w:tblStyle w:val="PlainTable3"/>
                        <w:tblW w:w="0" w:type="auto"/>
                        <w:tblLook w:val="04A0" w:firstRow="1" w:lastRow="0" w:firstColumn="1" w:lastColumn="0" w:noHBand="0" w:noVBand="1"/>
                      </w:tblPr>
                      <w:tblGrid>
                        <w:gridCol w:w="2330"/>
                        <w:gridCol w:w="2290"/>
                        <w:gridCol w:w="2302"/>
                        <w:gridCol w:w="2346"/>
                      </w:tblGrid>
                      <w:tr w:rsidR="0046285D" w14:paraId="51A4DCB7"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55B1683C" w14:textId="77777777" w:rsidR="0046285D" w:rsidRDefault="0046285D" w:rsidP="0046285D">
                            <w:pPr>
                              <w:spacing w:after="200"/>
                            </w:pPr>
                            <w:r>
                              <w:rPr>
                                <w:noProof/>
                              </w:rPr>
                              <w:drawing>
                                <wp:inline distT="0" distB="0" distL="0" distR="0" wp14:anchorId="74171761" wp14:editId="34E8CC8A">
                                  <wp:extent cx="314960" cy="314960"/>
                                  <wp:effectExtent l="0" t="0" r="0" b="0"/>
                                  <wp:docPr id="433359521" name="Graphic 43335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11F89DC4"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1FB9DFA" wp14:editId="0CE8637A">
                                  <wp:extent cx="365760" cy="365760"/>
                                  <wp:effectExtent l="0" t="0" r="0" b="0"/>
                                  <wp:docPr id="1934835976" name="Graphic 193483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09C92520"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A3D0920" wp14:editId="2293E73F">
                                  <wp:extent cx="365760" cy="365760"/>
                                  <wp:effectExtent l="0" t="0" r="0" b="0"/>
                                  <wp:docPr id="1328218563" name="Graphic 1328218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04A1E397"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F1B0E77" wp14:editId="6C06B602">
                                  <wp:extent cx="365760" cy="365760"/>
                                  <wp:effectExtent l="0" t="0" r="0" b="0"/>
                                  <wp:docPr id="230177565" name="Graphic 230177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46285D" w14:paraId="5DB140FD"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CB42F8C" w14:textId="77777777" w:rsidR="0046285D" w:rsidRPr="009A53A0" w:rsidRDefault="0046285D" w:rsidP="0046285D">
                            <w:pPr>
                              <w:jc w:val="center"/>
                              <w:rPr>
                                <w:b w:val="0"/>
                                <w:bCs w:val="0"/>
                                <w:caps w:val="0"/>
                              </w:rPr>
                            </w:pPr>
                            <w:r>
                              <w:rPr>
                                <w:b w:val="0"/>
                                <w:bCs w:val="0"/>
                                <w:caps w:val="0"/>
                              </w:rPr>
                              <w:t>20 minuten</w:t>
                            </w:r>
                          </w:p>
                        </w:tc>
                        <w:tc>
                          <w:tcPr>
                            <w:tcW w:w="2386" w:type="dxa"/>
                          </w:tcPr>
                          <w:p w14:paraId="6790EA3E"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3D774B4D"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Start EVE2</w:t>
                            </w:r>
                          </w:p>
                        </w:tc>
                        <w:tc>
                          <w:tcPr>
                            <w:tcW w:w="2398" w:type="dxa"/>
                          </w:tcPr>
                          <w:p w14:paraId="2490AFB4"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Klassikale bijeenkomst week 15</w:t>
                            </w:r>
                          </w:p>
                        </w:tc>
                      </w:tr>
                    </w:tbl>
                    <w:p w14:paraId="1F358CAF" w14:textId="564DBF32" w:rsidR="0046285D" w:rsidRDefault="0046285D"/>
                  </w:txbxContent>
                </v:textbox>
                <w10:wrap type="square" anchorx="margin" anchory="page"/>
              </v:shape>
            </w:pict>
          </mc:Fallback>
        </mc:AlternateContent>
      </w:r>
      <w:r w:rsidR="00F71784" w:rsidRPr="001176A4">
        <w:t xml:space="preserve">Opdracht </w:t>
      </w:r>
      <w:r w:rsidR="00CB6E02" w:rsidRPr="001176A4">
        <w:t>2</w:t>
      </w:r>
      <w:r w:rsidR="000A6B1E" w:rsidRPr="001176A4">
        <w:t>0</w:t>
      </w:r>
      <w:r w:rsidR="00382A6F" w:rsidRPr="001176A4">
        <w:t xml:space="preserve"> </w:t>
      </w:r>
      <w:r w:rsidR="002F604D" w:rsidRPr="001176A4">
        <w:t>Starten, stoppen, doorgaan</w:t>
      </w:r>
      <w:bookmarkEnd w:id="30"/>
    </w:p>
    <w:p w14:paraId="11B7745D" w14:textId="68DA7F1F" w:rsidR="004968BC" w:rsidRPr="001176A4" w:rsidRDefault="004968BC" w:rsidP="004968BC">
      <w:pPr>
        <w:spacing w:after="200"/>
      </w:pPr>
    </w:p>
    <w:p w14:paraId="65C4E54F" w14:textId="412B8E37" w:rsidR="00D96408" w:rsidRPr="001176A4" w:rsidRDefault="00D96408" w:rsidP="00D96408">
      <w:pPr>
        <w:pStyle w:val="paragraph"/>
        <w:spacing w:before="0" w:beforeAutospacing="0" w:after="0" w:afterAutospacing="0"/>
        <w:textAlignment w:val="baseline"/>
        <w:rPr>
          <w:rFonts w:ascii="Segoe UI" w:hAnsi="Segoe UI" w:cs="Segoe UI"/>
          <w:sz w:val="18"/>
          <w:szCs w:val="18"/>
        </w:rPr>
      </w:pPr>
      <w:r w:rsidRPr="001176A4">
        <w:rPr>
          <w:rStyle w:val="eop"/>
          <w:rFonts w:ascii="Roboto" w:hAnsi="Roboto" w:cs="Segoe UI"/>
        </w:rPr>
        <w:t> </w:t>
      </w:r>
    </w:p>
    <w:p w14:paraId="30045CA9" w14:textId="2A68280B" w:rsidR="00D96408" w:rsidRPr="001176A4" w:rsidRDefault="00D96408" w:rsidP="003B6179">
      <w:r w:rsidRPr="001176A4">
        <w:t>Noteer je voornemens (starten, stoppen, doorgaan) en schrijf op welke acties je gaat ondernemen om je voornemens te laten slagen. </w:t>
      </w:r>
    </w:p>
    <w:p w14:paraId="3C943676" w14:textId="77777777" w:rsidR="00D400FF" w:rsidRPr="001176A4" w:rsidRDefault="00D400FF" w:rsidP="00156C26"/>
    <w:p w14:paraId="2A41AAC6" w14:textId="103201CC" w:rsidR="00D400FF" w:rsidRPr="001176A4" w:rsidRDefault="00D400FF" w:rsidP="00156C26">
      <w:r w:rsidRPr="001176A4">
        <w:t>Ik ga starten met:</w:t>
      </w:r>
    </w:p>
    <w:p w14:paraId="56DBDDEF" w14:textId="4BDDF084" w:rsidR="00F44DB8" w:rsidRPr="001176A4" w:rsidRDefault="00F44DB8" w:rsidP="00156C26">
      <w:r w:rsidRPr="001176A4">
        <w:t>-</w:t>
      </w:r>
    </w:p>
    <w:p w14:paraId="4A45FFF1" w14:textId="7A78A567" w:rsidR="00F44DB8" w:rsidRPr="001176A4" w:rsidRDefault="00F44DB8" w:rsidP="00156C26">
      <w:r w:rsidRPr="001176A4">
        <w:t>-</w:t>
      </w:r>
    </w:p>
    <w:p w14:paraId="7F8C6763" w14:textId="48674D3B" w:rsidR="00F44DB8" w:rsidRPr="001176A4" w:rsidRDefault="00F44DB8" w:rsidP="00156C26">
      <w:r w:rsidRPr="001176A4">
        <w:t>-</w:t>
      </w:r>
    </w:p>
    <w:p w14:paraId="75681F23" w14:textId="1DDEAA8A" w:rsidR="00D400FF" w:rsidRPr="001176A4" w:rsidRDefault="00D400FF" w:rsidP="00156C26">
      <w:r w:rsidRPr="001176A4">
        <w:t>Ik ga stoppen met:</w:t>
      </w:r>
    </w:p>
    <w:p w14:paraId="37C36DE8" w14:textId="5F5C2356" w:rsidR="00F44DB8" w:rsidRPr="001176A4" w:rsidRDefault="00F44DB8" w:rsidP="00156C26">
      <w:r w:rsidRPr="001176A4">
        <w:t>-</w:t>
      </w:r>
    </w:p>
    <w:p w14:paraId="4C718414" w14:textId="39E4D1C0" w:rsidR="00F44DB8" w:rsidRPr="001176A4" w:rsidRDefault="00F44DB8" w:rsidP="00156C26">
      <w:r w:rsidRPr="001176A4">
        <w:t>-</w:t>
      </w:r>
    </w:p>
    <w:p w14:paraId="48F19EF1" w14:textId="6B22E09B" w:rsidR="00F44DB8" w:rsidRPr="001176A4" w:rsidRDefault="00F44DB8" w:rsidP="00156C26">
      <w:r w:rsidRPr="001176A4">
        <w:t>-</w:t>
      </w:r>
    </w:p>
    <w:p w14:paraId="02B641F4" w14:textId="6C47E9BB" w:rsidR="00D400FF" w:rsidRPr="001176A4" w:rsidRDefault="00D400FF" w:rsidP="00156C26">
      <w:r w:rsidRPr="001176A4">
        <w:t>Ik ga door met:</w:t>
      </w:r>
    </w:p>
    <w:p w14:paraId="53CD1AC0" w14:textId="7E881482" w:rsidR="00F44DB8" w:rsidRPr="001176A4" w:rsidRDefault="00F44DB8" w:rsidP="00156C26">
      <w:r w:rsidRPr="001176A4">
        <w:t>-</w:t>
      </w:r>
    </w:p>
    <w:p w14:paraId="14A894F6" w14:textId="196688CC" w:rsidR="00A71907" w:rsidRPr="001176A4" w:rsidRDefault="00F44DB8" w:rsidP="00FD4DDA">
      <w:r w:rsidRPr="001176A4">
        <w:t>-</w:t>
      </w:r>
    </w:p>
    <w:p w14:paraId="0571BD98" w14:textId="64BFEADC" w:rsidR="00FD4DDA" w:rsidRPr="001176A4" w:rsidRDefault="003B4030" w:rsidP="00FD4DDA">
      <w:pPr>
        <w:rPr>
          <w:rStyle w:val="eop"/>
        </w:rPr>
      </w:pPr>
      <w:r w:rsidRPr="001176A4">
        <w:rPr>
          <w:rStyle w:val="eop"/>
        </w:rPr>
        <w:t>-</w:t>
      </w:r>
    </w:p>
    <w:p w14:paraId="42CF1296" w14:textId="4CCC8012" w:rsidR="00D96408" w:rsidRPr="001176A4" w:rsidRDefault="00A71907" w:rsidP="00A71907">
      <w:pPr>
        <w:spacing w:after="200"/>
        <w:rPr>
          <w:rFonts w:eastAsia="Times New Roman" w:cs="Segoe UI"/>
          <w:szCs w:val="24"/>
          <w:lang w:eastAsia="nl-NL"/>
        </w:rPr>
      </w:pPr>
      <w:r w:rsidRPr="001176A4">
        <w:rPr>
          <w:rStyle w:val="eop"/>
          <w:rFonts w:cs="Segoe UI"/>
        </w:rPr>
        <w:br w:type="page"/>
      </w:r>
    </w:p>
    <w:p w14:paraId="06F3CF7D" w14:textId="15B16A94" w:rsidR="004968BC" w:rsidRPr="001176A4" w:rsidRDefault="0046285D" w:rsidP="004968BC">
      <w:pPr>
        <w:pStyle w:val="Heading1"/>
      </w:pPr>
      <w:bookmarkStart w:id="31" w:name="_Toc170996122"/>
      <w:r w:rsidRPr="001176A4">
        <w:rPr>
          <w:noProof/>
        </w:rPr>
        <w:lastRenderedPageBreak/>
        <mc:AlternateContent>
          <mc:Choice Requires="wps">
            <w:drawing>
              <wp:anchor distT="45720" distB="45720" distL="114300" distR="114300" simplePos="0" relativeHeight="251658269" behindDoc="0" locked="0" layoutInCell="1" allowOverlap="1" wp14:anchorId="778FF99E" wp14:editId="4414AD39">
                <wp:simplePos x="0" y="0"/>
                <wp:positionH relativeFrom="margin">
                  <wp:posOffset>1905</wp:posOffset>
                </wp:positionH>
                <wp:positionV relativeFrom="page">
                  <wp:posOffset>1333500</wp:posOffset>
                </wp:positionV>
                <wp:extent cx="6076950" cy="1999615"/>
                <wp:effectExtent l="0" t="0" r="19050" b="19685"/>
                <wp:wrapSquare wrapText="bothSides"/>
                <wp:docPr id="205827422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999615"/>
                        </a:xfrm>
                        <a:prstGeom prst="rect">
                          <a:avLst/>
                        </a:prstGeom>
                        <a:solidFill>
                          <a:srgbClr val="FFFFFF"/>
                        </a:solidFill>
                        <a:ln w="9525">
                          <a:solidFill>
                            <a:srgbClr val="000000"/>
                          </a:solidFill>
                          <a:miter lim="800000"/>
                          <a:headEnd/>
                          <a:tailEnd/>
                        </a:ln>
                      </wps:spPr>
                      <wps:txbx>
                        <w:txbxContent>
                          <w:p w14:paraId="74C99721" w14:textId="53A5BFD1" w:rsidR="0046285D" w:rsidRDefault="0046285D"/>
                          <w:tbl>
                            <w:tblPr>
                              <w:tblStyle w:val="PlainTable3"/>
                              <w:tblW w:w="0" w:type="auto"/>
                              <w:tblLook w:val="04A0" w:firstRow="1" w:lastRow="0" w:firstColumn="1" w:lastColumn="0" w:noHBand="0" w:noVBand="1"/>
                            </w:tblPr>
                            <w:tblGrid>
                              <w:gridCol w:w="2209"/>
                              <w:gridCol w:w="2316"/>
                              <w:gridCol w:w="2210"/>
                              <w:gridCol w:w="2548"/>
                            </w:tblGrid>
                            <w:tr w:rsidR="00BB3247" w14:paraId="66013539"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50A0E0CA" w14:textId="77777777" w:rsidR="0046285D" w:rsidRDefault="0046285D" w:rsidP="0046285D">
                                  <w:pPr>
                                    <w:spacing w:after="200"/>
                                  </w:pPr>
                                  <w:r>
                                    <w:rPr>
                                      <w:noProof/>
                                    </w:rPr>
                                    <w:drawing>
                                      <wp:inline distT="0" distB="0" distL="0" distR="0" wp14:anchorId="51DEA681" wp14:editId="65A69248">
                                        <wp:extent cx="314960" cy="314960"/>
                                        <wp:effectExtent l="0" t="0" r="0" b="0"/>
                                        <wp:docPr id="670182099" name="Graphic 67018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46DC8D15"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246B1D1" wp14:editId="2D207AB7">
                                        <wp:extent cx="365760" cy="365760"/>
                                        <wp:effectExtent l="0" t="0" r="0" b="0"/>
                                        <wp:docPr id="2011691129" name="Graphic 201169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161D4775"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2108583" wp14:editId="5EDED3EC">
                                        <wp:extent cx="365760" cy="365760"/>
                                        <wp:effectExtent l="0" t="0" r="0" b="0"/>
                                        <wp:docPr id="60852154" name="Graphic 6085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7C4B0B66"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574DCB4" wp14:editId="0F43A250">
                                        <wp:extent cx="365760" cy="365760"/>
                                        <wp:effectExtent l="0" t="0" r="0" b="0"/>
                                        <wp:docPr id="666408461" name="Graphic 666408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46285D" w14:paraId="78C2525D"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763BE92" w14:textId="77777777" w:rsidR="0046285D" w:rsidRPr="009A53A0" w:rsidRDefault="0046285D" w:rsidP="0046285D">
                                  <w:pPr>
                                    <w:jc w:val="center"/>
                                    <w:rPr>
                                      <w:b w:val="0"/>
                                      <w:bCs w:val="0"/>
                                      <w:caps w:val="0"/>
                                    </w:rPr>
                                  </w:pPr>
                                  <w:r>
                                    <w:rPr>
                                      <w:b w:val="0"/>
                                      <w:bCs w:val="0"/>
                                      <w:caps w:val="0"/>
                                    </w:rPr>
                                    <w:t>50 minuten</w:t>
                                  </w:r>
                                </w:p>
                              </w:tc>
                              <w:tc>
                                <w:tcPr>
                                  <w:tcW w:w="2386" w:type="dxa"/>
                                </w:tcPr>
                                <w:p w14:paraId="2892D257"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Lezen ‘Welke feedbackvragen kun je stellen?’</w:t>
                                  </w:r>
                                </w:p>
                              </w:tc>
                              <w:tc>
                                <w:tcPr>
                                  <w:tcW w:w="2398" w:type="dxa"/>
                                </w:tcPr>
                                <w:p w14:paraId="239C0B47"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Tijdens leerteam week 15</w:t>
                                  </w:r>
                                </w:p>
                              </w:tc>
                              <w:tc>
                                <w:tcPr>
                                  <w:tcW w:w="2398" w:type="dxa"/>
                                </w:tcPr>
                                <w:p w14:paraId="34697B0F"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Peer review HI</w:t>
                                  </w:r>
                                </w:p>
                                <w:p w14:paraId="4DA2C73D"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Studentenhandreiking Feedback leren vragen</w:t>
                                  </w:r>
                                </w:p>
                              </w:tc>
                            </w:tr>
                          </w:tbl>
                          <w:p w14:paraId="7421C869" w14:textId="7D30C941" w:rsidR="0046285D" w:rsidRDefault="0046285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8FF99E" id="_x0000_s1055" type="#_x0000_t202" style="position:absolute;margin-left:.15pt;margin-top:105pt;width:478.5pt;height:157.45pt;z-index:25165826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">
                <v:textbox style="mso-fit-shape-to-text:t">
                  <w:txbxContent>
                    <w:p w14:paraId="74C99721" w14:textId="53A5BFD1" w:rsidR="0046285D" w:rsidRDefault="0046285D"/>
                    <w:tbl>
                      <w:tblPr>
                        <w:tblStyle w:val="PlainTable3"/>
                        <w:tblW w:w="0" w:type="auto"/>
                        <w:tblLook w:val="04A0" w:firstRow="1" w:lastRow="0" w:firstColumn="1" w:lastColumn="0" w:noHBand="0" w:noVBand="1"/>
                      </w:tblPr>
                      <w:tblGrid>
                        <w:gridCol w:w="2209"/>
                        <w:gridCol w:w="2316"/>
                        <w:gridCol w:w="2210"/>
                        <w:gridCol w:w="2548"/>
                      </w:tblGrid>
                      <w:tr w:rsidR="00BB3247" w14:paraId="66013539"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50A0E0CA" w14:textId="77777777" w:rsidR="0046285D" w:rsidRDefault="0046285D" w:rsidP="0046285D">
                            <w:pPr>
                              <w:spacing w:after="200"/>
                            </w:pPr>
                            <w:r>
                              <w:rPr>
                                <w:noProof/>
                              </w:rPr>
                              <w:drawing>
                                <wp:inline distT="0" distB="0" distL="0" distR="0" wp14:anchorId="51DEA681" wp14:editId="65A69248">
                                  <wp:extent cx="314960" cy="314960"/>
                                  <wp:effectExtent l="0" t="0" r="0" b="0"/>
                                  <wp:docPr id="670182099" name="Graphic 67018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46DC8D15"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246B1D1" wp14:editId="2D207AB7">
                                  <wp:extent cx="365760" cy="365760"/>
                                  <wp:effectExtent l="0" t="0" r="0" b="0"/>
                                  <wp:docPr id="2011691129" name="Graphic 201169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161D4775"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2108583" wp14:editId="5EDED3EC">
                                  <wp:extent cx="365760" cy="365760"/>
                                  <wp:effectExtent l="0" t="0" r="0" b="0"/>
                                  <wp:docPr id="60852154" name="Graphic 6085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7C4B0B66"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574DCB4" wp14:editId="0F43A250">
                                  <wp:extent cx="365760" cy="365760"/>
                                  <wp:effectExtent l="0" t="0" r="0" b="0"/>
                                  <wp:docPr id="666408461" name="Graphic 666408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46285D" w14:paraId="78C2525D"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763BE92" w14:textId="77777777" w:rsidR="0046285D" w:rsidRPr="009A53A0" w:rsidRDefault="0046285D" w:rsidP="0046285D">
                            <w:pPr>
                              <w:jc w:val="center"/>
                              <w:rPr>
                                <w:b w:val="0"/>
                                <w:bCs w:val="0"/>
                                <w:caps w:val="0"/>
                              </w:rPr>
                            </w:pPr>
                            <w:r>
                              <w:rPr>
                                <w:b w:val="0"/>
                                <w:bCs w:val="0"/>
                                <w:caps w:val="0"/>
                              </w:rPr>
                              <w:t>50 minuten</w:t>
                            </w:r>
                          </w:p>
                        </w:tc>
                        <w:tc>
                          <w:tcPr>
                            <w:tcW w:w="2386" w:type="dxa"/>
                          </w:tcPr>
                          <w:p w14:paraId="2892D257"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Lezen ‘Welke feedbackvragen kun je stellen?’</w:t>
                            </w:r>
                          </w:p>
                        </w:tc>
                        <w:tc>
                          <w:tcPr>
                            <w:tcW w:w="2398" w:type="dxa"/>
                          </w:tcPr>
                          <w:p w14:paraId="239C0B47"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Tijdens leerteam week 15</w:t>
                            </w:r>
                          </w:p>
                        </w:tc>
                        <w:tc>
                          <w:tcPr>
                            <w:tcW w:w="2398" w:type="dxa"/>
                          </w:tcPr>
                          <w:p w14:paraId="34697B0F"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Peer review HI</w:t>
                            </w:r>
                          </w:p>
                          <w:p w14:paraId="4DA2C73D"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Studentenhandreiking Feedback leren vragen</w:t>
                            </w:r>
                          </w:p>
                        </w:tc>
                      </w:tr>
                    </w:tbl>
                    <w:p w14:paraId="7421C869" w14:textId="7D30C941" w:rsidR="0046285D" w:rsidRDefault="0046285D"/>
                  </w:txbxContent>
                </v:textbox>
                <w10:wrap type="square" anchorx="margin" anchory="page"/>
              </v:shape>
            </w:pict>
          </mc:Fallback>
        </mc:AlternateContent>
      </w:r>
      <w:r w:rsidR="004968BC" w:rsidRPr="001176A4">
        <w:t>Opdracht 2</w:t>
      </w:r>
      <w:r w:rsidR="00945E2F" w:rsidRPr="001176A4">
        <w:t>1</w:t>
      </w:r>
      <w:r w:rsidR="004968BC" w:rsidRPr="001176A4">
        <w:t xml:space="preserve"> </w:t>
      </w:r>
      <w:r w:rsidR="00244624" w:rsidRPr="001176A4">
        <w:t>Peer feedba</w:t>
      </w:r>
      <w:r w:rsidR="4CE63CC6" w:rsidRPr="001176A4">
        <w:t>ck</w:t>
      </w:r>
      <w:bookmarkEnd w:id="31"/>
    </w:p>
    <w:p w14:paraId="4FD88B9E" w14:textId="7B480123" w:rsidR="004968BC" w:rsidRPr="001176A4" w:rsidRDefault="004968BC" w:rsidP="004968BC">
      <w:pPr>
        <w:pStyle w:val="Heading1"/>
      </w:pPr>
    </w:p>
    <w:p w14:paraId="21D8E5E6" w14:textId="1DB509E5" w:rsidR="004968BC" w:rsidRPr="001176A4" w:rsidRDefault="0B3432A3" w:rsidP="6B8AA68F">
      <w:pPr>
        <w:spacing w:after="200"/>
      </w:pPr>
      <w:r w:rsidRPr="001176A4">
        <w:t xml:space="preserve">Beschrijf kort hoe het proces van </w:t>
      </w:r>
      <w:r w:rsidR="52FDDC0C" w:rsidRPr="001176A4">
        <w:t xml:space="preserve">peer </w:t>
      </w:r>
      <w:r w:rsidRPr="001176A4">
        <w:t>feedback geven voor jou ging.</w:t>
      </w:r>
    </w:p>
    <w:p w14:paraId="35D5E001" w14:textId="0A730AF9" w:rsidR="004968BC" w:rsidRPr="001176A4" w:rsidRDefault="0B3432A3" w:rsidP="6B8AA68F">
      <w:pPr>
        <w:spacing w:after="200"/>
      </w:pPr>
      <w:r w:rsidRPr="001176A4">
        <w:t>...</w:t>
      </w:r>
    </w:p>
    <w:p w14:paraId="4DD7B27C" w14:textId="5DD2C7DB" w:rsidR="004968BC" w:rsidRPr="001176A4" w:rsidRDefault="0B3432A3" w:rsidP="6B8AA68F">
      <w:pPr>
        <w:spacing w:after="200"/>
      </w:pPr>
      <w:r w:rsidRPr="001176A4">
        <w:t>...</w:t>
      </w:r>
    </w:p>
    <w:p w14:paraId="62F7A2C5" w14:textId="346D36FA" w:rsidR="6B8AA68F" w:rsidRPr="001176A4" w:rsidRDefault="6B8AA68F" w:rsidP="6B8AA68F">
      <w:pPr>
        <w:spacing w:after="200"/>
      </w:pPr>
    </w:p>
    <w:p w14:paraId="2D087AAE" w14:textId="0AB588FC" w:rsidR="003B4030" w:rsidRPr="001176A4" w:rsidRDefault="63DA1BDD">
      <w:pPr>
        <w:spacing w:after="200"/>
      </w:pPr>
      <w:r w:rsidRPr="001176A4">
        <w:t xml:space="preserve">Noteer drie </w:t>
      </w:r>
      <w:r w:rsidR="5A6C7D69" w:rsidRPr="001176A4">
        <w:t xml:space="preserve">concrete </w:t>
      </w:r>
      <w:r w:rsidRPr="001176A4">
        <w:t xml:space="preserve">vragen die je hebt (voor de peer </w:t>
      </w:r>
      <w:proofErr w:type="spellStart"/>
      <w:r w:rsidRPr="001176A4">
        <w:t>reviewer</w:t>
      </w:r>
      <w:proofErr w:type="spellEnd"/>
      <w:r w:rsidRPr="001176A4">
        <w:t xml:space="preserve"> of voor de docent) naar aanleiding van de peer review</w:t>
      </w:r>
      <w:r w:rsidR="02F5101F" w:rsidRPr="001176A4">
        <w:t xml:space="preserve"> van jouw medestudent en/of jouw eigen werk.</w:t>
      </w:r>
    </w:p>
    <w:p w14:paraId="131D8C97" w14:textId="50334387" w:rsidR="63DA1BDD" w:rsidRPr="001176A4" w:rsidRDefault="63DA1BDD" w:rsidP="6B8AA68F">
      <w:pPr>
        <w:spacing w:after="200"/>
      </w:pPr>
      <w:r w:rsidRPr="001176A4">
        <w:t>....</w:t>
      </w:r>
    </w:p>
    <w:p w14:paraId="17AD8228" w14:textId="344DADB9" w:rsidR="63DA1BDD" w:rsidRPr="001176A4" w:rsidRDefault="63DA1BDD" w:rsidP="6B8AA68F">
      <w:pPr>
        <w:spacing w:after="200"/>
      </w:pPr>
      <w:r w:rsidRPr="001176A4">
        <w:t>....</w:t>
      </w:r>
    </w:p>
    <w:p w14:paraId="69EBA98E" w14:textId="58FBDF10" w:rsidR="63DA1BDD" w:rsidRPr="001176A4" w:rsidRDefault="63DA1BDD" w:rsidP="6B8AA68F">
      <w:pPr>
        <w:spacing w:after="200"/>
      </w:pPr>
      <w:r w:rsidRPr="001176A4">
        <w:t>....</w:t>
      </w:r>
    </w:p>
    <w:p w14:paraId="029B128D" w14:textId="5AD7B93A" w:rsidR="6B8AA68F" w:rsidRPr="001176A4" w:rsidRDefault="6B8AA68F" w:rsidP="6B8AA68F">
      <w:pPr>
        <w:spacing w:after="200"/>
      </w:pPr>
    </w:p>
    <w:p w14:paraId="1F480F9B" w14:textId="6B75B854" w:rsidR="4703E79E" w:rsidRPr="001176A4" w:rsidRDefault="4703E79E" w:rsidP="6B8AA68F">
      <w:pPr>
        <w:spacing w:after="200"/>
      </w:pPr>
      <w:r w:rsidRPr="001176A4">
        <w:t xml:space="preserve">Schrijf </w:t>
      </w:r>
      <w:r w:rsidR="63DA1BDD" w:rsidRPr="001176A4">
        <w:t xml:space="preserve">naar aanleiding van de peer feedback concreet voor </w:t>
      </w:r>
      <w:r w:rsidR="345E1D97" w:rsidRPr="001176A4">
        <w:t>je</w:t>
      </w:r>
      <w:r w:rsidR="63DA1BDD" w:rsidRPr="001176A4">
        <w:t>zelf o</w:t>
      </w:r>
      <w:r w:rsidR="53AC4508" w:rsidRPr="001176A4">
        <w:t xml:space="preserve">p </w:t>
      </w:r>
      <w:r w:rsidR="63DA1BDD" w:rsidRPr="001176A4">
        <w:t>wat de ontwikkelpunten zijn om het de volgende keer beter te doen. Wat k</w:t>
      </w:r>
      <w:r w:rsidR="02F8E97D" w:rsidRPr="001176A4">
        <w:t>un je</w:t>
      </w:r>
      <w:r w:rsidR="63DA1BDD" w:rsidRPr="001176A4">
        <w:t xml:space="preserve"> meenemen naar deze week met het geven van peer feedback op de sensor</w:t>
      </w:r>
      <w:r w:rsidR="67B7012D" w:rsidRPr="001176A4">
        <w:t xml:space="preserve"> van HI</w:t>
      </w:r>
      <w:r w:rsidR="63DA1BDD" w:rsidRPr="001176A4">
        <w:t>?</w:t>
      </w:r>
    </w:p>
    <w:p w14:paraId="7CFA02B1" w14:textId="1C2D4545" w:rsidR="7104FF19" w:rsidRPr="001176A4" w:rsidRDefault="7104FF19" w:rsidP="6B8AA68F">
      <w:pPr>
        <w:spacing w:after="200"/>
      </w:pPr>
      <w:r w:rsidRPr="001176A4">
        <w:t>....</w:t>
      </w:r>
    </w:p>
    <w:p w14:paraId="718410C0" w14:textId="2201B6EA" w:rsidR="7104FF19" w:rsidRPr="001176A4" w:rsidRDefault="7104FF19" w:rsidP="6B8AA68F">
      <w:pPr>
        <w:spacing w:after="200"/>
      </w:pPr>
      <w:r w:rsidRPr="001176A4">
        <w:t>....</w:t>
      </w:r>
    </w:p>
    <w:p w14:paraId="3DFD1061" w14:textId="1672C0EC" w:rsidR="7104FF19" w:rsidRPr="001176A4" w:rsidRDefault="7104FF19" w:rsidP="6B8AA68F">
      <w:pPr>
        <w:spacing w:after="200"/>
      </w:pPr>
      <w:r w:rsidRPr="001176A4">
        <w:t>....</w:t>
      </w:r>
      <w:r w:rsidR="63DA1BDD" w:rsidRPr="001176A4">
        <w:t xml:space="preserve"> </w:t>
      </w:r>
      <w:r w:rsidRPr="001176A4">
        <w:br/>
      </w:r>
      <w:r w:rsidR="63DA1BDD" w:rsidRPr="001176A4">
        <w:t xml:space="preserve"> </w:t>
      </w:r>
      <w:r w:rsidRPr="001176A4">
        <w:br/>
      </w:r>
    </w:p>
    <w:p w14:paraId="5FE48C61" w14:textId="77777777" w:rsidR="003B4030" w:rsidRPr="001176A4" w:rsidRDefault="003B4030">
      <w:pPr>
        <w:spacing w:after="200"/>
      </w:pPr>
    </w:p>
    <w:p w14:paraId="029904DE" w14:textId="77777777" w:rsidR="003B4030" w:rsidRPr="001176A4" w:rsidRDefault="003B4030">
      <w:pPr>
        <w:spacing w:after="200"/>
      </w:pPr>
    </w:p>
    <w:p w14:paraId="4B0620CD" w14:textId="77777777" w:rsidR="003B4030" w:rsidRPr="001176A4" w:rsidRDefault="003B4030">
      <w:pPr>
        <w:spacing w:after="200"/>
      </w:pPr>
    </w:p>
    <w:p w14:paraId="51C29469" w14:textId="435C67C7" w:rsidR="004968BC" w:rsidRPr="001176A4" w:rsidRDefault="004968BC">
      <w:pPr>
        <w:spacing w:after="200"/>
      </w:pPr>
      <w:r w:rsidRPr="001176A4">
        <w:lastRenderedPageBreak/>
        <w:br w:type="page"/>
      </w:r>
    </w:p>
    <w:p w14:paraId="028D5A22" w14:textId="3795D39D" w:rsidR="004968BC" w:rsidRPr="001176A4" w:rsidRDefault="0046285D" w:rsidP="004968BC">
      <w:pPr>
        <w:pStyle w:val="Heading1"/>
      </w:pPr>
      <w:bookmarkStart w:id="32" w:name="_Toc170996123"/>
      <w:r w:rsidRPr="001176A4">
        <w:rPr>
          <w:noProof/>
        </w:rPr>
        <w:lastRenderedPageBreak/>
        <mc:AlternateContent>
          <mc:Choice Requires="wps">
            <w:drawing>
              <wp:anchor distT="45720" distB="45720" distL="114300" distR="114300" simplePos="0" relativeHeight="251658270" behindDoc="0" locked="0" layoutInCell="1" allowOverlap="1" wp14:anchorId="208DC72D" wp14:editId="3BC80353">
                <wp:simplePos x="0" y="0"/>
                <wp:positionH relativeFrom="margin">
                  <wp:posOffset>1905</wp:posOffset>
                </wp:positionH>
                <wp:positionV relativeFrom="page">
                  <wp:posOffset>1333500</wp:posOffset>
                </wp:positionV>
                <wp:extent cx="6076950" cy="1330325"/>
                <wp:effectExtent l="0" t="0" r="19050" b="22225"/>
                <wp:wrapSquare wrapText="bothSides"/>
                <wp:docPr id="10695440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330325"/>
                        </a:xfrm>
                        <a:prstGeom prst="rect">
                          <a:avLst/>
                        </a:prstGeom>
                        <a:solidFill>
                          <a:srgbClr val="FFFFFF"/>
                        </a:solidFill>
                        <a:ln w="9525">
                          <a:solidFill>
                            <a:srgbClr val="000000"/>
                          </a:solidFill>
                          <a:miter lim="800000"/>
                          <a:headEnd/>
                          <a:tailEnd/>
                        </a:ln>
                      </wps:spPr>
                      <wps:txbx>
                        <w:txbxContent>
                          <w:p w14:paraId="359EC3B7" w14:textId="6FBA2E09" w:rsidR="0046285D" w:rsidRDefault="0046285D"/>
                          <w:tbl>
                            <w:tblPr>
                              <w:tblStyle w:val="PlainTable3"/>
                              <w:tblW w:w="0" w:type="auto"/>
                              <w:tblLook w:val="04A0" w:firstRow="1" w:lastRow="0" w:firstColumn="1" w:lastColumn="0" w:noHBand="0" w:noVBand="1"/>
                            </w:tblPr>
                            <w:tblGrid>
                              <w:gridCol w:w="2329"/>
                              <w:gridCol w:w="2289"/>
                              <w:gridCol w:w="2300"/>
                              <w:gridCol w:w="2365"/>
                            </w:tblGrid>
                            <w:tr w:rsidR="0046285D" w14:paraId="0866BF78"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704DB5CB" w14:textId="77777777" w:rsidR="0046285D" w:rsidRDefault="0046285D" w:rsidP="0046285D">
                                  <w:pPr>
                                    <w:spacing w:after="200"/>
                                  </w:pPr>
                                  <w:r>
                                    <w:rPr>
                                      <w:noProof/>
                                    </w:rPr>
                                    <w:drawing>
                                      <wp:inline distT="0" distB="0" distL="0" distR="0" wp14:anchorId="3E7A0BCE" wp14:editId="6B23B87F">
                                        <wp:extent cx="314960" cy="314960"/>
                                        <wp:effectExtent l="0" t="0" r="0" b="0"/>
                                        <wp:docPr id="36005526" name="Graphic 36005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704423E1"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469D819" wp14:editId="7B940993">
                                        <wp:extent cx="365760" cy="365760"/>
                                        <wp:effectExtent l="0" t="0" r="0" b="0"/>
                                        <wp:docPr id="144967788" name="Graphic 144967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012167C0"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9404C14" wp14:editId="32B388E3">
                                        <wp:extent cx="365760" cy="365760"/>
                                        <wp:effectExtent l="0" t="0" r="0" b="0"/>
                                        <wp:docPr id="1866467063" name="Graphic 1866467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7995F1B6"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C973C6A" wp14:editId="40F58114">
                                        <wp:extent cx="365760" cy="365760"/>
                                        <wp:effectExtent l="0" t="0" r="0" b="0"/>
                                        <wp:docPr id="886342836" name="Graphic 88634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46285D" w14:paraId="2662FC69"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8CC1045" w14:textId="77777777" w:rsidR="0046285D" w:rsidRPr="009A53A0" w:rsidRDefault="0046285D" w:rsidP="0046285D">
                                  <w:pPr>
                                    <w:jc w:val="center"/>
                                    <w:rPr>
                                      <w:b w:val="0"/>
                                      <w:bCs w:val="0"/>
                                      <w:caps w:val="0"/>
                                    </w:rPr>
                                  </w:pPr>
                                  <w:r>
                                    <w:rPr>
                                      <w:b w:val="0"/>
                                      <w:bCs w:val="0"/>
                                      <w:caps w:val="0"/>
                                    </w:rPr>
                                    <w:t>20 minuten</w:t>
                                  </w:r>
                                </w:p>
                              </w:tc>
                              <w:tc>
                                <w:tcPr>
                                  <w:tcW w:w="2386" w:type="dxa"/>
                                </w:tcPr>
                                <w:p w14:paraId="77991150"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463A19A1"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p>
                              </w:tc>
                              <w:tc>
                                <w:tcPr>
                                  <w:tcW w:w="2398" w:type="dxa"/>
                                </w:tcPr>
                                <w:p w14:paraId="3DF62129"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Datapuntentool</w:t>
                                  </w:r>
                                </w:p>
                              </w:tc>
                            </w:tr>
                          </w:tbl>
                          <w:p w14:paraId="1A39BC24" w14:textId="21F5DA08" w:rsidR="0046285D" w:rsidRDefault="0046285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8DC72D" id="_x0000_s1056" type="#_x0000_t202" style="position:absolute;margin-left:.15pt;margin-top:105pt;width:478.5pt;height:104.75pt;z-index:25165827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">
                <v:textbox style="mso-fit-shape-to-text:t">
                  <w:txbxContent>
                    <w:p w14:paraId="359EC3B7" w14:textId="6FBA2E09" w:rsidR="0046285D" w:rsidRDefault="0046285D"/>
                    <w:tbl>
                      <w:tblPr>
                        <w:tblStyle w:val="PlainTable3"/>
                        <w:tblW w:w="0" w:type="auto"/>
                        <w:tblLook w:val="04A0" w:firstRow="1" w:lastRow="0" w:firstColumn="1" w:lastColumn="0" w:noHBand="0" w:noVBand="1"/>
                      </w:tblPr>
                      <w:tblGrid>
                        <w:gridCol w:w="2329"/>
                        <w:gridCol w:w="2289"/>
                        <w:gridCol w:w="2300"/>
                        <w:gridCol w:w="2365"/>
                      </w:tblGrid>
                      <w:tr w:rsidR="0046285D" w14:paraId="0866BF78"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704DB5CB" w14:textId="77777777" w:rsidR="0046285D" w:rsidRDefault="0046285D" w:rsidP="0046285D">
                            <w:pPr>
                              <w:spacing w:after="200"/>
                            </w:pPr>
                            <w:r>
                              <w:rPr>
                                <w:noProof/>
                              </w:rPr>
                              <w:drawing>
                                <wp:inline distT="0" distB="0" distL="0" distR="0" wp14:anchorId="3E7A0BCE" wp14:editId="6B23B87F">
                                  <wp:extent cx="314960" cy="314960"/>
                                  <wp:effectExtent l="0" t="0" r="0" b="0"/>
                                  <wp:docPr id="36005526" name="Graphic 36005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704423E1"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469D819" wp14:editId="7B940993">
                                  <wp:extent cx="365760" cy="365760"/>
                                  <wp:effectExtent l="0" t="0" r="0" b="0"/>
                                  <wp:docPr id="144967788" name="Graphic 144967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012167C0"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9404C14" wp14:editId="32B388E3">
                                  <wp:extent cx="365760" cy="365760"/>
                                  <wp:effectExtent l="0" t="0" r="0" b="0"/>
                                  <wp:docPr id="1866467063" name="Graphic 1866467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7995F1B6"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C973C6A" wp14:editId="40F58114">
                                  <wp:extent cx="365760" cy="365760"/>
                                  <wp:effectExtent l="0" t="0" r="0" b="0"/>
                                  <wp:docPr id="886342836" name="Graphic 88634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46285D" w14:paraId="2662FC69"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8CC1045" w14:textId="77777777" w:rsidR="0046285D" w:rsidRPr="009A53A0" w:rsidRDefault="0046285D" w:rsidP="0046285D">
                            <w:pPr>
                              <w:jc w:val="center"/>
                              <w:rPr>
                                <w:b w:val="0"/>
                                <w:bCs w:val="0"/>
                                <w:caps w:val="0"/>
                              </w:rPr>
                            </w:pPr>
                            <w:r>
                              <w:rPr>
                                <w:b w:val="0"/>
                                <w:bCs w:val="0"/>
                                <w:caps w:val="0"/>
                              </w:rPr>
                              <w:t>20 minuten</w:t>
                            </w:r>
                          </w:p>
                        </w:tc>
                        <w:tc>
                          <w:tcPr>
                            <w:tcW w:w="2386" w:type="dxa"/>
                          </w:tcPr>
                          <w:p w14:paraId="77991150"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463A19A1"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p>
                        </w:tc>
                        <w:tc>
                          <w:tcPr>
                            <w:tcW w:w="2398" w:type="dxa"/>
                          </w:tcPr>
                          <w:p w14:paraId="3DF62129"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Datapuntentool</w:t>
                            </w:r>
                          </w:p>
                        </w:tc>
                      </w:tr>
                    </w:tbl>
                    <w:p w14:paraId="1A39BC24" w14:textId="21F5DA08" w:rsidR="0046285D" w:rsidRDefault="0046285D"/>
                  </w:txbxContent>
                </v:textbox>
                <w10:wrap type="square" anchorx="margin" anchory="page"/>
              </v:shape>
            </w:pict>
          </mc:Fallback>
        </mc:AlternateContent>
      </w:r>
      <w:r w:rsidR="004968BC" w:rsidRPr="001176A4">
        <w:t>Opdracht 2</w:t>
      </w:r>
      <w:r w:rsidR="0099148E" w:rsidRPr="001176A4">
        <w:t xml:space="preserve">2 </w:t>
      </w:r>
      <w:r w:rsidR="00510367" w:rsidRPr="001176A4">
        <w:t>R</w:t>
      </w:r>
      <w:r w:rsidR="00272EE4" w:rsidRPr="001176A4">
        <w:t xml:space="preserve">eflectie op datapunten - </w:t>
      </w:r>
      <w:r w:rsidR="002F604D" w:rsidRPr="001176A4">
        <w:t>HI</w:t>
      </w:r>
      <w:bookmarkEnd w:id="32"/>
    </w:p>
    <w:p w14:paraId="0BECCF6D" w14:textId="3F3D8EA3" w:rsidR="004968BC" w:rsidRPr="001176A4" w:rsidRDefault="004968BC" w:rsidP="004968BC">
      <w:pPr>
        <w:spacing w:after="200"/>
      </w:pPr>
    </w:p>
    <w:p w14:paraId="7BCFB0A6" w14:textId="49E8071C" w:rsidR="004968BC" w:rsidRPr="001176A4" w:rsidRDefault="3B76FD68" w:rsidP="21739E16">
      <w:pPr>
        <w:spacing w:after="200"/>
        <w:rPr>
          <w:rFonts w:eastAsia="Roboto" w:cs="Roboto"/>
          <w:sz w:val="22"/>
        </w:rPr>
      </w:pPr>
      <w:proofErr w:type="spellStart"/>
      <w:r w:rsidRPr="001176A4">
        <w:rPr>
          <w:rFonts w:eastAsia="Roboto" w:cs="Roboto"/>
          <w:b/>
          <w:bCs/>
          <w:sz w:val="22"/>
        </w:rPr>
        <w:t>Architectuurlaag</w:t>
      </w:r>
      <w:proofErr w:type="spellEnd"/>
      <w:r w:rsidRPr="001176A4">
        <w:rPr>
          <w:rFonts w:eastAsia="Roboto" w:cs="Roboto"/>
          <w:sz w:val="22"/>
        </w:rPr>
        <w:t xml:space="preserve">: </w:t>
      </w:r>
      <w:r w:rsidR="00C2161F" w:rsidRPr="001176A4">
        <w:rPr>
          <w:rFonts w:eastAsia="Roboto" w:cs="Roboto"/>
          <w:sz w:val="22"/>
        </w:rPr>
        <w:t xml:space="preserve">Hardware </w:t>
      </w:r>
      <w:proofErr w:type="spellStart"/>
      <w:r w:rsidR="00C2161F" w:rsidRPr="001176A4">
        <w:rPr>
          <w:rFonts w:eastAsia="Roboto" w:cs="Roboto"/>
          <w:sz w:val="22"/>
        </w:rPr>
        <w:t>Interfacing</w:t>
      </w:r>
      <w:proofErr w:type="spellEnd"/>
      <w:r w:rsidR="004968BC" w:rsidRPr="001176A4">
        <w:tab/>
      </w:r>
    </w:p>
    <w:p w14:paraId="18CDF519" w14:textId="16639811" w:rsidR="004968BC" w:rsidRPr="001176A4" w:rsidRDefault="3B76FD68" w:rsidP="6B8AA68F">
      <w:pPr>
        <w:spacing w:after="200"/>
        <w:rPr>
          <w:rFonts w:eastAsia="Roboto" w:cs="Roboto"/>
          <w:sz w:val="22"/>
        </w:rPr>
      </w:pPr>
      <w:r w:rsidRPr="001176A4">
        <w:rPr>
          <w:rFonts w:eastAsia="Roboto" w:cs="Roboto"/>
          <w:sz w:val="22"/>
          <w:u w:val="single"/>
        </w:rPr>
        <w:t>Tendens feedback op datapunten van afgelopen cycli:</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495"/>
        <w:gridCol w:w="1755"/>
        <w:gridCol w:w="1575"/>
        <w:gridCol w:w="1785"/>
      </w:tblGrid>
      <w:tr w:rsidR="001176A4" w:rsidRPr="001176A4" w14:paraId="39182864" w14:textId="77777777" w:rsidTr="21739E16">
        <w:trPr>
          <w:trHeight w:val="300"/>
        </w:trPr>
        <w:tc>
          <w:tcPr>
            <w:tcW w:w="3495" w:type="dxa"/>
            <w:shd w:val="clear" w:color="auto" w:fill="DEEAF6"/>
            <w:tcMar>
              <w:left w:w="105" w:type="dxa"/>
              <w:right w:w="105" w:type="dxa"/>
            </w:tcMar>
          </w:tcPr>
          <w:p w14:paraId="21538B72" w14:textId="73B660C6" w:rsidR="21739E16" w:rsidRPr="001176A4" w:rsidRDefault="21739E16" w:rsidP="21739E16">
            <w:pPr>
              <w:spacing w:after="200" w:line="276" w:lineRule="auto"/>
              <w:rPr>
                <w:rFonts w:eastAsia="Roboto" w:cs="Roboto"/>
                <w:sz w:val="22"/>
              </w:rPr>
            </w:pPr>
            <w:proofErr w:type="spellStart"/>
            <w:r w:rsidRPr="001176A4">
              <w:rPr>
                <w:rFonts w:eastAsia="Roboto" w:cs="Roboto"/>
                <w:b/>
                <w:bCs/>
                <w:sz w:val="22"/>
              </w:rPr>
              <w:t>Architectuurlaag</w:t>
            </w:r>
            <w:proofErr w:type="spellEnd"/>
          </w:p>
        </w:tc>
        <w:tc>
          <w:tcPr>
            <w:tcW w:w="1755" w:type="dxa"/>
            <w:shd w:val="clear" w:color="auto" w:fill="DEEAF6"/>
            <w:tcMar>
              <w:left w:w="105" w:type="dxa"/>
              <w:right w:w="105" w:type="dxa"/>
            </w:tcMar>
          </w:tcPr>
          <w:p w14:paraId="1204DF77" w14:textId="188ABFE5" w:rsidR="21739E16" w:rsidRPr="001176A4" w:rsidRDefault="00CB5A2B" w:rsidP="21739E16">
            <w:pPr>
              <w:spacing w:after="200" w:line="276" w:lineRule="auto"/>
              <w:rPr>
                <w:rFonts w:eastAsia="Roboto" w:cs="Roboto"/>
                <w:sz w:val="22"/>
              </w:rPr>
            </w:pPr>
            <w:r w:rsidRPr="001176A4">
              <w:rPr>
                <w:rFonts w:eastAsia="Roboto" w:cs="Roboto"/>
                <w:b/>
                <w:bCs/>
                <w:sz w:val="22"/>
              </w:rPr>
              <w:t xml:space="preserve">Boven niveau </w:t>
            </w:r>
          </w:p>
        </w:tc>
        <w:tc>
          <w:tcPr>
            <w:tcW w:w="1575" w:type="dxa"/>
            <w:shd w:val="clear" w:color="auto" w:fill="DEEAF6"/>
            <w:tcMar>
              <w:left w:w="105" w:type="dxa"/>
              <w:right w:w="105" w:type="dxa"/>
            </w:tcMar>
          </w:tcPr>
          <w:p w14:paraId="70B9FE97" w14:textId="2FA6B3C4" w:rsidR="21739E16" w:rsidRPr="001176A4" w:rsidRDefault="21739E16" w:rsidP="21739E16">
            <w:pPr>
              <w:spacing w:after="200" w:line="276" w:lineRule="auto"/>
              <w:rPr>
                <w:rFonts w:eastAsia="Roboto" w:cs="Roboto"/>
                <w:sz w:val="22"/>
              </w:rPr>
            </w:pPr>
            <w:r w:rsidRPr="001176A4">
              <w:rPr>
                <w:rFonts w:eastAsia="Roboto" w:cs="Roboto"/>
                <w:b/>
                <w:bCs/>
                <w:sz w:val="22"/>
              </w:rPr>
              <w:t>Op niveau</w:t>
            </w:r>
          </w:p>
        </w:tc>
        <w:tc>
          <w:tcPr>
            <w:tcW w:w="1785" w:type="dxa"/>
            <w:shd w:val="clear" w:color="auto" w:fill="DEEAF6"/>
            <w:tcMar>
              <w:left w:w="105" w:type="dxa"/>
              <w:right w:w="105" w:type="dxa"/>
            </w:tcMar>
          </w:tcPr>
          <w:p w14:paraId="254E74CE" w14:textId="1DF0675F" w:rsidR="21739E16" w:rsidRPr="001176A4" w:rsidRDefault="00CB5A2B" w:rsidP="21739E16">
            <w:pPr>
              <w:spacing w:after="200" w:line="276" w:lineRule="auto"/>
              <w:rPr>
                <w:rFonts w:eastAsia="Roboto" w:cs="Roboto"/>
                <w:sz w:val="22"/>
              </w:rPr>
            </w:pPr>
            <w:r w:rsidRPr="001176A4">
              <w:rPr>
                <w:rFonts w:eastAsia="Roboto" w:cs="Roboto"/>
                <w:b/>
                <w:bCs/>
                <w:sz w:val="22"/>
              </w:rPr>
              <w:t>In ontwikkeling</w:t>
            </w:r>
          </w:p>
        </w:tc>
      </w:tr>
      <w:tr w:rsidR="001176A4" w:rsidRPr="001176A4" w14:paraId="03B19088" w14:textId="77777777" w:rsidTr="21739E16">
        <w:trPr>
          <w:trHeight w:val="300"/>
        </w:trPr>
        <w:tc>
          <w:tcPr>
            <w:tcW w:w="3495" w:type="dxa"/>
            <w:tcMar>
              <w:left w:w="105" w:type="dxa"/>
              <w:right w:w="105" w:type="dxa"/>
            </w:tcMar>
          </w:tcPr>
          <w:p w14:paraId="75E817DE" w14:textId="3EBFF917" w:rsidR="21739E16" w:rsidRPr="001176A4" w:rsidRDefault="21739E16" w:rsidP="21739E16">
            <w:pPr>
              <w:spacing w:after="200" w:line="276" w:lineRule="auto"/>
              <w:rPr>
                <w:rFonts w:eastAsia="Roboto" w:cs="Roboto"/>
                <w:sz w:val="22"/>
              </w:rPr>
            </w:pPr>
            <w:r w:rsidRPr="001176A4">
              <w:rPr>
                <w:rFonts w:eastAsia="Roboto" w:cs="Roboto"/>
                <w:sz w:val="22"/>
              </w:rPr>
              <w:t>Gebruikersinteractie</w:t>
            </w:r>
          </w:p>
        </w:tc>
        <w:tc>
          <w:tcPr>
            <w:tcW w:w="1755" w:type="dxa"/>
            <w:tcMar>
              <w:left w:w="105" w:type="dxa"/>
              <w:right w:w="105" w:type="dxa"/>
            </w:tcMar>
          </w:tcPr>
          <w:p w14:paraId="23958DD0" w14:textId="008FC3FA" w:rsidR="21739E16" w:rsidRPr="001176A4" w:rsidRDefault="21739E16" w:rsidP="21739E16">
            <w:pPr>
              <w:spacing w:after="200" w:line="276" w:lineRule="auto"/>
              <w:rPr>
                <w:rFonts w:eastAsia="Roboto" w:cs="Roboto"/>
                <w:sz w:val="22"/>
              </w:rPr>
            </w:pPr>
          </w:p>
        </w:tc>
        <w:tc>
          <w:tcPr>
            <w:tcW w:w="1575" w:type="dxa"/>
            <w:tcMar>
              <w:left w:w="105" w:type="dxa"/>
              <w:right w:w="105" w:type="dxa"/>
            </w:tcMar>
          </w:tcPr>
          <w:p w14:paraId="0E04DF34" w14:textId="74F32221" w:rsidR="21739E16" w:rsidRPr="001176A4" w:rsidRDefault="21739E16" w:rsidP="21739E16">
            <w:pPr>
              <w:spacing w:after="200" w:line="276" w:lineRule="auto"/>
              <w:rPr>
                <w:rFonts w:eastAsia="Roboto" w:cs="Roboto"/>
                <w:sz w:val="22"/>
              </w:rPr>
            </w:pPr>
          </w:p>
        </w:tc>
        <w:tc>
          <w:tcPr>
            <w:tcW w:w="1785" w:type="dxa"/>
            <w:tcMar>
              <w:left w:w="105" w:type="dxa"/>
              <w:right w:w="105" w:type="dxa"/>
            </w:tcMar>
          </w:tcPr>
          <w:p w14:paraId="14859D64" w14:textId="7208E7C2" w:rsidR="21739E16" w:rsidRPr="001176A4" w:rsidRDefault="21739E16" w:rsidP="21739E16">
            <w:pPr>
              <w:spacing w:after="200" w:line="276" w:lineRule="auto"/>
              <w:rPr>
                <w:rFonts w:eastAsia="Roboto" w:cs="Roboto"/>
                <w:sz w:val="22"/>
              </w:rPr>
            </w:pPr>
          </w:p>
        </w:tc>
      </w:tr>
      <w:tr w:rsidR="001176A4" w:rsidRPr="001176A4" w14:paraId="456897FF" w14:textId="77777777" w:rsidTr="21739E16">
        <w:trPr>
          <w:trHeight w:val="450"/>
        </w:trPr>
        <w:tc>
          <w:tcPr>
            <w:tcW w:w="3495" w:type="dxa"/>
            <w:tcMar>
              <w:left w:w="105" w:type="dxa"/>
              <w:right w:w="105" w:type="dxa"/>
            </w:tcMar>
          </w:tcPr>
          <w:p w14:paraId="14DE1346" w14:textId="3A8AEEBF" w:rsidR="21739E16" w:rsidRPr="001176A4" w:rsidRDefault="21739E16" w:rsidP="21739E16">
            <w:pPr>
              <w:spacing w:after="200" w:line="276" w:lineRule="auto"/>
              <w:rPr>
                <w:rFonts w:eastAsia="Roboto" w:cs="Roboto"/>
                <w:sz w:val="22"/>
              </w:rPr>
            </w:pPr>
            <w:r w:rsidRPr="001176A4">
              <w:rPr>
                <w:rFonts w:eastAsia="Roboto" w:cs="Roboto"/>
                <w:sz w:val="22"/>
              </w:rPr>
              <w:t>Software</w:t>
            </w:r>
          </w:p>
        </w:tc>
        <w:tc>
          <w:tcPr>
            <w:tcW w:w="1755" w:type="dxa"/>
            <w:tcMar>
              <w:left w:w="105" w:type="dxa"/>
              <w:right w:w="105" w:type="dxa"/>
            </w:tcMar>
          </w:tcPr>
          <w:p w14:paraId="65DA3A3E" w14:textId="79D222AF" w:rsidR="21739E16" w:rsidRPr="001176A4" w:rsidRDefault="21739E16" w:rsidP="21739E16">
            <w:pPr>
              <w:spacing w:after="200" w:line="276" w:lineRule="auto"/>
              <w:rPr>
                <w:rFonts w:eastAsia="Roboto" w:cs="Roboto"/>
                <w:sz w:val="22"/>
              </w:rPr>
            </w:pPr>
          </w:p>
        </w:tc>
        <w:tc>
          <w:tcPr>
            <w:tcW w:w="1575" w:type="dxa"/>
            <w:tcMar>
              <w:left w:w="105" w:type="dxa"/>
              <w:right w:w="105" w:type="dxa"/>
            </w:tcMar>
          </w:tcPr>
          <w:p w14:paraId="402A25DB" w14:textId="3F71A3AD" w:rsidR="21739E16" w:rsidRPr="001176A4" w:rsidRDefault="21739E16" w:rsidP="21739E16">
            <w:pPr>
              <w:spacing w:after="200" w:line="276" w:lineRule="auto"/>
              <w:rPr>
                <w:rFonts w:eastAsia="Roboto" w:cs="Roboto"/>
                <w:sz w:val="22"/>
              </w:rPr>
            </w:pPr>
          </w:p>
        </w:tc>
        <w:tc>
          <w:tcPr>
            <w:tcW w:w="1785" w:type="dxa"/>
            <w:tcMar>
              <w:left w:w="105" w:type="dxa"/>
              <w:right w:w="105" w:type="dxa"/>
            </w:tcMar>
          </w:tcPr>
          <w:p w14:paraId="2B8648CE" w14:textId="38D3D125" w:rsidR="21739E16" w:rsidRPr="001176A4" w:rsidRDefault="21739E16" w:rsidP="21739E16">
            <w:pPr>
              <w:spacing w:after="200" w:line="276" w:lineRule="auto"/>
              <w:rPr>
                <w:rFonts w:eastAsia="Roboto" w:cs="Roboto"/>
                <w:sz w:val="22"/>
              </w:rPr>
            </w:pPr>
          </w:p>
        </w:tc>
      </w:tr>
      <w:tr w:rsidR="001176A4" w:rsidRPr="001176A4" w14:paraId="0EF05A4B" w14:textId="77777777" w:rsidTr="21739E16">
        <w:trPr>
          <w:trHeight w:val="300"/>
        </w:trPr>
        <w:tc>
          <w:tcPr>
            <w:tcW w:w="3495" w:type="dxa"/>
            <w:tcMar>
              <w:left w:w="105" w:type="dxa"/>
              <w:right w:w="105" w:type="dxa"/>
            </w:tcMar>
          </w:tcPr>
          <w:p w14:paraId="52FF9E5F" w14:textId="7C47EC78" w:rsidR="21739E16" w:rsidRPr="001176A4" w:rsidRDefault="21739E16" w:rsidP="21739E16">
            <w:pPr>
              <w:spacing w:after="200" w:line="276" w:lineRule="auto"/>
              <w:rPr>
                <w:rFonts w:eastAsia="Roboto" w:cs="Roboto"/>
                <w:sz w:val="22"/>
              </w:rPr>
            </w:pPr>
            <w:r w:rsidRPr="001176A4">
              <w:rPr>
                <w:rFonts w:eastAsia="Roboto" w:cs="Roboto"/>
                <w:sz w:val="22"/>
              </w:rPr>
              <w:t>Organisatieprocessen</w:t>
            </w:r>
          </w:p>
        </w:tc>
        <w:tc>
          <w:tcPr>
            <w:tcW w:w="1755" w:type="dxa"/>
            <w:tcMar>
              <w:left w:w="105" w:type="dxa"/>
              <w:right w:w="105" w:type="dxa"/>
            </w:tcMar>
          </w:tcPr>
          <w:p w14:paraId="28DA6460" w14:textId="6AF04703" w:rsidR="21739E16" w:rsidRPr="001176A4" w:rsidRDefault="21739E16" w:rsidP="21739E16">
            <w:pPr>
              <w:spacing w:after="200" w:line="276" w:lineRule="auto"/>
              <w:rPr>
                <w:rFonts w:eastAsia="Roboto" w:cs="Roboto"/>
                <w:sz w:val="22"/>
              </w:rPr>
            </w:pPr>
          </w:p>
        </w:tc>
        <w:tc>
          <w:tcPr>
            <w:tcW w:w="1575" w:type="dxa"/>
            <w:tcMar>
              <w:left w:w="105" w:type="dxa"/>
              <w:right w:w="105" w:type="dxa"/>
            </w:tcMar>
          </w:tcPr>
          <w:p w14:paraId="7902107F" w14:textId="05DBEDFE" w:rsidR="21739E16" w:rsidRPr="001176A4" w:rsidRDefault="21739E16" w:rsidP="21739E16">
            <w:pPr>
              <w:spacing w:after="200" w:line="276" w:lineRule="auto"/>
              <w:rPr>
                <w:rFonts w:eastAsia="Roboto" w:cs="Roboto"/>
                <w:sz w:val="22"/>
              </w:rPr>
            </w:pPr>
          </w:p>
        </w:tc>
        <w:tc>
          <w:tcPr>
            <w:tcW w:w="1785" w:type="dxa"/>
            <w:tcMar>
              <w:left w:w="105" w:type="dxa"/>
              <w:right w:w="105" w:type="dxa"/>
            </w:tcMar>
          </w:tcPr>
          <w:p w14:paraId="4BFAB2B2" w14:textId="1F39561F" w:rsidR="21739E16" w:rsidRPr="001176A4" w:rsidRDefault="21739E16" w:rsidP="21739E16">
            <w:pPr>
              <w:spacing w:after="200" w:line="276" w:lineRule="auto"/>
              <w:rPr>
                <w:rFonts w:eastAsia="Roboto" w:cs="Roboto"/>
                <w:sz w:val="22"/>
              </w:rPr>
            </w:pPr>
          </w:p>
        </w:tc>
      </w:tr>
      <w:tr w:rsidR="001176A4" w:rsidRPr="001176A4" w14:paraId="51AC946D" w14:textId="77777777" w:rsidTr="21739E16">
        <w:trPr>
          <w:trHeight w:val="300"/>
        </w:trPr>
        <w:tc>
          <w:tcPr>
            <w:tcW w:w="3495" w:type="dxa"/>
            <w:tcMar>
              <w:left w:w="105" w:type="dxa"/>
              <w:right w:w="105" w:type="dxa"/>
            </w:tcMar>
          </w:tcPr>
          <w:p w14:paraId="473597DF" w14:textId="2D98901A" w:rsidR="21739E16" w:rsidRPr="001176A4" w:rsidRDefault="21739E16" w:rsidP="21739E16">
            <w:pPr>
              <w:spacing w:after="200" w:line="276" w:lineRule="auto"/>
              <w:rPr>
                <w:rFonts w:eastAsia="Roboto" w:cs="Roboto"/>
                <w:sz w:val="22"/>
              </w:rPr>
            </w:pPr>
            <w:r w:rsidRPr="001176A4">
              <w:rPr>
                <w:rFonts w:eastAsia="Roboto" w:cs="Roboto"/>
                <w:sz w:val="22"/>
              </w:rPr>
              <w:t xml:space="preserve">Infrastructuur </w:t>
            </w:r>
          </w:p>
        </w:tc>
        <w:tc>
          <w:tcPr>
            <w:tcW w:w="1755" w:type="dxa"/>
            <w:tcMar>
              <w:left w:w="105" w:type="dxa"/>
              <w:right w:w="105" w:type="dxa"/>
            </w:tcMar>
          </w:tcPr>
          <w:p w14:paraId="23EFCFAD" w14:textId="7CE4A60E" w:rsidR="21739E16" w:rsidRPr="001176A4" w:rsidRDefault="21739E16" w:rsidP="21739E16">
            <w:pPr>
              <w:spacing w:after="200" w:line="276" w:lineRule="auto"/>
              <w:rPr>
                <w:rFonts w:eastAsia="Roboto" w:cs="Roboto"/>
                <w:sz w:val="22"/>
              </w:rPr>
            </w:pPr>
          </w:p>
        </w:tc>
        <w:tc>
          <w:tcPr>
            <w:tcW w:w="1575" w:type="dxa"/>
            <w:tcMar>
              <w:left w:w="105" w:type="dxa"/>
              <w:right w:w="105" w:type="dxa"/>
            </w:tcMar>
          </w:tcPr>
          <w:p w14:paraId="378CDD5F" w14:textId="021DE7BD" w:rsidR="21739E16" w:rsidRPr="001176A4" w:rsidRDefault="21739E16" w:rsidP="21739E16">
            <w:pPr>
              <w:spacing w:after="200" w:line="276" w:lineRule="auto"/>
              <w:rPr>
                <w:rFonts w:eastAsia="Roboto" w:cs="Roboto"/>
                <w:sz w:val="22"/>
              </w:rPr>
            </w:pPr>
          </w:p>
        </w:tc>
        <w:tc>
          <w:tcPr>
            <w:tcW w:w="1785" w:type="dxa"/>
            <w:tcMar>
              <w:left w:w="105" w:type="dxa"/>
              <w:right w:w="105" w:type="dxa"/>
            </w:tcMar>
          </w:tcPr>
          <w:p w14:paraId="6410EB1E" w14:textId="24A8512A" w:rsidR="21739E16" w:rsidRPr="001176A4" w:rsidRDefault="21739E16" w:rsidP="21739E16">
            <w:pPr>
              <w:spacing w:after="200" w:line="276" w:lineRule="auto"/>
              <w:rPr>
                <w:rFonts w:eastAsia="Roboto" w:cs="Roboto"/>
                <w:sz w:val="22"/>
              </w:rPr>
            </w:pPr>
          </w:p>
        </w:tc>
      </w:tr>
      <w:tr w:rsidR="21739E16" w:rsidRPr="001176A4" w14:paraId="2FD5CDE1" w14:textId="77777777" w:rsidTr="21739E16">
        <w:trPr>
          <w:trHeight w:val="300"/>
        </w:trPr>
        <w:tc>
          <w:tcPr>
            <w:tcW w:w="3495" w:type="dxa"/>
            <w:tcMar>
              <w:left w:w="105" w:type="dxa"/>
              <w:right w:w="105" w:type="dxa"/>
            </w:tcMar>
          </w:tcPr>
          <w:p w14:paraId="6F073CFE" w14:textId="2776611D" w:rsidR="21739E16" w:rsidRPr="001176A4" w:rsidRDefault="21739E16" w:rsidP="21739E16">
            <w:pPr>
              <w:spacing w:after="200" w:line="276" w:lineRule="auto"/>
              <w:rPr>
                <w:rFonts w:eastAsia="Roboto" w:cs="Roboto"/>
                <w:sz w:val="22"/>
              </w:rPr>
            </w:pPr>
            <w:r w:rsidRPr="001176A4">
              <w:rPr>
                <w:rFonts w:eastAsia="Roboto" w:cs="Roboto"/>
                <w:sz w:val="22"/>
              </w:rPr>
              <w:t xml:space="preserve">Hardware </w:t>
            </w:r>
            <w:proofErr w:type="spellStart"/>
            <w:r w:rsidRPr="001176A4">
              <w:rPr>
                <w:rFonts w:eastAsia="Roboto" w:cs="Roboto"/>
                <w:sz w:val="22"/>
              </w:rPr>
              <w:t>Interfacing</w:t>
            </w:r>
            <w:proofErr w:type="spellEnd"/>
          </w:p>
        </w:tc>
        <w:tc>
          <w:tcPr>
            <w:tcW w:w="1755" w:type="dxa"/>
            <w:tcMar>
              <w:left w:w="105" w:type="dxa"/>
              <w:right w:w="105" w:type="dxa"/>
            </w:tcMar>
          </w:tcPr>
          <w:p w14:paraId="3998838B" w14:textId="5198678E" w:rsidR="21739E16" w:rsidRPr="001176A4" w:rsidRDefault="21739E16" w:rsidP="21739E16">
            <w:pPr>
              <w:spacing w:after="200" w:line="276" w:lineRule="auto"/>
              <w:rPr>
                <w:rFonts w:eastAsia="Roboto" w:cs="Roboto"/>
                <w:sz w:val="22"/>
              </w:rPr>
            </w:pPr>
          </w:p>
        </w:tc>
        <w:tc>
          <w:tcPr>
            <w:tcW w:w="1575" w:type="dxa"/>
            <w:tcMar>
              <w:left w:w="105" w:type="dxa"/>
              <w:right w:w="105" w:type="dxa"/>
            </w:tcMar>
          </w:tcPr>
          <w:p w14:paraId="3B3DBC27" w14:textId="753235F8" w:rsidR="21739E16" w:rsidRPr="001176A4" w:rsidRDefault="21739E16" w:rsidP="21739E16">
            <w:pPr>
              <w:spacing w:after="200" w:line="276" w:lineRule="auto"/>
              <w:rPr>
                <w:rFonts w:eastAsia="Roboto" w:cs="Roboto"/>
                <w:sz w:val="22"/>
              </w:rPr>
            </w:pPr>
          </w:p>
        </w:tc>
        <w:tc>
          <w:tcPr>
            <w:tcW w:w="1785" w:type="dxa"/>
            <w:tcMar>
              <w:left w:w="105" w:type="dxa"/>
              <w:right w:w="105" w:type="dxa"/>
            </w:tcMar>
          </w:tcPr>
          <w:p w14:paraId="2AAE399A" w14:textId="44A93540" w:rsidR="21739E16" w:rsidRPr="001176A4" w:rsidRDefault="21739E16" w:rsidP="21739E16">
            <w:pPr>
              <w:spacing w:after="200" w:line="276" w:lineRule="auto"/>
              <w:rPr>
                <w:rFonts w:eastAsia="Roboto" w:cs="Roboto"/>
                <w:sz w:val="22"/>
              </w:rPr>
            </w:pPr>
          </w:p>
        </w:tc>
      </w:tr>
    </w:tbl>
    <w:p w14:paraId="658F04B6" w14:textId="740C76F3" w:rsidR="004968BC" w:rsidRPr="001176A4" w:rsidRDefault="004968BC" w:rsidP="21739E16">
      <w:pPr>
        <w:spacing w:after="200"/>
        <w:rPr>
          <w:rFonts w:eastAsia="Roboto" w:cs="Roboto"/>
          <w:sz w:val="22"/>
          <w:u w:val="single"/>
        </w:rPr>
      </w:pPr>
    </w:p>
    <w:p w14:paraId="5CC87F0C" w14:textId="49B8DFED" w:rsidR="004968BC" w:rsidRPr="001176A4" w:rsidRDefault="3B76FD68" w:rsidP="21739E16">
      <w:pPr>
        <w:spacing w:after="200"/>
        <w:rPr>
          <w:rFonts w:eastAsia="Roboto" w:cs="Roboto"/>
          <w:sz w:val="22"/>
        </w:rPr>
      </w:pPr>
      <w:r w:rsidRPr="001176A4">
        <w:rPr>
          <w:rFonts w:eastAsia="Roboto" w:cs="Roboto"/>
          <w:sz w:val="22"/>
          <w:u w:val="single"/>
        </w:rPr>
        <w:t>Vul onderstaande tabel in en pas de stelling toe op afgelopen cyclus: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35"/>
        <w:gridCol w:w="1457"/>
        <w:gridCol w:w="1457"/>
        <w:gridCol w:w="1457"/>
        <w:gridCol w:w="1457"/>
        <w:gridCol w:w="1436"/>
      </w:tblGrid>
      <w:tr w:rsidR="001176A4" w:rsidRPr="001176A4" w14:paraId="48143F4D" w14:textId="77777777" w:rsidTr="21739E16">
        <w:trPr>
          <w:trHeight w:val="300"/>
        </w:trPr>
        <w:tc>
          <w:tcPr>
            <w:tcW w:w="2335" w:type="dxa"/>
            <w:shd w:val="clear" w:color="auto" w:fill="DEEAF6"/>
            <w:tcMar>
              <w:left w:w="105" w:type="dxa"/>
              <w:right w:w="105" w:type="dxa"/>
            </w:tcMar>
          </w:tcPr>
          <w:p w14:paraId="47157F62" w14:textId="7CC2CF8D" w:rsidR="21739E16" w:rsidRPr="001176A4" w:rsidRDefault="21739E16" w:rsidP="21739E16">
            <w:pPr>
              <w:spacing w:after="200" w:line="276" w:lineRule="auto"/>
              <w:rPr>
                <w:rFonts w:eastAsia="Roboto" w:cs="Roboto"/>
                <w:sz w:val="22"/>
              </w:rPr>
            </w:pPr>
            <w:r w:rsidRPr="001176A4">
              <w:rPr>
                <w:rFonts w:eastAsia="Roboto" w:cs="Roboto"/>
                <w:b/>
                <w:bCs/>
                <w:sz w:val="22"/>
              </w:rPr>
              <w:t>Stelling</w:t>
            </w:r>
          </w:p>
        </w:tc>
        <w:tc>
          <w:tcPr>
            <w:tcW w:w="1457" w:type="dxa"/>
            <w:shd w:val="clear" w:color="auto" w:fill="DEEAF6"/>
            <w:tcMar>
              <w:left w:w="105" w:type="dxa"/>
              <w:right w:w="105" w:type="dxa"/>
            </w:tcMar>
          </w:tcPr>
          <w:p w14:paraId="04B87C5E" w14:textId="271B576A" w:rsidR="21739E16" w:rsidRPr="001176A4" w:rsidRDefault="21739E16" w:rsidP="21739E16">
            <w:pPr>
              <w:spacing w:after="200" w:line="276" w:lineRule="auto"/>
              <w:rPr>
                <w:rFonts w:eastAsia="Roboto" w:cs="Roboto"/>
                <w:sz w:val="22"/>
              </w:rPr>
            </w:pPr>
            <w:r w:rsidRPr="001176A4">
              <w:rPr>
                <w:rFonts w:eastAsia="Roboto" w:cs="Roboto"/>
                <w:b/>
                <w:bCs/>
                <w:sz w:val="22"/>
              </w:rPr>
              <w:t>Helemaal mee eens</w:t>
            </w:r>
          </w:p>
        </w:tc>
        <w:tc>
          <w:tcPr>
            <w:tcW w:w="1457" w:type="dxa"/>
            <w:shd w:val="clear" w:color="auto" w:fill="DEEAF6"/>
            <w:tcMar>
              <w:left w:w="105" w:type="dxa"/>
              <w:right w:w="105" w:type="dxa"/>
            </w:tcMar>
          </w:tcPr>
          <w:p w14:paraId="62B61DE1" w14:textId="2A2A4E6A" w:rsidR="21739E16" w:rsidRPr="001176A4" w:rsidRDefault="21739E16" w:rsidP="21739E16">
            <w:pPr>
              <w:spacing w:after="200" w:line="276" w:lineRule="auto"/>
              <w:rPr>
                <w:rFonts w:eastAsia="Roboto" w:cs="Roboto"/>
                <w:sz w:val="22"/>
              </w:rPr>
            </w:pPr>
            <w:r w:rsidRPr="001176A4">
              <w:rPr>
                <w:rFonts w:eastAsia="Roboto" w:cs="Roboto"/>
                <w:b/>
                <w:bCs/>
                <w:sz w:val="22"/>
              </w:rPr>
              <w:t>Eens</w:t>
            </w:r>
          </w:p>
        </w:tc>
        <w:tc>
          <w:tcPr>
            <w:tcW w:w="1457" w:type="dxa"/>
            <w:shd w:val="clear" w:color="auto" w:fill="DEEAF6"/>
            <w:tcMar>
              <w:left w:w="105" w:type="dxa"/>
              <w:right w:w="105" w:type="dxa"/>
            </w:tcMar>
          </w:tcPr>
          <w:p w14:paraId="027A656B" w14:textId="0F8B999C" w:rsidR="21739E16" w:rsidRPr="001176A4" w:rsidRDefault="21739E16" w:rsidP="21739E16">
            <w:pPr>
              <w:spacing w:after="200" w:line="276" w:lineRule="auto"/>
              <w:rPr>
                <w:rFonts w:eastAsia="Roboto" w:cs="Roboto"/>
                <w:sz w:val="22"/>
              </w:rPr>
            </w:pPr>
            <w:r w:rsidRPr="001176A4">
              <w:rPr>
                <w:rFonts w:eastAsia="Roboto" w:cs="Roboto"/>
                <w:b/>
                <w:bCs/>
                <w:sz w:val="22"/>
              </w:rPr>
              <w:t>Neutraal</w:t>
            </w:r>
          </w:p>
        </w:tc>
        <w:tc>
          <w:tcPr>
            <w:tcW w:w="1457" w:type="dxa"/>
            <w:shd w:val="clear" w:color="auto" w:fill="DEEAF6"/>
            <w:tcMar>
              <w:left w:w="105" w:type="dxa"/>
              <w:right w:w="105" w:type="dxa"/>
            </w:tcMar>
          </w:tcPr>
          <w:p w14:paraId="380D5C45" w14:textId="1EB138EE" w:rsidR="21739E16" w:rsidRPr="001176A4" w:rsidRDefault="21739E16" w:rsidP="21739E16">
            <w:pPr>
              <w:spacing w:after="200" w:line="276" w:lineRule="auto"/>
              <w:rPr>
                <w:rFonts w:eastAsia="Roboto" w:cs="Roboto"/>
                <w:sz w:val="22"/>
              </w:rPr>
            </w:pPr>
            <w:r w:rsidRPr="001176A4">
              <w:rPr>
                <w:rFonts w:eastAsia="Roboto" w:cs="Roboto"/>
                <w:b/>
                <w:bCs/>
                <w:sz w:val="22"/>
              </w:rPr>
              <w:t>Oneens</w:t>
            </w:r>
          </w:p>
        </w:tc>
        <w:tc>
          <w:tcPr>
            <w:tcW w:w="1436" w:type="dxa"/>
            <w:shd w:val="clear" w:color="auto" w:fill="DEEAF6"/>
            <w:tcMar>
              <w:left w:w="105" w:type="dxa"/>
              <w:right w:w="105" w:type="dxa"/>
            </w:tcMar>
          </w:tcPr>
          <w:p w14:paraId="1A78A00E" w14:textId="6D86F146" w:rsidR="21739E16" w:rsidRPr="001176A4" w:rsidRDefault="21739E16" w:rsidP="21739E16">
            <w:pPr>
              <w:spacing w:after="200" w:line="276" w:lineRule="auto"/>
              <w:rPr>
                <w:rFonts w:eastAsia="Roboto" w:cs="Roboto"/>
                <w:sz w:val="22"/>
              </w:rPr>
            </w:pPr>
            <w:r w:rsidRPr="001176A4">
              <w:rPr>
                <w:rFonts w:eastAsia="Roboto" w:cs="Roboto"/>
                <w:b/>
                <w:bCs/>
                <w:sz w:val="22"/>
              </w:rPr>
              <w:t>Helemaal mee oneens</w:t>
            </w:r>
          </w:p>
        </w:tc>
      </w:tr>
      <w:tr w:rsidR="001176A4" w:rsidRPr="001176A4" w14:paraId="3E9323F5" w14:textId="77777777" w:rsidTr="21739E16">
        <w:trPr>
          <w:trHeight w:val="300"/>
        </w:trPr>
        <w:tc>
          <w:tcPr>
            <w:tcW w:w="2335" w:type="dxa"/>
            <w:tcMar>
              <w:left w:w="105" w:type="dxa"/>
              <w:right w:w="105" w:type="dxa"/>
            </w:tcMar>
          </w:tcPr>
          <w:p w14:paraId="0DC65E9F" w14:textId="52CF4CEA" w:rsidR="21739E16" w:rsidRPr="001176A4" w:rsidRDefault="00C121C1" w:rsidP="21739E16">
            <w:pPr>
              <w:spacing w:after="200" w:line="276" w:lineRule="auto"/>
              <w:rPr>
                <w:rFonts w:eastAsia="Roboto" w:cs="Roboto"/>
                <w:sz w:val="22"/>
              </w:rPr>
            </w:pPr>
            <w:r w:rsidRPr="001176A4">
              <w:rPr>
                <w:rFonts w:eastAsia="Roboto" w:cs="Roboto"/>
                <w:sz w:val="22"/>
              </w:rPr>
              <w:t xml:space="preserve">1: </w:t>
            </w:r>
            <w:r w:rsidR="21739E16" w:rsidRPr="001176A4">
              <w:rPr>
                <w:rFonts w:eastAsia="Roboto" w:cs="Roboto"/>
                <w:sz w:val="22"/>
              </w:rPr>
              <w:t>Ik heb grip op de studie</w:t>
            </w:r>
          </w:p>
        </w:tc>
        <w:tc>
          <w:tcPr>
            <w:tcW w:w="1457" w:type="dxa"/>
            <w:tcMar>
              <w:left w:w="105" w:type="dxa"/>
              <w:right w:w="105" w:type="dxa"/>
            </w:tcMar>
          </w:tcPr>
          <w:p w14:paraId="38C4CC78" w14:textId="037AAC8E"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0B17D11C" w14:textId="5C5F3C5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669CCACD" w14:textId="00D568D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598DF5FB" w14:textId="2EB41453"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0F2CBA35" w14:textId="09C21BA8" w:rsidR="21739E16" w:rsidRPr="001176A4" w:rsidRDefault="21739E16" w:rsidP="21739E16">
            <w:pPr>
              <w:spacing w:after="200" w:line="276" w:lineRule="auto"/>
              <w:rPr>
                <w:rFonts w:eastAsia="Roboto" w:cs="Roboto"/>
                <w:sz w:val="22"/>
              </w:rPr>
            </w:pPr>
          </w:p>
        </w:tc>
      </w:tr>
      <w:tr w:rsidR="001176A4" w:rsidRPr="001176A4" w14:paraId="07317DA9" w14:textId="77777777" w:rsidTr="21739E16">
        <w:trPr>
          <w:trHeight w:val="300"/>
        </w:trPr>
        <w:tc>
          <w:tcPr>
            <w:tcW w:w="2335" w:type="dxa"/>
            <w:tcMar>
              <w:left w:w="105" w:type="dxa"/>
              <w:right w:w="105" w:type="dxa"/>
            </w:tcMar>
          </w:tcPr>
          <w:p w14:paraId="1CE397C9" w14:textId="2750EF0A" w:rsidR="21739E16" w:rsidRPr="001176A4" w:rsidRDefault="00C121C1" w:rsidP="21739E16">
            <w:pPr>
              <w:spacing w:after="200" w:line="276" w:lineRule="auto"/>
              <w:rPr>
                <w:rFonts w:eastAsia="Roboto" w:cs="Roboto"/>
                <w:sz w:val="22"/>
              </w:rPr>
            </w:pPr>
            <w:r w:rsidRPr="001176A4">
              <w:rPr>
                <w:rFonts w:eastAsia="Roboto" w:cs="Roboto"/>
                <w:sz w:val="22"/>
              </w:rPr>
              <w:t xml:space="preserve">2: </w:t>
            </w:r>
            <w:r w:rsidR="21739E16" w:rsidRPr="001176A4">
              <w:rPr>
                <w:rFonts w:eastAsia="Roboto" w:cs="Roboto"/>
                <w:sz w:val="22"/>
              </w:rPr>
              <w:t>Het was duidelijk wat er van mij werd verwacht afgelopen cyclus</w:t>
            </w:r>
          </w:p>
        </w:tc>
        <w:tc>
          <w:tcPr>
            <w:tcW w:w="1457" w:type="dxa"/>
            <w:tcMar>
              <w:left w:w="105" w:type="dxa"/>
              <w:right w:w="105" w:type="dxa"/>
            </w:tcMar>
          </w:tcPr>
          <w:p w14:paraId="2B5DF499" w14:textId="53CE8817"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522B1309" w14:textId="47063102"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26D1C918" w14:textId="4749D42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1A010142" w14:textId="5A95F3BF"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6CA78D03" w14:textId="5D929523" w:rsidR="21739E16" w:rsidRPr="001176A4" w:rsidRDefault="21739E16" w:rsidP="21739E16">
            <w:pPr>
              <w:spacing w:after="200" w:line="276" w:lineRule="auto"/>
              <w:rPr>
                <w:rFonts w:eastAsia="Roboto" w:cs="Roboto"/>
                <w:sz w:val="22"/>
              </w:rPr>
            </w:pPr>
          </w:p>
        </w:tc>
      </w:tr>
      <w:tr w:rsidR="001176A4" w:rsidRPr="001176A4" w14:paraId="6D824B24" w14:textId="77777777" w:rsidTr="21739E16">
        <w:trPr>
          <w:trHeight w:val="300"/>
        </w:trPr>
        <w:tc>
          <w:tcPr>
            <w:tcW w:w="2335" w:type="dxa"/>
            <w:tcMar>
              <w:left w:w="105" w:type="dxa"/>
              <w:right w:w="105" w:type="dxa"/>
            </w:tcMar>
          </w:tcPr>
          <w:p w14:paraId="052296F5" w14:textId="1C0967BA" w:rsidR="21739E16" w:rsidRPr="001176A4" w:rsidRDefault="00C121C1" w:rsidP="21739E16">
            <w:pPr>
              <w:spacing w:after="200" w:line="276" w:lineRule="auto"/>
              <w:rPr>
                <w:rFonts w:eastAsia="Roboto" w:cs="Roboto"/>
                <w:sz w:val="22"/>
              </w:rPr>
            </w:pPr>
            <w:r w:rsidRPr="001176A4">
              <w:rPr>
                <w:rFonts w:eastAsia="Roboto" w:cs="Roboto"/>
                <w:sz w:val="22"/>
              </w:rPr>
              <w:t xml:space="preserve">3: </w:t>
            </w:r>
            <w:r w:rsidR="21739E16" w:rsidRPr="001176A4">
              <w:rPr>
                <w:rFonts w:eastAsia="Roboto" w:cs="Roboto"/>
                <w:sz w:val="22"/>
              </w:rPr>
              <w:t xml:space="preserve">Ik heb efficiënt gestudeerd (planning, leren </w:t>
            </w:r>
            <w:proofErr w:type="spellStart"/>
            <w:r w:rsidR="21739E16" w:rsidRPr="001176A4">
              <w:rPr>
                <w:rFonts w:eastAsia="Roboto" w:cs="Roboto"/>
                <w:sz w:val="22"/>
              </w:rPr>
              <w:t>leren</w:t>
            </w:r>
            <w:proofErr w:type="spellEnd"/>
            <w:r w:rsidR="21739E16" w:rsidRPr="001176A4">
              <w:rPr>
                <w:rFonts w:eastAsia="Roboto" w:cs="Roboto"/>
                <w:sz w:val="22"/>
              </w:rPr>
              <w:t>, deadlines)</w:t>
            </w:r>
          </w:p>
        </w:tc>
        <w:tc>
          <w:tcPr>
            <w:tcW w:w="1457" w:type="dxa"/>
            <w:tcMar>
              <w:left w:w="105" w:type="dxa"/>
              <w:right w:w="105" w:type="dxa"/>
            </w:tcMar>
          </w:tcPr>
          <w:p w14:paraId="27AA8017" w14:textId="0A124CAE"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7E1871BC" w14:textId="099B6E52"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44EF491E" w14:textId="34DE04B6"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5BCA5136" w14:textId="306235F9"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661DAABB" w14:textId="1666967E" w:rsidR="21739E16" w:rsidRPr="001176A4" w:rsidRDefault="21739E16" w:rsidP="21739E16">
            <w:pPr>
              <w:spacing w:after="200" w:line="276" w:lineRule="auto"/>
              <w:rPr>
                <w:rFonts w:eastAsia="Roboto" w:cs="Roboto"/>
                <w:sz w:val="22"/>
              </w:rPr>
            </w:pPr>
          </w:p>
        </w:tc>
      </w:tr>
      <w:tr w:rsidR="001176A4" w:rsidRPr="001176A4" w14:paraId="112D3287" w14:textId="77777777" w:rsidTr="21739E16">
        <w:trPr>
          <w:trHeight w:val="300"/>
        </w:trPr>
        <w:tc>
          <w:tcPr>
            <w:tcW w:w="2335" w:type="dxa"/>
            <w:tcMar>
              <w:left w:w="105" w:type="dxa"/>
              <w:right w:w="105" w:type="dxa"/>
            </w:tcMar>
          </w:tcPr>
          <w:p w14:paraId="1057F0B9" w14:textId="7210E98D" w:rsidR="21739E16" w:rsidRPr="001176A4" w:rsidRDefault="00C121C1" w:rsidP="21739E16">
            <w:pPr>
              <w:spacing w:after="200" w:line="276" w:lineRule="auto"/>
              <w:rPr>
                <w:rFonts w:eastAsia="Roboto" w:cs="Roboto"/>
                <w:sz w:val="22"/>
              </w:rPr>
            </w:pPr>
            <w:r w:rsidRPr="001176A4">
              <w:rPr>
                <w:rFonts w:eastAsia="Roboto" w:cs="Roboto"/>
                <w:sz w:val="22"/>
              </w:rPr>
              <w:t xml:space="preserve">4: </w:t>
            </w:r>
            <w:r w:rsidR="21739E16" w:rsidRPr="001176A4">
              <w:rPr>
                <w:rFonts w:eastAsia="Roboto" w:cs="Roboto"/>
                <w:sz w:val="22"/>
              </w:rPr>
              <w:t xml:space="preserve">De balans tussen mijn studie en andere aspecten in mijn </w:t>
            </w:r>
            <w:r w:rsidR="21739E16" w:rsidRPr="001176A4">
              <w:rPr>
                <w:rFonts w:eastAsia="Roboto" w:cs="Roboto"/>
                <w:sz w:val="22"/>
              </w:rPr>
              <w:lastRenderedPageBreak/>
              <w:t>leven was goed deze periode</w:t>
            </w:r>
          </w:p>
        </w:tc>
        <w:tc>
          <w:tcPr>
            <w:tcW w:w="1457" w:type="dxa"/>
            <w:tcMar>
              <w:left w:w="105" w:type="dxa"/>
              <w:right w:w="105" w:type="dxa"/>
            </w:tcMar>
          </w:tcPr>
          <w:p w14:paraId="0BEE80AA" w14:textId="3FF3D812"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22F41DB8" w14:textId="25D6730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22A2F51C" w14:textId="6B3AEBF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48044EC7" w14:textId="58E8C639"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7D4A5EEF" w14:textId="4A1EC61B" w:rsidR="21739E16" w:rsidRPr="001176A4" w:rsidRDefault="21739E16" w:rsidP="21739E16">
            <w:pPr>
              <w:spacing w:after="200" w:line="276" w:lineRule="auto"/>
              <w:rPr>
                <w:rFonts w:eastAsia="Roboto" w:cs="Roboto"/>
                <w:sz w:val="22"/>
              </w:rPr>
            </w:pPr>
          </w:p>
        </w:tc>
      </w:tr>
      <w:tr w:rsidR="001176A4" w:rsidRPr="001176A4" w14:paraId="430B202B" w14:textId="77777777" w:rsidTr="21739E16">
        <w:trPr>
          <w:trHeight w:val="300"/>
        </w:trPr>
        <w:tc>
          <w:tcPr>
            <w:tcW w:w="2335" w:type="dxa"/>
            <w:tcMar>
              <w:left w:w="105" w:type="dxa"/>
              <w:right w:w="105" w:type="dxa"/>
            </w:tcMar>
          </w:tcPr>
          <w:p w14:paraId="00DABA4A" w14:textId="02C252A8" w:rsidR="21739E16" w:rsidRPr="001176A4" w:rsidRDefault="00C121C1" w:rsidP="21739E16">
            <w:pPr>
              <w:spacing w:after="200" w:line="276" w:lineRule="auto"/>
              <w:rPr>
                <w:rFonts w:eastAsia="Roboto" w:cs="Roboto"/>
                <w:sz w:val="22"/>
              </w:rPr>
            </w:pPr>
            <w:r w:rsidRPr="001176A4">
              <w:rPr>
                <w:rFonts w:eastAsia="Roboto" w:cs="Roboto"/>
                <w:sz w:val="22"/>
              </w:rPr>
              <w:t xml:space="preserve">5: </w:t>
            </w:r>
            <w:r w:rsidR="21739E16" w:rsidRPr="001176A4">
              <w:rPr>
                <w:rFonts w:eastAsia="Roboto" w:cs="Roboto"/>
                <w:sz w:val="22"/>
              </w:rPr>
              <w:t>Ik begrijp de feedback van de docenten op de datapunten</w:t>
            </w:r>
          </w:p>
        </w:tc>
        <w:tc>
          <w:tcPr>
            <w:tcW w:w="1457" w:type="dxa"/>
            <w:tcMar>
              <w:left w:w="105" w:type="dxa"/>
              <w:right w:w="105" w:type="dxa"/>
            </w:tcMar>
          </w:tcPr>
          <w:p w14:paraId="1D05435D" w14:textId="6AD27008"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33D29E40" w14:textId="21AA9961"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62F63419" w14:textId="504EE688"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420FAF32" w14:textId="17D8FCCD"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656E5251" w14:textId="777EC09D" w:rsidR="21739E16" w:rsidRPr="001176A4" w:rsidRDefault="21739E16" w:rsidP="21739E16">
            <w:pPr>
              <w:spacing w:after="200" w:line="276" w:lineRule="auto"/>
              <w:rPr>
                <w:rFonts w:eastAsia="Roboto" w:cs="Roboto"/>
                <w:sz w:val="22"/>
              </w:rPr>
            </w:pPr>
          </w:p>
        </w:tc>
      </w:tr>
      <w:tr w:rsidR="001176A4" w:rsidRPr="001176A4" w14:paraId="6228669D" w14:textId="77777777" w:rsidTr="21739E16">
        <w:trPr>
          <w:trHeight w:val="300"/>
        </w:trPr>
        <w:tc>
          <w:tcPr>
            <w:tcW w:w="2335" w:type="dxa"/>
            <w:tcMar>
              <w:left w:w="105" w:type="dxa"/>
              <w:right w:w="105" w:type="dxa"/>
            </w:tcMar>
          </w:tcPr>
          <w:p w14:paraId="161CE32B" w14:textId="10077700" w:rsidR="21739E16" w:rsidRPr="001176A4" w:rsidRDefault="00C121C1" w:rsidP="21739E16">
            <w:pPr>
              <w:spacing w:after="200" w:line="276" w:lineRule="auto"/>
              <w:rPr>
                <w:rFonts w:eastAsia="Roboto" w:cs="Roboto"/>
                <w:sz w:val="22"/>
              </w:rPr>
            </w:pPr>
            <w:r w:rsidRPr="001176A4">
              <w:rPr>
                <w:rFonts w:eastAsia="Roboto" w:cs="Roboto"/>
                <w:sz w:val="22"/>
              </w:rPr>
              <w:t xml:space="preserve">6: </w:t>
            </w:r>
            <w:r w:rsidR="21739E16" w:rsidRPr="001176A4">
              <w:rPr>
                <w:rFonts w:eastAsia="Roboto" w:cs="Roboto"/>
                <w:sz w:val="22"/>
              </w:rPr>
              <w:t>Ik heb mij in de afgelopen cyclus persoonlijk ontwikkeld (zelfvertrouwen, communicatievaardigheden, etc.)</w:t>
            </w:r>
          </w:p>
        </w:tc>
        <w:tc>
          <w:tcPr>
            <w:tcW w:w="1457" w:type="dxa"/>
            <w:tcMar>
              <w:left w:w="105" w:type="dxa"/>
              <w:right w:w="105" w:type="dxa"/>
            </w:tcMar>
          </w:tcPr>
          <w:p w14:paraId="79A73F28" w14:textId="6DBE8D24"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1A52E033" w14:textId="30DB7383"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1499B340" w14:textId="526A4476"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7A71F5D3" w14:textId="24E9975F"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007E2F3C" w14:textId="43B968F7" w:rsidR="21739E16" w:rsidRPr="001176A4" w:rsidRDefault="21739E16" w:rsidP="21739E16">
            <w:pPr>
              <w:spacing w:after="200" w:line="276" w:lineRule="auto"/>
              <w:rPr>
                <w:rFonts w:eastAsia="Roboto" w:cs="Roboto"/>
                <w:sz w:val="22"/>
              </w:rPr>
            </w:pPr>
          </w:p>
        </w:tc>
      </w:tr>
      <w:tr w:rsidR="21739E16" w:rsidRPr="001176A4" w14:paraId="2904E953" w14:textId="77777777" w:rsidTr="21739E16">
        <w:trPr>
          <w:trHeight w:val="300"/>
        </w:trPr>
        <w:tc>
          <w:tcPr>
            <w:tcW w:w="2335" w:type="dxa"/>
            <w:tcMar>
              <w:left w:w="105" w:type="dxa"/>
              <w:right w:w="105" w:type="dxa"/>
            </w:tcMar>
          </w:tcPr>
          <w:p w14:paraId="37BFA161" w14:textId="59943F87" w:rsidR="21739E16" w:rsidRPr="001176A4" w:rsidRDefault="00C121C1" w:rsidP="21739E16">
            <w:pPr>
              <w:spacing w:after="200" w:line="276" w:lineRule="auto"/>
              <w:rPr>
                <w:rFonts w:eastAsia="Roboto" w:cs="Roboto"/>
                <w:sz w:val="22"/>
              </w:rPr>
            </w:pPr>
            <w:r w:rsidRPr="001176A4">
              <w:rPr>
                <w:rFonts w:eastAsia="Roboto" w:cs="Roboto"/>
                <w:sz w:val="22"/>
              </w:rPr>
              <w:t xml:space="preserve">7: </w:t>
            </w:r>
            <w:r w:rsidR="21739E16" w:rsidRPr="001176A4">
              <w:rPr>
                <w:rFonts w:eastAsia="Roboto" w:cs="Roboto"/>
                <w:sz w:val="22"/>
              </w:rPr>
              <w:t>Ik heb gebruik gemaakt van mijn leerteam</w:t>
            </w:r>
          </w:p>
        </w:tc>
        <w:tc>
          <w:tcPr>
            <w:tcW w:w="1457" w:type="dxa"/>
            <w:tcMar>
              <w:left w:w="105" w:type="dxa"/>
              <w:right w:w="105" w:type="dxa"/>
            </w:tcMar>
          </w:tcPr>
          <w:p w14:paraId="1A3C4AFA" w14:textId="46A9DF90"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25172ABC" w14:textId="0F4306E6"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36A89D84" w14:textId="05DABD1C" w:rsidR="21739E16" w:rsidRPr="001176A4" w:rsidRDefault="21739E16" w:rsidP="21739E16">
            <w:pPr>
              <w:spacing w:after="200" w:line="276" w:lineRule="auto"/>
              <w:rPr>
                <w:rFonts w:eastAsia="Roboto" w:cs="Roboto"/>
                <w:sz w:val="22"/>
              </w:rPr>
            </w:pPr>
          </w:p>
        </w:tc>
        <w:tc>
          <w:tcPr>
            <w:tcW w:w="1457" w:type="dxa"/>
            <w:tcMar>
              <w:left w:w="105" w:type="dxa"/>
              <w:right w:w="105" w:type="dxa"/>
            </w:tcMar>
          </w:tcPr>
          <w:p w14:paraId="32F57234" w14:textId="3611C5D7" w:rsidR="21739E16" w:rsidRPr="001176A4" w:rsidRDefault="21739E16" w:rsidP="21739E16">
            <w:pPr>
              <w:spacing w:after="200" w:line="276" w:lineRule="auto"/>
              <w:rPr>
                <w:rFonts w:eastAsia="Roboto" w:cs="Roboto"/>
                <w:sz w:val="22"/>
              </w:rPr>
            </w:pPr>
          </w:p>
        </w:tc>
        <w:tc>
          <w:tcPr>
            <w:tcW w:w="1436" w:type="dxa"/>
            <w:tcMar>
              <w:left w:w="105" w:type="dxa"/>
              <w:right w:w="105" w:type="dxa"/>
            </w:tcMar>
          </w:tcPr>
          <w:p w14:paraId="57C578FC" w14:textId="6F65E2E7" w:rsidR="21739E16" w:rsidRPr="001176A4" w:rsidRDefault="21739E16" w:rsidP="21739E16">
            <w:pPr>
              <w:spacing w:after="200" w:line="276" w:lineRule="auto"/>
              <w:rPr>
                <w:rFonts w:eastAsia="Roboto" w:cs="Roboto"/>
                <w:sz w:val="22"/>
              </w:rPr>
            </w:pPr>
          </w:p>
        </w:tc>
      </w:tr>
    </w:tbl>
    <w:p w14:paraId="23824B6B" w14:textId="1D77E54C" w:rsidR="004968BC" w:rsidRPr="001176A4" w:rsidRDefault="004968BC" w:rsidP="21739E16">
      <w:pPr>
        <w:spacing w:after="200"/>
        <w:rPr>
          <w:rFonts w:eastAsia="Roboto" w:cs="Roboto"/>
          <w:sz w:val="22"/>
        </w:rPr>
      </w:pPr>
    </w:p>
    <w:p w14:paraId="4918F14D" w14:textId="27BF9053" w:rsidR="004968BC" w:rsidRPr="001176A4" w:rsidRDefault="3B76FD68" w:rsidP="21739E16">
      <w:pPr>
        <w:spacing w:after="200"/>
        <w:rPr>
          <w:rFonts w:eastAsia="Roboto" w:cs="Roboto"/>
          <w:sz w:val="22"/>
        </w:rPr>
      </w:pPr>
      <w:r w:rsidRPr="001176A4">
        <w:rPr>
          <w:rFonts w:eastAsia="Roboto" w:cs="Roboto"/>
          <w:sz w:val="22"/>
          <w:u w:val="single"/>
        </w:rPr>
        <w:t>Geef voor 3 van bovenstaande antwoorden een toelichting:</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44"/>
        <w:gridCol w:w="7756"/>
      </w:tblGrid>
      <w:tr w:rsidR="001176A4" w:rsidRPr="001176A4" w14:paraId="4D44F0E7" w14:textId="77777777" w:rsidTr="21739E16">
        <w:trPr>
          <w:trHeight w:val="300"/>
        </w:trPr>
        <w:tc>
          <w:tcPr>
            <w:tcW w:w="1844" w:type="dxa"/>
            <w:shd w:val="clear" w:color="auto" w:fill="DEEAF6"/>
            <w:tcMar>
              <w:left w:w="105" w:type="dxa"/>
              <w:right w:w="105" w:type="dxa"/>
            </w:tcMar>
          </w:tcPr>
          <w:p w14:paraId="07000B1A" w14:textId="733D390C" w:rsidR="21739E16" w:rsidRPr="001176A4" w:rsidRDefault="21739E16" w:rsidP="21739E16">
            <w:pPr>
              <w:spacing w:after="200" w:line="276" w:lineRule="auto"/>
              <w:rPr>
                <w:rFonts w:eastAsia="Roboto" w:cs="Roboto"/>
                <w:sz w:val="22"/>
              </w:rPr>
            </w:pPr>
            <w:r w:rsidRPr="001176A4">
              <w:rPr>
                <w:rFonts w:eastAsia="Roboto" w:cs="Roboto"/>
                <w:b/>
                <w:bCs/>
                <w:sz w:val="22"/>
              </w:rPr>
              <w:t>Stelling</w:t>
            </w:r>
          </w:p>
        </w:tc>
        <w:tc>
          <w:tcPr>
            <w:tcW w:w="7756" w:type="dxa"/>
            <w:shd w:val="clear" w:color="auto" w:fill="DEEAF6"/>
            <w:tcMar>
              <w:left w:w="105" w:type="dxa"/>
              <w:right w:w="105" w:type="dxa"/>
            </w:tcMar>
          </w:tcPr>
          <w:p w14:paraId="090D2014" w14:textId="09DF7BE4" w:rsidR="21739E16" w:rsidRPr="001176A4" w:rsidRDefault="21739E16" w:rsidP="21739E16">
            <w:pPr>
              <w:spacing w:after="200" w:line="276" w:lineRule="auto"/>
              <w:rPr>
                <w:rFonts w:eastAsia="Roboto" w:cs="Roboto"/>
                <w:sz w:val="22"/>
              </w:rPr>
            </w:pPr>
            <w:r w:rsidRPr="001176A4">
              <w:rPr>
                <w:rFonts w:eastAsia="Roboto" w:cs="Roboto"/>
                <w:b/>
                <w:bCs/>
                <w:sz w:val="22"/>
              </w:rPr>
              <w:t>Toelichting</w:t>
            </w:r>
          </w:p>
        </w:tc>
      </w:tr>
      <w:tr w:rsidR="001176A4" w:rsidRPr="001176A4" w14:paraId="476CCE89" w14:textId="77777777" w:rsidTr="21739E16">
        <w:trPr>
          <w:trHeight w:val="300"/>
        </w:trPr>
        <w:tc>
          <w:tcPr>
            <w:tcW w:w="1844" w:type="dxa"/>
            <w:tcMar>
              <w:left w:w="105" w:type="dxa"/>
              <w:right w:w="105" w:type="dxa"/>
            </w:tcMar>
          </w:tcPr>
          <w:p w14:paraId="634CFF01" w14:textId="20ED5DD8" w:rsidR="21739E16" w:rsidRPr="001176A4" w:rsidRDefault="21739E16" w:rsidP="21739E16">
            <w:pPr>
              <w:spacing w:after="200" w:line="276" w:lineRule="auto"/>
              <w:rPr>
                <w:rFonts w:eastAsia="Roboto" w:cs="Roboto"/>
                <w:sz w:val="22"/>
              </w:rPr>
            </w:pPr>
          </w:p>
        </w:tc>
        <w:tc>
          <w:tcPr>
            <w:tcW w:w="7756" w:type="dxa"/>
            <w:tcMar>
              <w:left w:w="105" w:type="dxa"/>
              <w:right w:w="105" w:type="dxa"/>
            </w:tcMar>
          </w:tcPr>
          <w:p w14:paraId="7EBB2D6F" w14:textId="54F136BC" w:rsidR="21739E16" w:rsidRPr="001176A4" w:rsidRDefault="21739E16" w:rsidP="21739E16">
            <w:pPr>
              <w:spacing w:after="200" w:line="276" w:lineRule="auto"/>
              <w:rPr>
                <w:rFonts w:eastAsia="Roboto" w:cs="Roboto"/>
                <w:sz w:val="22"/>
              </w:rPr>
            </w:pPr>
          </w:p>
        </w:tc>
      </w:tr>
      <w:tr w:rsidR="001176A4" w:rsidRPr="001176A4" w14:paraId="6C66EFBB" w14:textId="77777777" w:rsidTr="21739E16">
        <w:trPr>
          <w:trHeight w:val="300"/>
        </w:trPr>
        <w:tc>
          <w:tcPr>
            <w:tcW w:w="1844" w:type="dxa"/>
            <w:tcMar>
              <w:left w:w="105" w:type="dxa"/>
              <w:right w:w="105" w:type="dxa"/>
            </w:tcMar>
          </w:tcPr>
          <w:p w14:paraId="31F59795" w14:textId="62099575" w:rsidR="21739E16" w:rsidRPr="001176A4" w:rsidRDefault="21739E16" w:rsidP="21739E16">
            <w:pPr>
              <w:spacing w:after="200" w:line="276" w:lineRule="auto"/>
              <w:rPr>
                <w:rFonts w:eastAsia="Roboto" w:cs="Roboto"/>
                <w:sz w:val="22"/>
              </w:rPr>
            </w:pPr>
          </w:p>
        </w:tc>
        <w:tc>
          <w:tcPr>
            <w:tcW w:w="7756" w:type="dxa"/>
            <w:tcMar>
              <w:left w:w="105" w:type="dxa"/>
              <w:right w:w="105" w:type="dxa"/>
            </w:tcMar>
          </w:tcPr>
          <w:p w14:paraId="654D9D09" w14:textId="5E00B62F" w:rsidR="21739E16" w:rsidRPr="001176A4" w:rsidRDefault="21739E16" w:rsidP="21739E16">
            <w:pPr>
              <w:spacing w:after="200" w:line="276" w:lineRule="auto"/>
              <w:rPr>
                <w:rFonts w:eastAsia="Roboto" w:cs="Roboto"/>
                <w:sz w:val="22"/>
              </w:rPr>
            </w:pPr>
          </w:p>
        </w:tc>
      </w:tr>
      <w:tr w:rsidR="21739E16" w:rsidRPr="001176A4" w14:paraId="461F780D" w14:textId="77777777" w:rsidTr="21739E16">
        <w:trPr>
          <w:trHeight w:val="300"/>
        </w:trPr>
        <w:tc>
          <w:tcPr>
            <w:tcW w:w="1844" w:type="dxa"/>
            <w:tcMar>
              <w:left w:w="105" w:type="dxa"/>
              <w:right w:w="105" w:type="dxa"/>
            </w:tcMar>
          </w:tcPr>
          <w:p w14:paraId="43E10914" w14:textId="4BFDF90A" w:rsidR="21739E16" w:rsidRPr="001176A4" w:rsidRDefault="21739E16" w:rsidP="21739E16">
            <w:pPr>
              <w:spacing w:after="200" w:line="276" w:lineRule="auto"/>
              <w:rPr>
                <w:rFonts w:eastAsia="Roboto" w:cs="Roboto"/>
                <w:sz w:val="22"/>
              </w:rPr>
            </w:pPr>
          </w:p>
        </w:tc>
        <w:tc>
          <w:tcPr>
            <w:tcW w:w="7756" w:type="dxa"/>
            <w:tcMar>
              <w:left w:w="105" w:type="dxa"/>
              <w:right w:w="105" w:type="dxa"/>
            </w:tcMar>
          </w:tcPr>
          <w:p w14:paraId="1C71D617" w14:textId="14811225" w:rsidR="21739E16" w:rsidRPr="001176A4" w:rsidRDefault="21739E16" w:rsidP="21739E16">
            <w:pPr>
              <w:spacing w:after="200" w:line="276" w:lineRule="auto"/>
              <w:rPr>
                <w:rFonts w:eastAsia="Roboto" w:cs="Roboto"/>
                <w:sz w:val="22"/>
              </w:rPr>
            </w:pPr>
          </w:p>
        </w:tc>
      </w:tr>
    </w:tbl>
    <w:p w14:paraId="5775DE49" w14:textId="6013DEBC" w:rsidR="004968BC" w:rsidRPr="001176A4" w:rsidRDefault="004968BC" w:rsidP="21739E16">
      <w:pPr>
        <w:spacing w:after="200"/>
        <w:rPr>
          <w:rFonts w:eastAsia="Roboto" w:cs="Roboto"/>
          <w:sz w:val="22"/>
        </w:rPr>
      </w:pPr>
    </w:p>
    <w:p w14:paraId="48A16BFE" w14:textId="22504BC9" w:rsidR="004968BC" w:rsidRPr="001176A4" w:rsidRDefault="3B76FD68" w:rsidP="21739E16">
      <w:pPr>
        <w:spacing w:after="200"/>
        <w:rPr>
          <w:rFonts w:eastAsia="Roboto" w:cs="Roboto"/>
          <w:sz w:val="22"/>
        </w:rPr>
      </w:pPr>
      <w:r w:rsidRPr="001176A4">
        <w:rPr>
          <w:rFonts w:eastAsia="Roboto" w:cs="Roboto"/>
          <w:sz w:val="22"/>
          <w:u w:val="single"/>
        </w:rPr>
        <w:t xml:space="preserve">Formuleer een aantal ontwikkelpunten voor </w:t>
      </w:r>
      <w:r w:rsidR="003C2D19" w:rsidRPr="001176A4">
        <w:rPr>
          <w:rFonts w:eastAsia="Roboto" w:cs="Roboto"/>
          <w:sz w:val="22"/>
          <w:u w:val="single"/>
        </w:rPr>
        <w:t xml:space="preserve">het volgende semester </w:t>
      </w:r>
      <w:r w:rsidRPr="001176A4">
        <w:rPr>
          <w:rFonts w:eastAsia="Roboto" w:cs="Roboto"/>
          <w:sz w:val="22"/>
          <w:u w:val="single"/>
        </w:rPr>
        <w:t xml:space="preserve">op basis van de </w:t>
      </w:r>
      <w:proofErr w:type="spellStart"/>
      <w:r w:rsidRPr="001176A4">
        <w:rPr>
          <w:rFonts w:eastAsia="Roboto" w:cs="Roboto"/>
          <w:sz w:val="22"/>
          <w:u w:val="single"/>
        </w:rPr>
        <w:t>rubric</w:t>
      </w:r>
      <w:proofErr w:type="spellEnd"/>
      <w:r w:rsidRPr="001176A4">
        <w:rPr>
          <w:rFonts w:eastAsia="Roboto" w:cs="Roboto"/>
          <w:sz w:val="22"/>
          <w:u w:val="single"/>
        </w:rPr>
        <w:t xml:space="preserve"> hierboven: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685"/>
        <w:gridCol w:w="3915"/>
      </w:tblGrid>
      <w:tr w:rsidR="001176A4" w:rsidRPr="001176A4" w14:paraId="75BD42AA" w14:textId="77777777" w:rsidTr="21739E16">
        <w:trPr>
          <w:trHeight w:val="495"/>
        </w:trPr>
        <w:tc>
          <w:tcPr>
            <w:tcW w:w="5685" w:type="dxa"/>
            <w:shd w:val="clear" w:color="auto" w:fill="DEEAF6"/>
            <w:tcMar>
              <w:left w:w="105" w:type="dxa"/>
              <w:right w:w="105" w:type="dxa"/>
            </w:tcMar>
          </w:tcPr>
          <w:p w14:paraId="46DDE3F9" w14:textId="2AFD043B" w:rsidR="21739E16" w:rsidRPr="001176A4" w:rsidRDefault="21739E16" w:rsidP="21739E16">
            <w:pPr>
              <w:spacing w:after="200" w:line="276" w:lineRule="auto"/>
              <w:rPr>
                <w:rFonts w:eastAsia="Roboto" w:cs="Roboto"/>
                <w:sz w:val="22"/>
              </w:rPr>
            </w:pPr>
            <w:r w:rsidRPr="001176A4">
              <w:rPr>
                <w:rFonts w:eastAsia="Roboto" w:cs="Roboto"/>
                <w:b/>
                <w:bCs/>
                <w:sz w:val="22"/>
              </w:rPr>
              <w:t>Ontwikkelpunten</w:t>
            </w:r>
          </w:p>
        </w:tc>
        <w:tc>
          <w:tcPr>
            <w:tcW w:w="3915" w:type="dxa"/>
            <w:shd w:val="clear" w:color="auto" w:fill="DEEAF6"/>
            <w:tcMar>
              <w:left w:w="105" w:type="dxa"/>
              <w:right w:w="105" w:type="dxa"/>
            </w:tcMar>
          </w:tcPr>
          <w:p w14:paraId="7FE95CB3" w14:textId="7B997E87" w:rsidR="21739E16" w:rsidRPr="001176A4" w:rsidRDefault="21739E16" w:rsidP="21739E16">
            <w:pPr>
              <w:spacing w:after="200" w:line="276" w:lineRule="auto"/>
              <w:rPr>
                <w:rFonts w:eastAsia="Roboto" w:cs="Roboto"/>
                <w:sz w:val="22"/>
              </w:rPr>
            </w:pPr>
            <w:r w:rsidRPr="001176A4">
              <w:rPr>
                <w:rFonts w:eastAsia="Roboto" w:cs="Roboto"/>
                <w:b/>
                <w:bCs/>
                <w:sz w:val="22"/>
              </w:rPr>
              <w:t>Hulpbronnen</w:t>
            </w:r>
          </w:p>
        </w:tc>
      </w:tr>
      <w:tr w:rsidR="001176A4" w:rsidRPr="001176A4" w14:paraId="1D7E5027" w14:textId="77777777" w:rsidTr="21739E16">
        <w:trPr>
          <w:trHeight w:val="555"/>
        </w:trPr>
        <w:tc>
          <w:tcPr>
            <w:tcW w:w="5685" w:type="dxa"/>
            <w:tcMar>
              <w:left w:w="105" w:type="dxa"/>
              <w:right w:w="105" w:type="dxa"/>
            </w:tcMar>
          </w:tcPr>
          <w:p w14:paraId="2955B539" w14:textId="3F8BA96F" w:rsidR="21739E16" w:rsidRPr="001176A4" w:rsidRDefault="21739E16" w:rsidP="21739E16">
            <w:pPr>
              <w:spacing w:after="200" w:line="276" w:lineRule="auto"/>
              <w:rPr>
                <w:rFonts w:eastAsia="Roboto" w:cs="Roboto"/>
                <w:sz w:val="22"/>
              </w:rPr>
            </w:pPr>
          </w:p>
        </w:tc>
        <w:tc>
          <w:tcPr>
            <w:tcW w:w="3915" w:type="dxa"/>
            <w:tcMar>
              <w:left w:w="105" w:type="dxa"/>
              <w:right w:w="105" w:type="dxa"/>
            </w:tcMar>
          </w:tcPr>
          <w:p w14:paraId="69F65616" w14:textId="5800799D" w:rsidR="21739E16" w:rsidRPr="001176A4" w:rsidRDefault="21739E16" w:rsidP="21739E16">
            <w:pPr>
              <w:spacing w:after="200" w:line="276" w:lineRule="auto"/>
              <w:rPr>
                <w:rFonts w:eastAsia="Roboto" w:cs="Roboto"/>
                <w:sz w:val="22"/>
              </w:rPr>
            </w:pPr>
          </w:p>
        </w:tc>
      </w:tr>
      <w:tr w:rsidR="001176A4" w:rsidRPr="001176A4" w14:paraId="3714368B" w14:textId="77777777" w:rsidTr="21739E16">
        <w:trPr>
          <w:trHeight w:val="555"/>
        </w:trPr>
        <w:tc>
          <w:tcPr>
            <w:tcW w:w="5685" w:type="dxa"/>
            <w:tcMar>
              <w:left w:w="105" w:type="dxa"/>
              <w:right w:w="105" w:type="dxa"/>
            </w:tcMar>
          </w:tcPr>
          <w:p w14:paraId="7B878050" w14:textId="37436B39" w:rsidR="21739E16" w:rsidRPr="001176A4" w:rsidRDefault="21739E16" w:rsidP="21739E16">
            <w:pPr>
              <w:spacing w:after="200" w:line="276" w:lineRule="auto"/>
              <w:rPr>
                <w:rFonts w:eastAsia="Roboto" w:cs="Roboto"/>
                <w:sz w:val="22"/>
              </w:rPr>
            </w:pPr>
          </w:p>
        </w:tc>
        <w:tc>
          <w:tcPr>
            <w:tcW w:w="3915" w:type="dxa"/>
            <w:tcMar>
              <w:left w:w="105" w:type="dxa"/>
              <w:right w:w="105" w:type="dxa"/>
            </w:tcMar>
          </w:tcPr>
          <w:p w14:paraId="4BBDC629" w14:textId="2CCF79BD" w:rsidR="21739E16" w:rsidRPr="001176A4" w:rsidRDefault="21739E16" w:rsidP="21739E16">
            <w:pPr>
              <w:spacing w:after="200" w:line="276" w:lineRule="auto"/>
              <w:rPr>
                <w:rFonts w:eastAsia="Roboto" w:cs="Roboto"/>
                <w:sz w:val="22"/>
              </w:rPr>
            </w:pPr>
          </w:p>
        </w:tc>
      </w:tr>
      <w:tr w:rsidR="21739E16" w:rsidRPr="001176A4" w14:paraId="488EC6AC" w14:textId="77777777" w:rsidTr="21739E16">
        <w:trPr>
          <w:trHeight w:val="525"/>
        </w:trPr>
        <w:tc>
          <w:tcPr>
            <w:tcW w:w="5685" w:type="dxa"/>
            <w:tcMar>
              <w:left w:w="105" w:type="dxa"/>
              <w:right w:w="105" w:type="dxa"/>
            </w:tcMar>
          </w:tcPr>
          <w:p w14:paraId="1A213EAA" w14:textId="0254B3C1" w:rsidR="21739E16" w:rsidRPr="001176A4" w:rsidRDefault="21739E16" w:rsidP="21739E16">
            <w:pPr>
              <w:spacing w:after="200" w:line="276" w:lineRule="auto"/>
              <w:rPr>
                <w:rFonts w:eastAsia="Roboto" w:cs="Roboto"/>
                <w:sz w:val="22"/>
              </w:rPr>
            </w:pPr>
          </w:p>
        </w:tc>
        <w:tc>
          <w:tcPr>
            <w:tcW w:w="3915" w:type="dxa"/>
            <w:tcMar>
              <w:left w:w="105" w:type="dxa"/>
              <w:right w:w="105" w:type="dxa"/>
            </w:tcMar>
          </w:tcPr>
          <w:p w14:paraId="7EA0AAFA" w14:textId="5700DD41" w:rsidR="21739E16" w:rsidRPr="001176A4" w:rsidRDefault="21739E16" w:rsidP="21739E16">
            <w:pPr>
              <w:spacing w:after="200" w:line="276" w:lineRule="auto"/>
              <w:rPr>
                <w:rFonts w:eastAsia="Roboto" w:cs="Roboto"/>
                <w:sz w:val="22"/>
              </w:rPr>
            </w:pPr>
          </w:p>
        </w:tc>
      </w:tr>
    </w:tbl>
    <w:p w14:paraId="28260509" w14:textId="2C218FC4" w:rsidR="004968BC" w:rsidRPr="001176A4" w:rsidRDefault="004968BC" w:rsidP="21739E16">
      <w:pPr>
        <w:spacing w:after="200"/>
        <w:rPr>
          <w:rFonts w:eastAsia="Roboto" w:cs="Roboto"/>
          <w:sz w:val="22"/>
        </w:rPr>
      </w:pPr>
    </w:p>
    <w:p w14:paraId="5E9C4ECA" w14:textId="7A90CB0D" w:rsidR="004968BC" w:rsidRPr="001176A4" w:rsidRDefault="3B76FD68" w:rsidP="21739E16">
      <w:pPr>
        <w:spacing w:after="200"/>
        <w:rPr>
          <w:rFonts w:eastAsia="Roboto" w:cs="Roboto"/>
          <w:sz w:val="22"/>
        </w:rPr>
      </w:pPr>
      <w:r w:rsidRPr="001176A4">
        <w:rPr>
          <w:rFonts w:eastAsia="Roboto" w:cs="Roboto"/>
          <w:sz w:val="22"/>
        </w:rPr>
        <w:t xml:space="preserve">Opmerkingen </w:t>
      </w:r>
      <w:proofErr w:type="spellStart"/>
      <w:r w:rsidRPr="001176A4">
        <w:rPr>
          <w:rFonts w:eastAsia="Roboto" w:cs="Roboto"/>
          <w:sz w:val="22"/>
        </w:rPr>
        <w:t>sb’er</w:t>
      </w:r>
      <w:proofErr w:type="spellEnd"/>
      <w:r w:rsidRPr="001176A4">
        <w:rPr>
          <w:rFonts w:eastAsia="Roboto" w:cs="Roboto"/>
          <w:sz w:val="22"/>
        </w:rPr>
        <w:t xml:space="preserve"> (eventueel):</w:t>
      </w:r>
    </w:p>
    <w:p w14:paraId="6357FB55" w14:textId="77777777" w:rsidR="00A71907" w:rsidRPr="001176A4" w:rsidRDefault="00A71907" w:rsidP="21739E16">
      <w:pPr>
        <w:spacing w:after="200"/>
      </w:pPr>
    </w:p>
    <w:p w14:paraId="7AD88178" w14:textId="77777777" w:rsidR="00A71907" w:rsidRPr="001176A4" w:rsidRDefault="00A71907" w:rsidP="21739E16">
      <w:pPr>
        <w:spacing w:after="200"/>
      </w:pPr>
    </w:p>
    <w:p w14:paraId="3826E095" w14:textId="18DB3208" w:rsidR="0043054B" w:rsidRPr="001176A4" w:rsidRDefault="0043054B">
      <w:pPr>
        <w:spacing w:after="200"/>
      </w:pPr>
      <w:r w:rsidRPr="001176A4">
        <w:lastRenderedPageBreak/>
        <w:br w:type="page"/>
      </w:r>
    </w:p>
    <w:p w14:paraId="2C1B12A2" w14:textId="3557F227" w:rsidR="00A71907" w:rsidRPr="001176A4" w:rsidRDefault="0046285D" w:rsidP="004D56FB">
      <w:pPr>
        <w:pStyle w:val="Heading1"/>
      </w:pPr>
      <w:bookmarkStart w:id="33" w:name="_Toc170996124"/>
      <w:r w:rsidRPr="001176A4">
        <w:rPr>
          <w:noProof/>
        </w:rPr>
        <w:lastRenderedPageBreak/>
        <mc:AlternateContent>
          <mc:Choice Requires="wps">
            <w:drawing>
              <wp:anchor distT="45720" distB="45720" distL="114300" distR="114300" simplePos="0" relativeHeight="251658271" behindDoc="0" locked="0" layoutInCell="1" allowOverlap="1" wp14:anchorId="5766A388" wp14:editId="75E1A6E0">
                <wp:simplePos x="0" y="0"/>
                <wp:positionH relativeFrom="margin">
                  <wp:posOffset>1905</wp:posOffset>
                </wp:positionH>
                <wp:positionV relativeFrom="page">
                  <wp:posOffset>1333500</wp:posOffset>
                </wp:positionV>
                <wp:extent cx="6076950" cy="1513205"/>
                <wp:effectExtent l="0" t="0" r="19050" b="10795"/>
                <wp:wrapSquare wrapText="bothSides"/>
                <wp:docPr id="13407593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513205"/>
                        </a:xfrm>
                        <a:prstGeom prst="rect">
                          <a:avLst/>
                        </a:prstGeom>
                        <a:solidFill>
                          <a:srgbClr val="FFFFFF"/>
                        </a:solidFill>
                        <a:ln w="9525">
                          <a:solidFill>
                            <a:srgbClr val="000000"/>
                          </a:solidFill>
                          <a:miter lim="800000"/>
                          <a:headEnd/>
                          <a:tailEnd/>
                        </a:ln>
                      </wps:spPr>
                      <wps:txbx>
                        <w:txbxContent>
                          <w:p w14:paraId="13369862" w14:textId="2B39D131" w:rsidR="0046285D" w:rsidRDefault="0046285D"/>
                          <w:tbl>
                            <w:tblPr>
                              <w:tblStyle w:val="PlainTable3"/>
                              <w:tblW w:w="0" w:type="auto"/>
                              <w:tblLook w:val="04A0" w:firstRow="1" w:lastRow="0" w:firstColumn="1" w:lastColumn="0" w:noHBand="0" w:noVBand="1"/>
                            </w:tblPr>
                            <w:tblGrid>
                              <w:gridCol w:w="2323"/>
                              <w:gridCol w:w="2281"/>
                              <w:gridCol w:w="2316"/>
                              <w:gridCol w:w="2363"/>
                            </w:tblGrid>
                            <w:tr w:rsidR="0046285D" w14:paraId="10B39F54"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A98DEBC" w14:textId="77777777" w:rsidR="0046285D" w:rsidRDefault="0046285D" w:rsidP="0046285D">
                                  <w:pPr>
                                    <w:spacing w:after="200"/>
                                  </w:pPr>
                                  <w:r>
                                    <w:rPr>
                                      <w:noProof/>
                                    </w:rPr>
                                    <w:drawing>
                                      <wp:inline distT="0" distB="0" distL="0" distR="0" wp14:anchorId="0FEED1FD" wp14:editId="57FA9699">
                                        <wp:extent cx="314960" cy="314960"/>
                                        <wp:effectExtent l="0" t="0" r="0" b="0"/>
                                        <wp:docPr id="713863995" name="Graphic 71386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45A5A5D8"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370548F" wp14:editId="4768B7C8">
                                        <wp:extent cx="365760" cy="365760"/>
                                        <wp:effectExtent l="0" t="0" r="0" b="0"/>
                                        <wp:docPr id="1473383833" name="Graphic 1473383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7ED8173F"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75F5896" wp14:editId="3FD63FAB">
                                        <wp:extent cx="365760" cy="365760"/>
                                        <wp:effectExtent l="0" t="0" r="0" b="0"/>
                                        <wp:docPr id="380848435" name="Graphic 38084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4300CC8A"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9556069" wp14:editId="7B605516">
                                        <wp:extent cx="365760" cy="365760"/>
                                        <wp:effectExtent l="0" t="0" r="0" b="0"/>
                                        <wp:docPr id="1988288350" name="Graphic 1988288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46285D" w14:paraId="638F6A53"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5F42125" w14:textId="77777777" w:rsidR="0046285D" w:rsidRPr="009A53A0" w:rsidRDefault="0046285D" w:rsidP="0046285D">
                                  <w:pPr>
                                    <w:jc w:val="center"/>
                                    <w:rPr>
                                      <w:b w:val="0"/>
                                      <w:bCs w:val="0"/>
                                      <w:caps w:val="0"/>
                                    </w:rPr>
                                  </w:pPr>
                                  <w:r>
                                    <w:rPr>
                                      <w:b w:val="0"/>
                                      <w:bCs w:val="0"/>
                                      <w:caps w:val="0"/>
                                    </w:rPr>
                                    <w:t>50 minuten</w:t>
                                  </w:r>
                                </w:p>
                              </w:tc>
                              <w:tc>
                                <w:tcPr>
                                  <w:tcW w:w="2386" w:type="dxa"/>
                                </w:tcPr>
                                <w:p w14:paraId="11A87B29"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07898AE5"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Tijdens leerteam week 15</w:t>
                                  </w:r>
                                </w:p>
                              </w:tc>
                              <w:tc>
                                <w:tcPr>
                                  <w:tcW w:w="2398" w:type="dxa"/>
                                </w:tcPr>
                                <w:p w14:paraId="42A2331B"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Datapuntentool</w:t>
                                  </w:r>
                                </w:p>
                              </w:tc>
                            </w:tr>
                          </w:tbl>
                          <w:p w14:paraId="14AE9344" w14:textId="2A12B86C" w:rsidR="0046285D" w:rsidRDefault="0046285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66A388" id="_x0000_s1057" type="#_x0000_t202" style="position:absolute;margin-left:.15pt;margin-top:105pt;width:478.5pt;height:119.15pt;z-index:25165827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">
                <v:textbox style="mso-fit-shape-to-text:t">
                  <w:txbxContent>
                    <w:p w14:paraId="13369862" w14:textId="2B39D131" w:rsidR="0046285D" w:rsidRDefault="0046285D"/>
                    <w:tbl>
                      <w:tblPr>
                        <w:tblStyle w:val="PlainTable3"/>
                        <w:tblW w:w="0" w:type="auto"/>
                        <w:tblLook w:val="04A0" w:firstRow="1" w:lastRow="0" w:firstColumn="1" w:lastColumn="0" w:noHBand="0" w:noVBand="1"/>
                      </w:tblPr>
                      <w:tblGrid>
                        <w:gridCol w:w="2323"/>
                        <w:gridCol w:w="2281"/>
                        <w:gridCol w:w="2316"/>
                        <w:gridCol w:w="2363"/>
                      </w:tblGrid>
                      <w:tr w:rsidR="0046285D" w14:paraId="10B39F54" w14:textId="77777777" w:rsidTr="00B104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A98DEBC" w14:textId="77777777" w:rsidR="0046285D" w:rsidRDefault="0046285D" w:rsidP="0046285D">
                            <w:pPr>
                              <w:spacing w:after="200"/>
                            </w:pPr>
                            <w:r>
                              <w:rPr>
                                <w:noProof/>
                              </w:rPr>
                              <w:drawing>
                                <wp:inline distT="0" distB="0" distL="0" distR="0" wp14:anchorId="0FEED1FD" wp14:editId="57FA9699">
                                  <wp:extent cx="314960" cy="314960"/>
                                  <wp:effectExtent l="0" t="0" r="0" b="0"/>
                                  <wp:docPr id="713863995" name="Graphic 71386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6509" name="Graphic 1894786509" descr="Wekker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4960" cy="314960"/>
                                          </a:xfrm>
                                          <a:prstGeom prst="rect">
                                            <a:avLst/>
                                          </a:prstGeom>
                                        </pic:spPr>
                                      </pic:pic>
                                    </a:graphicData>
                                  </a:graphic>
                                </wp:inline>
                              </w:drawing>
                            </w:r>
                          </w:p>
                        </w:tc>
                        <w:tc>
                          <w:tcPr>
                            <w:tcW w:w="2386" w:type="dxa"/>
                          </w:tcPr>
                          <w:p w14:paraId="45A5A5D8"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370548F" wp14:editId="4768B7C8">
                                  <wp:extent cx="365760" cy="365760"/>
                                  <wp:effectExtent l="0" t="0" r="0" b="0"/>
                                  <wp:docPr id="1473383833" name="Graphic 1473383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85241" name="Graphic 643085241" descr="Controlelijst silhouet"/>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60" cy="365760"/>
                                          </a:xfrm>
                                          <a:prstGeom prst="rect">
                                            <a:avLst/>
                                          </a:prstGeom>
                                        </pic:spPr>
                                      </pic:pic>
                                    </a:graphicData>
                                  </a:graphic>
                                </wp:inline>
                              </w:drawing>
                            </w:r>
                          </w:p>
                        </w:tc>
                        <w:tc>
                          <w:tcPr>
                            <w:tcW w:w="2398" w:type="dxa"/>
                          </w:tcPr>
                          <w:p w14:paraId="7ED8173F"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75F5896" wp14:editId="3FD63FAB">
                                  <wp:extent cx="365760" cy="365760"/>
                                  <wp:effectExtent l="0" t="0" r="0" b="0"/>
                                  <wp:docPr id="380848435" name="Graphic 38084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19688" name="Graphic 1381019688" descr="Agenda met effen opvullin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5760" cy="365760"/>
                                          </a:xfrm>
                                          <a:prstGeom prst="rect">
                                            <a:avLst/>
                                          </a:prstGeom>
                                        </pic:spPr>
                                      </pic:pic>
                                    </a:graphicData>
                                  </a:graphic>
                                </wp:inline>
                              </w:drawing>
                            </w:r>
                          </w:p>
                        </w:tc>
                        <w:tc>
                          <w:tcPr>
                            <w:tcW w:w="2398" w:type="dxa"/>
                          </w:tcPr>
                          <w:p w14:paraId="4300CC8A" w14:textId="77777777" w:rsidR="0046285D" w:rsidRDefault="0046285D" w:rsidP="0046285D">
                            <w:pPr>
                              <w:spacing w:after="200"/>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9556069" wp14:editId="7B605516">
                                  <wp:extent cx="365760" cy="365760"/>
                                  <wp:effectExtent l="0" t="0" r="0" b="0"/>
                                  <wp:docPr id="1988288350" name="Graphic 1988288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5821" name="Graphic 1052825821" descr="Klaslokaal met effen opvullin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p>
                        </w:tc>
                      </w:tr>
                      <w:tr w:rsidR="0046285D" w14:paraId="638F6A53" w14:textId="77777777" w:rsidTr="00B1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5F42125" w14:textId="77777777" w:rsidR="0046285D" w:rsidRPr="009A53A0" w:rsidRDefault="0046285D" w:rsidP="0046285D">
                            <w:pPr>
                              <w:jc w:val="center"/>
                              <w:rPr>
                                <w:b w:val="0"/>
                                <w:bCs w:val="0"/>
                                <w:caps w:val="0"/>
                              </w:rPr>
                            </w:pPr>
                            <w:r>
                              <w:rPr>
                                <w:b w:val="0"/>
                                <w:bCs w:val="0"/>
                                <w:caps w:val="0"/>
                              </w:rPr>
                              <w:t>50 minuten</w:t>
                            </w:r>
                          </w:p>
                        </w:tc>
                        <w:tc>
                          <w:tcPr>
                            <w:tcW w:w="2386" w:type="dxa"/>
                          </w:tcPr>
                          <w:p w14:paraId="11A87B29"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geen</w:t>
                            </w:r>
                          </w:p>
                        </w:tc>
                        <w:tc>
                          <w:tcPr>
                            <w:tcW w:w="2398" w:type="dxa"/>
                          </w:tcPr>
                          <w:p w14:paraId="07898AE5"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Tijdens leerteam week 15</w:t>
                            </w:r>
                          </w:p>
                        </w:tc>
                        <w:tc>
                          <w:tcPr>
                            <w:tcW w:w="2398" w:type="dxa"/>
                          </w:tcPr>
                          <w:p w14:paraId="42A2331B" w14:textId="77777777" w:rsidR="0046285D" w:rsidRDefault="0046285D" w:rsidP="0046285D">
                            <w:pPr>
                              <w:spacing w:after="200"/>
                              <w:jc w:val="center"/>
                              <w:cnfStyle w:val="000000100000" w:firstRow="0" w:lastRow="0" w:firstColumn="0" w:lastColumn="0" w:oddVBand="0" w:evenVBand="0" w:oddHBand="1" w:evenHBand="0" w:firstRowFirstColumn="0" w:firstRowLastColumn="0" w:lastRowFirstColumn="0" w:lastRowLastColumn="0"/>
                            </w:pPr>
                            <w:r>
                              <w:t>Datapuntentool</w:t>
                            </w:r>
                          </w:p>
                        </w:tc>
                      </w:tr>
                    </w:tbl>
                    <w:p w14:paraId="14AE9344" w14:textId="2A12B86C" w:rsidR="0046285D" w:rsidRDefault="0046285D"/>
                  </w:txbxContent>
                </v:textbox>
                <w10:wrap type="square" anchorx="margin" anchory="page"/>
              </v:shape>
            </w:pict>
          </mc:Fallback>
        </mc:AlternateContent>
      </w:r>
      <w:r w:rsidR="0043054B" w:rsidRPr="001176A4">
        <w:t>Opdracht 23</w:t>
      </w:r>
      <w:r w:rsidR="00382A6F" w:rsidRPr="001176A4">
        <w:t xml:space="preserve"> </w:t>
      </w:r>
      <w:r w:rsidR="00FC5F38" w:rsidRPr="001176A4">
        <w:t>Zelfregie</w:t>
      </w:r>
      <w:bookmarkEnd w:id="33"/>
    </w:p>
    <w:p w14:paraId="145203A3" w14:textId="60960A08" w:rsidR="00FC5F38" w:rsidRPr="001176A4" w:rsidRDefault="00FC5F38" w:rsidP="004D56FB">
      <w:pPr>
        <w:pStyle w:val="Heading1"/>
      </w:pPr>
    </w:p>
    <w:p w14:paraId="62C0AA9D" w14:textId="49B3DFDF" w:rsidR="00E979C5" w:rsidRPr="001176A4" w:rsidRDefault="00F279BF" w:rsidP="00E979C5">
      <w:pPr>
        <w:spacing w:after="200"/>
      </w:pPr>
      <w:r w:rsidRPr="001176A4">
        <w:t xml:space="preserve">Blik terug op </w:t>
      </w:r>
      <w:r w:rsidR="00380F35" w:rsidRPr="001176A4">
        <w:t xml:space="preserve">cluster </w:t>
      </w:r>
      <w:r w:rsidRPr="001176A4">
        <w:t>1 aan de hand van onderstaande vragen:</w:t>
      </w:r>
    </w:p>
    <w:p w14:paraId="262EF877" w14:textId="62F330DC" w:rsidR="003A7A3D" w:rsidRPr="001176A4" w:rsidRDefault="003A7A3D" w:rsidP="00732FA6">
      <w:pPr>
        <w:numPr>
          <w:ilvl w:val="0"/>
          <w:numId w:val="14"/>
        </w:numPr>
        <w:spacing w:after="200"/>
      </w:pPr>
      <w:r w:rsidRPr="001176A4">
        <w:t xml:space="preserve">Hoe ga je komend </w:t>
      </w:r>
      <w:r w:rsidR="00380F35" w:rsidRPr="001176A4">
        <w:t xml:space="preserve">cluster </w:t>
      </w:r>
      <w:r w:rsidRPr="001176A4">
        <w:t>aanpakken?</w:t>
      </w:r>
    </w:p>
    <w:p w14:paraId="72FEA68C" w14:textId="77777777" w:rsidR="003A7A3D" w:rsidRPr="001176A4" w:rsidRDefault="003A7A3D" w:rsidP="00732FA6">
      <w:pPr>
        <w:numPr>
          <w:ilvl w:val="0"/>
          <w:numId w:val="14"/>
        </w:numPr>
        <w:spacing w:after="200"/>
      </w:pPr>
      <w:r w:rsidRPr="001176A4">
        <w:t xml:space="preserve">Welke datapunten gingen goed en welke gingen minder? (voorbereidend op de high </w:t>
      </w:r>
      <w:proofErr w:type="spellStart"/>
      <w:r w:rsidRPr="001176A4">
        <w:t>stake</w:t>
      </w:r>
      <w:proofErr w:type="spellEnd"/>
      <w:r w:rsidRPr="001176A4">
        <w:t xml:space="preserve"> beslissing) </w:t>
      </w:r>
    </w:p>
    <w:p w14:paraId="2E484757" w14:textId="77777777" w:rsidR="003A7A3D" w:rsidRPr="001176A4" w:rsidRDefault="003A7A3D" w:rsidP="00732FA6">
      <w:pPr>
        <w:numPr>
          <w:ilvl w:val="0"/>
          <w:numId w:val="14"/>
        </w:numPr>
        <w:spacing w:after="200"/>
      </w:pPr>
      <w:r w:rsidRPr="001176A4">
        <w:t>Hoe denk je dat het hebt gedaan dit cluster?</w:t>
      </w:r>
    </w:p>
    <w:p w14:paraId="25E59F76" w14:textId="77777777" w:rsidR="003A7A3D" w:rsidRPr="001176A4" w:rsidRDefault="003A7A3D" w:rsidP="00732FA6">
      <w:pPr>
        <w:numPr>
          <w:ilvl w:val="0"/>
          <w:numId w:val="14"/>
        </w:numPr>
        <w:spacing w:after="200"/>
      </w:pPr>
      <w:r w:rsidRPr="001176A4">
        <w:t>Wat geef je jezelf mee voor komend cluster</w:t>
      </w:r>
    </w:p>
    <w:p w14:paraId="752336F3" w14:textId="77777777" w:rsidR="003A7A3D" w:rsidRPr="001176A4" w:rsidRDefault="003A7A3D" w:rsidP="00732FA6">
      <w:pPr>
        <w:numPr>
          <w:ilvl w:val="0"/>
          <w:numId w:val="14"/>
        </w:numPr>
        <w:spacing w:after="200"/>
      </w:pPr>
      <w:r w:rsidRPr="001176A4">
        <w:t>Wat heb je geleerd van jouw leerteam?</w:t>
      </w:r>
    </w:p>
    <w:p w14:paraId="4B9C5EE1" w14:textId="7AFEF1BF" w:rsidR="00FE47A3" w:rsidRPr="001176A4" w:rsidRDefault="00FE47A3" w:rsidP="00E979C5">
      <w:r w:rsidRPr="001176A4">
        <w:t>Ruimte voor eigen inzichten</w:t>
      </w:r>
    </w:p>
    <w:p w14:paraId="39A69A11" w14:textId="77777777" w:rsidR="00733EEB" w:rsidRPr="001176A4" w:rsidRDefault="00733EEB" w:rsidP="00E979C5"/>
    <w:p w14:paraId="55D10975" w14:textId="77777777" w:rsidR="003B4030" w:rsidRPr="001176A4" w:rsidRDefault="003B4030" w:rsidP="00E979C5"/>
    <w:p w14:paraId="634F4E52" w14:textId="77777777" w:rsidR="003B4030" w:rsidRPr="001176A4" w:rsidRDefault="003B4030" w:rsidP="00E979C5"/>
    <w:p w14:paraId="5E6D8F9D" w14:textId="1645326F" w:rsidR="004968BC" w:rsidRPr="001176A4" w:rsidRDefault="00733EEB" w:rsidP="00E979C5">
      <w:r w:rsidRPr="001176A4">
        <w:t xml:space="preserve">Wat wil je je </w:t>
      </w:r>
      <w:proofErr w:type="spellStart"/>
      <w:r w:rsidRPr="001176A4">
        <w:t>sb’er</w:t>
      </w:r>
      <w:proofErr w:type="spellEnd"/>
      <w:r w:rsidRPr="001176A4">
        <w:t xml:space="preserve"> nog meegeven?</w:t>
      </w:r>
    </w:p>
    <w:p w14:paraId="66F7FAC4" w14:textId="77777777" w:rsidR="003B4030" w:rsidRPr="001176A4" w:rsidRDefault="003B4030" w:rsidP="00E979C5"/>
    <w:p w14:paraId="33D22C1F" w14:textId="77777777" w:rsidR="003B4030" w:rsidRPr="001176A4" w:rsidRDefault="003B4030" w:rsidP="00E979C5"/>
    <w:p w14:paraId="35BE1D87" w14:textId="77777777" w:rsidR="003B4030" w:rsidRPr="001176A4" w:rsidRDefault="003B4030" w:rsidP="00E979C5"/>
    <w:p w14:paraId="0C943E69" w14:textId="77777777" w:rsidR="003B4030" w:rsidRPr="001176A4" w:rsidRDefault="003B4030" w:rsidP="00E979C5"/>
    <w:p w14:paraId="428AB602" w14:textId="645C5791" w:rsidR="003B4030" w:rsidRPr="001176A4" w:rsidRDefault="003B4030">
      <w:pPr>
        <w:spacing w:after="200"/>
      </w:pPr>
      <w:r w:rsidRPr="001176A4">
        <w:br w:type="page"/>
      </w:r>
    </w:p>
    <w:p w14:paraId="459842B2" w14:textId="77777777" w:rsidR="003B4030" w:rsidRPr="001176A4" w:rsidRDefault="003B4030" w:rsidP="00E979C5"/>
    <w:sectPr w:rsidR="003B4030" w:rsidRPr="001176A4" w:rsidSect="000821D9">
      <w:headerReference w:type="default" r:id="rId23"/>
      <w:footerReference w:type="default" r:id="rId24"/>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17E09" w14:textId="77777777" w:rsidR="00846D83" w:rsidRDefault="00846D83" w:rsidP="004B7E44">
      <w:r>
        <w:separator/>
      </w:r>
    </w:p>
  </w:endnote>
  <w:endnote w:type="continuationSeparator" w:id="0">
    <w:p w14:paraId="3662B60E" w14:textId="77777777" w:rsidR="00846D83" w:rsidRDefault="00846D83" w:rsidP="004B7E44">
      <w:r>
        <w:continuationSeparator/>
      </w:r>
    </w:p>
  </w:endnote>
  <w:endnote w:type="continuationNotice" w:id="1">
    <w:p w14:paraId="05F03FB2" w14:textId="77777777" w:rsidR="00846D83" w:rsidRDefault="00846D8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quot;Arial&quot;,sans-serif">
    <w:altName w:val="Cambria"/>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FBB72" w14:textId="77777777" w:rsidR="00044F53" w:rsidRDefault="00214054">
    <w:r>
      <w:cr/>
    </w:r>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2297D" w14:textId="77777777" w:rsidR="00846D83" w:rsidRDefault="00846D83" w:rsidP="004B7E44">
      <w:r>
        <w:separator/>
      </w:r>
    </w:p>
  </w:footnote>
  <w:footnote w:type="continuationSeparator" w:id="0">
    <w:p w14:paraId="3E683674" w14:textId="77777777" w:rsidR="00846D83" w:rsidRDefault="00846D83" w:rsidP="004B7E44">
      <w:r>
        <w:continuationSeparator/>
      </w:r>
    </w:p>
  </w:footnote>
  <w:footnote w:type="continuationNotice" w:id="1">
    <w:p w14:paraId="2CFC1435" w14:textId="77777777" w:rsidR="00846D83" w:rsidRDefault="00846D8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6443EEBE" w14:textId="77777777" w:rsidTr="004B7E44">
      <w:trPr>
        <w:trHeight w:val="1318"/>
      </w:trPr>
      <w:tc>
        <w:tcPr>
          <w:tcW w:w="12210" w:type="dxa"/>
          <w:tcBorders>
            <w:top w:val="nil"/>
            <w:left w:val="nil"/>
            <w:bottom w:val="nil"/>
            <w:right w:val="nil"/>
          </w:tcBorders>
        </w:tcPr>
        <w:p w14:paraId="6C5DC463" w14:textId="77777777" w:rsidR="004B7E44" w:rsidRDefault="004B7E44" w:rsidP="004B7E44">
          <w:pPr>
            <w:pStyle w:val="Header"/>
          </w:pPr>
          <w:r>
            <w:rPr>
              <w:noProof/>
              <w:lang w:bidi="nl-NL"/>
            </w:rPr>
            <mc:AlternateContent>
              <mc:Choice Requires="wps">
                <w:drawing>
                  <wp:inline distT="0" distB="0" distL="0" distR="0" wp14:anchorId="199B9FE4" wp14:editId="02519F96">
                    <wp:extent cx="1352282" cy="592428"/>
                    <wp:effectExtent l="0" t="0" r="635" b="0"/>
                    <wp:docPr id="11" name="Rechthoek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7678A1" w14:textId="77777777" w:rsidR="004B7E44" w:rsidRPr="004B7E44" w:rsidRDefault="004B7E44" w:rsidP="004B7E44">
                                <w:pPr>
                                  <w:jc w:val="center"/>
                                  <w:rPr>
                                    <w:b/>
                                  </w:rPr>
                                </w:pPr>
                                <w:r w:rsidRPr="004B7E44">
                                  <w:rPr>
                                    <w:b/>
                                    <w:lang w:bidi="nl-NL"/>
                                  </w:rPr>
                                  <w:fldChar w:fldCharType="begin"/>
                                </w:r>
                                <w:r w:rsidRPr="004B7E44">
                                  <w:rPr>
                                    <w:b/>
                                    <w:lang w:bidi="nl-NL"/>
                                  </w:rPr>
                                  <w:instrText xml:space="preserve"> PAGE  \* Arabic  \* MERGEFORMAT </w:instrText>
                                </w:r>
                                <w:r w:rsidRPr="004B7E44">
                                  <w:rPr>
                                    <w:b/>
                                    <w:lang w:bidi="nl-NL"/>
                                  </w:rPr>
                                  <w:fldChar w:fldCharType="separate"/>
                                </w:r>
                                <w:r w:rsidR="009120E9">
                                  <w:rPr>
                                    <w:b/>
                                    <w:noProof/>
                                    <w:lang w:bidi="nl-NL"/>
                                  </w:rPr>
                                  <w:t>2</w:t>
                                </w:r>
                                <w:r w:rsidRPr="004B7E44">
                                  <w:rPr>
                                    <w:b/>
                                    <w:lang w:bidi="nl-NL"/>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9B9FE4" id="Rechthoek 11" o:spid="_x0000_s1058"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ffca08 [3204]" stroked="f" strokeweight="2pt">
                    <v:textbox>
                      <w:txbxContent>
                        <w:p w14:paraId="7F7678A1" w14:textId="77777777" w:rsidR="004B7E44" w:rsidRPr="004B7E44" w:rsidRDefault="004B7E44" w:rsidP="004B7E44">
                          <w:pPr>
                            <w:jc w:val="center"/>
                            <w:rPr>
                              <w:b/>
                            </w:rPr>
                          </w:pPr>
                          <w:r w:rsidRPr="004B7E44">
                            <w:rPr>
                              <w:b/>
                              <w:lang w:bidi="nl-NL"/>
                            </w:rPr>
                            <w:fldChar w:fldCharType="begin"/>
                          </w:r>
                          <w:r w:rsidRPr="004B7E44">
                            <w:rPr>
                              <w:b/>
                              <w:lang w:bidi="nl-NL"/>
                            </w:rPr>
                            <w:instrText xml:space="preserve"> PAGE  \* Arabic  \* MERGEFORMAT </w:instrText>
                          </w:r>
                          <w:r w:rsidRPr="004B7E44">
                            <w:rPr>
                              <w:b/>
                              <w:lang w:bidi="nl-NL"/>
                            </w:rPr>
                            <w:fldChar w:fldCharType="separate"/>
                          </w:r>
                          <w:r w:rsidR="009120E9">
                            <w:rPr>
                              <w:b/>
                              <w:noProof/>
                              <w:lang w:bidi="nl-NL"/>
                            </w:rPr>
                            <w:t>2</w:t>
                          </w:r>
                          <w:r w:rsidRPr="004B7E44">
                            <w:rPr>
                              <w:b/>
                              <w:lang w:bidi="nl-NL"/>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471B"/>
    <w:multiLevelType w:val="hybridMultilevel"/>
    <w:tmpl w:val="1278DC8A"/>
    <w:lvl w:ilvl="0" w:tplc="5166125A">
      <w:start w:val="1"/>
      <w:numFmt w:val="decimal"/>
      <w:lvlText w:val="%1."/>
      <w:lvlJc w:val="left"/>
      <w:pPr>
        <w:ind w:left="720" w:hanging="360"/>
      </w:pPr>
    </w:lvl>
    <w:lvl w:ilvl="1" w:tplc="7FCAFBAA">
      <w:start w:val="1"/>
      <w:numFmt w:val="lowerLetter"/>
      <w:lvlText w:val="%2."/>
      <w:lvlJc w:val="left"/>
      <w:pPr>
        <w:ind w:left="1440" w:hanging="360"/>
      </w:pPr>
    </w:lvl>
    <w:lvl w:ilvl="2" w:tplc="3D5C6532">
      <w:start w:val="1"/>
      <w:numFmt w:val="lowerRoman"/>
      <w:lvlText w:val="%3."/>
      <w:lvlJc w:val="right"/>
      <w:pPr>
        <w:ind w:left="2160" w:hanging="180"/>
      </w:pPr>
    </w:lvl>
    <w:lvl w:ilvl="3" w:tplc="8A5EA3D6">
      <w:start w:val="1"/>
      <w:numFmt w:val="decimal"/>
      <w:lvlText w:val="%4."/>
      <w:lvlJc w:val="left"/>
      <w:pPr>
        <w:ind w:left="2880" w:hanging="360"/>
      </w:pPr>
    </w:lvl>
    <w:lvl w:ilvl="4" w:tplc="E114695C">
      <w:start w:val="1"/>
      <w:numFmt w:val="lowerLetter"/>
      <w:lvlText w:val="%5."/>
      <w:lvlJc w:val="left"/>
      <w:pPr>
        <w:ind w:left="3600" w:hanging="360"/>
      </w:pPr>
    </w:lvl>
    <w:lvl w:ilvl="5" w:tplc="56148F44">
      <w:start w:val="1"/>
      <w:numFmt w:val="lowerRoman"/>
      <w:lvlText w:val="%6."/>
      <w:lvlJc w:val="right"/>
      <w:pPr>
        <w:ind w:left="4320" w:hanging="180"/>
      </w:pPr>
    </w:lvl>
    <w:lvl w:ilvl="6" w:tplc="A6489A10">
      <w:start w:val="1"/>
      <w:numFmt w:val="decimal"/>
      <w:lvlText w:val="%7."/>
      <w:lvlJc w:val="left"/>
      <w:pPr>
        <w:ind w:left="5040" w:hanging="360"/>
      </w:pPr>
    </w:lvl>
    <w:lvl w:ilvl="7" w:tplc="D2243B22">
      <w:start w:val="1"/>
      <w:numFmt w:val="lowerLetter"/>
      <w:lvlText w:val="%8."/>
      <w:lvlJc w:val="left"/>
      <w:pPr>
        <w:ind w:left="5760" w:hanging="360"/>
      </w:pPr>
    </w:lvl>
    <w:lvl w:ilvl="8" w:tplc="0EF069FA">
      <w:start w:val="1"/>
      <w:numFmt w:val="lowerRoman"/>
      <w:lvlText w:val="%9."/>
      <w:lvlJc w:val="right"/>
      <w:pPr>
        <w:ind w:left="6480" w:hanging="180"/>
      </w:pPr>
    </w:lvl>
  </w:abstractNum>
  <w:abstractNum w:abstractNumId="1" w15:restartNumberingAfterBreak="0">
    <w:nsid w:val="1873339F"/>
    <w:multiLevelType w:val="hybridMultilevel"/>
    <w:tmpl w:val="5ED0BD40"/>
    <w:lvl w:ilvl="0" w:tplc="EFC64556">
      <w:start w:val="30"/>
      <w:numFmt w:val="bullet"/>
      <w:lvlText w:val="-"/>
      <w:lvlJc w:val="left"/>
      <w:pPr>
        <w:ind w:left="720" w:hanging="360"/>
      </w:pPr>
      <w:rPr>
        <w:rFonts w:ascii="Roboto" w:eastAsiaTheme="minorEastAsia" w:hAnsi="Roboto"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E73C8E"/>
    <w:multiLevelType w:val="hybridMultilevel"/>
    <w:tmpl w:val="05561FDA"/>
    <w:lvl w:ilvl="0" w:tplc="63AACAF2">
      <w:start w:val="1"/>
      <w:numFmt w:val="bullet"/>
      <w:lvlText w:val="-"/>
      <w:lvlJc w:val="left"/>
      <w:pPr>
        <w:ind w:left="720" w:hanging="360"/>
      </w:pPr>
      <w:rPr>
        <w:rFonts w:ascii="Aptos" w:hAnsi="Aptos" w:hint="default"/>
      </w:rPr>
    </w:lvl>
    <w:lvl w:ilvl="1" w:tplc="2FDC5C34">
      <w:start w:val="1"/>
      <w:numFmt w:val="bullet"/>
      <w:lvlText w:val="o"/>
      <w:lvlJc w:val="left"/>
      <w:pPr>
        <w:ind w:left="1440" w:hanging="360"/>
      </w:pPr>
      <w:rPr>
        <w:rFonts w:ascii="Courier New" w:hAnsi="Courier New" w:hint="default"/>
      </w:rPr>
    </w:lvl>
    <w:lvl w:ilvl="2" w:tplc="CC78BF06">
      <w:start w:val="1"/>
      <w:numFmt w:val="bullet"/>
      <w:lvlText w:val=""/>
      <w:lvlJc w:val="left"/>
      <w:pPr>
        <w:ind w:left="2160" w:hanging="360"/>
      </w:pPr>
      <w:rPr>
        <w:rFonts w:ascii="Wingdings" w:hAnsi="Wingdings" w:hint="default"/>
      </w:rPr>
    </w:lvl>
    <w:lvl w:ilvl="3" w:tplc="CFCE95AC">
      <w:start w:val="1"/>
      <w:numFmt w:val="bullet"/>
      <w:lvlText w:val=""/>
      <w:lvlJc w:val="left"/>
      <w:pPr>
        <w:ind w:left="2880" w:hanging="360"/>
      </w:pPr>
      <w:rPr>
        <w:rFonts w:ascii="Symbol" w:hAnsi="Symbol" w:hint="default"/>
      </w:rPr>
    </w:lvl>
    <w:lvl w:ilvl="4" w:tplc="7638D5B2">
      <w:start w:val="1"/>
      <w:numFmt w:val="bullet"/>
      <w:lvlText w:val="o"/>
      <w:lvlJc w:val="left"/>
      <w:pPr>
        <w:ind w:left="3600" w:hanging="360"/>
      </w:pPr>
      <w:rPr>
        <w:rFonts w:ascii="Courier New" w:hAnsi="Courier New" w:hint="default"/>
      </w:rPr>
    </w:lvl>
    <w:lvl w:ilvl="5" w:tplc="8E6C6AD2">
      <w:start w:val="1"/>
      <w:numFmt w:val="bullet"/>
      <w:lvlText w:val=""/>
      <w:lvlJc w:val="left"/>
      <w:pPr>
        <w:ind w:left="4320" w:hanging="360"/>
      </w:pPr>
      <w:rPr>
        <w:rFonts w:ascii="Wingdings" w:hAnsi="Wingdings" w:hint="default"/>
      </w:rPr>
    </w:lvl>
    <w:lvl w:ilvl="6" w:tplc="86342078">
      <w:start w:val="1"/>
      <w:numFmt w:val="bullet"/>
      <w:lvlText w:val=""/>
      <w:lvlJc w:val="left"/>
      <w:pPr>
        <w:ind w:left="5040" w:hanging="360"/>
      </w:pPr>
      <w:rPr>
        <w:rFonts w:ascii="Symbol" w:hAnsi="Symbol" w:hint="default"/>
      </w:rPr>
    </w:lvl>
    <w:lvl w:ilvl="7" w:tplc="2646D814">
      <w:start w:val="1"/>
      <w:numFmt w:val="bullet"/>
      <w:lvlText w:val="o"/>
      <w:lvlJc w:val="left"/>
      <w:pPr>
        <w:ind w:left="5760" w:hanging="360"/>
      </w:pPr>
      <w:rPr>
        <w:rFonts w:ascii="Courier New" w:hAnsi="Courier New" w:hint="default"/>
      </w:rPr>
    </w:lvl>
    <w:lvl w:ilvl="8" w:tplc="06CABE96">
      <w:start w:val="1"/>
      <w:numFmt w:val="bullet"/>
      <w:lvlText w:val=""/>
      <w:lvlJc w:val="left"/>
      <w:pPr>
        <w:ind w:left="6480" w:hanging="360"/>
      </w:pPr>
      <w:rPr>
        <w:rFonts w:ascii="Wingdings" w:hAnsi="Wingdings" w:hint="default"/>
      </w:rPr>
    </w:lvl>
  </w:abstractNum>
  <w:abstractNum w:abstractNumId="3" w15:restartNumberingAfterBreak="0">
    <w:nsid w:val="3BC66A98"/>
    <w:multiLevelType w:val="hybridMultilevel"/>
    <w:tmpl w:val="2FDA0F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557748"/>
    <w:multiLevelType w:val="hybridMultilevel"/>
    <w:tmpl w:val="5EB6EE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2F138C7"/>
    <w:multiLevelType w:val="hybridMultilevel"/>
    <w:tmpl w:val="00FAC464"/>
    <w:lvl w:ilvl="0" w:tplc="A914EEA4">
      <w:start w:val="1"/>
      <w:numFmt w:val="bullet"/>
      <w:lvlText w:val="-"/>
      <w:lvlJc w:val="left"/>
      <w:pPr>
        <w:ind w:left="720" w:hanging="360"/>
      </w:pPr>
      <w:rPr>
        <w:rFonts w:ascii="&quot;Arial&quot;,sans-serif" w:hAnsi="&quot;Arial&quot;,sans-serif" w:hint="default"/>
      </w:rPr>
    </w:lvl>
    <w:lvl w:ilvl="1" w:tplc="A314E472">
      <w:start w:val="1"/>
      <w:numFmt w:val="bullet"/>
      <w:lvlText w:val="o"/>
      <w:lvlJc w:val="left"/>
      <w:pPr>
        <w:ind w:left="1440" w:hanging="360"/>
      </w:pPr>
      <w:rPr>
        <w:rFonts w:ascii="Courier New" w:hAnsi="Courier New" w:hint="default"/>
      </w:rPr>
    </w:lvl>
    <w:lvl w:ilvl="2" w:tplc="7B7A79D6">
      <w:start w:val="1"/>
      <w:numFmt w:val="bullet"/>
      <w:lvlText w:val=""/>
      <w:lvlJc w:val="left"/>
      <w:pPr>
        <w:ind w:left="2160" w:hanging="360"/>
      </w:pPr>
      <w:rPr>
        <w:rFonts w:ascii="Wingdings" w:hAnsi="Wingdings" w:hint="default"/>
      </w:rPr>
    </w:lvl>
    <w:lvl w:ilvl="3" w:tplc="7C680F54">
      <w:start w:val="1"/>
      <w:numFmt w:val="bullet"/>
      <w:lvlText w:val=""/>
      <w:lvlJc w:val="left"/>
      <w:pPr>
        <w:ind w:left="2880" w:hanging="360"/>
      </w:pPr>
      <w:rPr>
        <w:rFonts w:ascii="Symbol" w:hAnsi="Symbol" w:hint="default"/>
      </w:rPr>
    </w:lvl>
    <w:lvl w:ilvl="4" w:tplc="7C6CC632">
      <w:start w:val="1"/>
      <w:numFmt w:val="bullet"/>
      <w:lvlText w:val="o"/>
      <w:lvlJc w:val="left"/>
      <w:pPr>
        <w:ind w:left="3600" w:hanging="360"/>
      </w:pPr>
      <w:rPr>
        <w:rFonts w:ascii="Courier New" w:hAnsi="Courier New" w:hint="default"/>
      </w:rPr>
    </w:lvl>
    <w:lvl w:ilvl="5" w:tplc="FB0A7304">
      <w:start w:val="1"/>
      <w:numFmt w:val="bullet"/>
      <w:lvlText w:val=""/>
      <w:lvlJc w:val="left"/>
      <w:pPr>
        <w:ind w:left="4320" w:hanging="360"/>
      </w:pPr>
      <w:rPr>
        <w:rFonts w:ascii="Wingdings" w:hAnsi="Wingdings" w:hint="default"/>
      </w:rPr>
    </w:lvl>
    <w:lvl w:ilvl="6" w:tplc="C0ECCD4C">
      <w:start w:val="1"/>
      <w:numFmt w:val="bullet"/>
      <w:lvlText w:val=""/>
      <w:lvlJc w:val="left"/>
      <w:pPr>
        <w:ind w:left="5040" w:hanging="360"/>
      </w:pPr>
      <w:rPr>
        <w:rFonts w:ascii="Symbol" w:hAnsi="Symbol" w:hint="default"/>
      </w:rPr>
    </w:lvl>
    <w:lvl w:ilvl="7" w:tplc="63DEA0C6">
      <w:start w:val="1"/>
      <w:numFmt w:val="bullet"/>
      <w:lvlText w:val="o"/>
      <w:lvlJc w:val="left"/>
      <w:pPr>
        <w:ind w:left="5760" w:hanging="360"/>
      </w:pPr>
      <w:rPr>
        <w:rFonts w:ascii="Courier New" w:hAnsi="Courier New" w:hint="default"/>
      </w:rPr>
    </w:lvl>
    <w:lvl w:ilvl="8" w:tplc="48461FF4">
      <w:start w:val="1"/>
      <w:numFmt w:val="bullet"/>
      <w:lvlText w:val=""/>
      <w:lvlJc w:val="left"/>
      <w:pPr>
        <w:ind w:left="6480" w:hanging="360"/>
      </w:pPr>
      <w:rPr>
        <w:rFonts w:ascii="Wingdings" w:hAnsi="Wingdings" w:hint="default"/>
      </w:rPr>
    </w:lvl>
  </w:abstractNum>
  <w:abstractNum w:abstractNumId="6" w15:restartNumberingAfterBreak="0">
    <w:nsid w:val="43943B2B"/>
    <w:multiLevelType w:val="hybridMultilevel"/>
    <w:tmpl w:val="5E02DCBA"/>
    <w:lvl w:ilvl="0" w:tplc="0413000F">
      <w:start w:val="3"/>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2281341"/>
    <w:multiLevelType w:val="hybridMultilevel"/>
    <w:tmpl w:val="6C64A492"/>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6BF2239"/>
    <w:multiLevelType w:val="hybridMultilevel"/>
    <w:tmpl w:val="B78C04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AF46983"/>
    <w:multiLevelType w:val="hybridMultilevel"/>
    <w:tmpl w:val="0630B656"/>
    <w:lvl w:ilvl="0" w:tplc="8E3617EA">
      <w:start w:val="1"/>
      <w:numFmt w:val="lowerLetter"/>
      <w:lvlText w:val="%1."/>
      <w:lvlJc w:val="left"/>
      <w:pPr>
        <w:ind w:left="720" w:hanging="360"/>
      </w:pPr>
    </w:lvl>
    <w:lvl w:ilvl="1" w:tplc="CD304B7C">
      <w:start w:val="1"/>
      <w:numFmt w:val="lowerLetter"/>
      <w:lvlText w:val="%2."/>
      <w:lvlJc w:val="left"/>
      <w:pPr>
        <w:ind w:left="1440" w:hanging="360"/>
      </w:pPr>
    </w:lvl>
    <w:lvl w:ilvl="2" w:tplc="229C2D32">
      <w:start w:val="1"/>
      <w:numFmt w:val="lowerRoman"/>
      <w:lvlText w:val="%3."/>
      <w:lvlJc w:val="right"/>
      <w:pPr>
        <w:ind w:left="2160" w:hanging="180"/>
      </w:pPr>
    </w:lvl>
    <w:lvl w:ilvl="3" w:tplc="666CDD8A">
      <w:start w:val="1"/>
      <w:numFmt w:val="decimal"/>
      <w:lvlText w:val="%4."/>
      <w:lvlJc w:val="left"/>
      <w:pPr>
        <w:ind w:left="2880" w:hanging="360"/>
      </w:pPr>
    </w:lvl>
    <w:lvl w:ilvl="4" w:tplc="73702404">
      <w:start w:val="1"/>
      <w:numFmt w:val="lowerLetter"/>
      <w:lvlText w:val="%5."/>
      <w:lvlJc w:val="left"/>
      <w:pPr>
        <w:ind w:left="3600" w:hanging="360"/>
      </w:pPr>
    </w:lvl>
    <w:lvl w:ilvl="5" w:tplc="F2DC67BA">
      <w:start w:val="1"/>
      <w:numFmt w:val="lowerRoman"/>
      <w:lvlText w:val="%6."/>
      <w:lvlJc w:val="right"/>
      <w:pPr>
        <w:ind w:left="4320" w:hanging="180"/>
      </w:pPr>
    </w:lvl>
    <w:lvl w:ilvl="6" w:tplc="DE423EF0">
      <w:start w:val="1"/>
      <w:numFmt w:val="decimal"/>
      <w:lvlText w:val="%7."/>
      <w:lvlJc w:val="left"/>
      <w:pPr>
        <w:ind w:left="5040" w:hanging="360"/>
      </w:pPr>
    </w:lvl>
    <w:lvl w:ilvl="7" w:tplc="CB2852AE">
      <w:start w:val="1"/>
      <w:numFmt w:val="lowerLetter"/>
      <w:lvlText w:val="%8."/>
      <w:lvlJc w:val="left"/>
      <w:pPr>
        <w:ind w:left="5760" w:hanging="360"/>
      </w:pPr>
    </w:lvl>
    <w:lvl w:ilvl="8" w:tplc="3E3278B8">
      <w:start w:val="1"/>
      <w:numFmt w:val="lowerRoman"/>
      <w:lvlText w:val="%9."/>
      <w:lvlJc w:val="right"/>
      <w:pPr>
        <w:ind w:left="6480" w:hanging="180"/>
      </w:pPr>
    </w:lvl>
  </w:abstractNum>
  <w:abstractNum w:abstractNumId="10" w15:restartNumberingAfterBreak="0">
    <w:nsid w:val="64D178E0"/>
    <w:multiLevelType w:val="hybridMultilevel"/>
    <w:tmpl w:val="C96CC07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94D7B77"/>
    <w:multiLevelType w:val="hybridMultilevel"/>
    <w:tmpl w:val="8E4A3F82"/>
    <w:lvl w:ilvl="0" w:tplc="522E0C7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9C50372"/>
    <w:multiLevelType w:val="hybridMultilevel"/>
    <w:tmpl w:val="D3A60B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D2452CD"/>
    <w:multiLevelType w:val="hybridMultilevel"/>
    <w:tmpl w:val="9BC424F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EA87A90"/>
    <w:multiLevelType w:val="hybridMultilevel"/>
    <w:tmpl w:val="8D2E86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6E88C42"/>
    <w:multiLevelType w:val="hybridMultilevel"/>
    <w:tmpl w:val="E3CCBF92"/>
    <w:lvl w:ilvl="0" w:tplc="C728EB3E">
      <w:start w:val="1"/>
      <w:numFmt w:val="bullet"/>
      <w:lvlText w:val="-"/>
      <w:lvlJc w:val="left"/>
      <w:pPr>
        <w:ind w:left="720" w:hanging="360"/>
      </w:pPr>
      <w:rPr>
        <w:rFonts w:ascii="&quot;Arial&quot;,sans-serif" w:hAnsi="&quot;Arial&quot;,sans-serif" w:hint="default"/>
      </w:rPr>
    </w:lvl>
    <w:lvl w:ilvl="1" w:tplc="6C08DC3A">
      <w:start w:val="1"/>
      <w:numFmt w:val="bullet"/>
      <w:lvlText w:val="o"/>
      <w:lvlJc w:val="left"/>
      <w:pPr>
        <w:ind w:left="1440" w:hanging="360"/>
      </w:pPr>
      <w:rPr>
        <w:rFonts w:ascii="Courier New" w:hAnsi="Courier New" w:hint="default"/>
      </w:rPr>
    </w:lvl>
    <w:lvl w:ilvl="2" w:tplc="226E1EDC">
      <w:start w:val="1"/>
      <w:numFmt w:val="bullet"/>
      <w:lvlText w:val=""/>
      <w:lvlJc w:val="left"/>
      <w:pPr>
        <w:ind w:left="2160" w:hanging="360"/>
      </w:pPr>
      <w:rPr>
        <w:rFonts w:ascii="Wingdings" w:hAnsi="Wingdings" w:hint="default"/>
      </w:rPr>
    </w:lvl>
    <w:lvl w:ilvl="3" w:tplc="2E4C8B52">
      <w:start w:val="1"/>
      <w:numFmt w:val="bullet"/>
      <w:lvlText w:val=""/>
      <w:lvlJc w:val="left"/>
      <w:pPr>
        <w:ind w:left="2880" w:hanging="360"/>
      </w:pPr>
      <w:rPr>
        <w:rFonts w:ascii="Symbol" w:hAnsi="Symbol" w:hint="default"/>
      </w:rPr>
    </w:lvl>
    <w:lvl w:ilvl="4" w:tplc="41FCE412">
      <w:start w:val="1"/>
      <w:numFmt w:val="bullet"/>
      <w:lvlText w:val="o"/>
      <w:lvlJc w:val="left"/>
      <w:pPr>
        <w:ind w:left="3600" w:hanging="360"/>
      </w:pPr>
      <w:rPr>
        <w:rFonts w:ascii="Courier New" w:hAnsi="Courier New" w:hint="default"/>
      </w:rPr>
    </w:lvl>
    <w:lvl w:ilvl="5" w:tplc="019049D8">
      <w:start w:val="1"/>
      <w:numFmt w:val="bullet"/>
      <w:lvlText w:val=""/>
      <w:lvlJc w:val="left"/>
      <w:pPr>
        <w:ind w:left="4320" w:hanging="360"/>
      </w:pPr>
      <w:rPr>
        <w:rFonts w:ascii="Wingdings" w:hAnsi="Wingdings" w:hint="default"/>
      </w:rPr>
    </w:lvl>
    <w:lvl w:ilvl="6" w:tplc="51D23902">
      <w:start w:val="1"/>
      <w:numFmt w:val="bullet"/>
      <w:lvlText w:val=""/>
      <w:lvlJc w:val="left"/>
      <w:pPr>
        <w:ind w:left="5040" w:hanging="360"/>
      </w:pPr>
      <w:rPr>
        <w:rFonts w:ascii="Symbol" w:hAnsi="Symbol" w:hint="default"/>
      </w:rPr>
    </w:lvl>
    <w:lvl w:ilvl="7" w:tplc="80B8ABB4">
      <w:start w:val="1"/>
      <w:numFmt w:val="bullet"/>
      <w:lvlText w:val="o"/>
      <w:lvlJc w:val="left"/>
      <w:pPr>
        <w:ind w:left="5760" w:hanging="360"/>
      </w:pPr>
      <w:rPr>
        <w:rFonts w:ascii="Courier New" w:hAnsi="Courier New" w:hint="default"/>
      </w:rPr>
    </w:lvl>
    <w:lvl w:ilvl="8" w:tplc="8B48B8E2">
      <w:start w:val="1"/>
      <w:numFmt w:val="bullet"/>
      <w:lvlText w:val=""/>
      <w:lvlJc w:val="left"/>
      <w:pPr>
        <w:ind w:left="6480" w:hanging="360"/>
      </w:pPr>
      <w:rPr>
        <w:rFonts w:ascii="Wingdings" w:hAnsi="Wingdings" w:hint="default"/>
      </w:rPr>
    </w:lvl>
  </w:abstractNum>
  <w:abstractNum w:abstractNumId="16" w15:restartNumberingAfterBreak="0">
    <w:nsid w:val="7814769B"/>
    <w:multiLevelType w:val="hybridMultilevel"/>
    <w:tmpl w:val="6C1038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86E372E"/>
    <w:multiLevelType w:val="hybridMultilevel"/>
    <w:tmpl w:val="9B940D34"/>
    <w:lvl w:ilvl="0" w:tplc="F3FCAA14">
      <w:start w:val="1"/>
      <w:numFmt w:val="bullet"/>
      <w:lvlText w:val="-"/>
      <w:lvlJc w:val="left"/>
      <w:pPr>
        <w:ind w:left="720" w:hanging="360"/>
      </w:pPr>
      <w:rPr>
        <w:rFonts w:ascii="&quot;Arial&quot;,sans-serif" w:hAnsi="&quot;Arial&quot;,sans-serif" w:hint="default"/>
      </w:rPr>
    </w:lvl>
    <w:lvl w:ilvl="1" w:tplc="6E7E644C">
      <w:start w:val="1"/>
      <w:numFmt w:val="bullet"/>
      <w:lvlText w:val="o"/>
      <w:lvlJc w:val="left"/>
      <w:pPr>
        <w:ind w:left="1440" w:hanging="360"/>
      </w:pPr>
      <w:rPr>
        <w:rFonts w:ascii="Courier New" w:hAnsi="Courier New" w:hint="default"/>
      </w:rPr>
    </w:lvl>
    <w:lvl w:ilvl="2" w:tplc="22CEC208">
      <w:start w:val="1"/>
      <w:numFmt w:val="bullet"/>
      <w:lvlText w:val=""/>
      <w:lvlJc w:val="left"/>
      <w:pPr>
        <w:ind w:left="2160" w:hanging="360"/>
      </w:pPr>
      <w:rPr>
        <w:rFonts w:ascii="Wingdings" w:hAnsi="Wingdings" w:hint="default"/>
      </w:rPr>
    </w:lvl>
    <w:lvl w:ilvl="3" w:tplc="60028864">
      <w:start w:val="1"/>
      <w:numFmt w:val="bullet"/>
      <w:lvlText w:val=""/>
      <w:lvlJc w:val="left"/>
      <w:pPr>
        <w:ind w:left="2880" w:hanging="360"/>
      </w:pPr>
      <w:rPr>
        <w:rFonts w:ascii="Symbol" w:hAnsi="Symbol" w:hint="default"/>
      </w:rPr>
    </w:lvl>
    <w:lvl w:ilvl="4" w:tplc="01709BDA">
      <w:start w:val="1"/>
      <w:numFmt w:val="bullet"/>
      <w:lvlText w:val="o"/>
      <w:lvlJc w:val="left"/>
      <w:pPr>
        <w:ind w:left="3600" w:hanging="360"/>
      </w:pPr>
      <w:rPr>
        <w:rFonts w:ascii="Courier New" w:hAnsi="Courier New" w:hint="default"/>
      </w:rPr>
    </w:lvl>
    <w:lvl w:ilvl="5" w:tplc="8A50B8FC">
      <w:start w:val="1"/>
      <w:numFmt w:val="bullet"/>
      <w:lvlText w:val=""/>
      <w:lvlJc w:val="left"/>
      <w:pPr>
        <w:ind w:left="4320" w:hanging="360"/>
      </w:pPr>
      <w:rPr>
        <w:rFonts w:ascii="Wingdings" w:hAnsi="Wingdings" w:hint="default"/>
      </w:rPr>
    </w:lvl>
    <w:lvl w:ilvl="6" w:tplc="44444092">
      <w:start w:val="1"/>
      <w:numFmt w:val="bullet"/>
      <w:lvlText w:val=""/>
      <w:lvlJc w:val="left"/>
      <w:pPr>
        <w:ind w:left="5040" w:hanging="360"/>
      </w:pPr>
      <w:rPr>
        <w:rFonts w:ascii="Symbol" w:hAnsi="Symbol" w:hint="default"/>
      </w:rPr>
    </w:lvl>
    <w:lvl w:ilvl="7" w:tplc="955A20AA">
      <w:start w:val="1"/>
      <w:numFmt w:val="bullet"/>
      <w:lvlText w:val="o"/>
      <w:lvlJc w:val="left"/>
      <w:pPr>
        <w:ind w:left="5760" w:hanging="360"/>
      </w:pPr>
      <w:rPr>
        <w:rFonts w:ascii="Courier New" w:hAnsi="Courier New" w:hint="default"/>
      </w:rPr>
    </w:lvl>
    <w:lvl w:ilvl="8" w:tplc="825472C0">
      <w:start w:val="1"/>
      <w:numFmt w:val="bullet"/>
      <w:lvlText w:val=""/>
      <w:lvlJc w:val="left"/>
      <w:pPr>
        <w:ind w:left="6480" w:hanging="360"/>
      </w:pPr>
      <w:rPr>
        <w:rFonts w:ascii="Wingdings" w:hAnsi="Wingdings" w:hint="default"/>
      </w:rPr>
    </w:lvl>
  </w:abstractNum>
  <w:num w:numId="1" w16cid:durableId="415370520">
    <w:abstractNumId w:val="1"/>
  </w:num>
  <w:num w:numId="2" w16cid:durableId="711684845">
    <w:abstractNumId w:val="3"/>
  </w:num>
  <w:num w:numId="3" w16cid:durableId="1711107227">
    <w:abstractNumId w:val="16"/>
  </w:num>
  <w:num w:numId="4" w16cid:durableId="1672681070">
    <w:abstractNumId w:val="9"/>
  </w:num>
  <w:num w:numId="5" w16cid:durableId="901869755">
    <w:abstractNumId w:val="0"/>
  </w:num>
  <w:num w:numId="6" w16cid:durableId="1168399021">
    <w:abstractNumId w:val="15"/>
  </w:num>
  <w:num w:numId="7" w16cid:durableId="100881258">
    <w:abstractNumId w:val="17"/>
  </w:num>
  <w:num w:numId="8" w16cid:durableId="1558203017">
    <w:abstractNumId w:val="5"/>
  </w:num>
  <w:num w:numId="9" w16cid:durableId="965431939">
    <w:abstractNumId w:val="4"/>
  </w:num>
  <w:num w:numId="10" w16cid:durableId="1298299881">
    <w:abstractNumId w:val="13"/>
  </w:num>
  <w:num w:numId="11" w16cid:durableId="252709196">
    <w:abstractNumId w:val="12"/>
  </w:num>
  <w:num w:numId="12" w16cid:durableId="1034501716">
    <w:abstractNumId w:val="14"/>
  </w:num>
  <w:num w:numId="13" w16cid:durableId="1968971422">
    <w:abstractNumId w:val="8"/>
  </w:num>
  <w:num w:numId="14" w16cid:durableId="1526597926">
    <w:abstractNumId w:val="2"/>
  </w:num>
  <w:num w:numId="15" w16cid:durableId="1089811883">
    <w:abstractNumId w:val="6"/>
  </w:num>
  <w:num w:numId="16" w16cid:durableId="539127129">
    <w:abstractNumId w:val="7"/>
  </w:num>
  <w:num w:numId="17" w16cid:durableId="547303482">
    <w:abstractNumId w:val="10"/>
  </w:num>
  <w:num w:numId="18" w16cid:durableId="42646795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81"/>
    <w:rsid w:val="00011B56"/>
    <w:rsid w:val="00015371"/>
    <w:rsid w:val="000158AB"/>
    <w:rsid w:val="00020BF7"/>
    <w:rsid w:val="000241AD"/>
    <w:rsid w:val="0002585D"/>
    <w:rsid w:val="00033790"/>
    <w:rsid w:val="00035A71"/>
    <w:rsid w:val="00036DC6"/>
    <w:rsid w:val="00041ACF"/>
    <w:rsid w:val="00044F53"/>
    <w:rsid w:val="000536DA"/>
    <w:rsid w:val="000547FD"/>
    <w:rsid w:val="00060407"/>
    <w:rsid w:val="00064879"/>
    <w:rsid w:val="00066183"/>
    <w:rsid w:val="00074F1F"/>
    <w:rsid w:val="000821D9"/>
    <w:rsid w:val="00082BD4"/>
    <w:rsid w:val="00084F57"/>
    <w:rsid w:val="00087548"/>
    <w:rsid w:val="00087F50"/>
    <w:rsid w:val="00095707"/>
    <w:rsid w:val="000A6B1E"/>
    <w:rsid w:val="000A7591"/>
    <w:rsid w:val="000A76F9"/>
    <w:rsid w:val="000B22E9"/>
    <w:rsid w:val="000B65C7"/>
    <w:rsid w:val="000C2D89"/>
    <w:rsid w:val="000C3734"/>
    <w:rsid w:val="000C7280"/>
    <w:rsid w:val="000D3224"/>
    <w:rsid w:val="000D5123"/>
    <w:rsid w:val="000E3DC7"/>
    <w:rsid w:val="000E4DDF"/>
    <w:rsid w:val="000F007C"/>
    <w:rsid w:val="000F2B1D"/>
    <w:rsid w:val="000F56D6"/>
    <w:rsid w:val="00101406"/>
    <w:rsid w:val="00101B1A"/>
    <w:rsid w:val="00103244"/>
    <w:rsid w:val="00105B0F"/>
    <w:rsid w:val="001069CE"/>
    <w:rsid w:val="00106BA3"/>
    <w:rsid w:val="001124B1"/>
    <w:rsid w:val="00113B6B"/>
    <w:rsid w:val="001176A4"/>
    <w:rsid w:val="00120784"/>
    <w:rsid w:val="0013140C"/>
    <w:rsid w:val="0013570F"/>
    <w:rsid w:val="00136277"/>
    <w:rsid w:val="0014776C"/>
    <w:rsid w:val="00150440"/>
    <w:rsid w:val="001541CF"/>
    <w:rsid w:val="00156295"/>
    <w:rsid w:val="00156C26"/>
    <w:rsid w:val="0015707D"/>
    <w:rsid w:val="00165C1D"/>
    <w:rsid w:val="00167DFB"/>
    <w:rsid w:val="00170BC7"/>
    <w:rsid w:val="00172B7E"/>
    <w:rsid w:val="00180CB3"/>
    <w:rsid w:val="00190553"/>
    <w:rsid w:val="00190B95"/>
    <w:rsid w:val="0019364A"/>
    <w:rsid w:val="00197CBA"/>
    <w:rsid w:val="001A0CE5"/>
    <w:rsid w:val="001B1BBC"/>
    <w:rsid w:val="001B6549"/>
    <w:rsid w:val="001C2442"/>
    <w:rsid w:val="001D6488"/>
    <w:rsid w:val="001E0546"/>
    <w:rsid w:val="001F61B4"/>
    <w:rsid w:val="0021096F"/>
    <w:rsid w:val="00210FF6"/>
    <w:rsid w:val="00214054"/>
    <w:rsid w:val="0022211C"/>
    <w:rsid w:val="00233DA4"/>
    <w:rsid w:val="00237498"/>
    <w:rsid w:val="00237961"/>
    <w:rsid w:val="00241936"/>
    <w:rsid w:val="00244624"/>
    <w:rsid w:val="00246708"/>
    <w:rsid w:val="00264115"/>
    <w:rsid w:val="00265191"/>
    <w:rsid w:val="00271F9D"/>
    <w:rsid w:val="00272CE3"/>
    <w:rsid w:val="00272EE4"/>
    <w:rsid w:val="002730CF"/>
    <w:rsid w:val="002761E9"/>
    <w:rsid w:val="00280503"/>
    <w:rsid w:val="00287348"/>
    <w:rsid w:val="00293B83"/>
    <w:rsid w:val="0029576C"/>
    <w:rsid w:val="00297A29"/>
    <w:rsid w:val="002A0999"/>
    <w:rsid w:val="002A2457"/>
    <w:rsid w:val="002A40D1"/>
    <w:rsid w:val="002B0E27"/>
    <w:rsid w:val="002B3504"/>
    <w:rsid w:val="002B6958"/>
    <w:rsid w:val="002C70D6"/>
    <w:rsid w:val="002D2475"/>
    <w:rsid w:val="002D2C67"/>
    <w:rsid w:val="002D30FD"/>
    <w:rsid w:val="002E4860"/>
    <w:rsid w:val="002E4F88"/>
    <w:rsid w:val="002E712B"/>
    <w:rsid w:val="002F3A9B"/>
    <w:rsid w:val="002F604D"/>
    <w:rsid w:val="00306B9E"/>
    <w:rsid w:val="00315B4D"/>
    <w:rsid w:val="003320BF"/>
    <w:rsid w:val="00353DBC"/>
    <w:rsid w:val="0035532A"/>
    <w:rsid w:val="0035726E"/>
    <w:rsid w:val="00357EAE"/>
    <w:rsid w:val="0036209A"/>
    <w:rsid w:val="00363D7D"/>
    <w:rsid w:val="00364AE6"/>
    <w:rsid w:val="003761B4"/>
    <w:rsid w:val="00376B5B"/>
    <w:rsid w:val="00376E43"/>
    <w:rsid w:val="00376E44"/>
    <w:rsid w:val="00380F35"/>
    <w:rsid w:val="00380F66"/>
    <w:rsid w:val="00382695"/>
    <w:rsid w:val="00382A6F"/>
    <w:rsid w:val="00382CDD"/>
    <w:rsid w:val="00391234"/>
    <w:rsid w:val="00396765"/>
    <w:rsid w:val="00397D6A"/>
    <w:rsid w:val="003A0E2F"/>
    <w:rsid w:val="003A3054"/>
    <w:rsid w:val="003A4AF0"/>
    <w:rsid w:val="003A73FF"/>
    <w:rsid w:val="003A7A3D"/>
    <w:rsid w:val="003B11C6"/>
    <w:rsid w:val="003B4030"/>
    <w:rsid w:val="003B6179"/>
    <w:rsid w:val="003C2D19"/>
    <w:rsid w:val="003D22F9"/>
    <w:rsid w:val="003E0D1C"/>
    <w:rsid w:val="003F1505"/>
    <w:rsid w:val="00405349"/>
    <w:rsid w:val="004106E2"/>
    <w:rsid w:val="00410C84"/>
    <w:rsid w:val="004155EA"/>
    <w:rsid w:val="0042199B"/>
    <w:rsid w:val="0042483A"/>
    <w:rsid w:val="00424ED1"/>
    <w:rsid w:val="00427CF2"/>
    <w:rsid w:val="0043054B"/>
    <w:rsid w:val="004374D1"/>
    <w:rsid w:val="0044022C"/>
    <w:rsid w:val="00440CAE"/>
    <w:rsid w:val="0044363D"/>
    <w:rsid w:val="00446193"/>
    <w:rsid w:val="00447CD4"/>
    <w:rsid w:val="00455D7F"/>
    <w:rsid w:val="0046285D"/>
    <w:rsid w:val="00464261"/>
    <w:rsid w:val="0047070B"/>
    <w:rsid w:val="004750E0"/>
    <w:rsid w:val="00476421"/>
    <w:rsid w:val="004774D8"/>
    <w:rsid w:val="0047798B"/>
    <w:rsid w:val="00477CF5"/>
    <w:rsid w:val="00481E8B"/>
    <w:rsid w:val="0048429F"/>
    <w:rsid w:val="0048500E"/>
    <w:rsid w:val="00490D3D"/>
    <w:rsid w:val="00493389"/>
    <w:rsid w:val="004968BC"/>
    <w:rsid w:val="00496B48"/>
    <w:rsid w:val="004B05DD"/>
    <w:rsid w:val="004B0DD6"/>
    <w:rsid w:val="004B1DBF"/>
    <w:rsid w:val="004B40EB"/>
    <w:rsid w:val="004B7E44"/>
    <w:rsid w:val="004C47DD"/>
    <w:rsid w:val="004C5BF2"/>
    <w:rsid w:val="004D5252"/>
    <w:rsid w:val="004D56FB"/>
    <w:rsid w:val="004D6D47"/>
    <w:rsid w:val="004E1F37"/>
    <w:rsid w:val="004E42B6"/>
    <w:rsid w:val="004E4ED4"/>
    <w:rsid w:val="004E7B83"/>
    <w:rsid w:val="004F2B86"/>
    <w:rsid w:val="00501FAB"/>
    <w:rsid w:val="00510367"/>
    <w:rsid w:val="00511B0E"/>
    <w:rsid w:val="0051360D"/>
    <w:rsid w:val="00515E77"/>
    <w:rsid w:val="00517C5A"/>
    <w:rsid w:val="00522EC9"/>
    <w:rsid w:val="00534E92"/>
    <w:rsid w:val="0053643E"/>
    <w:rsid w:val="0056471C"/>
    <w:rsid w:val="005719C0"/>
    <w:rsid w:val="00571C21"/>
    <w:rsid w:val="00571E26"/>
    <w:rsid w:val="005830BE"/>
    <w:rsid w:val="005837EE"/>
    <w:rsid w:val="00590098"/>
    <w:rsid w:val="005A4B58"/>
    <w:rsid w:val="005A718F"/>
    <w:rsid w:val="005B5369"/>
    <w:rsid w:val="005B574F"/>
    <w:rsid w:val="005B7A2C"/>
    <w:rsid w:val="005C3391"/>
    <w:rsid w:val="005D015C"/>
    <w:rsid w:val="005E193C"/>
    <w:rsid w:val="005E2886"/>
    <w:rsid w:val="005E5BA7"/>
    <w:rsid w:val="005F4645"/>
    <w:rsid w:val="005F5799"/>
    <w:rsid w:val="0060736A"/>
    <w:rsid w:val="00631E73"/>
    <w:rsid w:val="00631EDF"/>
    <w:rsid w:val="00642D94"/>
    <w:rsid w:val="00652290"/>
    <w:rsid w:val="006539B8"/>
    <w:rsid w:val="00656925"/>
    <w:rsid w:val="006573B2"/>
    <w:rsid w:val="00672BB6"/>
    <w:rsid w:val="00673696"/>
    <w:rsid w:val="00682D6C"/>
    <w:rsid w:val="0068667A"/>
    <w:rsid w:val="006960F2"/>
    <w:rsid w:val="006A0422"/>
    <w:rsid w:val="006A2415"/>
    <w:rsid w:val="006A3CE7"/>
    <w:rsid w:val="006B10EE"/>
    <w:rsid w:val="006B2EC1"/>
    <w:rsid w:val="006B37EC"/>
    <w:rsid w:val="006C042D"/>
    <w:rsid w:val="006C4764"/>
    <w:rsid w:val="006C5009"/>
    <w:rsid w:val="006D4318"/>
    <w:rsid w:val="006E0D22"/>
    <w:rsid w:val="006E1D9D"/>
    <w:rsid w:val="006E2174"/>
    <w:rsid w:val="006E7613"/>
    <w:rsid w:val="00703331"/>
    <w:rsid w:val="00704866"/>
    <w:rsid w:val="007139B9"/>
    <w:rsid w:val="007171ED"/>
    <w:rsid w:val="00732FA6"/>
    <w:rsid w:val="00733EEB"/>
    <w:rsid w:val="007367E0"/>
    <w:rsid w:val="007456CB"/>
    <w:rsid w:val="007516CF"/>
    <w:rsid w:val="00753E43"/>
    <w:rsid w:val="00754CB8"/>
    <w:rsid w:val="00762DF1"/>
    <w:rsid w:val="00770B4A"/>
    <w:rsid w:val="007729CB"/>
    <w:rsid w:val="00784AF2"/>
    <w:rsid w:val="007A2F38"/>
    <w:rsid w:val="007A57CD"/>
    <w:rsid w:val="007B117C"/>
    <w:rsid w:val="007B1B16"/>
    <w:rsid w:val="007B4F47"/>
    <w:rsid w:val="007C3A7B"/>
    <w:rsid w:val="007C4314"/>
    <w:rsid w:val="007C4F17"/>
    <w:rsid w:val="007C5D4E"/>
    <w:rsid w:val="007D26D8"/>
    <w:rsid w:val="007D3DD1"/>
    <w:rsid w:val="007E06AF"/>
    <w:rsid w:val="007E08A7"/>
    <w:rsid w:val="007E3E02"/>
    <w:rsid w:val="007E571B"/>
    <w:rsid w:val="00801065"/>
    <w:rsid w:val="0080134C"/>
    <w:rsid w:val="0080317E"/>
    <w:rsid w:val="00805DD5"/>
    <w:rsid w:val="00807036"/>
    <w:rsid w:val="00811F84"/>
    <w:rsid w:val="00813515"/>
    <w:rsid w:val="00817B2F"/>
    <w:rsid w:val="00823E84"/>
    <w:rsid w:val="008253F3"/>
    <w:rsid w:val="00826077"/>
    <w:rsid w:val="00826481"/>
    <w:rsid w:val="00832025"/>
    <w:rsid w:val="00832192"/>
    <w:rsid w:val="00841F0B"/>
    <w:rsid w:val="00843A25"/>
    <w:rsid w:val="00846D83"/>
    <w:rsid w:val="00846EBB"/>
    <w:rsid w:val="00850C5F"/>
    <w:rsid w:val="0085264D"/>
    <w:rsid w:val="008623B6"/>
    <w:rsid w:val="00863A4B"/>
    <w:rsid w:val="00877F96"/>
    <w:rsid w:val="00882FFE"/>
    <w:rsid w:val="008920F7"/>
    <w:rsid w:val="008A75A4"/>
    <w:rsid w:val="008B0A33"/>
    <w:rsid w:val="008B33BC"/>
    <w:rsid w:val="008B5353"/>
    <w:rsid w:val="008B655C"/>
    <w:rsid w:val="008C6003"/>
    <w:rsid w:val="008D481D"/>
    <w:rsid w:val="008D794F"/>
    <w:rsid w:val="008E0B33"/>
    <w:rsid w:val="008E46CC"/>
    <w:rsid w:val="008E650A"/>
    <w:rsid w:val="009120E9"/>
    <w:rsid w:val="00915EEA"/>
    <w:rsid w:val="00922753"/>
    <w:rsid w:val="00925E0A"/>
    <w:rsid w:val="00927500"/>
    <w:rsid w:val="0093244D"/>
    <w:rsid w:val="0093422C"/>
    <w:rsid w:val="009356F2"/>
    <w:rsid w:val="009374A2"/>
    <w:rsid w:val="0094100D"/>
    <w:rsid w:val="00942BA7"/>
    <w:rsid w:val="00943674"/>
    <w:rsid w:val="00945900"/>
    <w:rsid w:val="00945E2F"/>
    <w:rsid w:val="009507C3"/>
    <w:rsid w:val="0095082A"/>
    <w:rsid w:val="00953920"/>
    <w:rsid w:val="00957402"/>
    <w:rsid w:val="009714BA"/>
    <w:rsid w:val="00975AEC"/>
    <w:rsid w:val="00977826"/>
    <w:rsid w:val="0099148E"/>
    <w:rsid w:val="009935FE"/>
    <w:rsid w:val="009A53A0"/>
    <w:rsid w:val="009A5500"/>
    <w:rsid w:val="009A7E1A"/>
    <w:rsid w:val="009B0A05"/>
    <w:rsid w:val="009B26CD"/>
    <w:rsid w:val="009C396C"/>
    <w:rsid w:val="009D1701"/>
    <w:rsid w:val="009D3C20"/>
    <w:rsid w:val="009F00E2"/>
    <w:rsid w:val="009F4B9D"/>
    <w:rsid w:val="00A04A14"/>
    <w:rsid w:val="00A062F5"/>
    <w:rsid w:val="00A152E3"/>
    <w:rsid w:val="00A161F7"/>
    <w:rsid w:val="00A21332"/>
    <w:rsid w:val="00A24590"/>
    <w:rsid w:val="00A25A5C"/>
    <w:rsid w:val="00A339FA"/>
    <w:rsid w:val="00A33E13"/>
    <w:rsid w:val="00A37D34"/>
    <w:rsid w:val="00A41BBF"/>
    <w:rsid w:val="00A45508"/>
    <w:rsid w:val="00A508E6"/>
    <w:rsid w:val="00A537CD"/>
    <w:rsid w:val="00A65567"/>
    <w:rsid w:val="00A70254"/>
    <w:rsid w:val="00A71149"/>
    <w:rsid w:val="00A71907"/>
    <w:rsid w:val="00A72771"/>
    <w:rsid w:val="00A75700"/>
    <w:rsid w:val="00A75C73"/>
    <w:rsid w:val="00A84A26"/>
    <w:rsid w:val="00A8666F"/>
    <w:rsid w:val="00A8729C"/>
    <w:rsid w:val="00AA6AC5"/>
    <w:rsid w:val="00AA7CDD"/>
    <w:rsid w:val="00AB4E21"/>
    <w:rsid w:val="00AB6AE5"/>
    <w:rsid w:val="00AB7FAC"/>
    <w:rsid w:val="00AC2231"/>
    <w:rsid w:val="00AC775B"/>
    <w:rsid w:val="00AD011D"/>
    <w:rsid w:val="00AD31E1"/>
    <w:rsid w:val="00AD3462"/>
    <w:rsid w:val="00AE6FF7"/>
    <w:rsid w:val="00AF4C89"/>
    <w:rsid w:val="00AF6C7C"/>
    <w:rsid w:val="00B10443"/>
    <w:rsid w:val="00B17680"/>
    <w:rsid w:val="00B21B75"/>
    <w:rsid w:val="00B30440"/>
    <w:rsid w:val="00B3136A"/>
    <w:rsid w:val="00B31E89"/>
    <w:rsid w:val="00B36C7E"/>
    <w:rsid w:val="00B43BEA"/>
    <w:rsid w:val="00B440AB"/>
    <w:rsid w:val="00B44C87"/>
    <w:rsid w:val="00B451E5"/>
    <w:rsid w:val="00B45CC6"/>
    <w:rsid w:val="00B5090E"/>
    <w:rsid w:val="00B51329"/>
    <w:rsid w:val="00B5301A"/>
    <w:rsid w:val="00B572B4"/>
    <w:rsid w:val="00B66B6F"/>
    <w:rsid w:val="00B67094"/>
    <w:rsid w:val="00B727FF"/>
    <w:rsid w:val="00B72AFF"/>
    <w:rsid w:val="00B825FF"/>
    <w:rsid w:val="00B953AA"/>
    <w:rsid w:val="00B96979"/>
    <w:rsid w:val="00B97FCA"/>
    <w:rsid w:val="00BA102A"/>
    <w:rsid w:val="00BA4657"/>
    <w:rsid w:val="00BA4984"/>
    <w:rsid w:val="00BA63F0"/>
    <w:rsid w:val="00BA685D"/>
    <w:rsid w:val="00BB1399"/>
    <w:rsid w:val="00BB1FFE"/>
    <w:rsid w:val="00BB20FA"/>
    <w:rsid w:val="00BB3247"/>
    <w:rsid w:val="00BC1CA4"/>
    <w:rsid w:val="00BD584A"/>
    <w:rsid w:val="00BE170C"/>
    <w:rsid w:val="00BE5806"/>
    <w:rsid w:val="00BE7191"/>
    <w:rsid w:val="00BF311E"/>
    <w:rsid w:val="00BF7992"/>
    <w:rsid w:val="00C0274D"/>
    <w:rsid w:val="00C062B0"/>
    <w:rsid w:val="00C121C1"/>
    <w:rsid w:val="00C121EB"/>
    <w:rsid w:val="00C1375C"/>
    <w:rsid w:val="00C13DC0"/>
    <w:rsid w:val="00C2161F"/>
    <w:rsid w:val="00C31F17"/>
    <w:rsid w:val="00C36458"/>
    <w:rsid w:val="00C40D2B"/>
    <w:rsid w:val="00C458D2"/>
    <w:rsid w:val="00C53359"/>
    <w:rsid w:val="00C62954"/>
    <w:rsid w:val="00C63E98"/>
    <w:rsid w:val="00C63EFB"/>
    <w:rsid w:val="00C703EA"/>
    <w:rsid w:val="00C70EBA"/>
    <w:rsid w:val="00C7125D"/>
    <w:rsid w:val="00C71806"/>
    <w:rsid w:val="00C74667"/>
    <w:rsid w:val="00C75517"/>
    <w:rsid w:val="00C81769"/>
    <w:rsid w:val="00C82B60"/>
    <w:rsid w:val="00C9335A"/>
    <w:rsid w:val="00C955A4"/>
    <w:rsid w:val="00CA0EF6"/>
    <w:rsid w:val="00CA2FB9"/>
    <w:rsid w:val="00CB213B"/>
    <w:rsid w:val="00CB2946"/>
    <w:rsid w:val="00CB2D9E"/>
    <w:rsid w:val="00CB4BDF"/>
    <w:rsid w:val="00CB5A2B"/>
    <w:rsid w:val="00CB6E02"/>
    <w:rsid w:val="00CC160F"/>
    <w:rsid w:val="00CC69B9"/>
    <w:rsid w:val="00CC6AB5"/>
    <w:rsid w:val="00CD2300"/>
    <w:rsid w:val="00CE281E"/>
    <w:rsid w:val="00CE33D5"/>
    <w:rsid w:val="00CE3D7D"/>
    <w:rsid w:val="00CE50B0"/>
    <w:rsid w:val="00CE756C"/>
    <w:rsid w:val="00CE7D16"/>
    <w:rsid w:val="00CF1AD8"/>
    <w:rsid w:val="00CF499D"/>
    <w:rsid w:val="00D007ED"/>
    <w:rsid w:val="00D01A2C"/>
    <w:rsid w:val="00D05D53"/>
    <w:rsid w:val="00D1045D"/>
    <w:rsid w:val="00D15AF6"/>
    <w:rsid w:val="00D15BDA"/>
    <w:rsid w:val="00D17090"/>
    <w:rsid w:val="00D24FA9"/>
    <w:rsid w:val="00D278A1"/>
    <w:rsid w:val="00D32B29"/>
    <w:rsid w:val="00D368AA"/>
    <w:rsid w:val="00D400FF"/>
    <w:rsid w:val="00D40406"/>
    <w:rsid w:val="00D46652"/>
    <w:rsid w:val="00D47C62"/>
    <w:rsid w:val="00D523EB"/>
    <w:rsid w:val="00D609BE"/>
    <w:rsid w:val="00D60D46"/>
    <w:rsid w:val="00D64C7C"/>
    <w:rsid w:val="00D65982"/>
    <w:rsid w:val="00D7349A"/>
    <w:rsid w:val="00D81A2A"/>
    <w:rsid w:val="00D8344A"/>
    <w:rsid w:val="00D92C9E"/>
    <w:rsid w:val="00D96408"/>
    <w:rsid w:val="00DA0091"/>
    <w:rsid w:val="00DA473E"/>
    <w:rsid w:val="00DA5052"/>
    <w:rsid w:val="00DA535A"/>
    <w:rsid w:val="00DA7449"/>
    <w:rsid w:val="00DA7FC9"/>
    <w:rsid w:val="00DB26A7"/>
    <w:rsid w:val="00DB34E3"/>
    <w:rsid w:val="00DB3BF1"/>
    <w:rsid w:val="00DC173C"/>
    <w:rsid w:val="00DC547E"/>
    <w:rsid w:val="00DC5E06"/>
    <w:rsid w:val="00DD7E81"/>
    <w:rsid w:val="00DE55BE"/>
    <w:rsid w:val="00DF0AB0"/>
    <w:rsid w:val="00E0781A"/>
    <w:rsid w:val="00E11562"/>
    <w:rsid w:val="00E16DDB"/>
    <w:rsid w:val="00E24AF9"/>
    <w:rsid w:val="00E26601"/>
    <w:rsid w:val="00E34CCB"/>
    <w:rsid w:val="00E355EA"/>
    <w:rsid w:val="00E3586C"/>
    <w:rsid w:val="00E36D0D"/>
    <w:rsid w:val="00E523ED"/>
    <w:rsid w:val="00E54052"/>
    <w:rsid w:val="00E570CD"/>
    <w:rsid w:val="00E57285"/>
    <w:rsid w:val="00E57A8A"/>
    <w:rsid w:val="00E60681"/>
    <w:rsid w:val="00E61D87"/>
    <w:rsid w:val="00E65E3B"/>
    <w:rsid w:val="00E72218"/>
    <w:rsid w:val="00E756ED"/>
    <w:rsid w:val="00E76CAD"/>
    <w:rsid w:val="00E7717F"/>
    <w:rsid w:val="00E80112"/>
    <w:rsid w:val="00E839FC"/>
    <w:rsid w:val="00E850EE"/>
    <w:rsid w:val="00E877AC"/>
    <w:rsid w:val="00E94B5F"/>
    <w:rsid w:val="00E979C5"/>
    <w:rsid w:val="00EA30EF"/>
    <w:rsid w:val="00EC058A"/>
    <w:rsid w:val="00EC35C6"/>
    <w:rsid w:val="00EC53F6"/>
    <w:rsid w:val="00EC7AE2"/>
    <w:rsid w:val="00ED0444"/>
    <w:rsid w:val="00ED0DD2"/>
    <w:rsid w:val="00ED139C"/>
    <w:rsid w:val="00ED21C7"/>
    <w:rsid w:val="00ED389B"/>
    <w:rsid w:val="00ED7226"/>
    <w:rsid w:val="00EE0FAE"/>
    <w:rsid w:val="00EE6338"/>
    <w:rsid w:val="00EF3814"/>
    <w:rsid w:val="00F005B0"/>
    <w:rsid w:val="00F12D41"/>
    <w:rsid w:val="00F232E3"/>
    <w:rsid w:val="00F279BF"/>
    <w:rsid w:val="00F34894"/>
    <w:rsid w:val="00F44DB8"/>
    <w:rsid w:val="00F56758"/>
    <w:rsid w:val="00F637B7"/>
    <w:rsid w:val="00F70DD8"/>
    <w:rsid w:val="00F71784"/>
    <w:rsid w:val="00F75BB9"/>
    <w:rsid w:val="00F761E6"/>
    <w:rsid w:val="00F77B75"/>
    <w:rsid w:val="00F810D0"/>
    <w:rsid w:val="00F92609"/>
    <w:rsid w:val="00F9360C"/>
    <w:rsid w:val="00FB6DAE"/>
    <w:rsid w:val="00FC54A9"/>
    <w:rsid w:val="00FC5CC2"/>
    <w:rsid w:val="00FC5F38"/>
    <w:rsid w:val="00FD4DDA"/>
    <w:rsid w:val="00FE1DD6"/>
    <w:rsid w:val="00FE2AA8"/>
    <w:rsid w:val="00FE46E3"/>
    <w:rsid w:val="00FE47A3"/>
    <w:rsid w:val="00FE7142"/>
    <w:rsid w:val="00FF0916"/>
    <w:rsid w:val="00FF13D1"/>
    <w:rsid w:val="00FF4BE6"/>
    <w:rsid w:val="00FF5FA4"/>
    <w:rsid w:val="00FF70F8"/>
    <w:rsid w:val="01BA5925"/>
    <w:rsid w:val="023E7A90"/>
    <w:rsid w:val="02F5101F"/>
    <w:rsid w:val="02F8E97D"/>
    <w:rsid w:val="03C4F3AC"/>
    <w:rsid w:val="04BA52EA"/>
    <w:rsid w:val="0618EDB4"/>
    <w:rsid w:val="087AD76C"/>
    <w:rsid w:val="08B26EAD"/>
    <w:rsid w:val="0B2BA4A8"/>
    <w:rsid w:val="0B3432A3"/>
    <w:rsid w:val="0B5A507B"/>
    <w:rsid w:val="0C3C82D8"/>
    <w:rsid w:val="0C8FA2B3"/>
    <w:rsid w:val="0CAD1388"/>
    <w:rsid w:val="0D8BBCD8"/>
    <w:rsid w:val="0DD8FE23"/>
    <w:rsid w:val="0E124B3F"/>
    <w:rsid w:val="1011C21E"/>
    <w:rsid w:val="11FDE5C6"/>
    <w:rsid w:val="124FCB79"/>
    <w:rsid w:val="1288A2E4"/>
    <w:rsid w:val="12FB4F00"/>
    <w:rsid w:val="1380D967"/>
    <w:rsid w:val="14708D24"/>
    <w:rsid w:val="17D13468"/>
    <w:rsid w:val="17E51DCC"/>
    <w:rsid w:val="1805A919"/>
    <w:rsid w:val="182D0E5E"/>
    <w:rsid w:val="187B6EC9"/>
    <w:rsid w:val="18AA6539"/>
    <w:rsid w:val="18B309A0"/>
    <w:rsid w:val="18B839BB"/>
    <w:rsid w:val="18D6117E"/>
    <w:rsid w:val="1BA5413C"/>
    <w:rsid w:val="1C300BB7"/>
    <w:rsid w:val="1CF2FE6B"/>
    <w:rsid w:val="1E852B16"/>
    <w:rsid w:val="1EF12ADB"/>
    <w:rsid w:val="1EF52A38"/>
    <w:rsid w:val="204D0A83"/>
    <w:rsid w:val="205BE91E"/>
    <w:rsid w:val="2075894D"/>
    <w:rsid w:val="20DB387B"/>
    <w:rsid w:val="21245AE6"/>
    <w:rsid w:val="21739E16"/>
    <w:rsid w:val="21AEA817"/>
    <w:rsid w:val="22D10D42"/>
    <w:rsid w:val="22E894DF"/>
    <w:rsid w:val="248B0187"/>
    <w:rsid w:val="25FB25BA"/>
    <w:rsid w:val="2B7EA916"/>
    <w:rsid w:val="2CA7FE99"/>
    <w:rsid w:val="2EA68F14"/>
    <w:rsid w:val="2F00E2AB"/>
    <w:rsid w:val="2FEE1820"/>
    <w:rsid w:val="30945920"/>
    <w:rsid w:val="309C4AD5"/>
    <w:rsid w:val="32E1FE99"/>
    <w:rsid w:val="33BF0D6B"/>
    <w:rsid w:val="345E1D97"/>
    <w:rsid w:val="348D182E"/>
    <w:rsid w:val="34F74A14"/>
    <w:rsid w:val="35D8E889"/>
    <w:rsid w:val="3631E8DE"/>
    <w:rsid w:val="37AE4CAB"/>
    <w:rsid w:val="3B76FD68"/>
    <w:rsid w:val="3C581ED4"/>
    <w:rsid w:val="3D14BA12"/>
    <w:rsid w:val="3DF9885A"/>
    <w:rsid w:val="3E9AB989"/>
    <w:rsid w:val="3F936B32"/>
    <w:rsid w:val="40881067"/>
    <w:rsid w:val="41903B11"/>
    <w:rsid w:val="4239863B"/>
    <w:rsid w:val="425C0D71"/>
    <w:rsid w:val="42B1CB10"/>
    <w:rsid w:val="447C4E79"/>
    <w:rsid w:val="44F26574"/>
    <w:rsid w:val="4528E840"/>
    <w:rsid w:val="4703E79E"/>
    <w:rsid w:val="48891B3B"/>
    <w:rsid w:val="48E787C1"/>
    <w:rsid w:val="4A1C2A02"/>
    <w:rsid w:val="4AC9AB9D"/>
    <w:rsid w:val="4B3AC815"/>
    <w:rsid w:val="4B90745B"/>
    <w:rsid w:val="4BD2625C"/>
    <w:rsid w:val="4BF7198E"/>
    <w:rsid w:val="4CE63CC6"/>
    <w:rsid w:val="4DA05275"/>
    <w:rsid w:val="4E9FEC03"/>
    <w:rsid w:val="50D43BF2"/>
    <w:rsid w:val="51EF7B02"/>
    <w:rsid w:val="52EA1BF3"/>
    <w:rsid w:val="52FDDC0C"/>
    <w:rsid w:val="53AC4508"/>
    <w:rsid w:val="5413BCD1"/>
    <w:rsid w:val="55CC0040"/>
    <w:rsid w:val="55DA8EDB"/>
    <w:rsid w:val="55EE568B"/>
    <w:rsid w:val="572E422E"/>
    <w:rsid w:val="574D50C1"/>
    <w:rsid w:val="57E998F8"/>
    <w:rsid w:val="5839AC72"/>
    <w:rsid w:val="5852F7C9"/>
    <w:rsid w:val="5935DA2B"/>
    <w:rsid w:val="5A6C7D69"/>
    <w:rsid w:val="5C37C07F"/>
    <w:rsid w:val="5C80A836"/>
    <w:rsid w:val="5C8EFE90"/>
    <w:rsid w:val="5CA7B8A4"/>
    <w:rsid w:val="5CC34945"/>
    <w:rsid w:val="5CF3AE42"/>
    <w:rsid w:val="5D386555"/>
    <w:rsid w:val="5DEFF3D8"/>
    <w:rsid w:val="5E24004E"/>
    <w:rsid w:val="5F164D44"/>
    <w:rsid w:val="5F2DBC70"/>
    <w:rsid w:val="612ED128"/>
    <w:rsid w:val="62F31C01"/>
    <w:rsid w:val="6376D725"/>
    <w:rsid w:val="63BEA681"/>
    <w:rsid w:val="63DA1BDD"/>
    <w:rsid w:val="63DBE627"/>
    <w:rsid w:val="648695D3"/>
    <w:rsid w:val="654578FC"/>
    <w:rsid w:val="663F09C7"/>
    <w:rsid w:val="667DFD1B"/>
    <w:rsid w:val="668D7352"/>
    <w:rsid w:val="66C5897B"/>
    <w:rsid w:val="66D72426"/>
    <w:rsid w:val="671F39B0"/>
    <w:rsid w:val="673B3F9C"/>
    <w:rsid w:val="67B7012D"/>
    <w:rsid w:val="6873419D"/>
    <w:rsid w:val="688A484F"/>
    <w:rsid w:val="68EEC038"/>
    <w:rsid w:val="696214A1"/>
    <w:rsid w:val="69CC56F6"/>
    <w:rsid w:val="6A3CB79A"/>
    <w:rsid w:val="6B8AA68F"/>
    <w:rsid w:val="6C0C89D3"/>
    <w:rsid w:val="6C1EEAE1"/>
    <w:rsid w:val="6C3123D1"/>
    <w:rsid w:val="6DE41ED8"/>
    <w:rsid w:val="6E82D2D6"/>
    <w:rsid w:val="6F741A7C"/>
    <w:rsid w:val="6FF5F1CD"/>
    <w:rsid w:val="703962EE"/>
    <w:rsid w:val="70932713"/>
    <w:rsid w:val="70F26751"/>
    <w:rsid w:val="70FDC6B2"/>
    <w:rsid w:val="7104FF19"/>
    <w:rsid w:val="710A943B"/>
    <w:rsid w:val="7197CC72"/>
    <w:rsid w:val="727A22D1"/>
    <w:rsid w:val="72831FE4"/>
    <w:rsid w:val="7594806B"/>
    <w:rsid w:val="7604D841"/>
    <w:rsid w:val="76966DC3"/>
    <w:rsid w:val="76C01AEA"/>
    <w:rsid w:val="775F4241"/>
    <w:rsid w:val="78CFF555"/>
    <w:rsid w:val="7A0C71E5"/>
    <w:rsid w:val="7C3FF705"/>
    <w:rsid w:val="7D5FB6E0"/>
    <w:rsid w:val="7D930C13"/>
    <w:rsid w:val="7E344409"/>
    <w:rsid w:val="7E407C40"/>
    <w:rsid w:val="7E5C42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EE58A"/>
  <w15:chartTrackingRefBased/>
  <w15:docId w15:val="{24601E41-B83B-42F5-AC4D-CE38A37A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18"/>
        <w:szCs w:val="18"/>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A05"/>
    <w:pPr>
      <w:spacing w:after="0"/>
    </w:pPr>
    <w:rPr>
      <w:rFonts w:ascii="Roboto" w:eastAsiaTheme="minorEastAsia" w:hAnsi="Roboto"/>
      <w:sz w:val="24"/>
      <w:szCs w:val="22"/>
    </w:rPr>
  </w:style>
  <w:style w:type="paragraph" w:styleId="Heading1">
    <w:name w:val="heading 1"/>
    <w:basedOn w:val="Normal"/>
    <w:link w:val="Heading1Char"/>
    <w:uiPriority w:val="2"/>
    <w:qFormat/>
    <w:rsid w:val="00087F50"/>
    <w:pPr>
      <w:keepNext/>
      <w:outlineLvl w:val="0"/>
    </w:pPr>
    <w:rPr>
      <w:rFonts w:eastAsia="Times New Roman" w:cs="Times New Roman"/>
      <w:b/>
      <w:sz w:val="36"/>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87F50"/>
    <w:rPr>
      <w:rFonts w:ascii="Roboto" w:eastAsia="Times New Roman" w:hAnsi="Roboto" w:cs="Times New Roman"/>
      <w:b/>
      <w:sz w:val="36"/>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EC058A"/>
    <w:pPr>
      <w:contextualSpacing/>
    </w:pPr>
    <w:rPr>
      <w:rFonts w:eastAsia="Times New Roman" w:cs="Times New Roman"/>
      <w:b/>
      <w:sz w:val="68"/>
    </w:rPr>
  </w:style>
  <w:style w:type="character" w:customStyle="1" w:styleId="SubtitleChar">
    <w:name w:val="Subtitle Char"/>
    <w:basedOn w:val="DefaultParagraphFont"/>
    <w:link w:val="Subtitle"/>
    <w:uiPriority w:val="4"/>
    <w:rsid w:val="00EC058A"/>
    <w:rPr>
      <w:rFonts w:eastAsia="Times New Roman" w:cs="Times New Roman"/>
      <w:b/>
      <w:color w:val="FFFFFF" w:themeColor="background1"/>
      <w:sz w:val="68"/>
      <w:szCs w:val="22"/>
    </w:rPr>
  </w:style>
  <w:style w:type="paragraph" w:styleId="NoSpacing">
    <w:name w:val="No Spacing"/>
    <w:link w:val="NoSpacingChar"/>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Hoofdstuk">
    <w:name w:val="Hoofdstuk"/>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wacimagecontainer">
    <w:name w:val="wacimagecontainer"/>
    <w:basedOn w:val="DefaultParagraphFont"/>
    <w:rsid w:val="00826481"/>
  </w:style>
  <w:style w:type="character" w:customStyle="1" w:styleId="font101">
    <w:name w:val="font101"/>
    <w:basedOn w:val="DefaultParagraphFont"/>
    <w:rsid w:val="009B0A05"/>
    <w:rPr>
      <w:rFonts w:ascii="Times New Roman" w:hAnsi="Times New Roman" w:cs="Times New Roman" w:hint="default"/>
      <w:b w:val="0"/>
      <w:bCs w:val="0"/>
      <w:i w:val="0"/>
      <w:iCs w:val="0"/>
      <w:strike w:val="0"/>
      <w:dstrike w:val="0"/>
      <w:color w:val="D30F4C"/>
      <w:sz w:val="14"/>
      <w:szCs w:val="14"/>
      <w:u w:val="none"/>
      <w:effect w:val="none"/>
    </w:rPr>
  </w:style>
  <w:style w:type="character" w:customStyle="1" w:styleId="font61">
    <w:name w:val="font61"/>
    <w:basedOn w:val="DefaultParagraphFont"/>
    <w:rsid w:val="009B0A05"/>
    <w:rPr>
      <w:rFonts w:ascii="Lucida Sans" w:hAnsi="Lucida Sans" w:hint="default"/>
      <w:b w:val="0"/>
      <w:bCs w:val="0"/>
      <w:i w:val="0"/>
      <w:iCs w:val="0"/>
      <w:strike w:val="0"/>
      <w:dstrike w:val="0"/>
      <w:color w:val="000000"/>
      <w:sz w:val="15"/>
      <w:szCs w:val="15"/>
      <w:u w:val="none"/>
      <w:effect w:val="none"/>
    </w:rPr>
  </w:style>
  <w:style w:type="paragraph" w:styleId="TOCHeading">
    <w:name w:val="TOC Heading"/>
    <w:basedOn w:val="Heading1"/>
    <w:next w:val="Normal"/>
    <w:uiPriority w:val="39"/>
    <w:unhideWhenUsed/>
    <w:qFormat/>
    <w:rsid w:val="00087F50"/>
    <w:pPr>
      <w:keepLines/>
      <w:spacing w:before="240" w:line="259" w:lineRule="auto"/>
      <w:outlineLvl w:val="9"/>
    </w:pPr>
    <w:rPr>
      <w:rFonts w:asciiTheme="majorHAnsi" w:eastAsiaTheme="majorEastAsia" w:hAnsiTheme="majorHAnsi" w:cstheme="majorBidi"/>
      <w:b w:val="0"/>
      <w:color w:val="C49A00" w:themeColor="accent1" w:themeShade="BF"/>
      <w:sz w:val="32"/>
      <w:szCs w:val="32"/>
      <w:lang w:eastAsia="nl-NL"/>
    </w:rPr>
  </w:style>
  <w:style w:type="paragraph" w:styleId="TOC1">
    <w:name w:val="toc 1"/>
    <w:basedOn w:val="Normal"/>
    <w:next w:val="Normal"/>
    <w:autoRedefine/>
    <w:uiPriority w:val="39"/>
    <w:unhideWhenUsed/>
    <w:rsid w:val="00087F50"/>
    <w:pPr>
      <w:spacing w:after="100"/>
    </w:pPr>
  </w:style>
  <w:style w:type="paragraph" w:styleId="TOC2">
    <w:name w:val="toc 2"/>
    <w:basedOn w:val="Normal"/>
    <w:next w:val="Normal"/>
    <w:autoRedefine/>
    <w:uiPriority w:val="39"/>
    <w:unhideWhenUsed/>
    <w:rsid w:val="00087F50"/>
    <w:pPr>
      <w:spacing w:after="100" w:line="278" w:lineRule="auto"/>
      <w:ind w:left="240"/>
    </w:pPr>
    <w:rPr>
      <w:rFonts w:asciiTheme="minorHAnsi" w:hAnsiTheme="minorHAnsi"/>
      <w:kern w:val="2"/>
      <w:szCs w:val="24"/>
      <w:lang w:eastAsia="nl-NL"/>
      <w14:ligatures w14:val="standardContextual"/>
    </w:rPr>
  </w:style>
  <w:style w:type="paragraph" w:styleId="TOC4">
    <w:name w:val="toc 4"/>
    <w:basedOn w:val="Normal"/>
    <w:next w:val="Normal"/>
    <w:autoRedefine/>
    <w:uiPriority w:val="39"/>
    <w:unhideWhenUsed/>
    <w:rsid w:val="00087F50"/>
    <w:pPr>
      <w:spacing w:after="100" w:line="278" w:lineRule="auto"/>
      <w:ind w:left="720"/>
    </w:pPr>
    <w:rPr>
      <w:rFonts w:asciiTheme="minorHAnsi" w:hAnsiTheme="minorHAnsi"/>
      <w:kern w:val="2"/>
      <w:szCs w:val="24"/>
      <w:lang w:eastAsia="nl-NL"/>
      <w14:ligatures w14:val="standardContextual"/>
    </w:rPr>
  </w:style>
  <w:style w:type="character" w:styleId="Hyperlink">
    <w:name w:val="Hyperlink"/>
    <w:basedOn w:val="DefaultParagraphFont"/>
    <w:uiPriority w:val="99"/>
    <w:unhideWhenUsed/>
    <w:rsid w:val="00087F50"/>
    <w:rPr>
      <w:color w:val="2998E3" w:themeColor="hyperlink"/>
      <w:u w:val="single"/>
    </w:rPr>
  </w:style>
  <w:style w:type="paragraph" w:styleId="TOC3">
    <w:name w:val="toc 3"/>
    <w:basedOn w:val="Normal"/>
    <w:next w:val="Normal"/>
    <w:autoRedefine/>
    <w:uiPriority w:val="39"/>
    <w:unhideWhenUsed/>
    <w:rsid w:val="00087F50"/>
    <w:pPr>
      <w:spacing w:after="100" w:line="259" w:lineRule="auto"/>
      <w:ind w:left="440"/>
    </w:pPr>
    <w:rPr>
      <w:rFonts w:asciiTheme="minorHAnsi" w:hAnsiTheme="minorHAnsi" w:cs="Times New Roman"/>
      <w:sz w:val="22"/>
      <w:lang w:eastAsia="nl-NL"/>
    </w:rPr>
  </w:style>
  <w:style w:type="paragraph" w:customStyle="1" w:styleId="paragraph">
    <w:name w:val="paragraph"/>
    <w:basedOn w:val="Normal"/>
    <w:rsid w:val="00490D3D"/>
    <w:pPr>
      <w:spacing w:before="100" w:beforeAutospacing="1" w:after="100" w:afterAutospacing="1" w:line="240" w:lineRule="auto"/>
    </w:pPr>
    <w:rPr>
      <w:rFonts w:ascii="Times New Roman" w:eastAsia="Times New Roman" w:hAnsi="Times New Roman" w:cs="Times New Roman"/>
      <w:szCs w:val="24"/>
      <w:lang w:eastAsia="nl-NL"/>
    </w:rPr>
  </w:style>
  <w:style w:type="character" w:customStyle="1" w:styleId="normaltextrun">
    <w:name w:val="normaltextrun"/>
    <w:basedOn w:val="DefaultParagraphFont"/>
    <w:rsid w:val="00490D3D"/>
  </w:style>
  <w:style w:type="character" w:customStyle="1" w:styleId="eop">
    <w:name w:val="eop"/>
    <w:basedOn w:val="DefaultParagraphFont"/>
    <w:rsid w:val="00490D3D"/>
  </w:style>
  <w:style w:type="table" w:styleId="TableGrid">
    <w:name w:val="Table Grid"/>
    <w:basedOn w:val="TableNormal"/>
    <w:uiPriority w:val="59"/>
    <w:rsid w:val="006C0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B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32B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32B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B6D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unhideWhenUsed/>
    <w:qFormat/>
    <w:rsid w:val="004B0DD6"/>
    <w:pPr>
      <w:ind w:left="720"/>
      <w:contextualSpacing/>
    </w:pPr>
  </w:style>
  <w:style w:type="character" w:customStyle="1" w:styleId="NoSpacingChar">
    <w:name w:val="No Spacing Char"/>
    <w:basedOn w:val="DefaultParagraphFont"/>
    <w:link w:val="NoSpacing"/>
    <w:uiPriority w:val="1"/>
    <w:rsid w:val="00D15AF6"/>
    <w:rPr>
      <w:rFonts w:eastAsia="Times New Roman" w:cs="Times New Roman"/>
      <w:spacing w:val="10"/>
    </w:rPr>
  </w:style>
  <w:style w:type="paragraph" w:customStyle="1" w:styleId="TableParagraph">
    <w:name w:val="Table Paragraph"/>
    <w:basedOn w:val="Normal"/>
    <w:uiPriority w:val="1"/>
    <w:qFormat/>
    <w:rsid w:val="00732FA6"/>
    <w:pPr>
      <w:widowControl w:val="0"/>
    </w:pPr>
    <w:rPr>
      <w:rFonts w:asciiTheme="minorHAnsi" w:hAnsiTheme="minorHAnsi"/>
      <w:sz w:val="22"/>
    </w:rPr>
  </w:style>
  <w:style w:type="table" w:styleId="PlainTable4">
    <w:name w:val="Plain Table 4"/>
    <w:basedOn w:val="TableNormal"/>
    <w:uiPriority w:val="44"/>
    <w:rsid w:val="00732F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732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99049">
      <w:bodyDiv w:val="1"/>
      <w:marLeft w:val="0"/>
      <w:marRight w:val="0"/>
      <w:marTop w:val="0"/>
      <w:marBottom w:val="0"/>
      <w:divBdr>
        <w:top w:val="none" w:sz="0" w:space="0" w:color="auto"/>
        <w:left w:val="none" w:sz="0" w:space="0" w:color="auto"/>
        <w:bottom w:val="none" w:sz="0" w:space="0" w:color="auto"/>
        <w:right w:val="none" w:sz="0" w:space="0" w:color="auto"/>
      </w:divBdr>
    </w:div>
    <w:div w:id="246889012">
      <w:bodyDiv w:val="1"/>
      <w:marLeft w:val="0"/>
      <w:marRight w:val="0"/>
      <w:marTop w:val="0"/>
      <w:marBottom w:val="0"/>
      <w:divBdr>
        <w:top w:val="none" w:sz="0" w:space="0" w:color="auto"/>
        <w:left w:val="none" w:sz="0" w:space="0" w:color="auto"/>
        <w:bottom w:val="none" w:sz="0" w:space="0" w:color="auto"/>
        <w:right w:val="none" w:sz="0" w:space="0" w:color="auto"/>
      </w:divBdr>
      <w:divsChild>
        <w:div w:id="214438677">
          <w:marLeft w:val="0"/>
          <w:marRight w:val="0"/>
          <w:marTop w:val="0"/>
          <w:marBottom w:val="0"/>
          <w:divBdr>
            <w:top w:val="none" w:sz="0" w:space="0" w:color="auto"/>
            <w:left w:val="none" w:sz="0" w:space="0" w:color="auto"/>
            <w:bottom w:val="none" w:sz="0" w:space="0" w:color="auto"/>
            <w:right w:val="none" w:sz="0" w:space="0" w:color="auto"/>
          </w:divBdr>
          <w:divsChild>
            <w:div w:id="1048333051">
              <w:marLeft w:val="0"/>
              <w:marRight w:val="0"/>
              <w:marTop w:val="360"/>
              <w:marBottom w:val="0"/>
              <w:divBdr>
                <w:top w:val="none" w:sz="0" w:space="0" w:color="auto"/>
                <w:left w:val="none" w:sz="0" w:space="0" w:color="auto"/>
                <w:bottom w:val="none" w:sz="0" w:space="0" w:color="auto"/>
                <w:right w:val="none" w:sz="0" w:space="0" w:color="auto"/>
              </w:divBdr>
              <w:divsChild>
                <w:div w:id="715855167">
                  <w:marLeft w:val="0"/>
                  <w:marRight w:val="0"/>
                  <w:marTop w:val="0"/>
                  <w:marBottom w:val="0"/>
                  <w:divBdr>
                    <w:top w:val="none" w:sz="0" w:space="0" w:color="auto"/>
                    <w:left w:val="none" w:sz="0" w:space="0" w:color="auto"/>
                    <w:bottom w:val="none" w:sz="0" w:space="0" w:color="auto"/>
                    <w:right w:val="none" w:sz="0" w:space="0" w:color="auto"/>
                  </w:divBdr>
                  <w:divsChild>
                    <w:div w:id="7492728">
                      <w:marLeft w:val="0"/>
                      <w:marRight w:val="0"/>
                      <w:marTop w:val="0"/>
                      <w:marBottom w:val="0"/>
                      <w:divBdr>
                        <w:top w:val="none" w:sz="0" w:space="0" w:color="auto"/>
                        <w:left w:val="none" w:sz="0" w:space="0" w:color="auto"/>
                        <w:bottom w:val="none" w:sz="0" w:space="0" w:color="auto"/>
                        <w:right w:val="none" w:sz="0" w:space="0" w:color="auto"/>
                      </w:divBdr>
                    </w:div>
                    <w:div w:id="729613063">
                      <w:marLeft w:val="0"/>
                      <w:marRight w:val="0"/>
                      <w:marTop w:val="0"/>
                      <w:marBottom w:val="0"/>
                      <w:divBdr>
                        <w:top w:val="none" w:sz="0" w:space="0" w:color="auto"/>
                        <w:left w:val="none" w:sz="0" w:space="0" w:color="auto"/>
                        <w:bottom w:val="none" w:sz="0" w:space="0" w:color="auto"/>
                        <w:right w:val="none" w:sz="0" w:space="0" w:color="auto"/>
                      </w:divBdr>
                      <w:divsChild>
                        <w:div w:id="688946306">
                          <w:marLeft w:val="0"/>
                          <w:marRight w:val="0"/>
                          <w:marTop w:val="0"/>
                          <w:marBottom w:val="0"/>
                          <w:divBdr>
                            <w:top w:val="none" w:sz="0" w:space="0" w:color="auto"/>
                            <w:left w:val="none" w:sz="0" w:space="0" w:color="auto"/>
                            <w:bottom w:val="none" w:sz="0" w:space="0" w:color="auto"/>
                            <w:right w:val="none" w:sz="0" w:space="0" w:color="auto"/>
                          </w:divBdr>
                        </w:div>
                      </w:divsChild>
                    </w:div>
                    <w:div w:id="746998048">
                      <w:marLeft w:val="0"/>
                      <w:marRight w:val="0"/>
                      <w:marTop w:val="0"/>
                      <w:marBottom w:val="0"/>
                      <w:divBdr>
                        <w:top w:val="none" w:sz="0" w:space="0" w:color="auto"/>
                        <w:left w:val="none" w:sz="0" w:space="0" w:color="auto"/>
                        <w:bottom w:val="none" w:sz="0" w:space="0" w:color="auto"/>
                        <w:right w:val="none" w:sz="0" w:space="0" w:color="auto"/>
                      </w:divBdr>
                      <w:divsChild>
                        <w:div w:id="20592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47737">
      <w:bodyDiv w:val="1"/>
      <w:marLeft w:val="0"/>
      <w:marRight w:val="0"/>
      <w:marTop w:val="0"/>
      <w:marBottom w:val="0"/>
      <w:divBdr>
        <w:top w:val="none" w:sz="0" w:space="0" w:color="auto"/>
        <w:left w:val="none" w:sz="0" w:space="0" w:color="auto"/>
        <w:bottom w:val="none" w:sz="0" w:space="0" w:color="auto"/>
        <w:right w:val="none" w:sz="0" w:space="0" w:color="auto"/>
      </w:divBdr>
      <w:divsChild>
        <w:div w:id="52196546">
          <w:marLeft w:val="0"/>
          <w:marRight w:val="0"/>
          <w:marTop w:val="0"/>
          <w:marBottom w:val="0"/>
          <w:divBdr>
            <w:top w:val="none" w:sz="0" w:space="0" w:color="auto"/>
            <w:left w:val="none" w:sz="0" w:space="0" w:color="auto"/>
            <w:bottom w:val="none" w:sz="0" w:space="0" w:color="auto"/>
            <w:right w:val="none" w:sz="0" w:space="0" w:color="auto"/>
          </w:divBdr>
          <w:divsChild>
            <w:div w:id="2133284443">
              <w:marLeft w:val="0"/>
              <w:marRight w:val="0"/>
              <w:marTop w:val="0"/>
              <w:marBottom w:val="0"/>
              <w:divBdr>
                <w:top w:val="none" w:sz="0" w:space="0" w:color="auto"/>
                <w:left w:val="none" w:sz="0" w:space="0" w:color="auto"/>
                <w:bottom w:val="none" w:sz="0" w:space="0" w:color="auto"/>
                <w:right w:val="none" w:sz="0" w:space="0" w:color="auto"/>
              </w:divBdr>
            </w:div>
          </w:divsChild>
        </w:div>
        <w:div w:id="143468356">
          <w:marLeft w:val="0"/>
          <w:marRight w:val="0"/>
          <w:marTop w:val="0"/>
          <w:marBottom w:val="0"/>
          <w:divBdr>
            <w:top w:val="none" w:sz="0" w:space="0" w:color="auto"/>
            <w:left w:val="none" w:sz="0" w:space="0" w:color="auto"/>
            <w:bottom w:val="none" w:sz="0" w:space="0" w:color="auto"/>
            <w:right w:val="none" w:sz="0" w:space="0" w:color="auto"/>
          </w:divBdr>
          <w:divsChild>
            <w:div w:id="295992776">
              <w:marLeft w:val="0"/>
              <w:marRight w:val="0"/>
              <w:marTop w:val="0"/>
              <w:marBottom w:val="0"/>
              <w:divBdr>
                <w:top w:val="none" w:sz="0" w:space="0" w:color="auto"/>
                <w:left w:val="none" w:sz="0" w:space="0" w:color="auto"/>
                <w:bottom w:val="none" w:sz="0" w:space="0" w:color="auto"/>
                <w:right w:val="none" w:sz="0" w:space="0" w:color="auto"/>
              </w:divBdr>
            </w:div>
          </w:divsChild>
        </w:div>
        <w:div w:id="203755905">
          <w:marLeft w:val="0"/>
          <w:marRight w:val="0"/>
          <w:marTop w:val="0"/>
          <w:marBottom w:val="0"/>
          <w:divBdr>
            <w:top w:val="none" w:sz="0" w:space="0" w:color="auto"/>
            <w:left w:val="none" w:sz="0" w:space="0" w:color="auto"/>
            <w:bottom w:val="none" w:sz="0" w:space="0" w:color="auto"/>
            <w:right w:val="none" w:sz="0" w:space="0" w:color="auto"/>
          </w:divBdr>
          <w:divsChild>
            <w:div w:id="609047541">
              <w:marLeft w:val="0"/>
              <w:marRight w:val="0"/>
              <w:marTop w:val="0"/>
              <w:marBottom w:val="0"/>
              <w:divBdr>
                <w:top w:val="none" w:sz="0" w:space="0" w:color="auto"/>
                <w:left w:val="none" w:sz="0" w:space="0" w:color="auto"/>
                <w:bottom w:val="none" w:sz="0" w:space="0" w:color="auto"/>
                <w:right w:val="none" w:sz="0" w:space="0" w:color="auto"/>
              </w:divBdr>
            </w:div>
          </w:divsChild>
        </w:div>
        <w:div w:id="342317915">
          <w:marLeft w:val="0"/>
          <w:marRight w:val="0"/>
          <w:marTop w:val="0"/>
          <w:marBottom w:val="0"/>
          <w:divBdr>
            <w:top w:val="none" w:sz="0" w:space="0" w:color="auto"/>
            <w:left w:val="none" w:sz="0" w:space="0" w:color="auto"/>
            <w:bottom w:val="none" w:sz="0" w:space="0" w:color="auto"/>
            <w:right w:val="none" w:sz="0" w:space="0" w:color="auto"/>
          </w:divBdr>
          <w:divsChild>
            <w:div w:id="1841117532">
              <w:marLeft w:val="0"/>
              <w:marRight w:val="0"/>
              <w:marTop w:val="0"/>
              <w:marBottom w:val="0"/>
              <w:divBdr>
                <w:top w:val="none" w:sz="0" w:space="0" w:color="auto"/>
                <w:left w:val="none" w:sz="0" w:space="0" w:color="auto"/>
                <w:bottom w:val="none" w:sz="0" w:space="0" w:color="auto"/>
                <w:right w:val="none" w:sz="0" w:space="0" w:color="auto"/>
              </w:divBdr>
            </w:div>
          </w:divsChild>
        </w:div>
        <w:div w:id="352806684">
          <w:marLeft w:val="0"/>
          <w:marRight w:val="0"/>
          <w:marTop w:val="0"/>
          <w:marBottom w:val="0"/>
          <w:divBdr>
            <w:top w:val="none" w:sz="0" w:space="0" w:color="auto"/>
            <w:left w:val="none" w:sz="0" w:space="0" w:color="auto"/>
            <w:bottom w:val="none" w:sz="0" w:space="0" w:color="auto"/>
            <w:right w:val="none" w:sz="0" w:space="0" w:color="auto"/>
          </w:divBdr>
          <w:divsChild>
            <w:div w:id="1629122645">
              <w:marLeft w:val="0"/>
              <w:marRight w:val="0"/>
              <w:marTop w:val="0"/>
              <w:marBottom w:val="0"/>
              <w:divBdr>
                <w:top w:val="none" w:sz="0" w:space="0" w:color="auto"/>
                <w:left w:val="none" w:sz="0" w:space="0" w:color="auto"/>
                <w:bottom w:val="none" w:sz="0" w:space="0" w:color="auto"/>
                <w:right w:val="none" w:sz="0" w:space="0" w:color="auto"/>
              </w:divBdr>
            </w:div>
          </w:divsChild>
        </w:div>
        <w:div w:id="423649005">
          <w:marLeft w:val="0"/>
          <w:marRight w:val="0"/>
          <w:marTop w:val="0"/>
          <w:marBottom w:val="0"/>
          <w:divBdr>
            <w:top w:val="none" w:sz="0" w:space="0" w:color="auto"/>
            <w:left w:val="none" w:sz="0" w:space="0" w:color="auto"/>
            <w:bottom w:val="none" w:sz="0" w:space="0" w:color="auto"/>
            <w:right w:val="none" w:sz="0" w:space="0" w:color="auto"/>
          </w:divBdr>
          <w:divsChild>
            <w:div w:id="1838374526">
              <w:marLeft w:val="0"/>
              <w:marRight w:val="0"/>
              <w:marTop w:val="0"/>
              <w:marBottom w:val="0"/>
              <w:divBdr>
                <w:top w:val="none" w:sz="0" w:space="0" w:color="auto"/>
                <w:left w:val="none" w:sz="0" w:space="0" w:color="auto"/>
                <w:bottom w:val="none" w:sz="0" w:space="0" w:color="auto"/>
                <w:right w:val="none" w:sz="0" w:space="0" w:color="auto"/>
              </w:divBdr>
            </w:div>
          </w:divsChild>
        </w:div>
        <w:div w:id="607859598">
          <w:marLeft w:val="0"/>
          <w:marRight w:val="0"/>
          <w:marTop w:val="0"/>
          <w:marBottom w:val="0"/>
          <w:divBdr>
            <w:top w:val="none" w:sz="0" w:space="0" w:color="auto"/>
            <w:left w:val="none" w:sz="0" w:space="0" w:color="auto"/>
            <w:bottom w:val="none" w:sz="0" w:space="0" w:color="auto"/>
            <w:right w:val="none" w:sz="0" w:space="0" w:color="auto"/>
          </w:divBdr>
          <w:divsChild>
            <w:div w:id="738289979">
              <w:marLeft w:val="0"/>
              <w:marRight w:val="0"/>
              <w:marTop w:val="0"/>
              <w:marBottom w:val="0"/>
              <w:divBdr>
                <w:top w:val="none" w:sz="0" w:space="0" w:color="auto"/>
                <w:left w:val="none" w:sz="0" w:space="0" w:color="auto"/>
                <w:bottom w:val="none" w:sz="0" w:space="0" w:color="auto"/>
                <w:right w:val="none" w:sz="0" w:space="0" w:color="auto"/>
              </w:divBdr>
            </w:div>
          </w:divsChild>
        </w:div>
        <w:div w:id="609243639">
          <w:marLeft w:val="0"/>
          <w:marRight w:val="0"/>
          <w:marTop w:val="0"/>
          <w:marBottom w:val="0"/>
          <w:divBdr>
            <w:top w:val="none" w:sz="0" w:space="0" w:color="auto"/>
            <w:left w:val="none" w:sz="0" w:space="0" w:color="auto"/>
            <w:bottom w:val="none" w:sz="0" w:space="0" w:color="auto"/>
            <w:right w:val="none" w:sz="0" w:space="0" w:color="auto"/>
          </w:divBdr>
          <w:divsChild>
            <w:div w:id="1298072157">
              <w:marLeft w:val="0"/>
              <w:marRight w:val="0"/>
              <w:marTop w:val="0"/>
              <w:marBottom w:val="0"/>
              <w:divBdr>
                <w:top w:val="none" w:sz="0" w:space="0" w:color="auto"/>
                <w:left w:val="none" w:sz="0" w:space="0" w:color="auto"/>
                <w:bottom w:val="none" w:sz="0" w:space="0" w:color="auto"/>
                <w:right w:val="none" w:sz="0" w:space="0" w:color="auto"/>
              </w:divBdr>
            </w:div>
          </w:divsChild>
        </w:div>
        <w:div w:id="651518777">
          <w:marLeft w:val="0"/>
          <w:marRight w:val="0"/>
          <w:marTop w:val="0"/>
          <w:marBottom w:val="0"/>
          <w:divBdr>
            <w:top w:val="none" w:sz="0" w:space="0" w:color="auto"/>
            <w:left w:val="none" w:sz="0" w:space="0" w:color="auto"/>
            <w:bottom w:val="none" w:sz="0" w:space="0" w:color="auto"/>
            <w:right w:val="none" w:sz="0" w:space="0" w:color="auto"/>
          </w:divBdr>
          <w:divsChild>
            <w:div w:id="162282928">
              <w:marLeft w:val="0"/>
              <w:marRight w:val="0"/>
              <w:marTop w:val="0"/>
              <w:marBottom w:val="0"/>
              <w:divBdr>
                <w:top w:val="none" w:sz="0" w:space="0" w:color="auto"/>
                <w:left w:val="none" w:sz="0" w:space="0" w:color="auto"/>
                <w:bottom w:val="none" w:sz="0" w:space="0" w:color="auto"/>
                <w:right w:val="none" w:sz="0" w:space="0" w:color="auto"/>
              </w:divBdr>
            </w:div>
          </w:divsChild>
        </w:div>
        <w:div w:id="738013769">
          <w:marLeft w:val="0"/>
          <w:marRight w:val="0"/>
          <w:marTop w:val="0"/>
          <w:marBottom w:val="0"/>
          <w:divBdr>
            <w:top w:val="none" w:sz="0" w:space="0" w:color="auto"/>
            <w:left w:val="none" w:sz="0" w:space="0" w:color="auto"/>
            <w:bottom w:val="none" w:sz="0" w:space="0" w:color="auto"/>
            <w:right w:val="none" w:sz="0" w:space="0" w:color="auto"/>
          </w:divBdr>
          <w:divsChild>
            <w:div w:id="1996764545">
              <w:marLeft w:val="0"/>
              <w:marRight w:val="0"/>
              <w:marTop w:val="0"/>
              <w:marBottom w:val="0"/>
              <w:divBdr>
                <w:top w:val="none" w:sz="0" w:space="0" w:color="auto"/>
                <w:left w:val="none" w:sz="0" w:space="0" w:color="auto"/>
                <w:bottom w:val="none" w:sz="0" w:space="0" w:color="auto"/>
                <w:right w:val="none" w:sz="0" w:space="0" w:color="auto"/>
              </w:divBdr>
            </w:div>
          </w:divsChild>
        </w:div>
        <w:div w:id="811681348">
          <w:marLeft w:val="0"/>
          <w:marRight w:val="0"/>
          <w:marTop w:val="0"/>
          <w:marBottom w:val="0"/>
          <w:divBdr>
            <w:top w:val="none" w:sz="0" w:space="0" w:color="auto"/>
            <w:left w:val="none" w:sz="0" w:space="0" w:color="auto"/>
            <w:bottom w:val="none" w:sz="0" w:space="0" w:color="auto"/>
            <w:right w:val="none" w:sz="0" w:space="0" w:color="auto"/>
          </w:divBdr>
          <w:divsChild>
            <w:div w:id="1545404811">
              <w:marLeft w:val="0"/>
              <w:marRight w:val="0"/>
              <w:marTop w:val="0"/>
              <w:marBottom w:val="0"/>
              <w:divBdr>
                <w:top w:val="none" w:sz="0" w:space="0" w:color="auto"/>
                <w:left w:val="none" w:sz="0" w:space="0" w:color="auto"/>
                <w:bottom w:val="none" w:sz="0" w:space="0" w:color="auto"/>
                <w:right w:val="none" w:sz="0" w:space="0" w:color="auto"/>
              </w:divBdr>
            </w:div>
          </w:divsChild>
        </w:div>
        <w:div w:id="850949124">
          <w:marLeft w:val="0"/>
          <w:marRight w:val="0"/>
          <w:marTop w:val="0"/>
          <w:marBottom w:val="0"/>
          <w:divBdr>
            <w:top w:val="none" w:sz="0" w:space="0" w:color="auto"/>
            <w:left w:val="none" w:sz="0" w:space="0" w:color="auto"/>
            <w:bottom w:val="none" w:sz="0" w:space="0" w:color="auto"/>
            <w:right w:val="none" w:sz="0" w:space="0" w:color="auto"/>
          </w:divBdr>
          <w:divsChild>
            <w:div w:id="1229456349">
              <w:marLeft w:val="0"/>
              <w:marRight w:val="0"/>
              <w:marTop w:val="0"/>
              <w:marBottom w:val="0"/>
              <w:divBdr>
                <w:top w:val="none" w:sz="0" w:space="0" w:color="auto"/>
                <w:left w:val="none" w:sz="0" w:space="0" w:color="auto"/>
                <w:bottom w:val="none" w:sz="0" w:space="0" w:color="auto"/>
                <w:right w:val="none" w:sz="0" w:space="0" w:color="auto"/>
              </w:divBdr>
            </w:div>
          </w:divsChild>
        </w:div>
        <w:div w:id="973027943">
          <w:marLeft w:val="0"/>
          <w:marRight w:val="0"/>
          <w:marTop w:val="0"/>
          <w:marBottom w:val="0"/>
          <w:divBdr>
            <w:top w:val="none" w:sz="0" w:space="0" w:color="auto"/>
            <w:left w:val="none" w:sz="0" w:space="0" w:color="auto"/>
            <w:bottom w:val="none" w:sz="0" w:space="0" w:color="auto"/>
            <w:right w:val="none" w:sz="0" w:space="0" w:color="auto"/>
          </w:divBdr>
          <w:divsChild>
            <w:div w:id="1853178803">
              <w:marLeft w:val="0"/>
              <w:marRight w:val="0"/>
              <w:marTop w:val="0"/>
              <w:marBottom w:val="0"/>
              <w:divBdr>
                <w:top w:val="none" w:sz="0" w:space="0" w:color="auto"/>
                <w:left w:val="none" w:sz="0" w:space="0" w:color="auto"/>
                <w:bottom w:val="none" w:sz="0" w:space="0" w:color="auto"/>
                <w:right w:val="none" w:sz="0" w:space="0" w:color="auto"/>
              </w:divBdr>
            </w:div>
          </w:divsChild>
        </w:div>
        <w:div w:id="1000623031">
          <w:marLeft w:val="0"/>
          <w:marRight w:val="0"/>
          <w:marTop w:val="0"/>
          <w:marBottom w:val="0"/>
          <w:divBdr>
            <w:top w:val="none" w:sz="0" w:space="0" w:color="auto"/>
            <w:left w:val="none" w:sz="0" w:space="0" w:color="auto"/>
            <w:bottom w:val="none" w:sz="0" w:space="0" w:color="auto"/>
            <w:right w:val="none" w:sz="0" w:space="0" w:color="auto"/>
          </w:divBdr>
          <w:divsChild>
            <w:div w:id="1776561700">
              <w:marLeft w:val="0"/>
              <w:marRight w:val="0"/>
              <w:marTop w:val="0"/>
              <w:marBottom w:val="0"/>
              <w:divBdr>
                <w:top w:val="none" w:sz="0" w:space="0" w:color="auto"/>
                <w:left w:val="none" w:sz="0" w:space="0" w:color="auto"/>
                <w:bottom w:val="none" w:sz="0" w:space="0" w:color="auto"/>
                <w:right w:val="none" w:sz="0" w:space="0" w:color="auto"/>
              </w:divBdr>
            </w:div>
          </w:divsChild>
        </w:div>
        <w:div w:id="1064064153">
          <w:marLeft w:val="0"/>
          <w:marRight w:val="0"/>
          <w:marTop w:val="0"/>
          <w:marBottom w:val="0"/>
          <w:divBdr>
            <w:top w:val="none" w:sz="0" w:space="0" w:color="auto"/>
            <w:left w:val="none" w:sz="0" w:space="0" w:color="auto"/>
            <w:bottom w:val="none" w:sz="0" w:space="0" w:color="auto"/>
            <w:right w:val="none" w:sz="0" w:space="0" w:color="auto"/>
          </w:divBdr>
          <w:divsChild>
            <w:div w:id="1934967607">
              <w:marLeft w:val="0"/>
              <w:marRight w:val="0"/>
              <w:marTop w:val="0"/>
              <w:marBottom w:val="0"/>
              <w:divBdr>
                <w:top w:val="none" w:sz="0" w:space="0" w:color="auto"/>
                <w:left w:val="none" w:sz="0" w:space="0" w:color="auto"/>
                <w:bottom w:val="none" w:sz="0" w:space="0" w:color="auto"/>
                <w:right w:val="none" w:sz="0" w:space="0" w:color="auto"/>
              </w:divBdr>
            </w:div>
          </w:divsChild>
        </w:div>
        <w:div w:id="1078206416">
          <w:marLeft w:val="0"/>
          <w:marRight w:val="0"/>
          <w:marTop w:val="0"/>
          <w:marBottom w:val="0"/>
          <w:divBdr>
            <w:top w:val="none" w:sz="0" w:space="0" w:color="auto"/>
            <w:left w:val="none" w:sz="0" w:space="0" w:color="auto"/>
            <w:bottom w:val="none" w:sz="0" w:space="0" w:color="auto"/>
            <w:right w:val="none" w:sz="0" w:space="0" w:color="auto"/>
          </w:divBdr>
          <w:divsChild>
            <w:div w:id="1771313118">
              <w:marLeft w:val="0"/>
              <w:marRight w:val="0"/>
              <w:marTop w:val="0"/>
              <w:marBottom w:val="0"/>
              <w:divBdr>
                <w:top w:val="none" w:sz="0" w:space="0" w:color="auto"/>
                <w:left w:val="none" w:sz="0" w:space="0" w:color="auto"/>
                <w:bottom w:val="none" w:sz="0" w:space="0" w:color="auto"/>
                <w:right w:val="none" w:sz="0" w:space="0" w:color="auto"/>
              </w:divBdr>
            </w:div>
          </w:divsChild>
        </w:div>
        <w:div w:id="1120413617">
          <w:marLeft w:val="0"/>
          <w:marRight w:val="0"/>
          <w:marTop w:val="0"/>
          <w:marBottom w:val="0"/>
          <w:divBdr>
            <w:top w:val="none" w:sz="0" w:space="0" w:color="auto"/>
            <w:left w:val="none" w:sz="0" w:space="0" w:color="auto"/>
            <w:bottom w:val="none" w:sz="0" w:space="0" w:color="auto"/>
            <w:right w:val="none" w:sz="0" w:space="0" w:color="auto"/>
          </w:divBdr>
          <w:divsChild>
            <w:div w:id="895629361">
              <w:marLeft w:val="0"/>
              <w:marRight w:val="0"/>
              <w:marTop w:val="0"/>
              <w:marBottom w:val="0"/>
              <w:divBdr>
                <w:top w:val="none" w:sz="0" w:space="0" w:color="auto"/>
                <w:left w:val="none" w:sz="0" w:space="0" w:color="auto"/>
                <w:bottom w:val="none" w:sz="0" w:space="0" w:color="auto"/>
                <w:right w:val="none" w:sz="0" w:space="0" w:color="auto"/>
              </w:divBdr>
            </w:div>
          </w:divsChild>
        </w:div>
        <w:div w:id="1148471671">
          <w:marLeft w:val="0"/>
          <w:marRight w:val="0"/>
          <w:marTop w:val="0"/>
          <w:marBottom w:val="0"/>
          <w:divBdr>
            <w:top w:val="none" w:sz="0" w:space="0" w:color="auto"/>
            <w:left w:val="none" w:sz="0" w:space="0" w:color="auto"/>
            <w:bottom w:val="none" w:sz="0" w:space="0" w:color="auto"/>
            <w:right w:val="none" w:sz="0" w:space="0" w:color="auto"/>
          </w:divBdr>
          <w:divsChild>
            <w:div w:id="1168247093">
              <w:marLeft w:val="0"/>
              <w:marRight w:val="0"/>
              <w:marTop w:val="0"/>
              <w:marBottom w:val="0"/>
              <w:divBdr>
                <w:top w:val="none" w:sz="0" w:space="0" w:color="auto"/>
                <w:left w:val="none" w:sz="0" w:space="0" w:color="auto"/>
                <w:bottom w:val="none" w:sz="0" w:space="0" w:color="auto"/>
                <w:right w:val="none" w:sz="0" w:space="0" w:color="auto"/>
              </w:divBdr>
            </w:div>
          </w:divsChild>
        </w:div>
        <w:div w:id="1298416291">
          <w:marLeft w:val="0"/>
          <w:marRight w:val="0"/>
          <w:marTop w:val="0"/>
          <w:marBottom w:val="0"/>
          <w:divBdr>
            <w:top w:val="none" w:sz="0" w:space="0" w:color="auto"/>
            <w:left w:val="none" w:sz="0" w:space="0" w:color="auto"/>
            <w:bottom w:val="none" w:sz="0" w:space="0" w:color="auto"/>
            <w:right w:val="none" w:sz="0" w:space="0" w:color="auto"/>
          </w:divBdr>
          <w:divsChild>
            <w:div w:id="757480037">
              <w:marLeft w:val="0"/>
              <w:marRight w:val="0"/>
              <w:marTop w:val="0"/>
              <w:marBottom w:val="0"/>
              <w:divBdr>
                <w:top w:val="none" w:sz="0" w:space="0" w:color="auto"/>
                <w:left w:val="none" w:sz="0" w:space="0" w:color="auto"/>
                <w:bottom w:val="none" w:sz="0" w:space="0" w:color="auto"/>
                <w:right w:val="none" w:sz="0" w:space="0" w:color="auto"/>
              </w:divBdr>
            </w:div>
          </w:divsChild>
        </w:div>
        <w:div w:id="1358656071">
          <w:marLeft w:val="0"/>
          <w:marRight w:val="0"/>
          <w:marTop w:val="0"/>
          <w:marBottom w:val="0"/>
          <w:divBdr>
            <w:top w:val="none" w:sz="0" w:space="0" w:color="auto"/>
            <w:left w:val="none" w:sz="0" w:space="0" w:color="auto"/>
            <w:bottom w:val="none" w:sz="0" w:space="0" w:color="auto"/>
            <w:right w:val="none" w:sz="0" w:space="0" w:color="auto"/>
          </w:divBdr>
          <w:divsChild>
            <w:div w:id="1527594798">
              <w:marLeft w:val="0"/>
              <w:marRight w:val="0"/>
              <w:marTop w:val="0"/>
              <w:marBottom w:val="0"/>
              <w:divBdr>
                <w:top w:val="none" w:sz="0" w:space="0" w:color="auto"/>
                <w:left w:val="none" w:sz="0" w:space="0" w:color="auto"/>
                <w:bottom w:val="none" w:sz="0" w:space="0" w:color="auto"/>
                <w:right w:val="none" w:sz="0" w:space="0" w:color="auto"/>
              </w:divBdr>
            </w:div>
          </w:divsChild>
        </w:div>
        <w:div w:id="1365132051">
          <w:marLeft w:val="0"/>
          <w:marRight w:val="0"/>
          <w:marTop w:val="0"/>
          <w:marBottom w:val="0"/>
          <w:divBdr>
            <w:top w:val="none" w:sz="0" w:space="0" w:color="auto"/>
            <w:left w:val="none" w:sz="0" w:space="0" w:color="auto"/>
            <w:bottom w:val="none" w:sz="0" w:space="0" w:color="auto"/>
            <w:right w:val="none" w:sz="0" w:space="0" w:color="auto"/>
          </w:divBdr>
          <w:divsChild>
            <w:div w:id="785276763">
              <w:marLeft w:val="0"/>
              <w:marRight w:val="0"/>
              <w:marTop w:val="0"/>
              <w:marBottom w:val="0"/>
              <w:divBdr>
                <w:top w:val="none" w:sz="0" w:space="0" w:color="auto"/>
                <w:left w:val="none" w:sz="0" w:space="0" w:color="auto"/>
                <w:bottom w:val="none" w:sz="0" w:space="0" w:color="auto"/>
                <w:right w:val="none" w:sz="0" w:space="0" w:color="auto"/>
              </w:divBdr>
            </w:div>
          </w:divsChild>
        </w:div>
        <w:div w:id="1460806741">
          <w:marLeft w:val="0"/>
          <w:marRight w:val="0"/>
          <w:marTop w:val="0"/>
          <w:marBottom w:val="0"/>
          <w:divBdr>
            <w:top w:val="none" w:sz="0" w:space="0" w:color="auto"/>
            <w:left w:val="none" w:sz="0" w:space="0" w:color="auto"/>
            <w:bottom w:val="none" w:sz="0" w:space="0" w:color="auto"/>
            <w:right w:val="none" w:sz="0" w:space="0" w:color="auto"/>
          </w:divBdr>
          <w:divsChild>
            <w:div w:id="943220882">
              <w:marLeft w:val="0"/>
              <w:marRight w:val="0"/>
              <w:marTop w:val="0"/>
              <w:marBottom w:val="0"/>
              <w:divBdr>
                <w:top w:val="none" w:sz="0" w:space="0" w:color="auto"/>
                <w:left w:val="none" w:sz="0" w:space="0" w:color="auto"/>
                <w:bottom w:val="none" w:sz="0" w:space="0" w:color="auto"/>
                <w:right w:val="none" w:sz="0" w:space="0" w:color="auto"/>
              </w:divBdr>
            </w:div>
          </w:divsChild>
        </w:div>
        <w:div w:id="1635525474">
          <w:marLeft w:val="0"/>
          <w:marRight w:val="0"/>
          <w:marTop w:val="0"/>
          <w:marBottom w:val="0"/>
          <w:divBdr>
            <w:top w:val="none" w:sz="0" w:space="0" w:color="auto"/>
            <w:left w:val="none" w:sz="0" w:space="0" w:color="auto"/>
            <w:bottom w:val="none" w:sz="0" w:space="0" w:color="auto"/>
            <w:right w:val="none" w:sz="0" w:space="0" w:color="auto"/>
          </w:divBdr>
          <w:divsChild>
            <w:div w:id="929043159">
              <w:marLeft w:val="0"/>
              <w:marRight w:val="0"/>
              <w:marTop w:val="0"/>
              <w:marBottom w:val="0"/>
              <w:divBdr>
                <w:top w:val="none" w:sz="0" w:space="0" w:color="auto"/>
                <w:left w:val="none" w:sz="0" w:space="0" w:color="auto"/>
                <w:bottom w:val="none" w:sz="0" w:space="0" w:color="auto"/>
                <w:right w:val="none" w:sz="0" w:space="0" w:color="auto"/>
              </w:divBdr>
            </w:div>
          </w:divsChild>
        </w:div>
        <w:div w:id="1707096427">
          <w:marLeft w:val="0"/>
          <w:marRight w:val="0"/>
          <w:marTop w:val="0"/>
          <w:marBottom w:val="0"/>
          <w:divBdr>
            <w:top w:val="none" w:sz="0" w:space="0" w:color="auto"/>
            <w:left w:val="none" w:sz="0" w:space="0" w:color="auto"/>
            <w:bottom w:val="none" w:sz="0" w:space="0" w:color="auto"/>
            <w:right w:val="none" w:sz="0" w:space="0" w:color="auto"/>
          </w:divBdr>
          <w:divsChild>
            <w:div w:id="483862794">
              <w:marLeft w:val="0"/>
              <w:marRight w:val="0"/>
              <w:marTop w:val="0"/>
              <w:marBottom w:val="0"/>
              <w:divBdr>
                <w:top w:val="none" w:sz="0" w:space="0" w:color="auto"/>
                <w:left w:val="none" w:sz="0" w:space="0" w:color="auto"/>
                <w:bottom w:val="none" w:sz="0" w:space="0" w:color="auto"/>
                <w:right w:val="none" w:sz="0" w:space="0" w:color="auto"/>
              </w:divBdr>
            </w:div>
          </w:divsChild>
        </w:div>
        <w:div w:id="1799883300">
          <w:marLeft w:val="0"/>
          <w:marRight w:val="0"/>
          <w:marTop w:val="0"/>
          <w:marBottom w:val="0"/>
          <w:divBdr>
            <w:top w:val="none" w:sz="0" w:space="0" w:color="auto"/>
            <w:left w:val="none" w:sz="0" w:space="0" w:color="auto"/>
            <w:bottom w:val="none" w:sz="0" w:space="0" w:color="auto"/>
            <w:right w:val="none" w:sz="0" w:space="0" w:color="auto"/>
          </w:divBdr>
          <w:divsChild>
            <w:div w:id="865599581">
              <w:marLeft w:val="0"/>
              <w:marRight w:val="0"/>
              <w:marTop w:val="0"/>
              <w:marBottom w:val="0"/>
              <w:divBdr>
                <w:top w:val="none" w:sz="0" w:space="0" w:color="auto"/>
                <w:left w:val="none" w:sz="0" w:space="0" w:color="auto"/>
                <w:bottom w:val="none" w:sz="0" w:space="0" w:color="auto"/>
                <w:right w:val="none" w:sz="0" w:space="0" w:color="auto"/>
              </w:divBdr>
            </w:div>
          </w:divsChild>
        </w:div>
        <w:div w:id="1819178562">
          <w:marLeft w:val="0"/>
          <w:marRight w:val="0"/>
          <w:marTop w:val="0"/>
          <w:marBottom w:val="0"/>
          <w:divBdr>
            <w:top w:val="none" w:sz="0" w:space="0" w:color="auto"/>
            <w:left w:val="none" w:sz="0" w:space="0" w:color="auto"/>
            <w:bottom w:val="none" w:sz="0" w:space="0" w:color="auto"/>
            <w:right w:val="none" w:sz="0" w:space="0" w:color="auto"/>
          </w:divBdr>
          <w:divsChild>
            <w:div w:id="1695842082">
              <w:marLeft w:val="0"/>
              <w:marRight w:val="0"/>
              <w:marTop w:val="0"/>
              <w:marBottom w:val="0"/>
              <w:divBdr>
                <w:top w:val="none" w:sz="0" w:space="0" w:color="auto"/>
                <w:left w:val="none" w:sz="0" w:space="0" w:color="auto"/>
                <w:bottom w:val="none" w:sz="0" w:space="0" w:color="auto"/>
                <w:right w:val="none" w:sz="0" w:space="0" w:color="auto"/>
              </w:divBdr>
            </w:div>
          </w:divsChild>
        </w:div>
        <w:div w:id="1931425185">
          <w:marLeft w:val="0"/>
          <w:marRight w:val="0"/>
          <w:marTop w:val="0"/>
          <w:marBottom w:val="0"/>
          <w:divBdr>
            <w:top w:val="none" w:sz="0" w:space="0" w:color="auto"/>
            <w:left w:val="none" w:sz="0" w:space="0" w:color="auto"/>
            <w:bottom w:val="none" w:sz="0" w:space="0" w:color="auto"/>
            <w:right w:val="none" w:sz="0" w:space="0" w:color="auto"/>
          </w:divBdr>
          <w:divsChild>
            <w:div w:id="388694376">
              <w:marLeft w:val="0"/>
              <w:marRight w:val="0"/>
              <w:marTop w:val="0"/>
              <w:marBottom w:val="0"/>
              <w:divBdr>
                <w:top w:val="none" w:sz="0" w:space="0" w:color="auto"/>
                <w:left w:val="none" w:sz="0" w:space="0" w:color="auto"/>
                <w:bottom w:val="none" w:sz="0" w:space="0" w:color="auto"/>
                <w:right w:val="none" w:sz="0" w:space="0" w:color="auto"/>
              </w:divBdr>
            </w:div>
          </w:divsChild>
        </w:div>
        <w:div w:id="1945185241">
          <w:marLeft w:val="0"/>
          <w:marRight w:val="0"/>
          <w:marTop w:val="0"/>
          <w:marBottom w:val="0"/>
          <w:divBdr>
            <w:top w:val="none" w:sz="0" w:space="0" w:color="auto"/>
            <w:left w:val="none" w:sz="0" w:space="0" w:color="auto"/>
            <w:bottom w:val="none" w:sz="0" w:space="0" w:color="auto"/>
            <w:right w:val="none" w:sz="0" w:space="0" w:color="auto"/>
          </w:divBdr>
          <w:divsChild>
            <w:div w:id="701856563">
              <w:marLeft w:val="0"/>
              <w:marRight w:val="0"/>
              <w:marTop w:val="0"/>
              <w:marBottom w:val="0"/>
              <w:divBdr>
                <w:top w:val="none" w:sz="0" w:space="0" w:color="auto"/>
                <w:left w:val="none" w:sz="0" w:space="0" w:color="auto"/>
                <w:bottom w:val="none" w:sz="0" w:space="0" w:color="auto"/>
                <w:right w:val="none" w:sz="0" w:space="0" w:color="auto"/>
              </w:divBdr>
            </w:div>
          </w:divsChild>
        </w:div>
        <w:div w:id="2089574411">
          <w:marLeft w:val="0"/>
          <w:marRight w:val="0"/>
          <w:marTop w:val="0"/>
          <w:marBottom w:val="0"/>
          <w:divBdr>
            <w:top w:val="none" w:sz="0" w:space="0" w:color="auto"/>
            <w:left w:val="none" w:sz="0" w:space="0" w:color="auto"/>
            <w:bottom w:val="none" w:sz="0" w:space="0" w:color="auto"/>
            <w:right w:val="none" w:sz="0" w:space="0" w:color="auto"/>
          </w:divBdr>
          <w:divsChild>
            <w:div w:id="1945259804">
              <w:marLeft w:val="0"/>
              <w:marRight w:val="0"/>
              <w:marTop w:val="0"/>
              <w:marBottom w:val="0"/>
              <w:divBdr>
                <w:top w:val="none" w:sz="0" w:space="0" w:color="auto"/>
                <w:left w:val="none" w:sz="0" w:space="0" w:color="auto"/>
                <w:bottom w:val="none" w:sz="0" w:space="0" w:color="auto"/>
                <w:right w:val="none" w:sz="0" w:space="0" w:color="auto"/>
              </w:divBdr>
            </w:div>
          </w:divsChild>
        </w:div>
        <w:div w:id="2125151815">
          <w:marLeft w:val="0"/>
          <w:marRight w:val="0"/>
          <w:marTop w:val="0"/>
          <w:marBottom w:val="0"/>
          <w:divBdr>
            <w:top w:val="none" w:sz="0" w:space="0" w:color="auto"/>
            <w:left w:val="none" w:sz="0" w:space="0" w:color="auto"/>
            <w:bottom w:val="none" w:sz="0" w:space="0" w:color="auto"/>
            <w:right w:val="none" w:sz="0" w:space="0" w:color="auto"/>
          </w:divBdr>
          <w:divsChild>
            <w:div w:id="754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8564">
      <w:bodyDiv w:val="1"/>
      <w:marLeft w:val="0"/>
      <w:marRight w:val="0"/>
      <w:marTop w:val="0"/>
      <w:marBottom w:val="0"/>
      <w:divBdr>
        <w:top w:val="none" w:sz="0" w:space="0" w:color="auto"/>
        <w:left w:val="none" w:sz="0" w:space="0" w:color="auto"/>
        <w:bottom w:val="none" w:sz="0" w:space="0" w:color="auto"/>
        <w:right w:val="none" w:sz="0" w:space="0" w:color="auto"/>
      </w:divBdr>
      <w:divsChild>
        <w:div w:id="712735942">
          <w:marLeft w:val="0"/>
          <w:marRight w:val="0"/>
          <w:marTop w:val="0"/>
          <w:marBottom w:val="0"/>
          <w:divBdr>
            <w:top w:val="none" w:sz="0" w:space="0" w:color="auto"/>
            <w:left w:val="none" w:sz="0" w:space="0" w:color="auto"/>
            <w:bottom w:val="none" w:sz="0" w:space="0" w:color="auto"/>
            <w:right w:val="none" w:sz="0" w:space="0" w:color="auto"/>
          </w:divBdr>
        </w:div>
        <w:div w:id="788089064">
          <w:marLeft w:val="0"/>
          <w:marRight w:val="0"/>
          <w:marTop w:val="0"/>
          <w:marBottom w:val="0"/>
          <w:divBdr>
            <w:top w:val="none" w:sz="0" w:space="0" w:color="auto"/>
            <w:left w:val="none" w:sz="0" w:space="0" w:color="auto"/>
            <w:bottom w:val="none" w:sz="0" w:space="0" w:color="auto"/>
            <w:right w:val="none" w:sz="0" w:space="0" w:color="auto"/>
          </w:divBdr>
        </w:div>
        <w:div w:id="1006977659">
          <w:marLeft w:val="0"/>
          <w:marRight w:val="0"/>
          <w:marTop w:val="0"/>
          <w:marBottom w:val="0"/>
          <w:divBdr>
            <w:top w:val="none" w:sz="0" w:space="0" w:color="auto"/>
            <w:left w:val="none" w:sz="0" w:space="0" w:color="auto"/>
            <w:bottom w:val="none" w:sz="0" w:space="0" w:color="auto"/>
            <w:right w:val="none" w:sz="0" w:space="0" w:color="auto"/>
          </w:divBdr>
        </w:div>
        <w:div w:id="1483498190">
          <w:marLeft w:val="0"/>
          <w:marRight w:val="0"/>
          <w:marTop w:val="0"/>
          <w:marBottom w:val="0"/>
          <w:divBdr>
            <w:top w:val="none" w:sz="0" w:space="0" w:color="auto"/>
            <w:left w:val="none" w:sz="0" w:space="0" w:color="auto"/>
            <w:bottom w:val="none" w:sz="0" w:space="0" w:color="auto"/>
            <w:right w:val="none" w:sz="0" w:space="0" w:color="auto"/>
          </w:divBdr>
        </w:div>
      </w:divsChild>
    </w:div>
    <w:div w:id="749346370">
      <w:bodyDiv w:val="1"/>
      <w:marLeft w:val="0"/>
      <w:marRight w:val="0"/>
      <w:marTop w:val="0"/>
      <w:marBottom w:val="0"/>
      <w:divBdr>
        <w:top w:val="none" w:sz="0" w:space="0" w:color="auto"/>
        <w:left w:val="none" w:sz="0" w:space="0" w:color="auto"/>
        <w:bottom w:val="none" w:sz="0" w:space="0" w:color="auto"/>
        <w:right w:val="none" w:sz="0" w:space="0" w:color="auto"/>
      </w:divBdr>
      <w:divsChild>
        <w:div w:id="815026850">
          <w:marLeft w:val="0"/>
          <w:marRight w:val="0"/>
          <w:marTop w:val="0"/>
          <w:marBottom w:val="0"/>
          <w:divBdr>
            <w:top w:val="none" w:sz="0" w:space="0" w:color="auto"/>
            <w:left w:val="none" w:sz="0" w:space="0" w:color="auto"/>
            <w:bottom w:val="none" w:sz="0" w:space="0" w:color="auto"/>
            <w:right w:val="none" w:sz="0" w:space="0" w:color="auto"/>
          </w:divBdr>
        </w:div>
        <w:div w:id="2010324228">
          <w:marLeft w:val="0"/>
          <w:marRight w:val="0"/>
          <w:marTop w:val="0"/>
          <w:marBottom w:val="0"/>
          <w:divBdr>
            <w:top w:val="none" w:sz="0" w:space="0" w:color="auto"/>
            <w:left w:val="none" w:sz="0" w:space="0" w:color="auto"/>
            <w:bottom w:val="none" w:sz="0" w:space="0" w:color="auto"/>
            <w:right w:val="none" w:sz="0" w:space="0" w:color="auto"/>
          </w:divBdr>
        </w:div>
      </w:divsChild>
    </w:div>
    <w:div w:id="1075738111">
      <w:bodyDiv w:val="1"/>
      <w:marLeft w:val="0"/>
      <w:marRight w:val="0"/>
      <w:marTop w:val="0"/>
      <w:marBottom w:val="0"/>
      <w:divBdr>
        <w:top w:val="none" w:sz="0" w:space="0" w:color="auto"/>
        <w:left w:val="none" w:sz="0" w:space="0" w:color="auto"/>
        <w:bottom w:val="none" w:sz="0" w:space="0" w:color="auto"/>
        <w:right w:val="none" w:sz="0" w:space="0" w:color="auto"/>
      </w:divBdr>
      <w:divsChild>
        <w:div w:id="8920633">
          <w:marLeft w:val="0"/>
          <w:marRight w:val="0"/>
          <w:marTop w:val="0"/>
          <w:marBottom w:val="0"/>
          <w:divBdr>
            <w:top w:val="none" w:sz="0" w:space="0" w:color="auto"/>
            <w:left w:val="none" w:sz="0" w:space="0" w:color="auto"/>
            <w:bottom w:val="none" w:sz="0" w:space="0" w:color="auto"/>
            <w:right w:val="none" w:sz="0" w:space="0" w:color="auto"/>
          </w:divBdr>
        </w:div>
        <w:div w:id="215312792">
          <w:marLeft w:val="0"/>
          <w:marRight w:val="0"/>
          <w:marTop w:val="0"/>
          <w:marBottom w:val="0"/>
          <w:divBdr>
            <w:top w:val="none" w:sz="0" w:space="0" w:color="auto"/>
            <w:left w:val="none" w:sz="0" w:space="0" w:color="auto"/>
            <w:bottom w:val="none" w:sz="0" w:space="0" w:color="auto"/>
            <w:right w:val="none" w:sz="0" w:space="0" w:color="auto"/>
          </w:divBdr>
        </w:div>
        <w:div w:id="284698062">
          <w:marLeft w:val="0"/>
          <w:marRight w:val="0"/>
          <w:marTop w:val="0"/>
          <w:marBottom w:val="0"/>
          <w:divBdr>
            <w:top w:val="none" w:sz="0" w:space="0" w:color="auto"/>
            <w:left w:val="none" w:sz="0" w:space="0" w:color="auto"/>
            <w:bottom w:val="none" w:sz="0" w:space="0" w:color="auto"/>
            <w:right w:val="none" w:sz="0" w:space="0" w:color="auto"/>
          </w:divBdr>
        </w:div>
        <w:div w:id="481972235">
          <w:marLeft w:val="0"/>
          <w:marRight w:val="0"/>
          <w:marTop w:val="0"/>
          <w:marBottom w:val="0"/>
          <w:divBdr>
            <w:top w:val="none" w:sz="0" w:space="0" w:color="auto"/>
            <w:left w:val="none" w:sz="0" w:space="0" w:color="auto"/>
            <w:bottom w:val="none" w:sz="0" w:space="0" w:color="auto"/>
            <w:right w:val="none" w:sz="0" w:space="0" w:color="auto"/>
          </w:divBdr>
        </w:div>
        <w:div w:id="624704138">
          <w:marLeft w:val="0"/>
          <w:marRight w:val="0"/>
          <w:marTop w:val="0"/>
          <w:marBottom w:val="0"/>
          <w:divBdr>
            <w:top w:val="none" w:sz="0" w:space="0" w:color="auto"/>
            <w:left w:val="none" w:sz="0" w:space="0" w:color="auto"/>
            <w:bottom w:val="none" w:sz="0" w:space="0" w:color="auto"/>
            <w:right w:val="none" w:sz="0" w:space="0" w:color="auto"/>
          </w:divBdr>
        </w:div>
        <w:div w:id="712847906">
          <w:marLeft w:val="0"/>
          <w:marRight w:val="0"/>
          <w:marTop w:val="0"/>
          <w:marBottom w:val="0"/>
          <w:divBdr>
            <w:top w:val="none" w:sz="0" w:space="0" w:color="auto"/>
            <w:left w:val="none" w:sz="0" w:space="0" w:color="auto"/>
            <w:bottom w:val="none" w:sz="0" w:space="0" w:color="auto"/>
            <w:right w:val="none" w:sz="0" w:space="0" w:color="auto"/>
          </w:divBdr>
        </w:div>
        <w:div w:id="867373252">
          <w:marLeft w:val="0"/>
          <w:marRight w:val="0"/>
          <w:marTop w:val="0"/>
          <w:marBottom w:val="0"/>
          <w:divBdr>
            <w:top w:val="none" w:sz="0" w:space="0" w:color="auto"/>
            <w:left w:val="none" w:sz="0" w:space="0" w:color="auto"/>
            <w:bottom w:val="none" w:sz="0" w:space="0" w:color="auto"/>
            <w:right w:val="none" w:sz="0" w:space="0" w:color="auto"/>
          </w:divBdr>
        </w:div>
        <w:div w:id="1351177168">
          <w:marLeft w:val="0"/>
          <w:marRight w:val="0"/>
          <w:marTop w:val="0"/>
          <w:marBottom w:val="0"/>
          <w:divBdr>
            <w:top w:val="none" w:sz="0" w:space="0" w:color="auto"/>
            <w:left w:val="none" w:sz="0" w:space="0" w:color="auto"/>
            <w:bottom w:val="none" w:sz="0" w:space="0" w:color="auto"/>
            <w:right w:val="none" w:sz="0" w:space="0" w:color="auto"/>
          </w:divBdr>
        </w:div>
        <w:div w:id="1620145772">
          <w:marLeft w:val="0"/>
          <w:marRight w:val="0"/>
          <w:marTop w:val="0"/>
          <w:marBottom w:val="0"/>
          <w:divBdr>
            <w:top w:val="none" w:sz="0" w:space="0" w:color="auto"/>
            <w:left w:val="none" w:sz="0" w:space="0" w:color="auto"/>
            <w:bottom w:val="none" w:sz="0" w:space="0" w:color="auto"/>
            <w:right w:val="none" w:sz="0" w:space="0" w:color="auto"/>
          </w:divBdr>
        </w:div>
      </w:divsChild>
    </w:div>
    <w:div w:id="1158037836">
      <w:bodyDiv w:val="1"/>
      <w:marLeft w:val="0"/>
      <w:marRight w:val="0"/>
      <w:marTop w:val="0"/>
      <w:marBottom w:val="0"/>
      <w:divBdr>
        <w:top w:val="none" w:sz="0" w:space="0" w:color="auto"/>
        <w:left w:val="none" w:sz="0" w:space="0" w:color="auto"/>
        <w:bottom w:val="none" w:sz="0" w:space="0" w:color="auto"/>
        <w:right w:val="none" w:sz="0" w:space="0" w:color="auto"/>
      </w:divBdr>
      <w:divsChild>
        <w:div w:id="55904251">
          <w:marLeft w:val="0"/>
          <w:marRight w:val="0"/>
          <w:marTop w:val="0"/>
          <w:marBottom w:val="0"/>
          <w:divBdr>
            <w:top w:val="none" w:sz="0" w:space="0" w:color="auto"/>
            <w:left w:val="none" w:sz="0" w:space="0" w:color="auto"/>
            <w:bottom w:val="none" w:sz="0" w:space="0" w:color="auto"/>
            <w:right w:val="none" w:sz="0" w:space="0" w:color="auto"/>
          </w:divBdr>
          <w:divsChild>
            <w:div w:id="655378424">
              <w:marLeft w:val="0"/>
              <w:marRight w:val="0"/>
              <w:marTop w:val="0"/>
              <w:marBottom w:val="0"/>
              <w:divBdr>
                <w:top w:val="none" w:sz="0" w:space="0" w:color="auto"/>
                <w:left w:val="none" w:sz="0" w:space="0" w:color="auto"/>
                <w:bottom w:val="none" w:sz="0" w:space="0" w:color="auto"/>
                <w:right w:val="none" w:sz="0" w:space="0" w:color="auto"/>
              </w:divBdr>
            </w:div>
          </w:divsChild>
        </w:div>
        <w:div w:id="97145510">
          <w:marLeft w:val="0"/>
          <w:marRight w:val="0"/>
          <w:marTop w:val="0"/>
          <w:marBottom w:val="0"/>
          <w:divBdr>
            <w:top w:val="none" w:sz="0" w:space="0" w:color="auto"/>
            <w:left w:val="none" w:sz="0" w:space="0" w:color="auto"/>
            <w:bottom w:val="none" w:sz="0" w:space="0" w:color="auto"/>
            <w:right w:val="none" w:sz="0" w:space="0" w:color="auto"/>
          </w:divBdr>
          <w:divsChild>
            <w:div w:id="1953319551">
              <w:marLeft w:val="0"/>
              <w:marRight w:val="0"/>
              <w:marTop w:val="0"/>
              <w:marBottom w:val="0"/>
              <w:divBdr>
                <w:top w:val="none" w:sz="0" w:space="0" w:color="auto"/>
                <w:left w:val="none" w:sz="0" w:space="0" w:color="auto"/>
                <w:bottom w:val="none" w:sz="0" w:space="0" w:color="auto"/>
                <w:right w:val="none" w:sz="0" w:space="0" w:color="auto"/>
              </w:divBdr>
            </w:div>
          </w:divsChild>
        </w:div>
        <w:div w:id="162749404">
          <w:marLeft w:val="0"/>
          <w:marRight w:val="0"/>
          <w:marTop w:val="0"/>
          <w:marBottom w:val="0"/>
          <w:divBdr>
            <w:top w:val="none" w:sz="0" w:space="0" w:color="auto"/>
            <w:left w:val="none" w:sz="0" w:space="0" w:color="auto"/>
            <w:bottom w:val="none" w:sz="0" w:space="0" w:color="auto"/>
            <w:right w:val="none" w:sz="0" w:space="0" w:color="auto"/>
          </w:divBdr>
          <w:divsChild>
            <w:div w:id="1809006853">
              <w:marLeft w:val="0"/>
              <w:marRight w:val="0"/>
              <w:marTop w:val="0"/>
              <w:marBottom w:val="0"/>
              <w:divBdr>
                <w:top w:val="none" w:sz="0" w:space="0" w:color="auto"/>
                <w:left w:val="none" w:sz="0" w:space="0" w:color="auto"/>
                <w:bottom w:val="none" w:sz="0" w:space="0" w:color="auto"/>
                <w:right w:val="none" w:sz="0" w:space="0" w:color="auto"/>
              </w:divBdr>
            </w:div>
          </w:divsChild>
        </w:div>
        <w:div w:id="217784164">
          <w:marLeft w:val="0"/>
          <w:marRight w:val="0"/>
          <w:marTop w:val="0"/>
          <w:marBottom w:val="0"/>
          <w:divBdr>
            <w:top w:val="none" w:sz="0" w:space="0" w:color="auto"/>
            <w:left w:val="none" w:sz="0" w:space="0" w:color="auto"/>
            <w:bottom w:val="none" w:sz="0" w:space="0" w:color="auto"/>
            <w:right w:val="none" w:sz="0" w:space="0" w:color="auto"/>
          </w:divBdr>
          <w:divsChild>
            <w:div w:id="1997564345">
              <w:marLeft w:val="0"/>
              <w:marRight w:val="0"/>
              <w:marTop w:val="0"/>
              <w:marBottom w:val="0"/>
              <w:divBdr>
                <w:top w:val="none" w:sz="0" w:space="0" w:color="auto"/>
                <w:left w:val="none" w:sz="0" w:space="0" w:color="auto"/>
                <w:bottom w:val="none" w:sz="0" w:space="0" w:color="auto"/>
                <w:right w:val="none" w:sz="0" w:space="0" w:color="auto"/>
              </w:divBdr>
            </w:div>
          </w:divsChild>
        </w:div>
        <w:div w:id="252051808">
          <w:marLeft w:val="0"/>
          <w:marRight w:val="0"/>
          <w:marTop w:val="0"/>
          <w:marBottom w:val="0"/>
          <w:divBdr>
            <w:top w:val="none" w:sz="0" w:space="0" w:color="auto"/>
            <w:left w:val="none" w:sz="0" w:space="0" w:color="auto"/>
            <w:bottom w:val="none" w:sz="0" w:space="0" w:color="auto"/>
            <w:right w:val="none" w:sz="0" w:space="0" w:color="auto"/>
          </w:divBdr>
          <w:divsChild>
            <w:div w:id="1624387484">
              <w:marLeft w:val="0"/>
              <w:marRight w:val="0"/>
              <w:marTop w:val="0"/>
              <w:marBottom w:val="0"/>
              <w:divBdr>
                <w:top w:val="none" w:sz="0" w:space="0" w:color="auto"/>
                <w:left w:val="none" w:sz="0" w:space="0" w:color="auto"/>
                <w:bottom w:val="none" w:sz="0" w:space="0" w:color="auto"/>
                <w:right w:val="none" w:sz="0" w:space="0" w:color="auto"/>
              </w:divBdr>
            </w:div>
          </w:divsChild>
        </w:div>
        <w:div w:id="379012108">
          <w:marLeft w:val="0"/>
          <w:marRight w:val="0"/>
          <w:marTop w:val="0"/>
          <w:marBottom w:val="0"/>
          <w:divBdr>
            <w:top w:val="none" w:sz="0" w:space="0" w:color="auto"/>
            <w:left w:val="none" w:sz="0" w:space="0" w:color="auto"/>
            <w:bottom w:val="none" w:sz="0" w:space="0" w:color="auto"/>
            <w:right w:val="none" w:sz="0" w:space="0" w:color="auto"/>
          </w:divBdr>
          <w:divsChild>
            <w:div w:id="1548178155">
              <w:marLeft w:val="0"/>
              <w:marRight w:val="0"/>
              <w:marTop w:val="0"/>
              <w:marBottom w:val="0"/>
              <w:divBdr>
                <w:top w:val="none" w:sz="0" w:space="0" w:color="auto"/>
                <w:left w:val="none" w:sz="0" w:space="0" w:color="auto"/>
                <w:bottom w:val="none" w:sz="0" w:space="0" w:color="auto"/>
                <w:right w:val="none" w:sz="0" w:space="0" w:color="auto"/>
              </w:divBdr>
            </w:div>
          </w:divsChild>
        </w:div>
        <w:div w:id="437875233">
          <w:marLeft w:val="0"/>
          <w:marRight w:val="0"/>
          <w:marTop w:val="0"/>
          <w:marBottom w:val="0"/>
          <w:divBdr>
            <w:top w:val="none" w:sz="0" w:space="0" w:color="auto"/>
            <w:left w:val="none" w:sz="0" w:space="0" w:color="auto"/>
            <w:bottom w:val="none" w:sz="0" w:space="0" w:color="auto"/>
            <w:right w:val="none" w:sz="0" w:space="0" w:color="auto"/>
          </w:divBdr>
          <w:divsChild>
            <w:div w:id="1422798575">
              <w:marLeft w:val="0"/>
              <w:marRight w:val="0"/>
              <w:marTop w:val="0"/>
              <w:marBottom w:val="0"/>
              <w:divBdr>
                <w:top w:val="none" w:sz="0" w:space="0" w:color="auto"/>
                <w:left w:val="none" w:sz="0" w:space="0" w:color="auto"/>
                <w:bottom w:val="none" w:sz="0" w:space="0" w:color="auto"/>
                <w:right w:val="none" w:sz="0" w:space="0" w:color="auto"/>
              </w:divBdr>
            </w:div>
          </w:divsChild>
        </w:div>
        <w:div w:id="461391314">
          <w:marLeft w:val="0"/>
          <w:marRight w:val="0"/>
          <w:marTop w:val="0"/>
          <w:marBottom w:val="0"/>
          <w:divBdr>
            <w:top w:val="none" w:sz="0" w:space="0" w:color="auto"/>
            <w:left w:val="none" w:sz="0" w:space="0" w:color="auto"/>
            <w:bottom w:val="none" w:sz="0" w:space="0" w:color="auto"/>
            <w:right w:val="none" w:sz="0" w:space="0" w:color="auto"/>
          </w:divBdr>
          <w:divsChild>
            <w:div w:id="712658460">
              <w:marLeft w:val="0"/>
              <w:marRight w:val="0"/>
              <w:marTop w:val="0"/>
              <w:marBottom w:val="0"/>
              <w:divBdr>
                <w:top w:val="none" w:sz="0" w:space="0" w:color="auto"/>
                <w:left w:val="none" w:sz="0" w:space="0" w:color="auto"/>
                <w:bottom w:val="none" w:sz="0" w:space="0" w:color="auto"/>
                <w:right w:val="none" w:sz="0" w:space="0" w:color="auto"/>
              </w:divBdr>
            </w:div>
          </w:divsChild>
        </w:div>
        <w:div w:id="512763999">
          <w:marLeft w:val="0"/>
          <w:marRight w:val="0"/>
          <w:marTop w:val="0"/>
          <w:marBottom w:val="0"/>
          <w:divBdr>
            <w:top w:val="none" w:sz="0" w:space="0" w:color="auto"/>
            <w:left w:val="none" w:sz="0" w:space="0" w:color="auto"/>
            <w:bottom w:val="none" w:sz="0" w:space="0" w:color="auto"/>
            <w:right w:val="none" w:sz="0" w:space="0" w:color="auto"/>
          </w:divBdr>
          <w:divsChild>
            <w:div w:id="801269244">
              <w:marLeft w:val="0"/>
              <w:marRight w:val="0"/>
              <w:marTop w:val="0"/>
              <w:marBottom w:val="0"/>
              <w:divBdr>
                <w:top w:val="none" w:sz="0" w:space="0" w:color="auto"/>
                <w:left w:val="none" w:sz="0" w:space="0" w:color="auto"/>
                <w:bottom w:val="none" w:sz="0" w:space="0" w:color="auto"/>
                <w:right w:val="none" w:sz="0" w:space="0" w:color="auto"/>
              </w:divBdr>
            </w:div>
          </w:divsChild>
        </w:div>
        <w:div w:id="578250192">
          <w:marLeft w:val="0"/>
          <w:marRight w:val="0"/>
          <w:marTop w:val="0"/>
          <w:marBottom w:val="0"/>
          <w:divBdr>
            <w:top w:val="none" w:sz="0" w:space="0" w:color="auto"/>
            <w:left w:val="none" w:sz="0" w:space="0" w:color="auto"/>
            <w:bottom w:val="none" w:sz="0" w:space="0" w:color="auto"/>
            <w:right w:val="none" w:sz="0" w:space="0" w:color="auto"/>
          </w:divBdr>
          <w:divsChild>
            <w:div w:id="2067944955">
              <w:marLeft w:val="0"/>
              <w:marRight w:val="0"/>
              <w:marTop w:val="0"/>
              <w:marBottom w:val="0"/>
              <w:divBdr>
                <w:top w:val="none" w:sz="0" w:space="0" w:color="auto"/>
                <w:left w:val="none" w:sz="0" w:space="0" w:color="auto"/>
                <w:bottom w:val="none" w:sz="0" w:space="0" w:color="auto"/>
                <w:right w:val="none" w:sz="0" w:space="0" w:color="auto"/>
              </w:divBdr>
            </w:div>
          </w:divsChild>
        </w:div>
        <w:div w:id="659698224">
          <w:marLeft w:val="0"/>
          <w:marRight w:val="0"/>
          <w:marTop w:val="0"/>
          <w:marBottom w:val="0"/>
          <w:divBdr>
            <w:top w:val="none" w:sz="0" w:space="0" w:color="auto"/>
            <w:left w:val="none" w:sz="0" w:space="0" w:color="auto"/>
            <w:bottom w:val="none" w:sz="0" w:space="0" w:color="auto"/>
            <w:right w:val="none" w:sz="0" w:space="0" w:color="auto"/>
          </w:divBdr>
          <w:divsChild>
            <w:div w:id="1394354397">
              <w:marLeft w:val="0"/>
              <w:marRight w:val="0"/>
              <w:marTop w:val="0"/>
              <w:marBottom w:val="0"/>
              <w:divBdr>
                <w:top w:val="none" w:sz="0" w:space="0" w:color="auto"/>
                <w:left w:val="none" w:sz="0" w:space="0" w:color="auto"/>
                <w:bottom w:val="none" w:sz="0" w:space="0" w:color="auto"/>
                <w:right w:val="none" w:sz="0" w:space="0" w:color="auto"/>
              </w:divBdr>
            </w:div>
          </w:divsChild>
        </w:div>
        <w:div w:id="945036643">
          <w:marLeft w:val="0"/>
          <w:marRight w:val="0"/>
          <w:marTop w:val="0"/>
          <w:marBottom w:val="0"/>
          <w:divBdr>
            <w:top w:val="none" w:sz="0" w:space="0" w:color="auto"/>
            <w:left w:val="none" w:sz="0" w:space="0" w:color="auto"/>
            <w:bottom w:val="none" w:sz="0" w:space="0" w:color="auto"/>
            <w:right w:val="none" w:sz="0" w:space="0" w:color="auto"/>
          </w:divBdr>
          <w:divsChild>
            <w:div w:id="181631590">
              <w:marLeft w:val="0"/>
              <w:marRight w:val="0"/>
              <w:marTop w:val="0"/>
              <w:marBottom w:val="0"/>
              <w:divBdr>
                <w:top w:val="none" w:sz="0" w:space="0" w:color="auto"/>
                <w:left w:val="none" w:sz="0" w:space="0" w:color="auto"/>
                <w:bottom w:val="none" w:sz="0" w:space="0" w:color="auto"/>
                <w:right w:val="none" w:sz="0" w:space="0" w:color="auto"/>
              </w:divBdr>
            </w:div>
          </w:divsChild>
        </w:div>
        <w:div w:id="1005208460">
          <w:marLeft w:val="0"/>
          <w:marRight w:val="0"/>
          <w:marTop w:val="0"/>
          <w:marBottom w:val="0"/>
          <w:divBdr>
            <w:top w:val="none" w:sz="0" w:space="0" w:color="auto"/>
            <w:left w:val="none" w:sz="0" w:space="0" w:color="auto"/>
            <w:bottom w:val="none" w:sz="0" w:space="0" w:color="auto"/>
            <w:right w:val="none" w:sz="0" w:space="0" w:color="auto"/>
          </w:divBdr>
          <w:divsChild>
            <w:div w:id="833106829">
              <w:marLeft w:val="0"/>
              <w:marRight w:val="0"/>
              <w:marTop w:val="0"/>
              <w:marBottom w:val="0"/>
              <w:divBdr>
                <w:top w:val="none" w:sz="0" w:space="0" w:color="auto"/>
                <w:left w:val="none" w:sz="0" w:space="0" w:color="auto"/>
                <w:bottom w:val="none" w:sz="0" w:space="0" w:color="auto"/>
                <w:right w:val="none" w:sz="0" w:space="0" w:color="auto"/>
              </w:divBdr>
            </w:div>
          </w:divsChild>
        </w:div>
        <w:div w:id="1050883583">
          <w:marLeft w:val="0"/>
          <w:marRight w:val="0"/>
          <w:marTop w:val="0"/>
          <w:marBottom w:val="0"/>
          <w:divBdr>
            <w:top w:val="none" w:sz="0" w:space="0" w:color="auto"/>
            <w:left w:val="none" w:sz="0" w:space="0" w:color="auto"/>
            <w:bottom w:val="none" w:sz="0" w:space="0" w:color="auto"/>
            <w:right w:val="none" w:sz="0" w:space="0" w:color="auto"/>
          </w:divBdr>
          <w:divsChild>
            <w:div w:id="2125732988">
              <w:marLeft w:val="0"/>
              <w:marRight w:val="0"/>
              <w:marTop w:val="0"/>
              <w:marBottom w:val="0"/>
              <w:divBdr>
                <w:top w:val="none" w:sz="0" w:space="0" w:color="auto"/>
                <w:left w:val="none" w:sz="0" w:space="0" w:color="auto"/>
                <w:bottom w:val="none" w:sz="0" w:space="0" w:color="auto"/>
                <w:right w:val="none" w:sz="0" w:space="0" w:color="auto"/>
              </w:divBdr>
            </w:div>
          </w:divsChild>
        </w:div>
        <w:div w:id="1052465559">
          <w:marLeft w:val="0"/>
          <w:marRight w:val="0"/>
          <w:marTop w:val="0"/>
          <w:marBottom w:val="0"/>
          <w:divBdr>
            <w:top w:val="none" w:sz="0" w:space="0" w:color="auto"/>
            <w:left w:val="none" w:sz="0" w:space="0" w:color="auto"/>
            <w:bottom w:val="none" w:sz="0" w:space="0" w:color="auto"/>
            <w:right w:val="none" w:sz="0" w:space="0" w:color="auto"/>
          </w:divBdr>
          <w:divsChild>
            <w:div w:id="2082870065">
              <w:marLeft w:val="0"/>
              <w:marRight w:val="0"/>
              <w:marTop w:val="0"/>
              <w:marBottom w:val="0"/>
              <w:divBdr>
                <w:top w:val="none" w:sz="0" w:space="0" w:color="auto"/>
                <w:left w:val="none" w:sz="0" w:space="0" w:color="auto"/>
                <w:bottom w:val="none" w:sz="0" w:space="0" w:color="auto"/>
                <w:right w:val="none" w:sz="0" w:space="0" w:color="auto"/>
              </w:divBdr>
            </w:div>
          </w:divsChild>
        </w:div>
        <w:div w:id="1066875333">
          <w:marLeft w:val="0"/>
          <w:marRight w:val="0"/>
          <w:marTop w:val="0"/>
          <w:marBottom w:val="0"/>
          <w:divBdr>
            <w:top w:val="none" w:sz="0" w:space="0" w:color="auto"/>
            <w:left w:val="none" w:sz="0" w:space="0" w:color="auto"/>
            <w:bottom w:val="none" w:sz="0" w:space="0" w:color="auto"/>
            <w:right w:val="none" w:sz="0" w:space="0" w:color="auto"/>
          </w:divBdr>
          <w:divsChild>
            <w:div w:id="1161578963">
              <w:marLeft w:val="0"/>
              <w:marRight w:val="0"/>
              <w:marTop w:val="0"/>
              <w:marBottom w:val="0"/>
              <w:divBdr>
                <w:top w:val="none" w:sz="0" w:space="0" w:color="auto"/>
                <w:left w:val="none" w:sz="0" w:space="0" w:color="auto"/>
                <w:bottom w:val="none" w:sz="0" w:space="0" w:color="auto"/>
                <w:right w:val="none" w:sz="0" w:space="0" w:color="auto"/>
              </w:divBdr>
            </w:div>
          </w:divsChild>
        </w:div>
        <w:div w:id="1181628587">
          <w:marLeft w:val="0"/>
          <w:marRight w:val="0"/>
          <w:marTop w:val="0"/>
          <w:marBottom w:val="0"/>
          <w:divBdr>
            <w:top w:val="none" w:sz="0" w:space="0" w:color="auto"/>
            <w:left w:val="none" w:sz="0" w:space="0" w:color="auto"/>
            <w:bottom w:val="none" w:sz="0" w:space="0" w:color="auto"/>
            <w:right w:val="none" w:sz="0" w:space="0" w:color="auto"/>
          </w:divBdr>
          <w:divsChild>
            <w:div w:id="364411020">
              <w:marLeft w:val="0"/>
              <w:marRight w:val="0"/>
              <w:marTop w:val="0"/>
              <w:marBottom w:val="0"/>
              <w:divBdr>
                <w:top w:val="none" w:sz="0" w:space="0" w:color="auto"/>
                <w:left w:val="none" w:sz="0" w:space="0" w:color="auto"/>
                <w:bottom w:val="none" w:sz="0" w:space="0" w:color="auto"/>
                <w:right w:val="none" w:sz="0" w:space="0" w:color="auto"/>
              </w:divBdr>
            </w:div>
          </w:divsChild>
        </w:div>
        <w:div w:id="1204711695">
          <w:marLeft w:val="0"/>
          <w:marRight w:val="0"/>
          <w:marTop w:val="0"/>
          <w:marBottom w:val="0"/>
          <w:divBdr>
            <w:top w:val="none" w:sz="0" w:space="0" w:color="auto"/>
            <w:left w:val="none" w:sz="0" w:space="0" w:color="auto"/>
            <w:bottom w:val="none" w:sz="0" w:space="0" w:color="auto"/>
            <w:right w:val="none" w:sz="0" w:space="0" w:color="auto"/>
          </w:divBdr>
          <w:divsChild>
            <w:div w:id="142819594">
              <w:marLeft w:val="0"/>
              <w:marRight w:val="0"/>
              <w:marTop w:val="0"/>
              <w:marBottom w:val="0"/>
              <w:divBdr>
                <w:top w:val="none" w:sz="0" w:space="0" w:color="auto"/>
                <w:left w:val="none" w:sz="0" w:space="0" w:color="auto"/>
                <w:bottom w:val="none" w:sz="0" w:space="0" w:color="auto"/>
                <w:right w:val="none" w:sz="0" w:space="0" w:color="auto"/>
              </w:divBdr>
            </w:div>
          </w:divsChild>
        </w:div>
        <w:div w:id="1306812749">
          <w:marLeft w:val="0"/>
          <w:marRight w:val="0"/>
          <w:marTop w:val="0"/>
          <w:marBottom w:val="0"/>
          <w:divBdr>
            <w:top w:val="none" w:sz="0" w:space="0" w:color="auto"/>
            <w:left w:val="none" w:sz="0" w:space="0" w:color="auto"/>
            <w:bottom w:val="none" w:sz="0" w:space="0" w:color="auto"/>
            <w:right w:val="none" w:sz="0" w:space="0" w:color="auto"/>
          </w:divBdr>
          <w:divsChild>
            <w:div w:id="1611158629">
              <w:marLeft w:val="0"/>
              <w:marRight w:val="0"/>
              <w:marTop w:val="0"/>
              <w:marBottom w:val="0"/>
              <w:divBdr>
                <w:top w:val="none" w:sz="0" w:space="0" w:color="auto"/>
                <w:left w:val="none" w:sz="0" w:space="0" w:color="auto"/>
                <w:bottom w:val="none" w:sz="0" w:space="0" w:color="auto"/>
                <w:right w:val="none" w:sz="0" w:space="0" w:color="auto"/>
              </w:divBdr>
            </w:div>
          </w:divsChild>
        </w:div>
        <w:div w:id="1595094817">
          <w:marLeft w:val="0"/>
          <w:marRight w:val="0"/>
          <w:marTop w:val="0"/>
          <w:marBottom w:val="0"/>
          <w:divBdr>
            <w:top w:val="none" w:sz="0" w:space="0" w:color="auto"/>
            <w:left w:val="none" w:sz="0" w:space="0" w:color="auto"/>
            <w:bottom w:val="none" w:sz="0" w:space="0" w:color="auto"/>
            <w:right w:val="none" w:sz="0" w:space="0" w:color="auto"/>
          </w:divBdr>
          <w:divsChild>
            <w:div w:id="1119950905">
              <w:marLeft w:val="0"/>
              <w:marRight w:val="0"/>
              <w:marTop w:val="0"/>
              <w:marBottom w:val="0"/>
              <w:divBdr>
                <w:top w:val="none" w:sz="0" w:space="0" w:color="auto"/>
                <w:left w:val="none" w:sz="0" w:space="0" w:color="auto"/>
                <w:bottom w:val="none" w:sz="0" w:space="0" w:color="auto"/>
                <w:right w:val="none" w:sz="0" w:space="0" w:color="auto"/>
              </w:divBdr>
            </w:div>
          </w:divsChild>
        </w:div>
        <w:div w:id="1625766399">
          <w:marLeft w:val="0"/>
          <w:marRight w:val="0"/>
          <w:marTop w:val="0"/>
          <w:marBottom w:val="0"/>
          <w:divBdr>
            <w:top w:val="none" w:sz="0" w:space="0" w:color="auto"/>
            <w:left w:val="none" w:sz="0" w:space="0" w:color="auto"/>
            <w:bottom w:val="none" w:sz="0" w:space="0" w:color="auto"/>
            <w:right w:val="none" w:sz="0" w:space="0" w:color="auto"/>
          </w:divBdr>
          <w:divsChild>
            <w:div w:id="82799689">
              <w:marLeft w:val="0"/>
              <w:marRight w:val="0"/>
              <w:marTop w:val="0"/>
              <w:marBottom w:val="0"/>
              <w:divBdr>
                <w:top w:val="none" w:sz="0" w:space="0" w:color="auto"/>
                <w:left w:val="none" w:sz="0" w:space="0" w:color="auto"/>
                <w:bottom w:val="none" w:sz="0" w:space="0" w:color="auto"/>
                <w:right w:val="none" w:sz="0" w:space="0" w:color="auto"/>
              </w:divBdr>
            </w:div>
          </w:divsChild>
        </w:div>
        <w:div w:id="1642415817">
          <w:marLeft w:val="0"/>
          <w:marRight w:val="0"/>
          <w:marTop w:val="0"/>
          <w:marBottom w:val="0"/>
          <w:divBdr>
            <w:top w:val="none" w:sz="0" w:space="0" w:color="auto"/>
            <w:left w:val="none" w:sz="0" w:space="0" w:color="auto"/>
            <w:bottom w:val="none" w:sz="0" w:space="0" w:color="auto"/>
            <w:right w:val="none" w:sz="0" w:space="0" w:color="auto"/>
          </w:divBdr>
          <w:divsChild>
            <w:div w:id="726103581">
              <w:marLeft w:val="0"/>
              <w:marRight w:val="0"/>
              <w:marTop w:val="0"/>
              <w:marBottom w:val="0"/>
              <w:divBdr>
                <w:top w:val="none" w:sz="0" w:space="0" w:color="auto"/>
                <w:left w:val="none" w:sz="0" w:space="0" w:color="auto"/>
                <w:bottom w:val="none" w:sz="0" w:space="0" w:color="auto"/>
                <w:right w:val="none" w:sz="0" w:space="0" w:color="auto"/>
              </w:divBdr>
            </w:div>
          </w:divsChild>
        </w:div>
        <w:div w:id="1657107488">
          <w:marLeft w:val="0"/>
          <w:marRight w:val="0"/>
          <w:marTop w:val="0"/>
          <w:marBottom w:val="0"/>
          <w:divBdr>
            <w:top w:val="none" w:sz="0" w:space="0" w:color="auto"/>
            <w:left w:val="none" w:sz="0" w:space="0" w:color="auto"/>
            <w:bottom w:val="none" w:sz="0" w:space="0" w:color="auto"/>
            <w:right w:val="none" w:sz="0" w:space="0" w:color="auto"/>
          </w:divBdr>
          <w:divsChild>
            <w:div w:id="1940945891">
              <w:marLeft w:val="0"/>
              <w:marRight w:val="0"/>
              <w:marTop w:val="0"/>
              <w:marBottom w:val="0"/>
              <w:divBdr>
                <w:top w:val="none" w:sz="0" w:space="0" w:color="auto"/>
                <w:left w:val="none" w:sz="0" w:space="0" w:color="auto"/>
                <w:bottom w:val="none" w:sz="0" w:space="0" w:color="auto"/>
                <w:right w:val="none" w:sz="0" w:space="0" w:color="auto"/>
              </w:divBdr>
            </w:div>
          </w:divsChild>
        </w:div>
        <w:div w:id="1725594149">
          <w:marLeft w:val="0"/>
          <w:marRight w:val="0"/>
          <w:marTop w:val="0"/>
          <w:marBottom w:val="0"/>
          <w:divBdr>
            <w:top w:val="none" w:sz="0" w:space="0" w:color="auto"/>
            <w:left w:val="none" w:sz="0" w:space="0" w:color="auto"/>
            <w:bottom w:val="none" w:sz="0" w:space="0" w:color="auto"/>
            <w:right w:val="none" w:sz="0" w:space="0" w:color="auto"/>
          </w:divBdr>
          <w:divsChild>
            <w:div w:id="1847863929">
              <w:marLeft w:val="0"/>
              <w:marRight w:val="0"/>
              <w:marTop w:val="0"/>
              <w:marBottom w:val="0"/>
              <w:divBdr>
                <w:top w:val="none" w:sz="0" w:space="0" w:color="auto"/>
                <w:left w:val="none" w:sz="0" w:space="0" w:color="auto"/>
                <w:bottom w:val="none" w:sz="0" w:space="0" w:color="auto"/>
                <w:right w:val="none" w:sz="0" w:space="0" w:color="auto"/>
              </w:divBdr>
            </w:div>
          </w:divsChild>
        </w:div>
        <w:div w:id="1845626218">
          <w:marLeft w:val="0"/>
          <w:marRight w:val="0"/>
          <w:marTop w:val="0"/>
          <w:marBottom w:val="0"/>
          <w:divBdr>
            <w:top w:val="none" w:sz="0" w:space="0" w:color="auto"/>
            <w:left w:val="none" w:sz="0" w:space="0" w:color="auto"/>
            <w:bottom w:val="none" w:sz="0" w:space="0" w:color="auto"/>
            <w:right w:val="none" w:sz="0" w:space="0" w:color="auto"/>
          </w:divBdr>
          <w:divsChild>
            <w:div w:id="1804496630">
              <w:marLeft w:val="0"/>
              <w:marRight w:val="0"/>
              <w:marTop w:val="0"/>
              <w:marBottom w:val="0"/>
              <w:divBdr>
                <w:top w:val="none" w:sz="0" w:space="0" w:color="auto"/>
                <w:left w:val="none" w:sz="0" w:space="0" w:color="auto"/>
                <w:bottom w:val="none" w:sz="0" w:space="0" w:color="auto"/>
                <w:right w:val="none" w:sz="0" w:space="0" w:color="auto"/>
              </w:divBdr>
            </w:div>
          </w:divsChild>
        </w:div>
        <w:div w:id="1848707933">
          <w:marLeft w:val="0"/>
          <w:marRight w:val="0"/>
          <w:marTop w:val="0"/>
          <w:marBottom w:val="0"/>
          <w:divBdr>
            <w:top w:val="none" w:sz="0" w:space="0" w:color="auto"/>
            <w:left w:val="none" w:sz="0" w:space="0" w:color="auto"/>
            <w:bottom w:val="none" w:sz="0" w:space="0" w:color="auto"/>
            <w:right w:val="none" w:sz="0" w:space="0" w:color="auto"/>
          </w:divBdr>
          <w:divsChild>
            <w:div w:id="1342005518">
              <w:marLeft w:val="0"/>
              <w:marRight w:val="0"/>
              <w:marTop w:val="0"/>
              <w:marBottom w:val="0"/>
              <w:divBdr>
                <w:top w:val="none" w:sz="0" w:space="0" w:color="auto"/>
                <w:left w:val="none" w:sz="0" w:space="0" w:color="auto"/>
                <w:bottom w:val="none" w:sz="0" w:space="0" w:color="auto"/>
                <w:right w:val="none" w:sz="0" w:space="0" w:color="auto"/>
              </w:divBdr>
            </w:div>
          </w:divsChild>
        </w:div>
        <w:div w:id="1851216170">
          <w:marLeft w:val="0"/>
          <w:marRight w:val="0"/>
          <w:marTop w:val="0"/>
          <w:marBottom w:val="0"/>
          <w:divBdr>
            <w:top w:val="none" w:sz="0" w:space="0" w:color="auto"/>
            <w:left w:val="none" w:sz="0" w:space="0" w:color="auto"/>
            <w:bottom w:val="none" w:sz="0" w:space="0" w:color="auto"/>
            <w:right w:val="none" w:sz="0" w:space="0" w:color="auto"/>
          </w:divBdr>
          <w:divsChild>
            <w:div w:id="916018902">
              <w:marLeft w:val="0"/>
              <w:marRight w:val="0"/>
              <w:marTop w:val="0"/>
              <w:marBottom w:val="0"/>
              <w:divBdr>
                <w:top w:val="none" w:sz="0" w:space="0" w:color="auto"/>
                <w:left w:val="none" w:sz="0" w:space="0" w:color="auto"/>
                <w:bottom w:val="none" w:sz="0" w:space="0" w:color="auto"/>
                <w:right w:val="none" w:sz="0" w:space="0" w:color="auto"/>
              </w:divBdr>
            </w:div>
          </w:divsChild>
        </w:div>
        <w:div w:id="1901286458">
          <w:marLeft w:val="0"/>
          <w:marRight w:val="0"/>
          <w:marTop w:val="0"/>
          <w:marBottom w:val="0"/>
          <w:divBdr>
            <w:top w:val="none" w:sz="0" w:space="0" w:color="auto"/>
            <w:left w:val="none" w:sz="0" w:space="0" w:color="auto"/>
            <w:bottom w:val="none" w:sz="0" w:space="0" w:color="auto"/>
            <w:right w:val="none" w:sz="0" w:space="0" w:color="auto"/>
          </w:divBdr>
          <w:divsChild>
            <w:div w:id="1531138116">
              <w:marLeft w:val="0"/>
              <w:marRight w:val="0"/>
              <w:marTop w:val="0"/>
              <w:marBottom w:val="0"/>
              <w:divBdr>
                <w:top w:val="none" w:sz="0" w:space="0" w:color="auto"/>
                <w:left w:val="none" w:sz="0" w:space="0" w:color="auto"/>
                <w:bottom w:val="none" w:sz="0" w:space="0" w:color="auto"/>
                <w:right w:val="none" w:sz="0" w:space="0" w:color="auto"/>
              </w:divBdr>
            </w:div>
          </w:divsChild>
        </w:div>
        <w:div w:id="1989356469">
          <w:marLeft w:val="0"/>
          <w:marRight w:val="0"/>
          <w:marTop w:val="0"/>
          <w:marBottom w:val="0"/>
          <w:divBdr>
            <w:top w:val="none" w:sz="0" w:space="0" w:color="auto"/>
            <w:left w:val="none" w:sz="0" w:space="0" w:color="auto"/>
            <w:bottom w:val="none" w:sz="0" w:space="0" w:color="auto"/>
            <w:right w:val="none" w:sz="0" w:space="0" w:color="auto"/>
          </w:divBdr>
          <w:divsChild>
            <w:div w:id="233131927">
              <w:marLeft w:val="0"/>
              <w:marRight w:val="0"/>
              <w:marTop w:val="0"/>
              <w:marBottom w:val="0"/>
              <w:divBdr>
                <w:top w:val="none" w:sz="0" w:space="0" w:color="auto"/>
                <w:left w:val="none" w:sz="0" w:space="0" w:color="auto"/>
                <w:bottom w:val="none" w:sz="0" w:space="0" w:color="auto"/>
                <w:right w:val="none" w:sz="0" w:space="0" w:color="auto"/>
              </w:divBdr>
            </w:div>
          </w:divsChild>
        </w:div>
        <w:div w:id="2102680612">
          <w:marLeft w:val="0"/>
          <w:marRight w:val="0"/>
          <w:marTop w:val="0"/>
          <w:marBottom w:val="0"/>
          <w:divBdr>
            <w:top w:val="none" w:sz="0" w:space="0" w:color="auto"/>
            <w:left w:val="none" w:sz="0" w:space="0" w:color="auto"/>
            <w:bottom w:val="none" w:sz="0" w:space="0" w:color="auto"/>
            <w:right w:val="none" w:sz="0" w:space="0" w:color="auto"/>
          </w:divBdr>
          <w:divsChild>
            <w:div w:id="494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8247">
      <w:bodyDiv w:val="1"/>
      <w:marLeft w:val="0"/>
      <w:marRight w:val="0"/>
      <w:marTop w:val="0"/>
      <w:marBottom w:val="0"/>
      <w:divBdr>
        <w:top w:val="none" w:sz="0" w:space="0" w:color="auto"/>
        <w:left w:val="none" w:sz="0" w:space="0" w:color="auto"/>
        <w:bottom w:val="none" w:sz="0" w:space="0" w:color="auto"/>
        <w:right w:val="none" w:sz="0" w:space="0" w:color="auto"/>
      </w:divBdr>
      <w:divsChild>
        <w:div w:id="30303425">
          <w:marLeft w:val="0"/>
          <w:marRight w:val="0"/>
          <w:marTop w:val="0"/>
          <w:marBottom w:val="0"/>
          <w:divBdr>
            <w:top w:val="none" w:sz="0" w:space="0" w:color="auto"/>
            <w:left w:val="none" w:sz="0" w:space="0" w:color="auto"/>
            <w:bottom w:val="none" w:sz="0" w:space="0" w:color="auto"/>
            <w:right w:val="none" w:sz="0" w:space="0" w:color="auto"/>
          </w:divBdr>
          <w:divsChild>
            <w:div w:id="115222329">
              <w:marLeft w:val="0"/>
              <w:marRight w:val="0"/>
              <w:marTop w:val="0"/>
              <w:marBottom w:val="0"/>
              <w:divBdr>
                <w:top w:val="none" w:sz="0" w:space="0" w:color="auto"/>
                <w:left w:val="none" w:sz="0" w:space="0" w:color="auto"/>
                <w:bottom w:val="none" w:sz="0" w:space="0" w:color="auto"/>
                <w:right w:val="none" w:sz="0" w:space="0" w:color="auto"/>
              </w:divBdr>
            </w:div>
            <w:div w:id="403722845">
              <w:marLeft w:val="0"/>
              <w:marRight w:val="0"/>
              <w:marTop w:val="0"/>
              <w:marBottom w:val="0"/>
              <w:divBdr>
                <w:top w:val="none" w:sz="0" w:space="0" w:color="auto"/>
                <w:left w:val="none" w:sz="0" w:space="0" w:color="auto"/>
                <w:bottom w:val="none" w:sz="0" w:space="0" w:color="auto"/>
                <w:right w:val="none" w:sz="0" w:space="0" w:color="auto"/>
              </w:divBdr>
            </w:div>
            <w:div w:id="406073389">
              <w:marLeft w:val="0"/>
              <w:marRight w:val="0"/>
              <w:marTop w:val="0"/>
              <w:marBottom w:val="0"/>
              <w:divBdr>
                <w:top w:val="none" w:sz="0" w:space="0" w:color="auto"/>
                <w:left w:val="none" w:sz="0" w:space="0" w:color="auto"/>
                <w:bottom w:val="none" w:sz="0" w:space="0" w:color="auto"/>
                <w:right w:val="none" w:sz="0" w:space="0" w:color="auto"/>
              </w:divBdr>
            </w:div>
            <w:div w:id="552927620">
              <w:marLeft w:val="0"/>
              <w:marRight w:val="0"/>
              <w:marTop w:val="0"/>
              <w:marBottom w:val="0"/>
              <w:divBdr>
                <w:top w:val="none" w:sz="0" w:space="0" w:color="auto"/>
                <w:left w:val="none" w:sz="0" w:space="0" w:color="auto"/>
                <w:bottom w:val="none" w:sz="0" w:space="0" w:color="auto"/>
                <w:right w:val="none" w:sz="0" w:space="0" w:color="auto"/>
              </w:divBdr>
            </w:div>
            <w:div w:id="730427052">
              <w:marLeft w:val="0"/>
              <w:marRight w:val="0"/>
              <w:marTop w:val="0"/>
              <w:marBottom w:val="0"/>
              <w:divBdr>
                <w:top w:val="none" w:sz="0" w:space="0" w:color="auto"/>
                <w:left w:val="none" w:sz="0" w:space="0" w:color="auto"/>
                <w:bottom w:val="none" w:sz="0" w:space="0" w:color="auto"/>
                <w:right w:val="none" w:sz="0" w:space="0" w:color="auto"/>
              </w:divBdr>
            </w:div>
            <w:div w:id="974137880">
              <w:marLeft w:val="0"/>
              <w:marRight w:val="0"/>
              <w:marTop w:val="0"/>
              <w:marBottom w:val="0"/>
              <w:divBdr>
                <w:top w:val="none" w:sz="0" w:space="0" w:color="auto"/>
                <w:left w:val="none" w:sz="0" w:space="0" w:color="auto"/>
                <w:bottom w:val="none" w:sz="0" w:space="0" w:color="auto"/>
                <w:right w:val="none" w:sz="0" w:space="0" w:color="auto"/>
              </w:divBdr>
            </w:div>
            <w:div w:id="1038969082">
              <w:marLeft w:val="0"/>
              <w:marRight w:val="0"/>
              <w:marTop w:val="0"/>
              <w:marBottom w:val="0"/>
              <w:divBdr>
                <w:top w:val="none" w:sz="0" w:space="0" w:color="auto"/>
                <w:left w:val="none" w:sz="0" w:space="0" w:color="auto"/>
                <w:bottom w:val="none" w:sz="0" w:space="0" w:color="auto"/>
                <w:right w:val="none" w:sz="0" w:space="0" w:color="auto"/>
              </w:divBdr>
            </w:div>
            <w:div w:id="1070150078">
              <w:marLeft w:val="0"/>
              <w:marRight w:val="0"/>
              <w:marTop w:val="0"/>
              <w:marBottom w:val="0"/>
              <w:divBdr>
                <w:top w:val="none" w:sz="0" w:space="0" w:color="auto"/>
                <w:left w:val="none" w:sz="0" w:space="0" w:color="auto"/>
                <w:bottom w:val="none" w:sz="0" w:space="0" w:color="auto"/>
                <w:right w:val="none" w:sz="0" w:space="0" w:color="auto"/>
              </w:divBdr>
            </w:div>
            <w:div w:id="1134757780">
              <w:marLeft w:val="0"/>
              <w:marRight w:val="0"/>
              <w:marTop w:val="0"/>
              <w:marBottom w:val="0"/>
              <w:divBdr>
                <w:top w:val="none" w:sz="0" w:space="0" w:color="auto"/>
                <w:left w:val="none" w:sz="0" w:space="0" w:color="auto"/>
                <w:bottom w:val="none" w:sz="0" w:space="0" w:color="auto"/>
                <w:right w:val="none" w:sz="0" w:space="0" w:color="auto"/>
              </w:divBdr>
            </w:div>
            <w:div w:id="1336809229">
              <w:marLeft w:val="0"/>
              <w:marRight w:val="0"/>
              <w:marTop w:val="0"/>
              <w:marBottom w:val="0"/>
              <w:divBdr>
                <w:top w:val="none" w:sz="0" w:space="0" w:color="auto"/>
                <w:left w:val="none" w:sz="0" w:space="0" w:color="auto"/>
                <w:bottom w:val="none" w:sz="0" w:space="0" w:color="auto"/>
                <w:right w:val="none" w:sz="0" w:space="0" w:color="auto"/>
              </w:divBdr>
            </w:div>
            <w:div w:id="1507405916">
              <w:marLeft w:val="0"/>
              <w:marRight w:val="0"/>
              <w:marTop w:val="0"/>
              <w:marBottom w:val="0"/>
              <w:divBdr>
                <w:top w:val="none" w:sz="0" w:space="0" w:color="auto"/>
                <w:left w:val="none" w:sz="0" w:space="0" w:color="auto"/>
                <w:bottom w:val="none" w:sz="0" w:space="0" w:color="auto"/>
                <w:right w:val="none" w:sz="0" w:space="0" w:color="auto"/>
              </w:divBdr>
            </w:div>
            <w:div w:id="1516069109">
              <w:marLeft w:val="0"/>
              <w:marRight w:val="0"/>
              <w:marTop w:val="0"/>
              <w:marBottom w:val="0"/>
              <w:divBdr>
                <w:top w:val="none" w:sz="0" w:space="0" w:color="auto"/>
                <w:left w:val="none" w:sz="0" w:space="0" w:color="auto"/>
                <w:bottom w:val="none" w:sz="0" w:space="0" w:color="auto"/>
                <w:right w:val="none" w:sz="0" w:space="0" w:color="auto"/>
              </w:divBdr>
            </w:div>
            <w:div w:id="1556547373">
              <w:marLeft w:val="0"/>
              <w:marRight w:val="0"/>
              <w:marTop w:val="0"/>
              <w:marBottom w:val="0"/>
              <w:divBdr>
                <w:top w:val="none" w:sz="0" w:space="0" w:color="auto"/>
                <w:left w:val="none" w:sz="0" w:space="0" w:color="auto"/>
                <w:bottom w:val="none" w:sz="0" w:space="0" w:color="auto"/>
                <w:right w:val="none" w:sz="0" w:space="0" w:color="auto"/>
              </w:divBdr>
            </w:div>
            <w:div w:id="1557819439">
              <w:marLeft w:val="0"/>
              <w:marRight w:val="0"/>
              <w:marTop w:val="0"/>
              <w:marBottom w:val="0"/>
              <w:divBdr>
                <w:top w:val="none" w:sz="0" w:space="0" w:color="auto"/>
                <w:left w:val="none" w:sz="0" w:space="0" w:color="auto"/>
                <w:bottom w:val="none" w:sz="0" w:space="0" w:color="auto"/>
                <w:right w:val="none" w:sz="0" w:space="0" w:color="auto"/>
              </w:divBdr>
            </w:div>
            <w:div w:id="1734698320">
              <w:marLeft w:val="0"/>
              <w:marRight w:val="0"/>
              <w:marTop w:val="0"/>
              <w:marBottom w:val="0"/>
              <w:divBdr>
                <w:top w:val="none" w:sz="0" w:space="0" w:color="auto"/>
                <w:left w:val="none" w:sz="0" w:space="0" w:color="auto"/>
                <w:bottom w:val="none" w:sz="0" w:space="0" w:color="auto"/>
                <w:right w:val="none" w:sz="0" w:space="0" w:color="auto"/>
              </w:divBdr>
            </w:div>
            <w:div w:id="1743791854">
              <w:marLeft w:val="0"/>
              <w:marRight w:val="0"/>
              <w:marTop w:val="0"/>
              <w:marBottom w:val="0"/>
              <w:divBdr>
                <w:top w:val="none" w:sz="0" w:space="0" w:color="auto"/>
                <w:left w:val="none" w:sz="0" w:space="0" w:color="auto"/>
                <w:bottom w:val="none" w:sz="0" w:space="0" w:color="auto"/>
                <w:right w:val="none" w:sz="0" w:space="0" w:color="auto"/>
              </w:divBdr>
            </w:div>
            <w:div w:id="1762263289">
              <w:marLeft w:val="0"/>
              <w:marRight w:val="0"/>
              <w:marTop w:val="0"/>
              <w:marBottom w:val="0"/>
              <w:divBdr>
                <w:top w:val="none" w:sz="0" w:space="0" w:color="auto"/>
                <w:left w:val="none" w:sz="0" w:space="0" w:color="auto"/>
                <w:bottom w:val="none" w:sz="0" w:space="0" w:color="auto"/>
                <w:right w:val="none" w:sz="0" w:space="0" w:color="auto"/>
              </w:divBdr>
            </w:div>
            <w:div w:id="1771851896">
              <w:marLeft w:val="0"/>
              <w:marRight w:val="0"/>
              <w:marTop w:val="0"/>
              <w:marBottom w:val="0"/>
              <w:divBdr>
                <w:top w:val="none" w:sz="0" w:space="0" w:color="auto"/>
                <w:left w:val="none" w:sz="0" w:space="0" w:color="auto"/>
                <w:bottom w:val="none" w:sz="0" w:space="0" w:color="auto"/>
                <w:right w:val="none" w:sz="0" w:space="0" w:color="auto"/>
              </w:divBdr>
            </w:div>
            <w:div w:id="1876573805">
              <w:marLeft w:val="0"/>
              <w:marRight w:val="0"/>
              <w:marTop w:val="0"/>
              <w:marBottom w:val="0"/>
              <w:divBdr>
                <w:top w:val="none" w:sz="0" w:space="0" w:color="auto"/>
                <w:left w:val="none" w:sz="0" w:space="0" w:color="auto"/>
                <w:bottom w:val="none" w:sz="0" w:space="0" w:color="auto"/>
                <w:right w:val="none" w:sz="0" w:space="0" w:color="auto"/>
              </w:divBdr>
            </w:div>
            <w:div w:id="2095390776">
              <w:marLeft w:val="0"/>
              <w:marRight w:val="0"/>
              <w:marTop w:val="0"/>
              <w:marBottom w:val="0"/>
              <w:divBdr>
                <w:top w:val="none" w:sz="0" w:space="0" w:color="auto"/>
                <w:left w:val="none" w:sz="0" w:space="0" w:color="auto"/>
                <w:bottom w:val="none" w:sz="0" w:space="0" w:color="auto"/>
                <w:right w:val="none" w:sz="0" w:space="0" w:color="auto"/>
              </w:divBdr>
            </w:div>
          </w:divsChild>
        </w:div>
        <w:div w:id="533347311">
          <w:marLeft w:val="0"/>
          <w:marRight w:val="0"/>
          <w:marTop w:val="0"/>
          <w:marBottom w:val="0"/>
          <w:divBdr>
            <w:top w:val="none" w:sz="0" w:space="0" w:color="auto"/>
            <w:left w:val="none" w:sz="0" w:space="0" w:color="auto"/>
            <w:bottom w:val="none" w:sz="0" w:space="0" w:color="auto"/>
            <w:right w:val="none" w:sz="0" w:space="0" w:color="auto"/>
          </w:divBdr>
        </w:div>
        <w:div w:id="1562061080">
          <w:marLeft w:val="0"/>
          <w:marRight w:val="0"/>
          <w:marTop w:val="0"/>
          <w:marBottom w:val="0"/>
          <w:divBdr>
            <w:top w:val="none" w:sz="0" w:space="0" w:color="auto"/>
            <w:left w:val="none" w:sz="0" w:space="0" w:color="auto"/>
            <w:bottom w:val="none" w:sz="0" w:space="0" w:color="auto"/>
            <w:right w:val="none" w:sz="0" w:space="0" w:color="auto"/>
          </w:divBdr>
        </w:div>
      </w:divsChild>
    </w:div>
    <w:div w:id="2004694632">
      <w:bodyDiv w:val="1"/>
      <w:marLeft w:val="0"/>
      <w:marRight w:val="0"/>
      <w:marTop w:val="0"/>
      <w:marBottom w:val="0"/>
      <w:divBdr>
        <w:top w:val="none" w:sz="0" w:space="0" w:color="auto"/>
        <w:left w:val="none" w:sz="0" w:space="0" w:color="auto"/>
        <w:bottom w:val="none" w:sz="0" w:space="0" w:color="auto"/>
        <w:right w:val="none" w:sz="0" w:space="0" w:color="auto"/>
      </w:divBdr>
      <w:divsChild>
        <w:div w:id="454058954">
          <w:marLeft w:val="0"/>
          <w:marRight w:val="0"/>
          <w:marTop w:val="0"/>
          <w:marBottom w:val="0"/>
          <w:divBdr>
            <w:top w:val="none" w:sz="0" w:space="0" w:color="auto"/>
            <w:left w:val="none" w:sz="0" w:space="0" w:color="auto"/>
            <w:bottom w:val="none" w:sz="0" w:space="0" w:color="auto"/>
            <w:right w:val="none" w:sz="0" w:space="0" w:color="auto"/>
          </w:divBdr>
        </w:div>
        <w:div w:id="534538895">
          <w:marLeft w:val="0"/>
          <w:marRight w:val="0"/>
          <w:marTop w:val="0"/>
          <w:marBottom w:val="0"/>
          <w:divBdr>
            <w:top w:val="none" w:sz="0" w:space="0" w:color="auto"/>
            <w:left w:val="none" w:sz="0" w:space="0" w:color="auto"/>
            <w:bottom w:val="none" w:sz="0" w:space="0" w:color="auto"/>
            <w:right w:val="none" w:sz="0" w:space="0" w:color="auto"/>
          </w:divBdr>
        </w:div>
        <w:div w:id="752507888">
          <w:marLeft w:val="0"/>
          <w:marRight w:val="0"/>
          <w:marTop w:val="0"/>
          <w:marBottom w:val="0"/>
          <w:divBdr>
            <w:top w:val="none" w:sz="0" w:space="0" w:color="auto"/>
            <w:left w:val="none" w:sz="0" w:space="0" w:color="auto"/>
            <w:bottom w:val="none" w:sz="0" w:space="0" w:color="auto"/>
            <w:right w:val="none" w:sz="0" w:space="0" w:color="auto"/>
          </w:divBdr>
        </w:div>
        <w:div w:id="782572966">
          <w:marLeft w:val="0"/>
          <w:marRight w:val="0"/>
          <w:marTop w:val="0"/>
          <w:marBottom w:val="0"/>
          <w:divBdr>
            <w:top w:val="none" w:sz="0" w:space="0" w:color="auto"/>
            <w:left w:val="none" w:sz="0" w:space="0" w:color="auto"/>
            <w:bottom w:val="none" w:sz="0" w:space="0" w:color="auto"/>
            <w:right w:val="none" w:sz="0" w:space="0" w:color="auto"/>
          </w:divBdr>
        </w:div>
        <w:div w:id="789519174">
          <w:marLeft w:val="0"/>
          <w:marRight w:val="0"/>
          <w:marTop w:val="0"/>
          <w:marBottom w:val="0"/>
          <w:divBdr>
            <w:top w:val="none" w:sz="0" w:space="0" w:color="auto"/>
            <w:left w:val="none" w:sz="0" w:space="0" w:color="auto"/>
            <w:bottom w:val="none" w:sz="0" w:space="0" w:color="auto"/>
            <w:right w:val="none" w:sz="0" w:space="0" w:color="auto"/>
          </w:divBdr>
        </w:div>
        <w:div w:id="1043873334">
          <w:marLeft w:val="0"/>
          <w:marRight w:val="0"/>
          <w:marTop w:val="0"/>
          <w:marBottom w:val="0"/>
          <w:divBdr>
            <w:top w:val="none" w:sz="0" w:space="0" w:color="auto"/>
            <w:left w:val="none" w:sz="0" w:space="0" w:color="auto"/>
            <w:bottom w:val="none" w:sz="0" w:space="0" w:color="auto"/>
            <w:right w:val="none" w:sz="0" w:space="0" w:color="auto"/>
          </w:divBdr>
        </w:div>
        <w:div w:id="1266039736">
          <w:marLeft w:val="0"/>
          <w:marRight w:val="0"/>
          <w:marTop w:val="0"/>
          <w:marBottom w:val="0"/>
          <w:divBdr>
            <w:top w:val="none" w:sz="0" w:space="0" w:color="auto"/>
            <w:left w:val="none" w:sz="0" w:space="0" w:color="auto"/>
            <w:bottom w:val="none" w:sz="0" w:space="0" w:color="auto"/>
            <w:right w:val="none" w:sz="0" w:space="0" w:color="auto"/>
          </w:divBdr>
        </w:div>
        <w:div w:id="1313680320">
          <w:marLeft w:val="0"/>
          <w:marRight w:val="0"/>
          <w:marTop w:val="0"/>
          <w:marBottom w:val="0"/>
          <w:divBdr>
            <w:top w:val="none" w:sz="0" w:space="0" w:color="auto"/>
            <w:left w:val="none" w:sz="0" w:space="0" w:color="auto"/>
            <w:bottom w:val="none" w:sz="0" w:space="0" w:color="auto"/>
            <w:right w:val="none" w:sz="0" w:space="0" w:color="auto"/>
          </w:divBdr>
        </w:div>
        <w:div w:id="1656910384">
          <w:marLeft w:val="0"/>
          <w:marRight w:val="0"/>
          <w:marTop w:val="0"/>
          <w:marBottom w:val="0"/>
          <w:divBdr>
            <w:top w:val="none" w:sz="0" w:space="0" w:color="auto"/>
            <w:left w:val="none" w:sz="0" w:space="0" w:color="auto"/>
            <w:bottom w:val="none" w:sz="0" w:space="0" w:color="auto"/>
            <w:right w:val="none" w:sz="0" w:space="0" w:color="auto"/>
          </w:divBdr>
        </w:div>
        <w:div w:id="1878662334">
          <w:marLeft w:val="0"/>
          <w:marRight w:val="0"/>
          <w:marTop w:val="0"/>
          <w:marBottom w:val="0"/>
          <w:divBdr>
            <w:top w:val="none" w:sz="0" w:space="0" w:color="auto"/>
            <w:left w:val="none" w:sz="0" w:space="0" w:color="auto"/>
            <w:bottom w:val="none" w:sz="0" w:space="0" w:color="auto"/>
            <w:right w:val="none" w:sz="0" w:space="0" w:color="auto"/>
          </w:divBdr>
        </w:div>
      </w:divsChild>
    </w:div>
    <w:div w:id="2041735321">
      <w:bodyDiv w:val="1"/>
      <w:marLeft w:val="0"/>
      <w:marRight w:val="0"/>
      <w:marTop w:val="0"/>
      <w:marBottom w:val="0"/>
      <w:divBdr>
        <w:top w:val="none" w:sz="0" w:space="0" w:color="auto"/>
        <w:left w:val="none" w:sz="0" w:space="0" w:color="auto"/>
        <w:bottom w:val="none" w:sz="0" w:space="0" w:color="auto"/>
        <w:right w:val="none" w:sz="0" w:space="0" w:color="auto"/>
      </w:divBdr>
      <w:divsChild>
        <w:div w:id="1033337968">
          <w:marLeft w:val="0"/>
          <w:marRight w:val="0"/>
          <w:marTop w:val="0"/>
          <w:marBottom w:val="0"/>
          <w:divBdr>
            <w:top w:val="none" w:sz="0" w:space="0" w:color="auto"/>
            <w:left w:val="none" w:sz="0" w:space="0" w:color="auto"/>
            <w:bottom w:val="none" w:sz="0" w:space="0" w:color="auto"/>
            <w:right w:val="none" w:sz="0" w:space="0" w:color="auto"/>
          </w:divBdr>
        </w:div>
        <w:div w:id="1050035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w0050794\AppData\Local\Microsoft\Office\16.0\DTS\nl-NL%7b6246E611-D28A-4EAB-8DB7-FAE1FBA9EA4B%7d\%7bC3C3C119-38D9-42F3-B0FA-FC993B3FAD09%7dtf16392796_win32.dotx" TargetMode="External"/></Relationships>
</file>

<file path=word/theme/theme1.xml><?xml version="1.0" encoding="utf-8"?>
<a:theme xmlns:a="http://schemas.openxmlformats.org/drawingml/2006/main" name="Theme2">
  <a:themeElements>
    <a:clrScheme name="Geel">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7647ff1-e2f7-42a1-a68c-3c96587cf758">
      <Terms xmlns="http://schemas.microsoft.com/office/infopath/2007/PartnerControls"/>
    </lcf76f155ced4ddcb4097134ff3c332f>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968C970-E480-4CFB-A7CE-8687A8C94983}">
  <ds:schemaRefs>
    <ds:schemaRef ds:uri="http://schemas.openxmlformats.org/officeDocument/2006/bibliography"/>
  </ds:schemaRefs>
</ds:datastoreItem>
</file>

<file path=customXml/itemProps2.xml><?xml version="1.0" encoding="utf-8"?>
<ds:datastoreItem xmlns:ds="http://schemas.openxmlformats.org/officeDocument/2006/customXml" ds:itemID="{7FE0B88E-19C4-433C-8C09-3016BA83B2FF}">
  <ds:schemaRefs>
    <ds:schemaRef ds:uri="http://schemas.microsoft.com/sharepoint/v3/contenttype/forms"/>
  </ds:schemaRefs>
</ds:datastoreItem>
</file>

<file path=customXml/itemProps3.xml><?xml version="1.0" encoding="utf-8"?>
<ds:datastoreItem xmlns:ds="http://schemas.openxmlformats.org/officeDocument/2006/customXml" ds:itemID="{D28638BC-DC61-48D3-A0C5-D9067EDAB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1824FB-1068-463C-8A0E-E13FFA7AF209}">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{C3C3C119-38D9-42F3-B0FA-FC993B3FAD09}tf16392796_win32.dotx</Template>
  <TotalTime>168</TotalTime>
  <Pages>1</Pages>
  <Words>4806</Words>
  <Characters>27398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Derks-Wolthuizen</dc:creator>
  <cp:keywords/>
  <dc:description/>
  <cp:lastModifiedBy>Daan Maat (student)</cp:lastModifiedBy>
  <cp:revision>159</cp:revision>
  <dcterms:created xsi:type="dcterms:W3CDTF">2024-07-04T01:07:00Z</dcterms:created>
  <dcterms:modified xsi:type="dcterms:W3CDTF">2024-10-07T10:35:00Z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